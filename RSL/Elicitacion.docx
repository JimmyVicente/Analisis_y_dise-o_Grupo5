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0D388" w14:textId="420139D2" w:rsidR="00D1195B" w:rsidRPr="00D1195B" w:rsidRDefault="003506EA" w:rsidP="00D1195B">
      <w:pPr>
        <w:pStyle w:val="papertitle"/>
        <w:rPr>
          <w:lang w:val="es-ES"/>
        </w:rPr>
      </w:pPr>
      <w:r w:rsidRPr="5AFD0A17">
        <w:rPr>
          <w:lang w:val="es-ES"/>
        </w:rPr>
        <w:t>Metodología de obtención de requisitos</w:t>
      </w:r>
      <w:r w:rsidR="00B60955" w:rsidRPr="5AFD0A17">
        <w:rPr>
          <w:lang w:val="es-ES"/>
        </w:rPr>
        <w:t xml:space="preserve">: </w:t>
      </w:r>
      <w:r w:rsidR="00B60955" w:rsidRPr="00B60955">
        <w:rPr>
          <w:rFonts w:eastAsia="Times New Roman"/>
          <w:lang w:val="es-EC"/>
        </w:rPr>
        <w:t>Revisión Sistemática de Literatura</w:t>
      </w:r>
      <w:r w:rsidR="00B60955" w:rsidRPr="5AFD0A17">
        <w:rPr>
          <w:lang w:val="es-ES"/>
        </w:rPr>
        <w:t xml:space="preserve"> </w:t>
      </w:r>
    </w:p>
    <w:p w14:paraId="0A9334B2" w14:textId="63C4BCF7" w:rsidR="00ED13D6" w:rsidRPr="00AE7B9F" w:rsidRDefault="006E02C0" w:rsidP="00C01C9A">
      <w:pPr>
        <w:pStyle w:val="papertitle"/>
        <w:sectPr w:rsidR="00ED13D6" w:rsidRPr="00AE7B9F">
          <w:pgSz w:w="11909" w:h="16834" w:code="9"/>
          <w:pgMar w:top="1080" w:right="734" w:bottom="2434" w:left="734" w:header="720" w:footer="720" w:gutter="0"/>
          <w:cols w:space="720"/>
          <w:docGrid w:linePitch="360"/>
        </w:sectPr>
      </w:pPr>
      <w:r w:rsidRPr="006E02C0">
        <w:rPr>
          <w:i/>
          <w:iCs/>
        </w:rPr>
        <w:t>Requirements Elicitation Methodology</w:t>
      </w:r>
      <w:r w:rsidR="1C7570C4" w:rsidRPr="1C7570C4">
        <w:rPr>
          <w:i/>
          <w:iCs/>
        </w:rPr>
        <w:t>: A Systematic Literature Review</w:t>
      </w:r>
    </w:p>
    <w:p w14:paraId="4C594CAE" w14:textId="740F8132" w:rsidR="002726D3" w:rsidRPr="00E32995" w:rsidRDefault="00622381" w:rsidP="002726D3">
      <w:pPr>
        <w:pStyle w:val="Author"/>
        <w:rPr>
          <w:lang w:val="es-ES_tradnl"/>
        </w:rPr>
      </w:pPr>
      <w:r>
        <w:rPr>
          <w:lang w:val="es-ES_tradnl"/>
        </w:rPr>
        <w:t>Vicente</w:t>
      </w:r>
      <w:r w:rsidR="00085CFC">
        <w:rPr>
          <w:lang w:val="es-ES_tradnl"/>
        </w:rPr>
        <w:t xml:space="preserve">- </w:t>
      </w:r>
      <w:r>
        <w:rPr>
          <w:lang w:val="es-ES_tradnl"/>
        </w:rPr>
        <w:t>Guayanay</w:t>
      </w:r>
      <w:r w:rsidR="00D41055">
        <w:rPr>
          <w:lang w:val="es-ES_tradnl"/>
        </w:rPr>
        <w:t xml:space="preserve"> Jimmy</w:t>
      </w:r>
      <w:r w:rsidR="00085CFC">
        <w:rPr>
          <w:lang w:val="es-ES_tradnl"/>
        </w:rPr>
        <w:t xml:space="preserve">, </w:t>
      </w:r>
      <w:r w:rsidR="00C65ECD">
        <w:rPr>
          <w:lang w:val="es-ES_tradnl"/>
        </w:rPr>
        <w:t>Tandazo-Cueva Jorge</w:t>
      </w:r>
      <w:r w:rsidR="00085CFC">
        <w:rPr>
          <w:lang w:val="es-ES_tradnl"/>
        </w:rPr>
        <w:t xml:space="preserve">, </w:t>
      </w:r>
      <w:r w:rsidR="00BD6E47">
        <w:rPr>
          <w:lang w:val="es-ES_tradnl"/>
        </w:rPr>
        <w:t>Jaramillo-Narvaez Jimmy</w:t>
      </w:r>
      <w:r w:rsidR="00085CFC">
        <w:rPr>
          <w:lang w:val="es-ES_tradnl"/>
        </w:rPr>
        <w:t xml:space="preserve">, </w:t>
      </w:r>
      <w:r w:rsidR="00822335">
        <w:rPr>
          <w:lang w:val="es-ES_tradnl"/>
        </w:rPr>
        <w:t>Pezantes-Urrego Edmundo</w:t>
      </w:r>
      <w:r w:rsidR="00D72F0B">
        <w:rPr>
          <w:lang w:val="es-ES_tradnl"/>
        </w:rPr>
        <w:t>, Requenes-Troya Bryan</w:t>
      </w:r>
    </w:p>
    <w:p w14:paraId="18DF9C02" w14:textId="7F7F23BE" w:rsidR="002726D3" w:rsidRPr="00E32995" w:rsidRDefault="00085CFC" w:rsidP="002726D3">
      <w:pPr>
        <w:pStyle w:val="Affiliation"/>
        <w:rPr>
          <w:lang w:val="es-ES_tradnl"/>
        </w:rPr>
      </w:pPr>
      <w:r>
        <w:rPr>
          <w:lang w:val="es-ES_tradnl"/>
        </w:rPr>
        <w:t>Universidad Nacional de Loja</w:t>
      </w:r>
      <w:r w:rsidR="002726D3" w:rsidRPr="00E32995">
        <w:rPr>
          <w:lang w:val="es-ES_tradnl"/>
        </w:rPr>
        <w:t xml:space="preserve">, </w:t>
      </w:r>
      <w:r>
        <w:rPr>
          <w:lang w:val="es-ES_tradnl"/>
        </w:rPr>
        <w:t>Carrera de Ingeniería en Sistemas</w:t>
      </w:r>
      <w:r w:rsidR="002726D3" w:rsidRPr="00E32995">
        <w:rPr>
          <w:lang w:val="es-ES_tradnl"/>
        </w:rPr>
        <w:t xml:space="preserve"> </w:t>
      </w:r>
    </w:p>
    <w:p w14:paraId="5570C8AD" w14:textId="35477882" w:rsidR="002726D3" w:rsidRPr="002726D3" w:rsidRDefault="00085CFC" w:rsidP="002726D3">
      <w:pPr>
        <w:pStyle w:val="Affiliation"/>
        <w:rPr>
          <w:lang w:val="es-ES_tradnl"/>
        </w:rPr>
      </w:pPr>
      <w:r>
        <w:rPr>
          <w:lang w:val="es-ES_tradnl"/>
        </w:rPr>
        <w:t>Loja - Ecuador</w:t>
      </w:r>
      <w:r w:rsidR="002726D3" w:rsidRPr="002726D3">
        <w:rPr>
          <w:lang w:val="es-ES_tradnl"/>
        </w:rPr>
        <w:t xml:space="preserve"> </w:t>
      </w:r>
    </w:p>
    <w:p w14:paraId="62CF676B" w14:textId="7B5A3C5C" w:rsidR="002726D3" w:rsidRDefault="00085CFC" w:rsidP="002726D3">
      <w:pPr>
        <w:pStyle w:val="Affiliation"/>
        <w:rPr>
          <w:lang w:val="es-ES_tradnl"/>
        </w:rPr>
      </w:pPr>
      <w:r>
        <w:rPr>
          <w:lang w:val="es-ES_tradnl"/>
        </w:rPr>
        <w:t>{</w:t>
      </w:r>
      <w:r w:rsidR="000D3113">
        <w:rPr>
          <w:lang w:val="es-ES_tradnl"/>
        </w:rPr>
        <w:t>jimmy.vicente</w:t>
      </w:r>
      <w:r>
        <w:rPr>
          <w:lang w:val="es-ES_tradnl"/>
        </w:rPr>
        <w:t xml:space="preserve">, </w:t>
      </w:r>
      <w:r w:rsidR="00E5597C">
        <w:rPr>
          <w:lang w:val="es-ES_tradnl"/>
        </w:rPr>
        <w:t>jorge.tandazo</w:t>
      </w:r>
      <w:r>
        <w:rPr>
          <w:lang w:val="es-ES_tradnl"/>
        </w:rPr>
        <w:t xml:space="preserve">, </w:t>
      </w:r>
      <w:r w:rsidR="00BD6E47">
        <w:rPr>
          <w:lang w:val="es-ES_tradnl"/>
        </w:rPr>
        <w:t>jimmy.jaramillo</w:t>
      </w:r>
      <w:r w:rsidR="005927EB">
        <w:rPr>
          <w:lang w:val="es-ES_tradnl"/>
        </w:rPr>
        <w:t xml:space="preserve">, </w:t>
      </w:r>
      <w:r w:rsidR="00CC03D8">
        <w:rPr>
          <w:lang w:val="es-ES_tradnl"/>
        </w:rPr>
        <w:t>edmundo.j.pezantes</w:t>
      </w:r>
      <w:r w:rsidR="00D72F0B">
        <w:rPr>
          <w:lang w:val="es-ES_tradnl"/>
        </w:rPr>
        <w:t xml:space="preserve">, </w:t>
      </w:r>
      <w:r w:rsidR="00FF5676">
        <w:rPr>
          <w:lang w:val="es-ES_tradnl"/>
        </w:rPr>
        <w:t>bryan.requenes</w:t>
      </w:r>
      <w:r>
        <w:rPr>
          <w:lang w:val="es-ES_tradnl"/>
        </w:rPr>
        <w:t>}@</w:t>
      </w:r>
      <w:r w:rsidR="00022DCB">
        <w:rPr>
          <w:lang w:val="es-ES_tradnl"/>
        </w:rPr>
        <w:t>unl.edu.ec</w:t>
      </w:r>
      <w:r w:rsidR="002726D3" w:rsidRPr="002726D3">
        <w:rPr>
          <w:lang w:val="es-ES_tradnl"/>
        </w:rPr>
        <w:t xml:space="preserve"> </w:t>
      </w:r>
    </w:p>
    <w:p w14:paraId="49BF5427" w14:textId="3949DB85" w:rsidR="002726D3" w:rsidRPr="002726D3" w:rsidRDefault="002726D3" w:rsidP="00022DCB">
      <w:pPr>
        <w:pStyle w:val="Affiliation"/>
        <w:jc w:val="both"/>
        <w:rPr>
          <w:lang w:val="es-ES_tradnl"/>
        </w:rPr>
      </w:pPr>
    </w:p>
    <w:p w14:paraId="1627389E" w14:textId="77777777" w:rsidR="00000F88" w:rsidRPr="00E32995" w:rsidRDefault="00000F88" w:rsidP="00022DCB">
      <w:pPr>
        <w:jc w:val="both"/>
        <w:rPr>
          <w:lang w:val="es-ES_tradnl"/>
        </w:rPr>
      </w:pPr>
    </w:p>
    <w:p w14:paraId="79B3B6B3" w14:textId="77777777" w:rsidR="00ED13D6" w:rsidRPr="00E32995" w:rsidRDefault="00ED13D6">
      <w:pPr>
        <w:rPr>
          <w:lang w:val="es-ES_tradnl"/>
        </w:rPr>
        <w:sectPr w:rsidR="00ED13D6" w:rsidRPr="00E32995">
          <w:type w:val="continuous"/>
          <w:pgSz w:w="11909" w:h="16834" w:code="9"/>
          <w:pgMar w:top="1080" w:right="734" w:bottom="2434" w:left="734" w:header="720" w:footer="720" w:gutter="0"/>
          <w:cols w:space="720"/>
          <w:docGrid w:linePitch="360"/>
        </w:sectPr>
      </w:pPr>
    </w:p>
    <w:p w14:paraId="0230EF01" w14:textId="49FD6053" w:rsidR="00B34383" w:rsidRPr="009E593C" w:rsidRDefault="00175725" w:rsidP="00175725">
      <w:pPr>
        <w:pStyle w:val="Abstract"/>
        <w:rPr>
          <w:lang w:val="es-ES"/>
        </w:rPr>
      </w:pPr>
      <w:r w:rsidRPr="002726D3">
        <w:rPr>
          <w:rStyle w:val="StyleAbstractItalicChar"/>
          <w:lang w:val="es-ES_tradnl"/>
        </w:rPr>
        <w:t>Resum</w:t>
      </w:r>
      <w:r w:rsidR="00B14800">
        <w:rPr>
          <w:rStyle w:val="StyleAbstractItalicChar"/>
          <w:lang w:val="es-ES_tradnl"/>
        </w:rPr>
        <w:t>en</w:t>
      </w:r>
      <w:r w:rsidR="00333DA4" w:rsidRPr="002726D3">
        <w:rPr>
          <w:rStyle w:val="StyleAbstractItalicChar"/>
          <w:lang w:val="es-ES_tradnl"/>
        </w:rPr>
        <w:t xml:space="preserve"> </w:t>
      </w:r>
      <w:r w:rsidRPr="002726D3">
        <w:rPr>
          <w:lang w:val="es-ES_tradnl"/>
        </w:rPr>
        <w:t>—</w:t>
      </w:r>
      <w:r w:rsidR="000E74E8">
        <w:rPr>
          <w:lang w:val="es-ES_tradnl"/>
        </w:rPr>
        <w:t xml:space="preserve"> </w:t>
      </w:r>
      <w:r w:rsidR="00022DCB">
        <w:rPr>
          <w:rStyle w:val="hps"/>
          <w:lang w:val="es-ES"/>
        </w:rPr>
        <w:t>Este artículo</w:t>
      </w:r>
      <w:r w:rsidR="00022DCB" w:rsidRPr="00022DCB">
        <w:rPr>
          <w:rStyle w:val="hps"/>
          <w:lang w:val="es-ES"/>
        </w:rPr>
        <w:t xml:space="preserve"> </w:t>
      </w:r>
      <w:r w:rsidR="00022DCB">
        <w:rPr>
          <w:rStyle w:val="hps"/>
          <w:lang w:val="es-ES"/>
        </w:rPr>
        <w:t>describe un</w:t>
      </w:r>
      <w:r w:rsidR="00022DCB" w:rsidRPr="00022DCB">
        <w:rPr>
          <w:rStyle w:val="hps"/>
          <w:lang w:val="es-ES"/>
        </w:rPr>
        <w:t xml:space="preserve"> estudio </w:t>
      </w:r>
      <w:r w:rsidR="00022DCB">
        <w:rPr>
          <w:rStyle w:val="hps"/>
          <w:lang w:val="es-ES"/>
        </w:rPr>
        <w:t>sobre el</w:t>
      </w:r>
      <w:r w:rsidR="00022DCB" w:rsidRPr="00022DCB">
        <w:rPr>
          <w:rStyle w:val="hps"/>
          <w:lang w:val="es-ES"/>
        </w:rPr>
        <w:t xml:space="preserve"> mapeo y revisión sistemática de literatura con el fin de identificar</w:t>
      </w:r>
      <w:r w:rsidR="00AE6675">
        <w:rPr>
          <w:rStyle w:val="hps"/>
          <w:lang w:val="es-ES"/>
        </w:rPr>
        <w:t xml:space="preserve"> los problemas</w:t>
      </w:r>
      <w:r w:rsidR="00C83D28">
        <w:rPr>
          <w:rStyle w:val="hps"/>
          <w:lang w:val="es-ES"/>
        </w:rPr>
        <w:t xml:space="preserve"> </w:t>
      </w:r>
      <w:r w:rsidR="006A10FB">
        <w:rPr>
          <w:rStyle w:val="hps"/>
          <w:lang w:val="es-ES"/>
        </w:rPr>
        <w:t>de elicitación de requisitos</w:t>
      </w:r>
      <w:r w:rsidR="00022DCB" w:rsidRPr="00022DCB">
        <w:rPr>
          <w:rStyle w:val="hps"/>
          <w:lang w:val="es-ES"/>
        </w:rPr>
        <w:t>,</w:t>
      </w:r>
      <w:r w:rsidR="00010972">
        <w:rPr>
          <w:rStyle w:val="hps"/>
          <w:lang w:val="es-ES"/>
        </w:rPr>
        <w:t xml:space="preserve"> de esta manera</w:t>
      </w:r>
      <w:r w:rsidR="00022DCB" w:rsidRPr="00022DCB">
        <w:rPr>
          <w:rStyle w:val="hps"/>
          <w:lang w:val="es-ES"/>
        </w:rPr>
        <w:t xml:space="preserve"> analizar y clasificar los artículos publicados </w:t>
      </w:r>
      <w:r w:rsidR="0035434C">
        <w:rPr>
          <w:rStyle w:val="hps"/>
          <w:lang w:val="es-ES"/>
        </w:rPr>
        <w:t>de acuerdo al</w:t>
      </w:r>
      <w:r w:rsidR="00022DCB" w:rsidRPr="00022DCB">
        <w:rPr>
          <w:rStyle w:val="hps"/>
          <w:lang w:val="es-ES"/>
        </w:rPr>
        <w:t xml:space="preserve"> uso de </w:t>
      </w:r>
      <w:r w:rsidR="0035434C">
        <w:rPr>
          <w:rStyle w:val="hps"/>
          <w:lang w:val="es-ES"/>
        </w:rPr>
        <w:t xml:space="preserve">técnicas y </w:t>
      </w:r>
      <w:r w:rsidR="00022DCB" w:rsidRPr="00022DCB">
        <w:rPr>
          <w:rStyle w:val="hps"/>
          <w:lang w:val="es-ES"/>
        </w:rPr>
        <w:t>metodologías</w:t>
      </w:r>
      <w:r w:rsidR="0011245B">
        <w:rPr>
          <w:rStyle w:val="hps"/>
          <w:lang w:val="es-ES"/>
        </w:rPr>
        <w:t xml:space="preserve"> al momento de obtener requisitos</w:t>
      </w:r>
      <w:r w:rsidR="00022DCB" w:rsidRPr="00022DCB">
        <w:rPr>
          <w:rStyle w:val="hps"/>
          <w:lang w:val="es-ES"/>
        </w:rPr>
        <w:t xml:space="preserve">. Para desarrollar la revisión </w:t>
      </w:r>
      <w:r w:rsidR="00010972">
        <w:rPr>
          <w:rStyle w:val="hps"/>
          <w:lang w:val="es-ES"/>
        </w:rPr>
        <w:t>se utilizó una herramienta denominada Parsifal la misma que permitió obtener 38</w:t>
      </w:r>
      <w:r w:rsidR="00022DCB" w:rsidRPr="00022DCB">
        <w:rPr>
          <w:rStyle w:val="hps"/>
          <w:lang w:val="es-ES"/>
        </w:rPr>
        <w:t xml:space="preserve"> artículos que presentan información relacionada con la presente revisión sistemática. Los artículos se seleccionaron desde el año 2015 en adelante</w:t>
      </w:r>
      <w:r w:rsidR="006A10FB">
        <w:rPr>
          <w:rStyle w:val="hps"/>
          <w:lang w:val="es-ES"/>
        </w:rPr>
        <w:t xml:space="preserve"> y </w:t>
      </w:r>
      <w:r w:rsidR="00260F40">
        <w:rPr>
          <w:rStyle w:val="hps"/>
          <w:lang w:val="es-ES"/>
        </w:rPr>
        <w:t>el idioma ingles</w:t>
      </w:r>
      <w:r w:rsidR="00022DCB" w:rsidRPr="00022DCB">
        <w:rPr>
          <w:rStyle w:val="hps"/>
          <w:lang w:val="es-ES"/>
        </w:rPr>
        <w:t xml:space="preserve">; </w:t>
      </w:r>
      <w:r w:rsidR="0035434C">
        <w:rPr>
          <w:rStyle w:val="hps"/>
          <w:lang w:val="es-ES"/>
        </w:rPr>
        <w:t>l</w:t>
      </w:r>
      <w:r w:rsidR="0035434C" w:rsidRPr="00022DCB">
        <w:rPr>
          <w:rStyle w:val="hps"/>
          <w:lang w:val="es-ES"/>
        </w:rPr>
        <w:t xml:space="preserve">as </w:t>
      </w:r>
      <w:r w:rsidR="0035434C">
        <w:rPr>
          <w:rStyle w:val="hps"/>
          <w:lang w:val="es-ES"/>
        </w:rPr>
        <w:t xml:space="preserve">técnicas </w:t>
      </w:r>
      <w:r w:rsidR="0035434C" w:rsidRPr="00022DCB">
        <w:rPr>
          <w:rStyle w:val="hps"/>
          <w:lang w:val="es-ES"/>
        </w:rPr>
        <w:t>analizadas en los artículos son:</w:t>
      </w:r>
      <w:r w:rsidR="0035434C">
        <w:rPr>
          <w:rStyle w:val="hps"/>
          <w:lang w:val="es-ES"/>
        </w:rPr>
        <w:t xml:space="preserve"> entrevistas, </w:t>
      </w:r>
      <w:r w:rsidR="00B34383">
        <w:rPr>
          <w:rStyle w:val="hps"/>
          <w:lang w:val="es-ES"/>
        </w:rPr>
        <w:t xml:space="preserve">encuestas, </w:t>
      </w:r>
      <w:r w:rsidR="00576CCA">
        <w:rPr>
          <w:rStyle w:val="hps"/>
          <w:lang w:val="es-ES"/>
        </w:rPr>
        <w:t>observación,</w:t>
      </w:r>
      <w:r w:rsidR="00B82D89">
        <w:rPr>
          <w:rStyle w:val="hps"/>
          <w:lang w:val="es-ES"/>
        </w:rPr>
        <w:t xml:space="preserve"> </w:t>
      </w:r>
      <w:r w:rsidR="00576CCA">
        <w:rPr>
          <w:rStyle w:val="hps"/>
          <w:lang w:val="es-ES"/>
        </w:rPr>
        <w:t>prototipos</w:t>
      </w:r>
      <w:r w:rsidR="00B82D89">
        <w:rPr>
          <w:rStyle w:val="hps"/>
          <w:lang w:val="es-ES"/>
        </w:rPr>
        <w:t xml:space="preserve">, diagramas UML, </w:t>
      </w:r>
      <w:r w:rsidR="0088626E">
        <w:rPr>
          <w:rStyle w:val="hps"/>
          <w:lang w:val="es-ES"/>
        </w:rPr>
        <w:t>talleres, cuestionarios, casos de uso,</w:t>
      </w:r>
      <w:r w:rsidR="00576CCA">
        <w:rPr>
          <w:rStyle w:val="hps"/>
          <w:lang w:val="es-ES"/>
        </w:rPr>
        <w:t xml:space="preserve"> entre otras.</w:t>
      </w:r>
      <w:r w:rsidR="0088626E">
        <w:rPr>
          <w:rStyle w:val="hps"/>
          <w:lang w:val="es-ES"/>
        </w:rPr>
        <w:t xml:space="preserve"> </w:t>
      </w:r>
      <w:r w:rsidR="00576CCA">
        <w:rPr>
          <w:rStyle w:val="hps"/>
          <w:lang w:val="es-ES"/>
        </w:rPr>
        <w:t>Las</w:t>
      </w:r>
      <w:r w:rsidR="00022DCB" w:rsidRPr="00022DCB">
        <w:rPr>
          <w:rStyle w:val="hps"/>
          <w:lang w:val="es-ES"/>
        </w:rPr>
        <w:t xml:space="preserve"> principales metodologías identificadas en la revisión son:</w:t>
      </w:r>
      <w:r w:rsidR="00010972">
        <w:rPr>
          <w:rStyle w:val="hps"/>
          <w:lang w:val="es-ES"/>
        </w:rPr>
        <w:t xml:space="preserve"> </w:t>
      </w:r>
      <w:r w:rsidR="00010972" w:rsidRPr="00B359C3">
        <w:rPr>
          <w:rFonts w:eastAsia="Times New Roman"/>
          <w:color w:val="000000"/>
          <w:sz w:val="16"/>
          <w:szCs w:val="16"/>
          <w:lang w:val="es-EC"/>
        </w:rPr>
        <w:t>Crowdsourcing</w:t>
      </w:r>
      <w:r w:rsidR="00022DCB" w:rsidRPr="00022DCB">
        <w:rPr>
          <w:rStyle w:val="hps"/>
          <w:lang w:val="es-ES"/>
        </w:rPr>
        <w:t xml:space="preserve">, </w:t>
      </w:r>
      <w:r w:rsidR="00010972" w:rsidRPr="00B359C3">
        <w:rPr>
          <w:rFonts w:eastAsia="Times New Roman"/>
          <w:color w:val="000000"/>
          <w:sz w:val="16"/>
          <w:szCs w:val="16"/>
          <w:lang w:val="es-EC"/>
        </w:rPr>
        <w:t>SCRUM</w:t>
      </w:r>
      <w:r w:rsidR="00010972">
        <w:rPr>
          <w:rFonts w:eastAsia="Times New Roman"/>
          <w:color w:val="000000"/>
          <w:sz w:val="16"/>
          <w:szCs w:val="16"/>
          <w:lang w:val="es-EC"/>
        </w:rPr>
        <w:t>,</w:t>
      </w:r>
      <w:r w:rsidR="0035434C">
        <w:rPr>
          <w:rFonts w:eastAsia="Times New Roman"/>
          <w:color w:val="000000"/>
          <w:sz w:val="16"/>
          <w:szCs w:val="16"/>
          <w:lang w:val="es-EC"/>
        </w:rPr>
        <w:t xml:space="preserve"> </w:t>
      </w:r>
      <w:r w:rsidR="0035434C" w:rsidRPr="00B359C3">
        <w:rPr>
          <w:rFonts w:eastAsia="Times New Roman"/>
          <w:color w:val="000000"/>
          <w:sz w:val="16"/>
          <w:szCs w:val="16"/>
          <w:lang w:val="es-EC"/>
        </w:rPr>
        <w:t>Kanban</w:t>
      </w:r>
      <w:r w:rsidR="0035434C">
        <w:rPr>
          <w:rFonts w:eastAsia="Times New Roman"/>
          <w:color w:val="000000"/>
          <w:sz w:val="16"/>
          <w:szCs w:val="16"/>
          <w:lang w:val="es-EC"/>
        </w:rPr>
        <w:t xml:space="preserve"> e Iconix</w:t>
      </w:r>
      <w:r w:rsidR="00022DCB" w:rsidRPr="00022DCB">
        <w:rPr>
          <w:rStyle w:val="hps"/>
          <w:lang w:val="es-ES"/>
        </w:rPr>
        <w:t xml:space="preserve">. </w:t>
      </w:r>
    </w:p>
    <w:p w14:paraId="649415FE" w14:textId="0B6EF613" w:rsidR="00175725" w:rsidRPr="00B60955" w:rsidRDefault="002726D3" w:rsidP="009E593C">
      <w:pPr>
        <w:pStyle w:val="keywords"/>
        <w:ind w:firstLine="0"/>
        <w:rPr>
          <w:rStyle w:val="shorttext"/>
          <w:lang w:val="es-EC"/>
        </w:rPr>
      </w:pPr>
      <w:r w:rsidRPr="00B60955">
        <w:rPr>
          <w:rStyle w:val="hps"/>
          <w:lang w:val="es-EC"/>
        </w:rPr>
        <w:t>Palabras</w:t>
      </w:r>
      <w:r w:rsidRPr="00B60955">
        <w:rPr>
          <w:rStyle w:val="shorttext"/>
          <w:lang w:val="es-EC"/>
        </w:rPr>
        <w:t xml:space="preserve"> </w:t>
      </w:r>
      <w:r w:rsidRPr="00B60955">
        <w:rPr>
          <w:rStyle w:val="hps"/>
          <w:lang w:val="es-EC"/>
        </w:rPr>
        <w:t>Clave</w:t>
      </w:r>
      <w:r w:rsidR="00175725" w:rsidRPr="00B60955">
        <w:rPr>
          <w:lang w:val="es-EC"/>
        </w:rPr>
        <w:t xml:space="preserve"> </w:t>
      </w:r>
      <w:r w:rsidR="00022DCB">
        <w:rPr>
          <w:lang w:val="es-EC"/>
        </w:rPr>
        <w:t xml:space="preserve">– </w:t>
      </w:r>
      <w:r w:rsidR="00CA2767" w:rsidRPr="00CA2767">
        <w:rPr>
          <w:lang w:val="es-EC"/>
        </w:rPr>
        <w:t>Metodología, obtención de requisitos, proceso de obtención de requisitos, ingeniería de requisitos, software, técnicas</w:t>
      </w:r>
      <w:r w:rsidR="00CB08CF">
        <w:rPr>
          <w:lang w:val="es-EC"/>
        </w:rPr>
        <w:t xml:space="preserve"> </w:t>
      </w:r>
    </w:p>
    <w:p w14:paraId="201CA20B" w14:textId="65831301" w:rsidR="00FB6201" w:rsidRPr="00E02BE6" w:rsidRDefault="00FB6201" w:rsidP="00FB6201">
      <w:pPr>
        <w:pStyle w:val="Abstract"/>
      </w:pPr>
      <w:r w:rsidRPr="00B57A1C">
        <w:rPr>
          <w:rStyle w:val="StyleAbstractItalicChar"/>
        </w:rPr>
        <w:t>Abstract</w:t>
      </w:r>
      <w:r>
        <w:rPr>
          <w:rStyle w:val="StyleAbstractItalicChar"/>
        </w:rPr>
        <w:t xml:space="preserve"> </w:t>
      </w:r>
      <w:r w:rsidRPr="00E02BE6">
        <w:t>—</w:t>
      </w:r>
      <w:r>
        <w:t xml:space="preserve"> </w:t>
      </w:r>
      <w:r w:rsidR="00995A5C" w:rsidRPr="00995A5C">
        <w:t>This article describes a study on the mapping and systematic review of literature in order to identify the problems of requirements elicitation, in this way to analyze and classify the published articles according to the use of techniques and methodologies at the time of obtaining requirements. To develop the review, a tool called Parsifal was used, which allowed us to obtain 38 articles that present information related to this systematic review. The articles were selected from 2015 onwards and the English language; The techniques analyzed in the articles are: interviews, surveys, observation, prototypes, UML diagrams, workshops, questionnaires, use cases, among others. The main methodologies identified in the review are: Crowdsourcing, SCRUM, Kanban and Iconix.</w:t>
      </w:r>
    </w:p>
    <w:p w14:paraId="058141A3" w14:textId="7CA3A3E9" w:rsidR="00FB6201" w:rsidRDefault="00FB6201" w:rsidP="00FB6201">
      <w:pPr>
        <w:pStyle w:val="keywords"/>
      </w:pPr>
      <w:r w:rsidRPr="00B57A1C">
        <w:t>Keywords</w:t>
      </w:r>
      <w:r>
        <w:t xml:space="preserve"> </w:t>
      </w:r>
      <w:r w:rsidR="00F237D4">
        <w:t>–</w:t>
      </w:r>
      <w:r w:rsidR="004C3EF3" w:rsidRPr="004C3EF3">
        <w:t xml:space="preserve"> </w:t>
      </w:r>
      <w:r w:rsidR="00995A5C" w:rsidRPr="00995A5C">
        <w:t>Methodology, requirements elicitation, requirements elicitation process, requirements engineering, software, techniques</w:t>
      </w:r>
    </w:p>
    <w:p w14:paraId="30E0DD5F" w14:textId="05BD3937" w:rsidR="006D0074" w:rsidRPr="006D0074" w:rsidRDefault="00CD1004" w:rsidP="006D0074">
      <w:pPr>
        <w:pStyle w:val="Ttulo11"/>
        <w:numPr>
          <w:ilvl w:val="0"/>
          <w:numId w:val="40"/>
        </w:numPr>
        <w:tabs>
          <w:tab w:val="clear" w:pos="216"/>
          <w:tab w:val="left" w:pos="567"/>
        </w:tabs>
        <w:ind w:left="284" w:hanging="142"/>
        <w:rPr>
          <w:b/>
          <w:bCs/>
          <w:lang w:val="es-ES_tradnl"/>
        </w:rPr>
      </w:pPr>
      <w:r w:rsidRPr="006D0074">
        <w:rPr>
          <w:b/>
          <w:bCs/>
          <w:lang w:val="es-ES_tradnl"/>
        </w:rPr>
        <w:t>Introducción</w:t>
      </w:r>
    </w:p>
    <w:p w14:paraId="39897937" w14:textId="681D5822" w:rsidR="00CD1004" w:rsidRPr="00E44594" w:rsidRDefault="00D82886" w:rsidP="00D55A94">
      <w:pPr>
        <w:pStyle w:val="Textoindependiente"/>
        <w:rPr>
          <w:lang w:val="es-EC"/>
        </w:rPr>
      </w:pPr>
      <w:r>
        <w:rPr>
          <w:lang w:val="es-EC"/>
        </w:rPr>
        <w:t xml:space="preserve">La ingeniería de requisitos, </w:t>
      </w:r>
      <w:r w:rsidR="00AF408F">
        <w:rPr>
          <w:lang w:val="es-EC"/>
        </w:rPr>
        <w:t>es la fase más crítica en el desarrollo de software,</w:t>
      </w:r>
      <w:r w:rsidR="007947AD">
        <w:rPr>
          <w:lang w:val="es-EC"/>
        </w:rPr>
        <w:t xml:space="preserve"> </w:t>
      </w:r>
      <w:r w:rsidR="002600DC">
        <w:rPr>
          <w:lang w:val="es-EC"/>
        </w:rPr>
        <w:t>de esta fase depende de la calidad y</w:t>
      </w:r>
      <w:r w:rsidR="001620FF">
        <w:rPr>
          <w:lang w:val="es-EC"/>
        </w:rPr>
        <w:t xml:space="preserve"> éxito de producto final,</w:t>
      </w:r>
      <w:r w:rsidR="00220712">
        <w:rPr>
          <w:lang w:val="es-EC"/>
        </w:rPr>
        <w:t xml:space="preserve"> </w:t>
      </w:r>
      <w:r w:rsidR="00AE7657">
        <w:rPr>
          <w:lang w:val="es-EC"/>
        </w:rPr>
        <w:t>los principales problemas que</w:t>
      </w:r>
      <w:r w:rsidR="00E47BAF">
        <w:rPr>
          <w:lang w:val="es-EC"/>
        </w:rPr>
        <w:t xml:space="preserve"> </w:t>
      </w:r>
      <w:r w:rsidR="00745175">
        <w:rPr>
          <w:lang w:val="es-EC"/>
        </w:rPr>
        <w:t>enfrenta</w:t>
      </w:r>
      <w:r w:rsidR="00CF3A46">
        <w:rPr>
          <w:lang w:val="es-EC"/>
        </w:rPr>
        <w:t xml:space="preserve">n </w:t>
      </w:r>
      <w:r w:rsidR="00907E56">
        <w:rPr>
          <w:lang w:val="es-EC"/>
        </w:rPr>
        <w:t>es al momento de obtener requisitos</w:t>
      </w:r>
      <w:r w:rsidR="005B70BE">
        <w:rPr>
          <w:lang w:val="es-EC"/>
        </w:rPr>
        <w:t>, en esta etapa se presentan varias dificultades</w:t>
      </w:r>
      <w:r w:rsidR="00745175">
        <w:rPr>
          <w:lang w:val="es-EC"/>
        </w:rPr>
        <w:t xml:space="preserve"> </w:t>
      </w:r>
      <w:r w:rsidR="00624741">
        <w:rPr>
          <w:lang w:val="es-EC"/>
        </w:rPr>
        <w:t xml:space="preserve">por el hecho </w:t>
      </w:r>
      <w:r w:rsidR="00A01A8E">
        <w:rPr>
          <w:lang w:val="es-EC"/>
        </w:rPr>
        <w:t xml:space="preserve">existen </w:t>
      </w:r>
      <w:r w:rsidR="009F5999" w:rsidRPr="009F5999">
        <w:rPr>
          <w:lang w:val="es-EC"/>
        </w:rPr>
        <w:t xml:space="preserve">ideas abstractas </w:t>
      </w:r>
      <w:r w:rsidR="009F5999">
        <w:rPr>
          <w:lang w:val="es-EC"/>
        </w:rPr>
        <w:t xml:space="preserve"> de los requisitos </w:t>
      </w:r>
      <w:r w:rsidR="009F5999">
        <w:rPr>
          <w:lang w:val="es-EC"/>
        </w:rPr>
        <w:fldChar w:fldCharType="begin" w:fldLock="1"/>
      </w:r>
      <w:r w:rsidR="00F43FE7">
        <w:rPr>
          <w:lang w:val="es-EC"/>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sidR="009F5999">
        <w:rPr>
          <w:lang w:val="es-EC"/>
        </w:rPr>
        <w:fldChar w:fldCharType="separate"/>
      </w:r>
      <w:r w:rsidR="009F5999" w:rsidRPr="009F5999">
        <w:rPr>
          <w:noProof/>
          <w:lang w:val="es-EC"/>
        </w:rPr>
        <w:t>[1]</w:t>
      </w:r>
      <w:r w:rsidR="009F5999">
        <w:rPr>
          <w:lang w:val="es-EC"/>
        </w:rPr>
        <w:fldChar w:fldCharType="end"/>
      </w:r>
      <w:r w:rsidR="009F5999">
        <w:rPr>
          <w:lang w:val="es-EC"/>
        </w:rPr>
        <w:t xml:space="preserve"> </w:t>
      </w:r>
      <w:r w:rsidR="00FB0CBD">
        <w:rPr>
          <w:lang w:val="es-EC"/>
        </w:rPr>
        <w:t>por</w:t>
      </w:r>
      <w:r w:rsidR="004E0496">
        <w:rPr>
          <w:lang w:val="es-EC"/>
        </w:rPr>
        <w:t xml:space="preserve"> las partes interesadas, </w:t>
      </w:r>
      <w:r w:rsidR="00284ABF">
        <w:rPr>
          <w:lang w:val="es-EC"/>
        </w:rPr>
        <w:t xml:space="preserve">entonces esta etapa puede llegar a ser </w:t>
      </w:r>
      <w:r w:rsidR="00BA59A4" w:rsidRPr="00E44594">
        <w:rPr>
          <w:lang w:val="es-EC"/>
        </w:rPr>
        <w:t xml:space="preserve">parte de los problemas que surgen a lo largo </w:t>
      </w:r>
      <w:r w:rsidR="00BA59A4" w:rsidRPr="00E44594">
        <w:rPr>
          <w:lang w:val="es-EC"/>
        </w:rPr>
        <w:t>del ciclo de vida</w:t>
      </w:r>
      <w:r w:rsidR="00E561B8">
        <w:rPr>
          <w:lang w:val="es-EC"/>
        </w:rPr>
        <w:t xml:space="preserve"> del proyecto</w:t>
      </w:r>
      <w:r w:rsidR="00284ABF">
        <w:rPr>
          <w:lang w:val="es-EC"/>
        </w:rPr>
        <w:t xml:space="preserve">, o también </w:t>
      </w:r>
      <w:r w:rsidR="001E2BDE">
        <w:rPr>
          <w:lang w:val="es-EC"/>
        </w:rPr>
        <w:t>puede ser la dependencia para un producto de calidad y con éxito</w:t>
      </w:r>
      <w:r w:rsidR="00CD1004" w:rsidRPr="00E44594">
        <w:rPr>
          <w:lang w:val="es-EC"/>
        </w:rPr>
        <w:t>.</w:t>
      </w:r>
    </w:p>
    <w:p w14:paraId="7461E722" w14:textId="41A53083" w:rsidR="00FA796A" w:rsidRPr="009D45DA" w:rsidRDefault="00FA796A" w:rsidP="00D55A94">
      <w:pPr>
        <w:pStyle w:val="Textoindependiente"/>
        <w:rPr>
          <w:lang w:val="es-MX"/>
        </w:rPr>
      </w:pPr>
      <w:r w:rsidRPr="000E0706">
        <w:rPr>
          <w:lang w:val="es-MX"/>
        </w:rPr>
        <w:t>El c</w:t>
      </w:r>
      <w:r w:rsidR="002107A6">
        <w:rPr>
          <w:lang w:val="es-MX"/>
        </w:rPr>
        <w:t>o</w:t>
      </w:r>
      <w:r w:rsidRPr="000E0706">
        <w:rPr>
          <w:lang w:val="es-MX"/>
        </w:rPr>
        <w:t>ste de un cambio en los requisitos, una vez entregado el producto, es entre 60 y 100 veces superior al coste que hubiera representado el mismo cambio durante las fases iniciales de desarrollo</w:t>
      </w:r>
      <w:r w:rsidR="00FB1DA2">
        <w:rPr>
          <w:lang w:val="es-MX"/>
        </w:rPr>
        <w:t xml:space="preserve"> </w:t>
      </w:r>
      <w:r w:rsidR="005610EE">
        <w:rPr>
          <w:lang w:val="es-MX"/>
        </w:rPr>
        <w:fldChar w:fldCharType="begin" w:fldLock="1"/>
      </w:r>
      <w:r w:rsidR="00F43FE7">
        <w:rPr>
          <w:lang w:val="es-MX"/>
        </w:rPr>
        <w:instrText>ADDIN CSL_CITATION {"citationItems":[{"id":"ITEM-1","itemData":{"ISBN":"9786071503145","author":[{"dropping-particle":"","family":"Pressman","given":"Roger S","non-dropping-particle":"","parse-names":false,"suffix":""}],"id":"ITEM-1","issued":{"date-parts":[["2010"]]},"title":"Ingenieria del Software. Un Enfoque Practico","type":"book"},"uris":["http://www.mendeley.com/documents/?uuid=972940ef-7dd1-3c06-8e3e-7172bd352ef1"]}],"mendeley":{"formattedCitation":"[2]","plainTextFormattedCitation":"[2]","previouslyFormattedCitation":"[2]"},"properties":{"noteIndex":0},"schema":"https://github.com/citation-style-language/schema/raw/master/csl-citation.json"}</w:instrText>
      </w:r>
      <w:r w:rsidR="005610EE">
        <w:rPr>
          <w:lang w:val="es-MX"/>
        </w:rPr>
        <w:fldChar w:fldCharType="separate"/>
      </w:r>
      <w:r w:rsidR="009F5999" w:rsidRPr="009F5999">
        <w:rPr>
          <w:noProof/>
          <w:lang w:val="es-MX"/>
        </w:rPr>
        <w:t>[2]</w:t>
      </w:r>
      <w:r w:rsidR="005610EE">
        <w:rPr>
          <w:lang w:val="es-MX"/>
        </w:rPr>
        <w:fldChar w:fldCharType="end"/>
      </w:r>
      <w:r w:rsidR="001F6D8C">
        <w:rPr>
          <w:lang w:val="es-MX"/>
        </w:rPr>
        <w:t xml:space="preserve">. </w:t>
      </w:r>
      <w:r w:rsidR="002F57BF">
        <w:rPr>
          <w:lang w:val="es-MX"/>
        </w:rPr>
        <w:t xml:space="preserve">Para evitar los problemas generados al obtener requisitos </w:t>
      </w:r>
      <w:r w:rsidR="009F27CC">
        <w:rPr>
          <w:lang w:val="es-MX"/>
        </w:rPr>
        <w:t>existen:</w:t>
      </w:r>
      <w:r w:rsidR="001F6D8C">
        <w:rPr>
          <w:lang w:val="es-MX"/>
        </w:rPr>
        <w:t xml:space="preserve"> técnicas, metodologías, estándares</w:t>
      </w:r>
      <w:r w:rsidR="009F27CC">
        <w:rPr>
          <w:lang w:val="es-MX"/>
        </w:rPr>
        <w:t xml:space="preserve">; permiten </w:t>
      </w:r>
      <w:r w:rsidR="008B0017">
        <w:rPr>
          <w:lang w:val="es-MX"/>
        </w:rPr>
        <w:t>investigar</w:t>
      </w:r>
      <w:r w:rsidR="007B712D">
        <w:rPr>
          <w:lang w:val="es-MX"/>
        </w:rPr>
        <w:t xml:space="preserve"> y obtener información concreta y detallada </w:t>
      </w:r>
      <w:r w:rsidR="00210A59">
        <w:rPr>
          <w:lang w:val="es-MX"/>
        </w:rPr>
        <w:t xml:space="preserve">con los </w:t>
      </w:r>
      <w:r w:rsidR="00210A59" w:rsidRPr="005F7E93">
        <w:rPr>
          <w:rFonts w:eastAsia="Times New Roman"/>
          <w:lang w:val="es-MX"/>
        </w:rPr>
        <w:t>stakeholders</w:t>
      </w:r>
      <w:r w:rsidR="004165CA" w:rsidRPr="005F7E93">
        <w:rPr>
          <w:rFonts w:eastAsia="Times New Roman"/>
          <w:lang w:val="es-MX"/>
        </w:rPr>
        <w:t>.</w:t>
      </w:r>
    </w:p>
    <w:p w14:paraId="55023EB7" w14:textId="6C930E74" w:rsidR="0043603B" w:rsidRPr="00E44594" w:rsidRDefault="0043603B" w:rsidP="00D064A2">
      <w:pPr>
        <w:pStyle w:val="Textoindependiente"/>
        <w:rPr>
          <w:lang w:val="es-EC"/>
        </w:rPr>
      </w:pPr>
      <w:r w:rsidRPr="0043603B">
        <w:rPr>
          <w:rFonts w:eastAsia="Times New Roman"/>
          <w:lang w:val="es-EC"/>
        </w:rPr>
        <w:t>Por lo tanto, el presente documento presenta un estudio</w:t>
      </w:r>
      <w:r w:rsidR="0048055C">
        <w:rPr>
          <w:rFonts w:eastAsia="Times New Roman"/>
          <w:lang w:val="es-EC"/>
        </w:rPr>
        <w:t xml:space="preserve"> de </w:t>
      </w:r>
      <w:r w:rsidR="00D064A2">
        <w:rPr>
          <w:rFonts w:eastAsia="Times New Roman"/>
          <w:lang w:val="es-EC"/>
        </w:rPr>
        <w:t>(</w:t>
      </w:r>
      <w:r w:rsidR="0048055C">
        <w:rPr>
          <w:rFonts w:eastAsia="Times New Roman"/>
          <w:lang w:val="es-EC"/>
        </w:rPr>
        <w:t>“</w:t>
      </w:r>
      <w:r w:rsidR="00330D58" w:rsidRPr="5AFD0A17">
        <w:rPr>
          <w:lang w:val="es-ES"/>
        </w:rPr>
        <w:t>Metodología de obtención de requisitos</w:t>
      </w:r>
      <w:r w:rsidR="0048055C">
        <w:rPr>
          <w:rFonts w:eastAsia="Times New Roman"/>
          <w:lang w:val="es-EC"/>
        </w:rPr>
        <w:t>”</w:t>
      </w:r>
      <w:r w:rsidR="00D064A2">
        <w:rPr>
          <w:rFonts w:eastAsia="Times New Roman"/>
          <w:lang w:val="es-EC"/>
        </w:rPr>
        <w:t>)</w:t>
      </w:r>
      <w:r w:rsidR="00245C65" w:rsidRPr="00E44594">
        <w:rPr>
          <w:lang w:val="es-EC"/>
        </w:rPr>
        <w:t>. El análisis y la discusión contribuyen en el proceso de obtención de requisitos</w:t>
      </w:r>
      <w:r w:rsidR="003C17A3">
        <w:rPr>
          <w:rFonts w:eastAsia="Times New Roman"/>
          <w:lang w:val="es-EC"/>
        </w:rPr>
        <w:t xml:space="preserve">, se detalla </w:t>
      </w:r>
      <w:r w:rsidR="00BF7CD0">
        <w:rPr>
          <w:rFonts w:eastAsia="Times New Roman"/>
          <w:lang w:val="es-EC"/>
        </w:rPr>
        <w:t xml:space="preserve">la información de los artículos encontrados </w:t>
      </w:r>
      <w:r w:rsidR="00315BA1">
        <w:rPr>
          <w:rFonts w:eastAsia="Times New Roman"/>
          <w:lang w:val="es-EC"/>
        </w:rPr>
        <w:t>relacionados a la revisión sistemática.</w:t>
      </w:r>
    </w:p>
    <w:p w14:paraId="0E8D7A2A" w14:textId="0F3FA38C" w:rsidR="0043603B" w:rsidRPr="00CD1004" w:rsidRDefault="00103EFA" w:rsidP="00D55A94">
      <w:pPr>
        <w:pStyle w:val="Textoindependiente"/>
        <w:rPr>
          <w:lang w:val="es-ES_tradnl"/>
        </w:rPr>
      </w:pPr>
      <w:r>
        <w:rPr>
          <w:rFonts w:eastAsia="Times New Roman"/>
          <w:lang w:val="es-EC"/>
        </w:rPr>
        <w:t>Para finalizar, el documento</w:t>
      </w:r>
      <w:r w:rsidR="0043603B" w:rsidRPr="0043603B">
        <w:rPr>
          <w:rFonts w:eastAsia="Times New Roman"/>
          <w:lang w:val="es-EC"/>
        </w:rPr>
        <w:t xml:space="preserve"> </w:t>
      </w:r>
      <w:r>
        <w:rPr>
          <w:rFonts w:eastAsia="Times New Roman"/>
          <w:lang w:val="es-EC"/>
        </w:rPr>
        <w:t>se estructura en secciones. L</w:t>
      </w:r>
      <w:r w:rsidR="0043603B" w:rsidRPr="0043603B">
        <w:rPr>
          <w:rFonts w:eastAsia="Times New Roman"/>
          <w:lang w:val="es-EC"/>
        </w:rPr>
        <w:t xml:space="preserve">a sección 2 presenta la metodología para desarrollar la revisión sistemática. En la sección 3 se presenta los resultados obtenidos. En la sección 4 se presenta la discusión de las preguntas de investigación. </w:t>
      </w:r>
      <w:r w:rsidR="00FB74BA">
        <w:rPr>
          <w:rFonts w:eastAsia="Times New Roman"/>
          <w:lang w:val="es-EC"/>
        </w:rPr>
        <w:t>Para finalizar, e</w:t>
      </w:r>
      <w:r w:rsidR="0043603B" w:rsidRPr="0043603B">
        <w:rPr>
          <w:rFonts w:eastAsia="Times New Roman"/>
          <w:lang w:val="es-EC"/>
        </w:rPr>
        <w:t>n la sección 5 se define las conclusiones del presente artículo</w:t>
      </w:r>
      <w:r w:rsidR="0043603B">
        <w:rPr>
          <w:lang w:val="es-ES_tradnl"/>
        </w:rPr>
        <w:t>.</w:t>
      </w:r>
    </w:p>
    <w:p w14:paraId="69FBFB49" w14:textId="481F29DD" w:rsidR="00ED13D6" w:rsidRPr="00F53360" w:rsidRDefault="0043603B" w:rsidP="00DF558B">
      <w:pPr>
        <w:pStyle w:val="Ttulo11"/>
        <w:numPr>
          <w:ilvl w:val="0"/>
          <w:numId w:val="40"/>
        </w:numPr>
        <w:tabs>
          <w:tab w:val="clear" w:pos="216"/>
          <w:tab w:val="left" w:pos="142"/>
        </w:tabs>
        <w:ind w:left="426" w:hanging="143"/>
        <w:rPr>
          <w:b/>
          <w:bCs/>
          <w:lang w:val="es-MX"/>
        </w:rPr>
      </w:pPr>
      <w:r w:rsidRPr="00F53360">
        <w:rPr>
          <w:rFonts w:eastAsia="Times New Roman"/>
          <w:b/>
          <w:bCs/>
          <w:lang w:val="es-MX"/>
        </w:rPr>
        <w:t>M</w:t>
      </w:r>
      <w:r w:rsidR="007E6EF8" w:rsidRPr="00F53360">
        <w:rPr>
          <w:rFonts w:eastAsia="Times New Roman"/>
          <w:b/>
          <w:bCs/>
          <w:lang w:val="es-MX"/>
        </w:rPr>
        <w:t>étodo</w:t>
      </w:r>
      <w:r w:rsidRPr="00F53360">
        <w:rPr>
          <w:rFonts w:eastAsia="Times New Roman"/>
          <w:b/>
          <w:bCs/>
          <w:color w:val="000000"/>
          <w:lang w:val="es-MX"/>
        </w:rPr>
        <w:t xml:space="preserve"> </w:t>
      </w:r>
      <w:r w:rsidR="007E6EF8" w:rsidRPr="00F53360">
        <w:rPr>
          <w:rFonts w:eastAsia="Times New Roman"/>
          <w:b/>
          <w:bCs/>
          <w:color w:val="000000"/>
          <w:lang w:val="es-MX"/>
        </w:rPr>
        <w:t>de</w:t>
      </w:r>
      <w:r w:rsidRPr="00F53360">
        <w:rPr>
          <w:rFonts w:eastAsia="Times New Roman"/>
          <w:b/>
          <w:bCs/>
          <w:color w:val="000000"/>
          <w:lang w:val="es-MX"/>
        </w:rPr>
        <w:t xml:space="preserve"> I</w:t>
      </w:r>
      <w:r w:rsidR="007E6EF8" w:rsidRPr="00F53360">
        <w:rPr>
          <w:rFonts w:eastAsia="Times New Roman"/>
          <w:b/>
          <w:bCs/>
          <w:color w:val="000000"/>
          <w:lang w:val="es-MX"/>
        </w:rPr>
        <w:t>nvestigación</w:t>
      </w:r>
    </w:p>
    <w:p w14:paraId="1D5DBC40" w14:textId="467D8365" w:rsidR="0043603B" w:rsidRPr="0043603B" w:rsidRDefault="0043603B" w:rsidP="0043603B">
      <w:pPr>
        <w:pStyle w:val="Ttulo11"/>
        <w:tabs>
          <w:tab w:val="clear" w:pos="576"/>
        </w:tabs>
        <w:ind w:firstLine="0"/>
        <w:jc w:val="both"/>
        <w:rPr>
          <w:rStyle w:val="hps"/>
          <w:rFonts w:eastAsia="Times New Roman"/>
          <w:smallCaps w:val="0"/>
          <w:noProof w:val="0"/>
          <w:spacing w:val="-1"/>
          <w:lang w:val="es-EC"/>
        </w:rPr>
      </w:pPr>
      <w:r>
        <w:rPr>
          <w:rFonts w:eastAsia="Times New Roman"/>
          <w:smallCaps w:val="0"/>
          <w:noProof w:val="0"/>
          <w:spacing w:val="-1"/>
          <w:lang w:val="es-EC"/>
        </w:rPr>
        <w:tab/>
      </w:r>
      <w:r w:rsidR="000E74E8">
        <w:rPr>
          <w:rFonts w:eastAsia="Times New Roman"/>
          <w:smallCaps w:val="0"/>
          <w:noProof w:val="0"/>
          <w:spacing w:val="-1"/>
          <w:lang w:val="es-EC"/>
        </w:rPr>
        <w:t>En</w:t>
      </w:r>
      <w:r w:rsidR="00F43FE7">
        <w:rPr>
          <w:rFonts w:eastAsia="Times New Roman"/>
          <w:smallCaps w:val="0"/>
          <w:noProof w:val="0"/>
          <w:spacing w:val="-1"/>
          <w:lang w:val="es-EC"/>
        </w:rPr>
        <w:t xml:space="preserve"> </w:t>
      </w:r>
      <w:r w:rsidR="00F43FE7">
        <w:rPr>
          <w:rFonts w:eastAsia="Times New Roman"/>
          <w:smallCaps w:val="0"/>
          <w:noProof w:val="0"/>
          <w:spacing w:val="-1"/>
          <w:lang w:val="es-EC"/>
        </w:rPr>
        <w:fldChar w:fldCharType="begin" w:fldLock="1"/>
      </w:r>
      <w:r w:rsidR="00F43FE7">
        <w:rPr>
          <w:rFonts w:eastAsia="Times New Roman"/>
          <w:smallCaps w:val="0"/>
          <w:noProof w:val="0"/>
          <w:spacing w:val="-1"/>
          <w:lang w:val="es-EC"/>
        </w:rPr>
        <w:instrText>ADDIN CSL_CITATION {"citationItems":[{"id":"ITEM-1","itemData":{"DOI":"10.1007/978-3-030-02828-2_5","ISBN":"9783030028275","ISSN":"21945357","abstract":"Nowadays, mobile devices have evolved vertiginously due to their massive adoption by users, who have several devices with different purposes. These devices contain greater capacity/functionality to manage information, with the embedded characteristics they become an important digital evidence container. In recent years, considerable research has been conducted on various types of digital electronic evidence, acquisition schemes and methods of extracting evidence from mobile devices. In this paper, a systematic mapping of the Forensics Analysis on Mobile Device is presented; this research has been conducted following the guidelines of Kitchenham’s methodology. The aim of this study is to provide a background of relevant activities that are considered by investigators to handle with potentially useful digital evidence from mobile devices. A total of 36 primary studies were selected and categorized to extract information regarding the aforementioned classification. The results presented in this contribution provide a detailed study about current analysis in research forensics field by the use of mobile devices.","author":[{"dropping-particle":"","family":"Camacho","given":"Jessica","non-dropping-particle":"","parse-names":false,"suffix":""},{"dropping-particle":"","family":"Campos","given":"Karina","non-dropping-particle":"","parse-names":false,"suffix":""},{"dropping-particle":"","family":"Cedillo","given":"Priscila","non-dropping-particle":"","parse-names":false,"suffix":""},{"dropping-particle":"","family":"Coronel","given":"Bryan","non-dropping-particle":"","parse-names":false,"suffix":""},{"dropping-particle":"","family":"Bermeo","given":"Alexandra","non-dropping-particle":"","parse-names":false,"suffix":""}],"container-title":"Advances in Intelligent Systems and Computing","id":"ITEM-1","issued":{"date-parts":[["2019","11","21"]]},"page":"57-72","publisher":"Springer Verlag","title":"Forensics Analysis on Mobile Devices:A Systematic Mapping Study","type":"paper-conference","volume":"884"},"uris":["http://www.mendeley.com/documents/?uuid=2e92ab22-870f-3fec-8665-920360d8451c"]}],"mendeley":{"formattedCitation":"[3]","plainTextFormattedCitation":"[3]","previouslyFormattedCitation":"[3]"},"properties":{"noteIndex":0},"schema":"https://github.com/citation-style-language/schema/raw/master/csl-citation.json"}</w:instrText>
      </w:r>
      <w:r w:rsidR="00F43FE7">
        <w:rPr>
          <w:rFonts w:eastAsia="Times New Roman"/>
          <w:smallCaps w:val="0"/>
          <w:noProof w:val="0"/>
          <w:spacing w:val="-1"/>
          <w:lang w:val="es-EC"/>
        </w:rPr>
        <w:fldChar w:fldCharType="separate"/>
      </w:r>
      <w:r w:rsidR="00F43FE7" w:rsidRPr="00F43FE7">
        <w:rPr>
          <w:rFonts w:eastAsia="Times New Roman"/>
          <w:smallCaps w:val="0"/>
          <w:spacing w:val="-1"/>
          <w:lang w:val="es-EC"/>
        </w:rPr>
        <w:t>[3]</w:t>
      </w:r>
      <w:r w:rsidR="00F43FE7">
        <w:rPr>
          <w:rFonts w:eastAsia="Times New Roman"/>
          <w:smallCaps w:val="0"/>
          <w:noProof w:val="0"/>
          <w:spacing w:val="-1"/>
          <w:lang w:val="es-EC"/>
        </w:rPr>
        <w:fldChar w:fldCharType="end"/>
      </w:r>
      <w:r w:rsidR="00F43FE7">
        <w:rPr>
          <w:rFonts w:eastAsia="Times New Roman"/>
          <w:smallCaps w:val="0"/>
          <w:noProof w:val="0"/>
          <w:spacing w:val="-1"/>
          <w:lang w:val="es-EC"/>
        </w:rPr>
        <w:t xml:space="preserve"> </w:t>
      </w:r>
      <w:r w:rsidR="000E74E8">
        <w:rPr>
          <w:rFonts w:eastAsia="Times New Roman"/>
          <w:smallCaps w:val="0"/>
          <w:noProof w:val="0"/>
          <w:spacing w:val="-1"/>
          <w:lang w:val="es-EC"/>
        </w:rPr>
        <w:t>menciona</w:t>
      </w:r>
      <w:r w:rsidRPr="0043603B">
        <w:rPr>
          <w:rFonts w:eastAsia="Times New Roman"/>
          <w:smallCaps w:val="0"/>
          <w:noProof w:val="0"/>
          <w:spacing w:val="-1"/>
          <w:lang w:val="es-EC"/>
        </w:rPr>
        <w:t xml:space="preserve"> que toda investigación debe estar basada en evidencias que permitan identif</w:t>
      </w:r>
      <w:r>
        <w:rPr>
          <w:rFonts w:eastAsia="Times New Roman"/>
          <w:smallCaps w:val="0"/>
          <w:noProof w:val="0"/>
          <w:spacing w:val="-1"/>
          <w:lang w:val="es-EC"/>
        </w:rPr>
        <w:t xml:space="preserve">icar cómo ha sido abordado el </w:t>
      </w:r>
      <w:r w:rsidRPr="0043603B">
        <w:rPr>
          <w:rFonts w:eastAsia="Times New Roman"/>
          <w:smallCaps w:val="0"/>
          <w:noProof w:val="0"/>
          <w:spacing w:val="-1"/>
          <w:lang w:val="es-EC"/>
        </w:rPr>
        <w:t xml:space="preserve">objeto de investigación por otros autores. Sin embargo, es necesario buscar y agregar evidencias usando estudios secundarios como son las RSL y estudios de mapeo sistemático </w:t>
      </w:r>
      <w:r w:rsidR="00F43FE7">
        <w:rPr>
          <w:rFonts w:eastAsia="Times New Roman"/>
          <w:smallCaps w:val="0"/>
          <w:noProof w:val="0"/>
          <w:spacing w:val="-1"/>
          <w:lang w:val="es-EC"/>
        </w:rPr>
        <w:fldChar w:fldCharType="begin" w:fldLock="1"/>
      </w:r>
      <w:r w:rsidR="00F43FE7">
        <w:rPr>
          <w:rFonts w:eastAsia="Times New Roman"/>
          <w:smallCaps w:val="0"/>
          <w:noProof w:val="0"/>
          <w:spacing w:val="-1"/>
          <w:lang w:val="es-EC"/>
        </w:rPr>
        <w:instrText>ADDIN CSL_CITATION {"citationItems":[{"id":"ITEM-1","itemData":{"DOI":"10.1016/j.infsof.2010.12.011","ISSN":"09505849","abstract":"Context: We are strong advocates of evidence-based software engineering (EBSE) in general and systematic literature reviews (SLRs) in particular. We believe it is essential that the SLR methodology is used constructively to support software engineering research. Objective: This study aims to assess the value of mapping studies which are a form of SLR that aims to identify and categorise the available research on a broad software engineering topic. Method: We used a multi-case, participant-observer case study using five examples of studies that were based on preceding mapping studies. We also validated our results by contacting two other researchers who had undertaken studies based on preceding mapping studies and by assessing review comments related to our follow-on studies. Results: Our original case study identified 11 unique benefits that can accrue from basing research on a preceding mapping study of which only two were case specific. We also identified nine problems associated with using preceding mapping studies of which two were case specific. These results were consistent with the information obtained from the validation activities. We did not find an example of an independent research group making use of a mapping study produced by other researchers. Conclusion: Mapping studies can save time and effort for researchers and provide baselines to assist new research efforts. However, they must be of high quality in terms of completeness and rigour if they are to be a reliable basis for follow-on research. © 2010 Elsevier B.V. All rights reserved.","author":[{"dropping-particle":"","family":"Kitchenham","given":"Barbara A.","non-dropping-particle":"","parse-names":false,"suffix":""},{"dropping-particle":"","family":"Budgen","given":"David","non-dropping-particle":"","parse-names":false,"suffix":""},{"dropping-particle":"","family":"Pearl Brereton","given":"O.","non-dropping-particle":"","parse-names":false,"suffix":""}],"container-title":"Information and Software Technology","id":"ITEM-1","issue":"6","issued":{"date-parts":[["2011","6","1"]]},"page":"638-651","publisher":"Elsevier","title":"Using mapping studies as the basis for further research - A participant-observer case study","type":"article-journal","volume":"53"},"uris":["http://www.mendeley.com/documents/?uuid=0f4388db-7bb7-3f36-91c3-31c2fd534a1d"]}],"mendeley":{"formattedCitation":"[4]","plainTextFormattedCitation":"[4]","previouslyFormattedCitation":"[4]"},"properties":{"noteIndex":0},"schema":"https://github.com/citation-style-language/schema/raw/master/csl-citation.json"}</w:instrText>
      </w:r>
      <w:r w:rsidR="00F43FE7">
        <w:rPr>
          <w:rFonts w:eastAsia="Times New Roman"/>
          <w:smallCaps w:val="0"/>
          <w:noProof w:val="0"/>
          <w:spacing w:val="-1"/>
          <w:lang w:val="es-EC"/>
        </w:rPr>
        <w:fldChar w:fldCharType="separate"/>
      </w:r>
      <w:r w:rsidR="00F43FE7" w:rsidRPr="00F43FE7">
        <w:rPr>
          <w:rFonts w:eastAsia="Times New Roman"/>
          <w:smallCaps w:val="0"/>
          <w:spacing w:val="-1"/>
          <w:lang w:val="es-EC"/>
        </w:rPr>
        <w:t>[4]</w:t>
      </w:r>
      <w:r w:rsidR="00F43FE7">
        <w:rPr>
          <w:rFonts w:eastAsia="Times New Roman"/>
          <w:smallCaps w:val="0"/>
          <w:noProof w:val="0"/>
          <w:spacing w:val="-1"/>
          <w:lang w:val="es-EC"/>
        </w:rPr>
        <w:fldChar w:fldCharType="end"/>
      </w:r>
      <w:r w:rsidRPr="0043603B">
        <w:rPr>
          <w:rFonts w:eastAsia="Times New Roman"/>
          <w:smallCaps w:val="0"/>
          <w:noProof w:val="0"/>
          <w:spacing w:val="-1"/>
          <w:lang w:val="es-EC"/>
        </w:rPr>
        <w:t xml:space="preserve">. Para esta investigación se utilizó el protocolo definido por </w:t>
      </w:r>
      <w:r w:rsidR="00F43FE7">
        <w:rPr>
          <w:rFonts w:eastAsia="Times New Roman"/>
          <w:smallCaps w:val="0"/>
          <w:noProof w:val="0"/>
          <w:spacing w:val="-1"/>
          <w:lang w:val="es-EC"/>
        </w:rPr>
        <w:fldChar w:fldCharType="begin" w:fldLock="1"/>
      </w:r>
      <w:r w:rsidR="00F43FE7">
        <w:rPr>
          <w:rFonts w:eastAsia="Times New Roman"/>
          <w:smallCaps w:val="0"/>
          <w:noProof w:val="0"/>
          <w:spacing w:val="-1"/>
          <w:lang w:val="es-EC"/>
        </w:rPr>
        <w:instrText>ADDIN CSL_CITATION {"citationItems":[{"id":"ITEM-1","itemData":{"DOI":"10.1016/j.jss.2006.07.009","ISSN":"01641212","abstract":"A consequence of the growing number of empirical studies in software engineering is the need to adopt systematic approaches to assessing and aggregating research outcomes in order to provide a balanced and objective summary of research evidence for a particular topic. The paper reports experiences with applying one such approach, the practice of systematic literature review, to the published studies relevant to topics within the software engineering domain. The systematic literature review process is summarised, a number of reviews being undertaken by the authors and others are described and some lessons about the applicability of this practice to software engineering are extracted. The basic systematic literature review process seems appropriate to software engineering and the preparation and validation of a review protocol in advance of a review activity is especially valuable. The paper highlights areas where some adaptation of the process to accommodate the domain-specific characteristics of software engineering is needed as well as areas where improvements to current software engineering infrastructure and practices would enhance its applicability. In particular, infrastructure support provided by software engineering indexing databases is inadequate. Also, the quality of abstracts is poor; it is usually not possible to judge the relevance of a study from a review of the abstract alone. © 2006 Elsevier Inc. All rights reserved.","author":[{"dropping-particle":"","family":"Brereton","given":"Pearl","non-dropping-particle":"","parse-names":false,"suffix":""},{"dropping-particle":"","family":"Kitchenham","given":"Barbara A.","non-dropping-particle":"","parse-names":false,"suffix":""},{"dropping-particle":"","family":"Budgen","given":"David","non-dropping-particle":"","parse-names":false,"suffix":""},{"dropping-particle":"","family":"Turner","given":"Mark","non-dropping-particle":"","parse-names":false,"suffix":""},{"dropping-particle":"","family":"Khalil","given":"Mohamed","non-dropping-particle":"","parse-names":false,"suffix":""}],"container-title":"Journal of Systems and Software","id":"ITEM-1","issue":"4","issued":{"date-parts":[["2007","4","1"]]},"page":"571-583","publisher":"Elsevier","title":"Lessons from applying the systematic literature review process within the software engineering domain","type":"article-journal","volume":"80"},"uris":["http://www.mendeley.com/documents/?uuid=d8b7a7bc-616b-388d-98d3-4d3648b35812"]}],"mendeley":{"formattedCitation":"[5]","plainTextFormattedCitation":"[5]","previouslyFormattedCitation":"[5]"},"properties":{"noteIndex":0},"schema":"https://github.com/citation-style-language/schema/raw/master/csl-citation.json"}</w:instrText>
      </w:r>
      <w:r w:rsidR="00F43FE7">
        <w:rPr>
          <w:rFonts w:eastAsia="Times New Roman"/>
          <w:smallCaps w:val="0"/>
          <w:noProof w:val="0"/>
          <w:spacing w:val="-1"/>
          <w:lang w:val="es-EC"/>
        </w:rPr>
        <w:fldChar w:fldCharType="separate"/>
      </w:r>
      <w:r w:rsidR="00F43FE7" w:rsidRPr="00F43FE7">
        <w:rPr>
          <w:rFonts w:eastAsia="Times New Roman"/>
          <w:smallCaps w:val="0"/>
          <w:spacing w:val="-1"/>
          <w:lang w:val="es-EC"/>
        </w:rPr>
        <w:t>[5]</w:t>
      </w:r>
      <w:r w:rsidR="00F43FE7">
        <w:rPr>
          <w:rFonts w:eastAsia="Times New Roman"/>
          <w:smallCaps w:val="0"/>
          <w:noProof w:val="0"/>
          <w:spacing w:val="-1"/>
          <w:lang w:val="es-EC"/>
        </w:rPr>
        <w:fldChar w:fldCharType="end"/>
      </w:r>
      <w:r w:rsidR="00F43FE7">
        <w:rPr>
          <w:rFonts w:eastAsia="Times New Roman"/>
          <w:smallCaps w:val="0"/>
          <w:noProof w:val="0"/>
          <w:spacing w:val="-1"/>
          <w:lang w:val="es-EC"/>
        </w:rPr>
        <w:t xml:space="preserve"> </w:t>
      </w:r>
      <w:r w:rsidR="00103EFA">
        <w:rPr>
          <w:rFonts w:eastAsia="Times New Roman"/>
          <w:smallCaps w:val="0"/>
          <w:noProof w:val="0"/>
          <w:spacing w:val="-1"/>
          <w:lang w:val="es-EC"/>
        </w:rPr>
        <w:t>y se estructuró el documento</w:t>
      </w:r>
      <w:r w:rsidRPr="0043603B">
        <w:rPr>
          <w:rFonts w:eastAsia="Times New Roman"/>
          <w:smallCaps w:val="0"/>
          <w:noProof w:val="0"/>
          <w:spacing w:val="-1"/>
          <w:lang w:val="es-EC"/>
        </w:rPr>
        <w:t xml:space="preserve"> </w:t>
      </w:r>
      <w:r w:rsidR="00103EFA">
        <w:rPr>
          <w:rFonts w:eastAsia="Times New Roman"/>
          <w:smallCaps w:val="0"/>
          <w:noProof w:val="0"/>
          <w:spacing w:val="-1"/>
          <w:lang w:val="es-EC"/>
        </w:rPr>
        <w:t>en referencia a</w:t>
      </w:r>
      <w:r w:rsidR="00F43FE7">
        <w:rPr>
          <w:rFonts w:eastAsia="Times New Roman"/>
          <w:smallCaps w:val="0"/>
          <w:noProof w:val="0"/>
          <w:spacing w:val="-1"/>
          <w:lang w:val="es-EC"/>
        </w:rPr>
        <w:t xml:space="preserve"> </w:t>
      </w:r>
      <w:r w:rsidR="00F43FE7">
        <w:rPr>
          <w:rFonts w:eastAsia="Times New Roman"/>
          <w:smallCaps w:val="0"/>
          <w:noProof w:val="0"/>
          <w:spacing w:val="-1"/>
          <w:lang w:val="es-EC"/>
        </w:rPr>
        <w:fldChar w:fldCharType="begin" w:fldLock="1"/>
      </w:r>
      <w:r w:rsidR="00C57043">
        <w:rPr>
          <w:rFonts w:eastAsia="Times New Roman"/>
          <w:smallCaps w:val="0"/>
          <w:noProof w:val="0"/>
          <w:spacing w:val="-1"/>
          <w:lang w:val="es-EC"/>
        </w:rPr>
        <w:instrText>ADDIN CSL_CITATION {"citationItems":[{"id":"ITEM-1","itemData":{"DOI":"10.1016/j.infsof.2014.07.010","ISSN":"09505849","abstract":"Context: Cross-site scripting (XSS) is a security vulnerability that affects web applications. It occurs due to improper or lack of sanitization of user inputs. The security vulnerability caused many problems for users and server applications. Objective: To conduct a systematic literature review on the studies done on XSS vulnerabilities and attacks. Method: We followed the standard guidelines for systematic literature review as documented by Barbara Kitchenham and reviewed a total of 115 studies related to cross-site scripting from various journals and conference proceedings. Results: Research on XSS is still very active with publications across many conference proceedings and journals. Attack prevention and vulnerability detection are the areas focused on by most of the studies. Dynamic analysis techniques form the majority among the solutions proposed by the various studies. The type of XSS addressed the most is reflected XSS. Conclusion: XSS still remains a big problem for web applications, despite the bulk of solutions provided so far. There is no single solution that can effectively mitigate XSS attacks. More research is needed in the area of vulnerability removal from the source code of the applications before deployment.","author":[{"dropping-particle":"","family":"Hydara","given":"Isatou","non-dropping-particle":"","parse-names":false,"suffix":""},{"dropping-particle":"","family":"Sultan","given":"Abu Bakar Md","non-dropping-particle":"","parse-names":false,"suffix":""},{"dropping-particle":"","family":"Zulzalil","given":"Hazura","non-dropping-particle":"","parse-names":false,"suffix":""},{"dropping-particle":"","family":"Admodisastro","given":"Novia","non-dropping-particle":"","parse-names":false,"suffix":""}],"container-title":"Information and Software Technology","id":"ITEM-1","issued":{"date-parts":[["2015","2","1"]]},"page":"170-186","publisher":"Elsevier","title":"Current state of research on cross-site scripting (XSS) - A systematic literature review","type":"article","volume":"58"},"uris":["http://www.mendeley.com/documents/?uuid=27ba677c-e355-32e8-98df-3734b1585867"]},{"id":"ITEM-2","itemData":{"DOI":"10.1016/j.infsof.2015.12.013","ISSN":"09505849","abstract":"Context: Many researchers have argued that providing interoperability support only considering the format and meaning (i.e. syntax and semantic) of data exchange is not enough to achieve complete, effective and meaningful collaboration. Pragmatic interoperability has been highlighted as a key requirement to enhance collaboration. However, fulfilling this requirement is not a trivial task and there is a lack of works discussing solutions to achieve this level of interoperability. Objectives: The aim of this study is to present a systematic review and mapping of the literature in order to identify, analyse and classify the published solutions to achieve pragmatic interoperability. Method: To conduct a systematic review and mapping in accordance with the guidelines proposed in the evidence-based software engineering literature. Results: Our study identified 13 papers reporting pragmatic interoperability computational solutions. The first paper in our set of selected papers was published in 2004; the main strategies used to address pragmatic interoperability issues were service discovery, composition and/or selection and ontologies. The application domain of the identified solutions was mainly e-business. In addition, most of the identified solutions were software architectures. Conclusion: Mature proposals addressing pragmatic interoperability are still rare in the literature. Although many works have discussed the importance of pragmatic interoperability, it is necessary that researchers report solutions that implement and evaluate pragmatic interoperability in order to make progress in this area.","author":[{"dropping-particle":"","family":"Neiva","given":"Frâncila Weidt","non-dropping-particle":"","parse-names":false,"suffix":""},{"dropping-particle":"","family":"David","given":"José Maria N.","non-dropping-particle":"","parse-names":false,"suffix":""},{"dropping-particle":"","family":"Braga","given":"Regina","non-dropping-particle":"","parse-names":false,"suffix":""},{"dropping-particle":"","family":"Campos","given":"Fernanda","non-dropping-particle":"","parse-names":false,"suffix":""}],"container-title":"Information and Software Technology","id":"ITEM-2","issued":{"date-parts":[["2016","4","1"]]},"page":"137-150","publisher":"Elsevier","title":"Towards pragmatic interoperability to support collaboration: A systematic review and mapping of the literature","type":"article-journal","volume":"72"},"uris":["http://www.mendeley.com/documents/?uuid=377d488c-5aa8-360f-be3f-d756fb7cccd6"]},{"id":"ITEM-3","itemData":{"DOI":"10.1109/EDUCON.2018.8363388","ISBN":"9781538629574","ISSN":"21659567","abstract":"A systematic review of the scientific literature in a specific area is important for identifying research questions, as well as for justifying future research in said area. This process is complex for beginners in scientific research, especially if you have not developed skills for searching and filtering information, and do not know which high-level databases are relevant in their field of study. The method proposed leads the researcher from 'My' to 'The' current state of the problem; we propose an adaptation of the method by Kitchenham and Bacca, which divides the process into three sub-parts: planning, conducting and reporting results. From the approach of the research problem in the preliminary phase research questions (recommended between 3 to 5) and 'mentefacto conceptual' is drawn; this last one gives originality to the method and facilitates the development of the thesaurus for searches and inclusion and exclusion criteria. Early research requires doing a basic systematic study to identify work done to review the literature in the area and, if any is found, to verify if those results yield an answer to our research questions. As part of planning the search process, general and specific inclusion and exclusion criteria were defined, along with some complementary inclusion and exclusion parameters. The method followed with rigor, returns to the researcher a list of impact journals in the study area, and a detail of articles that are related to each category of the research questions. A study case has been considered as a guide to expose each of the phases of the methodology in a practical way, with results that support the proposal.","author":[{"dropping-particle":"","family":"Torres-Carrion","given":"Pablo Vicente","non-dropping-particle":"","parse-names":false,"suffix":""},{"dropping-particle":"","family":"Gonzalez-Gonzalez","given":"Carina Soledad","non-dropping-particle":"","parse-names":false,"suffix":""},{"dropping-particle":"","family":"Aciar","given":"Silvana","non-dropping-particle":"","parse-names":false,"suffix":""},{"dropping-particle":"","family":"Rodriguez-Morales","given":"Germania","non-dropping-particle":"","parse-names":false,"suffix":""}],"container-title":"IEEE Global Engineering Education Conference, EDUCON","id":"ITEM-3","issued":{"date-parts":[["2018","5","23"]]},"page":"1364-1373","publisher":"IEEE Computer Society","title":"Methodology for systematic literature review applied to engineering and education","type":"paper-conference","volume":"2018-April"},"uris":["http://www.mendeley.com/documents/?uuid=019f9ef5-12ce-341b-9bfb-dd58c5123b90"]},{"id":"ITEM-4","itemData":{"abstract":"La inyección SQL es una vulnerabilidad de seguridad que afecta a las aplicaciones web. Esto ocurre cuando se inserta una consulta SQL (código malicioso), por medio de las entradas de una interfaz de cliente permitiendo leer y modificar la información. El presente artículo detalla el proceso de la revisión sistemática de literatura sobre estudios primarios que plantean propuestas y solución acerca de inyección SQL. Se siguió el protocolo propuesto por Bárbara Kitchenham y se revisó un total de 9 estudios de varias revistas y conferencias. Las investigaciones sobre inyecciones SQL es todavía un tema abierto, se ha obtenido propuestas para la prevención y detección de la misma. Una de ellas es Hibrid Modeling Framework que hace frente a las vulnerabilidades de inyección SQL en la fase de diseño. Las soluciones expuestas son muchas y diversas, enfocadas en la prevención y detección de vulnerabilidades de inyección SQL.","author":[{"dropping-particle":"","family":"Iñiguez Banegas","given":"Jesennia","non-dropping-particle":"","parse-names":false,"suffix":""},{"dropping-particle":"","family":"Guamán Quinché","given":"Rene","non-dropping-particle":"","parse-names":false,"suffix":""},{"dropping-particle":"","family":"Figueroa Diaz","given":"Robert","non-dropping-particle":"","parse-names":false,"suffix":""},{"dropping-particle":"","family":"Ajila Zaquinaula","given":"Freddy","non-dropping-particle":"","parse-names":false,"suffix":""}],"container-title":"Latin American Journal of Computing Faculty of Systems Engineering Escuela Politécnica Nacional Quito-Ecuador","id":"ITEM-4","issue":"2","issued":{"date-parts":[["2016"]]},"page":"8","title":"Revisión Sistemática de Literatura: Inyección SQL en Aplicaciones web   Systematic Literature Review: SQL Injection in Web Applications","type":"article-journal","volume":"3"},"uris":["http://www.mendeley.com/documents/?uuid=648dfd8a-d8e9-41f6-9f4f-312f91004e9e"]}],"mendeley":{"formattedCitation":"[6]–[9]","plainTextFormattedCitation":"[6]–[9]","previouslyFormattedCitation":"[6]–[9]"},"properties":{"noteIndex":0},"schema":"https://github.com/citation-style-language/schema/raw/master/csl-citation.json"}</w:instrText>
      </w:r>
      <w:r w:rsidR="00F43FE7">
        <w:rPr>
          <w:rFonts w:eastAsia="Times New Roman"/>
          <w:smallCaps w:val="0"/>
          <w:noProof w:val="0"/>
          <w:spacing w:val="-1"/>
          <w:lang w:val="es-EC"/>
        </w:rPr>
        <w:fldChar w:fldCharType="separate"/>
      </w:r>
      <w:r w:rsidR="00F43FE7" w:rsidRPr="00F43FE7">
        <w:rPr>
          <w:rFonts w:eastAsia="Times New Roman"/>
          <w:smallCaps w:val="0"/>
          <w:spacing w:val="-1"/>
          <w:lang w:val="es-EC"/>
        </w:rPr>
        <w:t>[6]–[9]</w:t>
      </w:r>
      <w:r w:rsidR="00F43FE7">
        <w:rPr>
          <w:rFonts w:eastAsia="Times New Roman"/>
          <w:smallCaps w:val="0"/>
          <w:noProof w:val="0"/>
          <w:spacing w:val="-1"/>
          <w:lang w:val="es-EC"/>
        </w:rPr>
        <w:fldChar w:fldCharType="end"/>
      </w:r>
      <w:r w:rsidRPr="0043603B">
        <w:rPr>
          <w:rFonts w:eastAsia="Times New Roman"/>
          <w:smallCaps w:val="0"/>
          <w:noProof w:val="0"/>
          <w:spacing w:val="-1"/>
          <w:lang w:val="es-EC"/>
        </w:rPr>
        <w:t>.</w:t>
      </w:r>
    </w:p>
    <w:p w14:paraId="02E4043A" w14:textId="39746FB4" w:rsidR="00ED13D6" w:rsidRPr="00175725" w:rsidRDefault="0043603B" w:rsidP="00B57A1C">
      <w:pPr>
        <w:pStyle w:val="Ttulo21"/>
        <w:rPr>
          <w:lang w:val="pt-PT"/>
        </w:rPr>
      </w:pPr>
      <w:r>
        <w:rPr>
          <w:rStyle w:val="hps"/>
          <w:lang w:val="pt-PT"/>
        </w:rPr>
        <w:t>Preguntas de Investigación</w:t>
      </w:r>
    </w:p>
    <w:p w14:paraId="0082DD58" w14:textId="7490B7AC" w:rsidR="00ED13D6" w:rsidRDefault="0043603B" w:rsidP="00B96E9F">
      <w:pPr>
        <w:pStyle w:val="Textoindependiente"/>
        <w:rPr>
          <w:lang w:val="es-ES_tradnl"/>
        </w:rPr>
      </w:pPr>
      <w:r w:rsidRPr="0043603B">
        <w:rPr>
          <w:rFonts w:eastAsia="Times New Roman"/>
          <w:lang w:val="es-EC"/>
        </w:rPr>
        <w:t>A partir de la temática central denominada “</w:t>
      </w:r>
      <w:r w:rsidR="00C62E8F">
        <w:rPr>
          <w:rFonts w:eastAsia="Times New Roman"/>
          <w:lang w:val="es-EC"/>
        </w:rPr>
        <w:t>metodología</w:t>
      </w:r>
      <w:r w:rsidRPr="0043603B">
        <w:rPr>
          <w:rFonts w:eastAsia="Times New Roman"/>
          <w:lang w:val="es-EC"/>
        </w:rPr>
        <w:t xml:space="preserve"> de </w:t>
      </w:r>
      <w:r w:rsidR="00C62E8F">
        <w:rPr>
          <w:rFonts w:eastAsia="Times New Roman"/>
          <w:lang w:val="es-EC"/>
        </w:rPr>
        <w:t>obtención de requisitos</w:t>
      </w:r>
      <w:r w:rsidRPr="0043603B">
        <w:rPr>
          <w:rFonts w:eastAsia="Times New Roman"/>
          <w:lang w:val="es-EC"/>
        </w:rPr>
        <w:t xml:space="preserve">” se </w:t>
      </w:r>
      <w:r w:rsidR="0034755E" w:rsidRPr="0043603B">
        <w:rPr>
          <w:rFonts w:eastAsia="Times New Roman"/>
          <w:lang w:val="es-EC"/>
        </w:rPr>
        <w:t>planteó</w:t>
      </w:r>
      <w:r w:rsidR="00CE4B64">
        <w:rPr>
          <w:rFonts w:eastAsia="Times New Roman"/>
          <w:lang w:val="es-EC"/>
        </w:rPr>
        <w:t xml:space="preserve"> cuatro</w:t>
      </w:r>
      <w:r w:rsidR="0034755E" w:rsidRPr="0043603B">
        <w:rPr>
          <w:rFonts w:eastAsia="Times New Roman"/>
          <w:lang w:val="es-EC"/>
        </w:rPr>
        <w:t xml:space="preserve"> preguntas</w:t>
      </w:r>
      <w:r w:rsidRPr="0043603B">
        <w:rPr>
          <w:rFonts w:eastAsia="Times New Roman"/>
          <w:lang w:val="es-EC"/>
        </w:rPr>
        <w:t xml:space="preserve"> de investigación </w:t>
      </w:r>
      <w:r w:rsidR="00CE4B64">
        <w:rPr>
          <w:rFonts w:eastAsia="Times New Roman"/>
          <w:lang w:val="es-EC"/>
        </w:rPr>
        <w:t>(RQ) y dos de mapeo sistemático</w:t>
      </w:r>
      <w:r w:rsidRPr="0043603B">
        <w:rPr>
          <w:rFonts w:eastAsia="Times New Roman"/>
          <w:lang w:val="es-EC"/>
        </w:rPr>
        <w:t xml:space="preserve"> (MQ):</w:t>
      </w:r>
    </w:p>
    <w:p w14:paraId="4BC5628D" w14:textId="1622942D" w:rsidR="0043603B" w:rsidRPr="00BC79F2" w:rsidRDefault="0043603B" w:rsidP="00BC79F2">
      <w:pPr>
        <w:pStyle w:val="bulletlist"/>
        <w:rPr>
          <w:lang w:val="es-ES_tradnl"/>
        </w:rPr>
      </w:pPr>
      <w:r w:rsidRPr="00BC79F2">
        <w:rPr>
          <w:lang w:val="es-ES_tradnl"/>
        </w:rPr>
        <w:t xml:space="preserve">MQ1: ¿Cuántos estudios se publicaron a lo largo de los años en el área </w:t>
      </w:r>
      <w:r w:rsidR="007A0B4A" w:rsidRPr="007A0B4A">
        <w:rPr>
          <w:lang w:val="es-ES_tradnl"/>
        </w:rPr>
        <w:t>de la elicitación de requisitos</w:t>
      </w:r>
      <w:r w:rsidRPr="00BC79F2">
        <w:rPr>
          <w:lang w:val="es-ES_tradnl"/>
        </w:rPr>
        <w:t>?</w:t>
      </w:r>
    </w:p>
    <w:p w14:paraId="79F5A2DC" w14:textId="00197D24" w:rsidR="0043603B" w:rsidRPr="00BC79F2" w:rsidRDefault="00812D01" w:rsidP="00BC79F2">
      <w:pPr>
        <w:pStyle w:val="bulletlist"/>
        <w:rPr>
          <w:lang w:val="es-ES_tradnl"/>
        </w:rPr>
      </w:pPr>
      <w:r>
        <w:rPr>
          <w:lang w:val="es-ES_tradnl"/>
        </w:rPr>
        <w:lastRenderedPageBreak/>
        <w:t>MQ2</w:t>
      </w:r>
      <w:r w:rsidR="0043603B" w:rsidRPr="00BC79F2">
        <w:rPr>
          <w:lang w:val="es-ES_tradnl"/>
        </w:rPr>
        <w:t>: ¿Cuáles son las revistas y congresos que se han publicado en el área mencionada?</w:t>
      </w:r>
    </w:p>
    <w:p w14:paraId="4D5148E9" w14:textId="76D41896" w:rsidR="00BC354B" w:rsidRDefault="00BC354B" w:rsidP="00BC354B">
      <w:pPr>
        <w:pStyle w:val="bulletlist"/>
        <w:rPr>
          <w:lang w:val="es-ES_tradnl"/>
        </w:rPr>
      </w:pPr>
      <w:r w:rsidRPr="00BC354B">
        <w:rPr>
          <w:lang w:val="es-ES_tradnl"/>
        </w:rPr>
        <w:t>RQ1</w:t>
      </w:r>
      <w:r>
        <w:rPr>
          <w:lang w:val="es-EC"/>
        </w:rPr>
        <w:t>:</w:t>
      </w:r>
      <w:r w:rsidRPr="00BC354B">
        <w:rPr>
          <w:lang w:val="es-ES_tradnl"/>
        </w:rPr>
        <w:t xml:space="preserve"> ¿Qué estándares se utilizan para elicitación de requisitos? </w:t>
      </w:r>
    </w:p>
    <w:p w14:paraId="72B437CC" w14:textId="3BBEC29D" w:rsidR="00487498" w:rsidRPr="00487498" w:rsidRDefault="0043603B" w:rsidP="00487498">
      <w:pPr>
        <w:pStyle w:val="bulletlist"/>
        <w:rPr>
          <w:lang w:val="es-ES_tradnl"/>
        </w:rPr>
      </w:pPr>
      <w:r w:rsidRPr="00BC79F2">
        <w:rPr>
          <w:lang w:val="es-ES_tradnl"/>
        </w:rPr>
        <w:t xml:space="preserve">RQ2: </w:t>
      </w:r>
      <w:r w:rsidR="007B1F54" w:rsidRPr="007B1F54">
        <w:rPr>
          <w:lang w:val="es-ES_tradnl"/>
        </w:rPr>
        <w:t>¿Qué tipo de metodologías utilizan los analistas para realizar elicitación?</w:t>
      </w:r>
    </w:p>
    <w:p w14:paraId="585B03EB" w14:textId="48439E0E" w:rsidR="007B1F54" w:rsidRDefault="007B1F54" w:rsidP="007B1F54">
      <w:pPr>
        <w:pStyle w:val="bulletlist"/>
        <w:rPr>
          <w:lang w:val="es-ES_tradnl"/>
        </w:rPr>
      </w:pPr>
      <w:r w:rsidRPr="00BC79F2">
        <w:rPr>
          <w:lang w:val="es-ES_tradnl"/>
        </w:rPr>
        <w:t>RQ</w:t>
      </w:r>
      <w:r>
        <w:rPr>
          <w:lang w:val="es-ES_tradnl"/>
        </w:rPr>
        <w:t>3</w:t>
      </w:r>
      <w:r w:rsidRPr="00BC79F2">
        <w:rPr>
          <w:lang w:val="es-ES_tradnl"/>
        </w:rPr>
        <w:t xml:space="preserve">: </w:t>
      </w:r>
      <w:r w:rsidR="006D5321" w:rsidRPr="007B1F54">
        <w:rPr>
          <w:lang w:val="es-ES_tradnl"/>
        </w:rPr>
        <w:t>¿</w:t>
      </w:r>
      <w:r w:rsidR="006D5321" w:rsidRPr="009B5C39">
        <w:rPr>
          <w:lang w:val="es-ES_tradnl"/>
        </w:rPr>
        <w:t>Cuáles</w:t>
      </w:r>
      <w:r w:rsidR="006D5321" w:rsidRPr="006D5321">
        <w:rPr>
          <w:lang w:val="es-ES_tradnl"/>
        </w:rPr>
        <w:t xml:space="preserve"> son técnicas que se utiliza para captura de requisitos?</w:t>
      </w:r>
    </w:p>
    <w:p w14:paraId="44FDBCCE" w14:textId="17D9FAF8" w:rsidR="007B1F54" w:rsidRPr="00BC79F2" w:rsidRDefault="006D5321" w:rsidP="00BC354B">
      <w:pPr>
        <w:pStyle w:val="bulletlist"/>
        <w:rPr>
          <w:lang w:val="es-ES_tradnl"/>
        </w:rPr>
      </w:pPr>
      <w:r w:rsidRPr="006D5321">
        <w:rPr>
          <w:lang w:val="es-ES_tradnl"/>
        </w:rPr>
        <w:t>RQ</w:t>
      </w:r>
      <w:r>
        <w:rPr>
          <w:lang w:val="es-ES_tradnl"/>
        </w:rPr>
        <w:t>4</w:t>
      </w:r>
      <w:r w:rsidRPr="006D5321">
        <w:rPr>
          <w:lang w:val="es-ES_tradnl"/>
        </w:rPr>
        <w:t>: ¿Cuáles son los problemas que se generan en el proceso de elicitación de requisitos?</w:t>
      </w:r>
    </w:p>
    <w:p w14:paraId="37723C42" w14:textId="45A2761B" w:rsidR="00B96E9F" w:rsidRPr="00870E8F" w:rsidRDefault="00BC79F2" w:rsidP="00B57A1C">
      <w:pPr>
        <w:pStyle w:val="Ttulo21"/>
        <w:rPr>
          <w:rStyle w:val="hps"/>
          <w:lang w:val="es-MX"/>
        </w:rPr>
      </w:pPr>
      <w:r>
        <w:rPr>
          <w:rStyle w:val="hps"/>
          <w:lang w:val="es-ES"/>
        </w:rPr>
        <w:t>Proceso de Búsqueda</w:t>
      </w:r>
    </w:p>
    <w:p w14:paraId="643C52CC" w14:textId="7F8CD4DD" w:rsidR="00BC79F2" w:rsidRPr="00B35292" w:rsidRDefault="00103EFA" w:rsidP="00B35292">
      <w:pPr>
        <w:spacing w:before="240"/>
        <w:ind w:firstLine="288"/>
        <w:jc w:val="both"/>
        <w:rPr>
          <w:rFonts w:eastAsia="Times New Roman"/>
          <w:spacing w:val="-1"/>
          <w:lang w:val="es-EC"/>
        </w:rPr>
      </w:pPr>
      <w:r>
        <w:rPr>
          <w:rFonts w:eastAsia="Times New Roman"/>
          <w:spacing w:val="-1"/>
          <w:lang w:val="es-EC"/>
        </w:rPr>
        <w:t>Se determinaron</w:t>
      </w:r>
      <w:r w:rsidR="00BC79F2" w:rsidRPr="00B35292">
        <w:rPr>
          <w:rFonts w:eastAsia="Times New Roman"/>
          <w:spacing w:val="-1"/>
          <w:lang w:val="es-EC"/>
        </w:rPr>
        <w:t xml:space="preserve"> </w:t>
      </w:r>
      <w:r>
        <w:rPr>
          <w:rFonts w:eastAsia="Times New Roman"/>
          <w:spacing w:val="-1"/>
          <w:lang w:val="es-EC"/>
        </w:rPr>
        <w:t>un</w:t>
      </w:r>
      <w:r w:rsidR="00BC79F2" w:rsidRPr="00B35292">
        <w:rPr>
          <w:rFonts w:eastAsia="Times New Roman"/>
          <w:spacing w:val="-1"/>
          <w:lang w:val="es-EC"/>
        </w:rPr>
        <w:t xml:space="preserve"> conjunto de términos basados en las preguntas de investigación para construir la cadena de búsqueda. Se utilizó el método P</w:t>
      </w:r>
      <w:r w:rsidR="00432F76">
        <w:rPr>
          <w:rFonts w:eastAsia="Times New Roman"/>
          <w:spacing w:val="-1"/>
          <w:lang w:val="es-EC"/>
        </w:rPr>
        <w:t>ICOC</w:t>
      </w:r>
      <w:r w:rsidR="00BC79F2" w:rsidRPr="00B35292">
        <w:rPr>
          <w:rFonts w:eastAsia="Times New Roman"/>
          <w:spacing w:val="-1"/>
          <w:lang w:val="es-EC"/>
        </w:rPr>
        <w:t xml:space="preserve"> propuesto por</w:t>
      </w:r>
      <w:r w:rsidR="004B2B70">
        <w:rPr>
          <w:rFonts w:eastAsia="Times New Roman"/>
          <w:spacing w:val="-1"/>
          <w:lang w:val="es-EC"/>
        </w:rPr>
        <w:t xml:space="preserve"> </w:t>
      </w:r>
      <w:r w:rsidR="004B2B70">
        <w:rPr>
          <w:rFonts w:eastAsia="Times New Roman"/>
          <w:spacing w:val="-1"/>
          <w:lang w:val="es-EC"/>
        </w:rPr>
        <w:fldChar w:fldCharType="begin" w:fldLock="1"/>
      </w:r>
      <w:r w:rsidR="00C57043">
        <w:rPr>
          <w:rFonts w:eastAsia="Times New Roman"/>
          <w:spacing w:val="-1"/>
          <w:lang w:val="es-EC"/>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Guide","id":"ITEM-1","issued":{"date-parts":[["2008"]]},"number-of-pages":"1-336","title":"Systematic Reviews in the Social Sciences: A Practical Guide","type":"book"},"uris":["http://www.mendeley.com/documents/?uuid=80b00027-9e15-479c-a42b-2c427afe85fc"]}],"mendeley":{"formattedCitation":"[10]","plainTextFormattedCitation":"[10]","previouslyFormattedCitation":"[10]"},"properties":{"noteIndex":0},"schema":"https://github.com/citation-style-language/schema/raw/master/csl-citation.json"}</w:instrText>
      </w:r>
      <w:r w:rsidR="004B2B70">
        <w:rPr>
          <w:rFonts w:eastAsia="Times New Roman"/>
          <w:spacing w:val="-1"/>
          <w:lang w:val="es-EC"/>
        </w:rPr>
        <w:fldChar w:fldCharType="separate"/>
      </w:r>
      <w:r w:rsidR="00F43FE7" w:rsidRPr="00F43FE7">
        <w:rPr>
          <w:rFonts w:eastAsia="Times New Roman"/>
          <w:noProof/>
          <w:spacing w:val="-1"/>
          <w:lang w:val="es-EC"/>
        </w:rPr>
        <w:t>[10]</w:t>
      </w:r>
      <w:r w:rsidR="004B2B70">
        <w:rPr>
          <w:rFonts w:eastAsia="Times New Roman"/>
          <w:spacing w:val="-1"/>
          <w:lang w:val="es-EC"/>
        </w:rPr>
        <w:fldChar w:fldCharType="end"/>
      </w:r>
      <w:r w:rsidR="00BC79F2" w:rsidRPr="00B35292">
        <w:rPr>
          <w:rFonts w:eastAsia="Times New Roman"/>
          <w:spacing w:val="-1"/>
          <w:lang w:val="es-EC"/>
        </w:rPr>
        <w:t xml:space="preserve"> para definir el ámbito de la RSL:</w:t>
      </w:r>
    </w:p>
    <w:p w14:paraId="321EED0C" w14:textId="79001FE4" w:rsidR="00BC79F2" w:rsidRPr="00BC79F2" w:rsidRDefault="00BC79F2" w:rsidP="003A699C">
      <w:pPr>
        <w:pStyle w:val="bulletlist"/>
        <w:jc w:val="left"/>
        <w:rPr>
          <w:lang w:val="es-ES_tradnl"/>
        </w:rPr>
      </w:pPr>
      <w:r w:rsidRPr="00BC79F2">
        <w:rPr>
          <w:lang w:val="es-ES_tradnl"/>
        </w:rPr>
        <w:t>Población (P): “</w:t>
      </w:r>
      <w:r w:rsidR="001B6AB7" w:rsidRPr="001B6AB7">
        <w:rPr>
          <w:lang w:val="es-ES_tradnl"/>
        </w:rPr>
        <w:t>Requirements engineering</w:t>
      </w:r>
      <w:r w:rsidRPr="00BC79F2">
        <w:rPr>
          <w:lang w:val="es-ES_tradnl"/>
        </w:rPr>
        <w:t>”.</w:t>
      </w:r>
    </w:p>
    <w:p w14:paraId="6778C08C" w14:textId="06DDC16A" w:rsidR="00BC79F2" w:rsidRPr="00793EFC" w:rsidRDefault="00BC79F2" w:rsidP="003A699C">
      <w:pPr>
        <w:pStyle w:val="bulletlist"/>
        <w:jc w:val="left"/>
      </w:pPr>
      <w:r w:rsidRPr="00793EFC">
        <w:t>Intervención (I): “</w:t>
      </w:r>
      <w:r w:rsidR="00690C2F" w:rsidRPr="00793EFC">
        <w:t>Requirements Elicitation</w:t>
      </w:r>
      <w:r w:rsidRPr="00793EFC">
        <w:t>”</w:t>
      </w:r>
      <w:r w:rsidR="00690C2F" w:rsidRPr="00793EFC">
        <w:t>, “Requirements Elicitation process”</w:t>
      </w:r>
      <w:r w:rsidRPr="00793EFC">
        <w:t>.</w:t>
      </w:r>
    </w:p>
    <w:p w14:paraId="1E7F96E0" w14:textId="266E235F" w:rsidR="00BC79F2" w:rsidRPr="00FB74BA" w:rsidRDefault="00BC79F2" w:rsidP="003A699C">
      <w:pPr>
        <w:pStyle w:val="bulletlist"/>
        <w:jc w:val="left"/>
      </w:pPr>
      <w:r w:rsidRPr="00FB74BA">
        <w:t xml:space="preserve">Comparación (C): </w:t>
      </w:r>
      <w:r w:rsidR="009365C8">
        <w:t>No aplica</w:t>
      </w:r>
    </w:p>
    <w:p w14:paraId="1FCBC4F3" w14:textId="431C45AE" w:rsidR="00BC79F2" w:rsidRPr="00FB74BA" w:rsidRDefault="00BC79F2" w:rsidP="003A699C">
      <w:pPr>
        <w:pStyle w:val="bulletlist"/>
        <w:jc w:val="left"/>
      </w:pPr>
      <w:r w:rsidRPr="00FB74BA">
        <w:t>Resultados (O): “</w:t>
      </w:r>
      <w:r w:rsidR="003A699C" w:rsidRPr="003A699C">
        <w:t>Methodology</w:t>
      </w:r>
      <w:r w:rsidRPr="00FB74BA">
        <w:t>”</w:t>
      </w:r>
      <w:r w:rsidR="003A699C">
        <w:t xml:space="preserve">, </w:t>
      </w:r>
      <w:r w:rsidR="003A699C" w:rsidRPr="00FB74BA">
        <w:t>“</w:t>
      </w:r>
      <w:r w:rsidR="003A699C" w:rsidRPr="003A699C">
        <w:t>Techniques</w:t>
      </w:r>
      <w:r w:rsidR="003A699C" w:rsidRPr="00FB74BA">
        <w:t>”</w:t>
      </w:r>
      <w:r w:rsidR="003A699C">
        <w:t xml:space="preserve">, </w:t>
      </w:r>
      <w:r w:rsidR="003A699C" w:rsidRPr="00FB74BA">
        <w:t>“</w:t>
      </w:r>
      <w:r w:rsidR="003A699C" w:rsidRPr="003A699C">
        <w:t>Software</w:t>
      </w:r>
      <w:r w:rsidR="003A699C" w:rsidRPr="00FB74BA">
        <w:t>”</w:t>
      </w:r>
      <w:r w:rsidR="003A699C">
        <w:t>.</w:t>
      </w:r>
    </w:p>
    <w:p w14:paraId="75D976D5" w14:textId="1D7FC416" w:rsidR="00BC79F2" w:rsidRPr="00BC79F2" w:rsidRDefault="00BC79F2" w:rsidP="003A699C">
      <w:pPr>
        <w:pStyle w:val="bulletlist"/>
        <w:jc w:val="left"/>
      </w:pPr>
      <w:r w:rsidRPr="00BC79F2">
        <w:t xml:space="preserve">Contexto (C): </w:t>
      </w:r>
      <w:r w:rsidR="003A699C" w:rsidRPr="00FB74BA">
        <w:t>“</w:t>
      </w:r>
      <w:r w:rsidR="003A699C" w:rsidRPr="003A699C">
        <w:t>Requirements engineering</w:t>
      </w:r>
      <w:r w:rsidR="003A699C" w:rsidRPr="00FB74BA">
        <w:t>”</w:t>
      </w:r>
      <w:r w:rsidR="003A699C">
        <w:t>.</w:t>
      </w:r>
    </w:p>
    <w:p w14:paraId="18B55E9A" w14:textId="0D23DAD5" w:rsidR="00BC79F2" w:rsidRPr="00BC79F2" w:rsidRDefault="00BC79F2" w:rsidP="00BC79F2">
      <w:pPr>
        <w:pStyle w:val="Ttulo21"/>
        <w:rPr>
          <w:rStyle w:val="hps"/>
          <w:lang w:val="es-EC"/>
        </w:rPr>
      </w:pPr>
      <w:r>
        <w:rPr>
          <w:rStyle w:val="hps"/>
          <w:lang w:val="es-ES"/>
        </w:rPr>
        <w:t>Definición de los criterios de inclusión y exclusión</w:t>
      </w:r>
    </w:p>
    <w:p w14:paraId="6DE031C5" w14:textId="0C1B4C08" w:rsidR="00D67F56" w:rsidRPr="00B35292" w:rsidRDefault="00D67F56" w:rsidP="00D67F56">
      <w:pPr>
        <w:spacing w:before="240"/>
        <w:ind w:firstLine="288"/>
        <w:jc w:val="both"/>
        <w:rPr>
          <w:rFonts w:eastAsia="Times New Roman"/>
          <w:spacing w:val="-1"/>
          <w:lang w:val="es-EC"/>
        </w:rPr>
      </w:pPr>
      <w:r>
        <w:rPr>
          <w:rFonts w:eastAsia="Times New Roman"/>
          <w:spacing w:val="-1"/>
          <w:lang w:val="es-EC"/>
        </w:rPr>
        <w:t xml:space="preserve">Se definieron siete criterios de inclusión (IC) y siete criterios de </w:t>
      </w:r>
      <w:r w:rsidR="0046033F">
        <w:rPr>
          <w:rFonts w:eastAsia="Times New Roman"/>
          <w:spacing w:val="-1"/>
          <w:lang w:val="es-EC"/>
        </w:rPr>
        <w:t>exclusión</w:t>
      </w:r>
      <w:r>
        <w:rPr>
          <w:rFonts w:eastAsia="Times New Roman"/>
          <w:spacing w:val="-1"/>
          <w:lang w:val="es-EC"/>
        </w:rPr>
        <w:t xml:space="preserve"> (EC)</w:t>
      </w:r>
      <w:r w:rsidR="0046033F">
        <w:rPr>
          <w:rFonts w:eastAsia="Times New Roman"/>
          <w:spacing w:val="-1"/>
          <w:lang w:val="es-EC"/>
        </w:rPr>
        <w:t>, en ellos se detalla a continuación los elementos</w:t>
      </w:r>
      <w:r w:rsidRPr="00B35292">
        <w:rPr>
          <w:rFonts w:eastAsia="Times New Roman"/>
          <w:spacing w:val="-1"/>
          <w:lang w:val="es-EC"/>
        </w:rPr>
        <w:t>:</w:t>
      </w:r>
    </w:p>
    <w:p w14:paraId="5AA32388" w14:textId="748C2D62" w:rsidR="00BC79F2" w:rsidRDefault="00D67F56" w:rsidP="00BC79F2">
      <w:pPr>
        <w:pStyle w:val="Textoindependiente"/>
        <w:rPr>
          <w:rFonts w:eastAsia="Times New Roman"/>
          <w:color w:val="000000"/>
          <w:lang w:val="es-EC"/>
        </w:rPr>
      </w:pPr>
      <w:r>
        <w:rPr>
          <w:rFonts w:eastAsia="Times New Roman"/>
          <w:color w:val="000000"/>
          <w:lang w:val="es-EC"/>
        </w:rPr>
        <w:t>C</w:t>
      </w:r>
      <w:r w:rsidR="00BC79F2" w:rsidRPr="00BC79F2">
        <w:rPr>
          <w:rFonts w:eastAsia="Times New Roman"/>
          <w:color w:val="000000"/>
          <w:lang w:val="es-EC"/>
        </w:rPr>
        <w:t>riterios de inclusión (IC):</w:t>
      </w:r>
    </w:p>
    <w:p w14:paraId="5AFA05F4" w14:textId="0E407E0A" w:rsidR="00BC79F2" w:rsidRPr="00BC79F2" w:rsidRDefault="00BC79F2" w:rsidP="00BC79F2">
      <w:pPr>
        <w:pStyle w:val="bulletlist"/>
        <w:rPr>
          <w:lang w:val="es-ES_tradnl"/>
        </w:rPr>
      </w:pPr>
      <w:r w:rsidRPr="00BC79F2">
        <w:rPr>
          <w:lang w:val="es-ES_tradnl"/>
        </w:rPr>
        <w:t xml:space="preserve">IC1: </w:t>
      </w:r>
      <w:r w:rsidR="00A02A27">
        <w:rPr>
          <w:lang w:val="es-ES_tradnl"/>
        </w:rPr>
        <w:t>L</w:t>
      </w:r>
      <w:r w:rsidR="00A02A27" w:rsidRPr="00A02A27">
        <w:rPr>
          <w:lang w:val="es-ES_tradnl"/>
        </w:rPr>
        <w:t>os documentos deben contener información relacionada con estándares de elicitación de requisitos</w:t>
      </w:r>
      <w:r w:rsidR="0046033F">
        <w:rPr>
          <w:lang w:val="es-ES_tradnl"/>
        </w:rPr>
        <w:t>.</w:t>
      </w:r>
    </w:p>
    <w:p w14:paraId="44C344C5" w14:textId="7FA563EE" w:rsidR="00BC79F2" w:rsidRPr="00BC79F2" w:rsidRDefault="00BC79F2" w:rsidP="00BC79F2">
      <w:pPr>
        <w:pStyle w:val="bulletlist"/>
        <w:rPr>
          <w:lang w:val="es-ES_tradnl"/>
        </w:rPr>
      </w:pPr>
      <w:r w:rsidRPr="00BC79F2">
        <w:rPr>
          <w:lang w:val="es-ES_tradnl"/>
        </w:rPr>
        <w:t xml:space="preserve">IC2: </w:t>
      </w:r>
      <w:r w:rsidR="00A02A27">
        <w:rPr>
          <w:lang w:val="es-ES_tradnl"/>
        </w:rPr>
        <w:t>L</w:t>
      </w:r>
      <w:r w:rsidR="00A02A27" w:rsidRPr="00A02A27">
        <w:rPr>
          <w:lang w:val="es-ES_tradnl"/>
        </w:rPr>
        <w:t>os documentos deben contener información sobre metodologías par</w:t>
      </w:r>
      <w:r w:rsidR="0046033F">
        <w:rPr>
          <w:lang w:val="es-ES_tradnl"/>
        </w:rPr>
        <w:t>a la elicitación de requisitos.</w:t>
      </w:r>
    </w:p>
    <w:p w14:paraId="12321F52" w14:textId="06F79AB3" w:rsidR="00BC79F2" w:rsidRPr="00BC79F2" w:rsidRDefault="00676943" w:rsidP="00BC79F2">
      <w:pPr>
        <w:pStyle w:val="bulletlist"/>
        <w:rPr>
          <w:lang w:val="es-ES_tradnl"/>
        </w:rPr>
      </w:pPr>
      <w:r>
        <w:rPr>
          <w:lang w:val="es-ES_tradnl"/>
        </w:rPr>
        <w:t>IC3: L</w:t>
      </w:r>
      <w:r w:rsidRPr="00676943">
        <w:rPr>
          <w:lang w:val="es-ES_tradnl"/>
        </w:rPr>
        <w:t>os documentos deben detallar el uso de un software para la elicitación de requisitos en caso lo ocupen</w:t>
      </w:r>
      <w:r w:rsidR="0046033F">
        <w:rPr>
          <w:lang w:val="es-ES_tradnl"/>
        </w:rPr>
        <w:t>.</w:t>
      </w:r>
    </w:p>
    <w:p w14:paraId="27E859E4" w14:textId="5041E4D8" w:rsidR="00BC79F2" w:rsidRPr="00BC79F2" w:rsidRDefault="00BC79F2" w:rsidP="00BC79F2">
      <w:pPr>
        <w:pStyle w:val="bulletlist"/>
        <w:rPr>
          <w:lang w:val="es-ES_tradnl"/>
        </w:rPr>
      </w:pPr>
      <w:r w:rsidRPr="00BC79F2">
        <w:rPr>
          <w:lang w:val="es-ES_tradnl"/>
        </w:rPr>
        <w:t>IC4:</w:t>
      </w:r>
      <w:r w:rsidR="00676943">
        <w:rPr>
          <w:lang w:val="es-ES_tradnl"/>
        </w:rPr>
        <w:t xml:space="preserve"> </w:t>
      </w:r>
      <w:r w:rsidR="00676943" w:rsidRPr="00676943">
        <w:rPr>
          <w:lang w:val="es-ES_tradnl"/>
        </w:rPr>
        <w:t>Los documentos deben detallar posibles problemas en la elicitación de requisitos</w:t>
      </w:r>
      <w:r w:rsidR="0046033F">
        <w:rPr>
          <w:lang w:val="es-ES_tradnl"/>
        </w:rPr>
        <w:t>.</w:t>
      </w:r>
    </w:p>
    <w:p w14:paraId="1943DB4A" w14:textId="0EDD7F54" w:rsidR="00BC79F2" w:rsidRPr="00BC79F2" w:rsidRDefault="00BC79F2" w:rsidP="00BC79F2">
      <w:pPr>
        <w:pStyle w:val="bulletlist"/>
        <w:rPr>
          <w:lang w:val="es-EC"/>
        </w:rPr>
      </w:pPr>
      <w:r w:rsidRPr="00BC79F2">
        <w:rPr>
          <w:lang w:val="es-ES_tradnl"/>
        </w:rPr>
        <w:t>IC5:</w:t>
      </w:r>
      <w:r w:rsidR="00676943">
        <w:rPr>
          <w:lang w:val="es-ES_tradnl"/>
        </w:rPr>
        <w:t xml:space="preserve"> </w:t>
      </w:r>
      <w:r w:rsidR="00676943" w:rsidRPr="00676943">
        <w:rPr>
          <w:lang w:val="es-ES_tradnl"/>
        </w:rPr>
        <w:t xml:space="preserve">Los documentos escritos en </w:t>
      </w:r>
      <w:r w:rsidR="0046033F" w:rsidRPr="00676943">
        <w:rPr>
          <w:lang w:val="es-ES_tradnl"/>
        </w:rPr>
        <w:t>inglés</w:t>
      </w:r>
      <w:r w:rsidR="0046033F">
        <w:rPr>
          <w:lang w:val="es-ES_tradnl"/>
        </w:rPr>
        <w:t>.</w:t>
      </w:r>
      <w:r w:rsidRPr="00676943">
        <w:rPr>
          <w:lang w:val="es-ES_tradnl"/>
        </w:rPr>
        <w:tab/>
      </w:r>
    </w:p>
    <w:p w14:paraId="32989C66" w14:textId="371AD990" w:rsidR="00676943" w:rsidRPr="00676943" w:rsidRDefault="00676943" w:rsidP="00676943">
      <w:pPr>
        <w:pStyle w:val="bulletlist"/>
        <w:rPr>
          <w:lang w:val="es-ES_tradnl"/>
        </w:rPr>
      </w:pPr>
      <w:r>
        <w:rPr>
          <w:lang w:val="es-ES_tradnl"/>
        </w:rPr>
        <w:t>IC6: L</w:t>
      </w:r>
      <w:r w:rsidRPr="00676943">
        <w:rPr>
          <w:lang w:val="es-ES_tradnl"/>
        </w:rPr>
        <w:t>os documentos deben detallar los procesos para la elicitación de requisitos</w:t>
      </w:r>
      <w:r w:rsidR="0046033F">
        <w:rPr>
          <w:lang w:val="es-ES_tradnl"/>
        </w:rPr>
        <w:t>.</w:t>
      </w:r>
    </w:p>
    <w:p w14:paraId="038BDCD7" w14:textId="626A754E" w:rsidR="00676943" w:rsidRPr="00BC79F2" w:rsidRDefault="00676943" w:rsidP="00676943">
      <w:pPr>
        <w:pStyle w:val="bulletlist"/>
        <w:rPr>
          <w:lang w:val="es-EC"/>
        </w:rPr>
      </w:pPr>
      <w:r>
        <w:rPr>
          <w:lang w:val="es-ES_tradnl"/>
        </w:rPr>
        <w:t xml:space="preserve">IC7: </w:t>
      </w:r>
      <w:r w:rsidRPr="00676943">
        <w:rPr>
          <w:lang w:val="es-ES_tradnl"/>
        </w:rPr>
        <w:t>Los documentos publicados desde el 2015</w:t>
      </w:r>
      <w:r w:rsidR="0046033F">
        <w:rPr>
          <w:lang w:val="es-ES_tradnl"/>
        </w:rPr>
        <w:t>.</w:t>
      </w:r>
    </w:p>
    <w:p w14:paraId="39875B35" w14:textId="0F054C60" w:rsidR="00BC79F2" w:rsidRDefault="00D67F56" w:rsidP="00BC79F2">
      <w:pPr>
        <w:pStyle w:val="Textoindependiente"/>
        <w:rPr>
          <w:rFonts w:eastAsia="Times New Roman"/>
          <w:color w:val="000000"/>
          <w:lang w:val="es-EC"/>
        </w:rPr>
      </w:pPr>
      <w:r>
        <w:rPr>
          <w:rFonts w:eastAsia="Times New Roman"/>
          <w:color w:val="000000"/>
          <w:lang w:val="es-EC"/>
        </w:rPr>
        <w:t>C</w:t>
      </w:r>
      <w:r w:rsidR="00BC79F2" w:rsidRPr="00BC79F2">
        <w:rPr>
          <w:rFonts w:eastAsia="Times New Roman"/>
          <w:color w:val="000000"/>
          <w:lang w:val="es-EC"/>
        </w:rPr>
        <w:t>riterios de exclusión (EC):</w:t>
      </w:r>
    </w:p>
    <w:p w14:paraId="3999C122" w14:textId="12D89312" w:rsidR="00BC79F2" w:rsidRPr="00BC79F2" w:rsidRDefault="00BC79F2" w:rsidP="00BC79F2">
      <w:pPr>
        <w:pStyle w:val="bulletlist"/>
        <w:rPr>
          <w:lang w:val="es-ES_tradnl"/>
        </w:rPr>
      </w:pPr>
      <w:r w:rsidRPr="00BC79F2">
        <w:rPr>
          <w:lang w:val="es-ES_tradnl"/>
        </w:rPr>
        <w:t xml:space="preserve">EC1: </w:t>
      </w:r>
      <w:r w:rsidR="00B45DAC" w:rsidRPr="00B45DAC">
        <w:rPr>
          <w:lang w:val="es-ES_tradnl"/>
        </w:rPr>
        <w:t>Los documentos publicados antes del 2015</w:t>
      </w:r>
      <w:r w:rsidR="0046033F">
        <w:rPr>
          <w:lang w:val="es-ES_tradnl"/>
        </w:rPr>
        <w:t>.</w:t>
      </w:r>
    </w:p>
    <w:p w14:paraId="5A92F557" w14:textId="26BB5E32" w:rsidR="00BC79F2" w:rsidRPr="00BC79F2" w:rsidRDefault="00BC79F2" w:rsidP="00BC79F2">
      <w:pPr>
        <w:pStyle w:val="bulletlist"/>
        <w:rPr>
          <w:lang w:val="es-ES_tradnl"/>
        </w:rPr>
      </w:pPr>
      <w:r w:rsidRPr="00BC79F2">
        <w:rPr>
          <w:lang w:val="es-ES_tradnl"/>
        </w:rPr>
        <w:t xml:space="preserve">EC2: </w:t>
      </w:r>
      <w:r w:rsidR="00B45DAC" w:rsidRPr="00B45DAC">
        <w:rPr>
          <w:lang w:val="es-ES_tradnl"/>
        </w:rPr>
        <w:t>Los documentos que estén escritos en español</w:t>
      </w:r>
      <w:r w:rsidR="0046033F">
        <w:rPr>
          <w:lang w:val="es-ES_tradnl"/>
        </w:rPr>
        <w:t>.</w:t>
      </w:r>
    </w:p>
    <w:p w14:paraId="52DAE917" w14:textId="7484059E" w:rsidR="00BC79F2" w:rsidRPr="00BC79F2" w:rsidRDefault="00BC79F2" w:rsidP="00BC79F2">
      <w:pPr>
        <w:pStyle w:val="bulletlist"/>
        <w:rPr>
          <w:lang w:val="es-ES_tradnl"/>
        </w:rPr>
      </w:pPr>
      <w:r w:rsidRPr="00BC79F2">
        <w:rPr>
          <w:lang w:val="es-ES_tradnl"/>
        </w:rPr>
        <w:t xml:space="preserve">EC3: </w:t>
      </w:r>
      <w:r w:rsidR="008E1C40" w:rsidRPr="008E1C40">
        <w:rPr>
          <w:lang w:val="es-ES_tradnl"/>
        </w:rPr>
        <w:t>Los documentos que no contengan información de estándares, metodologías o técnicas para la elicitación de requisitos</w:t>
      </w:r>
      <w:r w:rsidR="0046033F">
        <w:rPr>
          <w:lang w:val="es-ES_tradnl"/>
        </w:rPr>
        <w:t>.</w:t>
      </w:r>
    </w:p>
    <w:p w14:paraId="332CF312" w14:textId="1D54D85D" w:rsidR="00BC79F2" w:rsidRPr="00BC79F2" w:rsidRDefault="00BC79F2" w:rsidP="00BC79F2">
      <w:pPr>
        <w:pStyle w:val="bulletlist"/>
        <w:rPr>
          <w:lang w:val="es-ES_tradnl"/>
        </w:rPr>
      </w:pPr>
      <w:r w:rsidRPr="00BC79F2">
        <w:rPr>
          <w:lang w:val="es-ES_tradnl"/>
        </w:rPr>
        <w:t xml:space="preserve">EC4: </w:t>
      </w:r>
      <w:r w:rsidR="008E1C40" w:rsidRPr="008E1C40">
        <w:rPr>
          <w:lang w:val="es-ES_tradnl"/>
        </w:rPr>
        <w:t>Los documentos que no contengan información sobre los procesos para la elicitación de requisitos</w:t>
      </w:r>
      <w:r w:rsidR="009365C8">
        <w:rPr>
          <w:lang w:val="es-ES_tradnl"/>
        </w:rPr>
        <w:t>.</w:t>
      </w:r>
    </w:p>
    <w:p w14:paraId="5E75B99A" w14:textId="7191930F" w:rsidR="00BC79F2" w:rsidRPr="00BC79F2" w:rsidRDefault="00BC79F2" w:rsidP="00BC79F2">
      <w:pPr>
        <w:pStyle w:val="bulletlist"/>
        <w:rPr>
          <w:lang w:val="es-ES_tradnl"/>
        </w:rPr>
      </w:pPr>
      <w:r w:rsidRPr="00BC79F2">
        <w:rPr>
          <w:lang w:val="es-ES_tradnl"/>
        </w:rPr>
        <w:t xml:space="preserve">EC5: </w:t>
      </w:r>
      <w:r w:rsidR="008E1C40" w:rsidRPr="008E1C40">
        <w:rPr>
          <w:lang w:val="es-ES_tradnl"/>
        </w:rPr>
        <w:t>Los documentos que no detallen los procesos para la elicitación de requisitos</w:t>
      </w:r>
      <w:r w:rsidR="009365C8">
        <w:rPr>
          <w:lang w:val="es-ES_tradnl"/>
        </w:rPr>
        <w:t>.</w:t>
      </w:r>
    </w:p>
    <w:p w14:paraId="4811084B" w14:textId="4E732377" w:rsidR="00BC79F2" w:rsidRPr="00BC79F2" w:rsidRDefault="00BC79F2" w:rsidP="00BC79F2">
      <w:pPr>
        <w:pStyle w:val="bulletlist"/>
        <w:rPr>
          <w:rFonts w:eastAsia="Times New Roman"/>
          <w:color w:val="000000"/>
          <w:lang w:val="es-EC"/>
        </w:rPr>
      </w:pPr>
      <w:r w:rsidRPr="00BC79F2">
        <w:rPr>
          <w:lang w:val="es-ES_tradnl"/>
        </w:rPr>
        <w:t>E</w:t>
      </w:r>
      <w:r w:rsidR="008E1C40">
        <w:rPr>
          <w:lang w:val="es-ES_tradnl"/>
        </w:rPr>
        <w:t xml:space="preserve">C6: </w:t>
      </w:r>
      <w:r w:rsidR="008E1C40" w:rsidRPr="008E1C40">
        <w:rPr>
          <w:lang w:val="es-ES_tradnl"/>
        </w:rPr>
        <w:t>Los documentos que pertenezcan a un libro</w:t>
      </w:r>
      <w:r w:rsidR="009365C8">
        <w:rPr>
          <w:lang w:val="es-ES_tradnl"/>
        </w:rPr>
        <w:t>.</w:t>
      </w:r>
    </w:p>
    <w:p w14:paraId="63D4B02F" w14:textId="0B42167B" w:rsidR="00966DF2" w:rsidRPr="00BC79F2" w:rsidRDefault="00966DF2" w:rsidP="00966DF2">
      <w:pPr>
        <w:pStyle w:val="bulletlist"/>
        <w:rPr>
          <w:rFonts w:eastAsia="Times New Roman"/>
          <w:color w:val="000000"/>
          <w:lang w:val="es-EC"/>
        </w:rPr>
      </w:pPr>
      <w:r>
        <w:rPr>
          <w:rFonts w:eastAsia="Times New Roman"/>
          <w:color w:val="000000"/>
          <w:lang w:val="es-EC"/>
        </w:rPr>
        <w:t xml:space="preserve">EC7: </w:t>
      </w:r>
      <w:r w:rsidRPr="00966DF2">
        <w:rPr>
          <w:rFonts w:eastAsia="Times New Roman"/>
          <w:color w:val="000000"/>
          <w:lang w:val="es-EC"/>
        </w:rPr>
        <w:t>Los documentos que se refieran a la elicitación pero que no estén en el campo de la ingeniería del software</w:t>
      </w:r>
      <w:r w:rsidR="009365C8">
        <w:rPr>
          <w:rFonts w:eastAsia="Times New Roman"/>
          <w:color w:val="000000"/>
          <w:lang w:val="es-EC"/>
        </w:rPr>
        <w:t>.</w:t>
      </w:r>
    </w:p>
    <w:p w14:paraId="3F9703B4" w14:textId="523153A0" w:rsidR="00BC79F2" w:rsidRPr="00870E8F" w:rsidRDefault="00673188" w:rsidP="00BC79F2">
      <w:pPr>
        <w:pStyle w:val="Ttulo21"/>
        <w:rPr>
          <w:rStyle w:val="hps"/>
          <w:lang w:val="es-MX"/>
        </w:rPr>
      </w:pPr>
      <w:r>
        <w:rPr>
          <w:rStyle w:val="hps"/>
          <w:lang w:val="es-ES"/>
        </w:rPr>
        <w:t>Cadenas de Búsquedas</w:t>
      </w:r>
    </w:p>
    <w:p w14:paraId="1F75EE6E" w14:textId="75EDE29D" w:rsidR="00BC79F2" w:rsidRDefault="00673188" w:rsidP="00BC79F2">
      <w:pPr>
        <w:pStyle w:val="Textoindependiente"/>
        <w:rPr>
          <w:rFonts w:eastAsia="Times New Roman"/>
          <w:lang w:val="es-EC"/>
        </w:rPr>
      </w:pPr>
      <w:r w:rsidRPr="00673188">
        <w:rPr>
          <w:rFonts w:eastAsia="Times New Roman"/>
          <w:lang w:val="es-EC"/>
        </w:rPr>
        <w:t xml:space="preserve">Se definieron palabras clave a través del </w:t>
      </w:r>
      <w:r w:rsidRPr="00673188">
        <w:rPr>
          <w:rStyle w:val="hps"/>
          <w:lang w:val="es-ES"/>
        </w:rPr>
        <w:t>método P</w:t>
      </w:r>
      <w:r w:rsidR="007029B4" w:rsidRPr="00673188">
        <w:rPr>
          <w:rStyle w:val="hps"/>
          <w:lang w:val="es-ES"/>
        </w:rPr>
        <w:t xml:space="preserve">ICOC </w:t>
      </w:r>
      <w:r w:rsidRPr="00673188">
        <w:rPr>
          <w:rStyle w:val="hps"/>
          <w:lang w:val="es-ES"/>
        </w:rPr>
        <w:t>que permitieron junto con la sinonimia de cada palabra realizar diversas combinaciones, usando</w:t>
      </w:r>
      <w:r w:rsidRPr="00673188">
        <w:rPr>
          <w:rFonts w:eastAsia="Times New Roman"/>
          <w:lang w:val="es-EC"/>
        </w:rPr>
        <w:t xml:space="preserve"> operadores lógicos “OR” para los conceptos similares, “AND” para los conceptos complementarios y “NOT” para los términos excluyentes</w:t>
      </w:r>
      <w:r w:rsidR="00BC79F2">
        <w:rPr>
          <w:rStyle w:val="hps"/>
          <w:lang w:val="es-ES"/>
        </w:rPr>
        <w:t>.</w:t>
      </w:r>
      <w:r>
        <w:rPr>
          <w:rStyle w:val="hps"/>
          <w:lang w:val="es-ES"/>
        </w:rPr>
        <w:t xml:space="preserve"> </w:t>
      </w:r>
      <w:r w:rsidRPr="00673188">
        <w:rPr>
          <w:rFonts w:eastAsia="Times New Roman"/>
          <w:lang w:val="es-EC"/>
        </w:rPr>
        <w:t>Las búsquedas aplicadas en las bases de datos seleccionadas fueron las siguientes:</w:t>
      </w:r>
    </w:p>
    <w:p w14:paraId="0D68C907" w14:textId="77777777" w:rsidR="00673188" w:rsidRDefault="00673188" w:rsidP="00673188">
      <w:pPr>
        <w:jc w:val="both"/>
        <w:rPr>
          <w:rFonts w:eastAsia="Times New Roman"/>
        </w:rPr>
      </w:pPr>
      <w:r>
        <w:rPr>
          <w:rFonts w:eastAsia="Times New Roman"/>
          <w:b/>
        </w:rPr>
        <w:t>IEEE Library</w:t>
      </w:r>
      <w:r>
        <w:rPr>
          <w:rFonts w:eastAsia="Times New Roman"/>
        </w:rPr>
        <w:t xml:space="preserve">: </w:t>
      </w:r>
    </w:p>
    <w:p w14:paraId="78416BE0" w14:textId="0A1519D0" w:rsidR="001E77E1" w:rsidRPr="005B1DF6" w:rsidRDefault="001E77E1" w:rsidP="001E77E1">
      <w:pPr>
        <w:pStyle w:val="bulletlist"/>
        <w:rPr>
          <w:color w:val="333333"/>
          <w:shd w:val="clear" w:color="auto" w:fill="F8F8F8"/>
          <w:lang w:eastAsia="es-MX"/>
        </w:rPr>
      </w:pPr>
      <w:r w:rsidRPr="005B1DF6">
        <w:rPr>
          <w:shd w:val="clear" w:color="auto" w:fill="F8F8F8"/>
          <w:lang w:eastAsia="es-MX"/>
        </w:rPr>
        <w:t>("All Metadata”: Requirements engineering AND Requirements Elicitation OR Requirements Elicitation process AND Methodology OR Software OR Techniques)</w:t>
      </w:r>
    </w:p>
    <w:p w14:paraId="35A557BF" w14:textId="77777777" w:rsidR="00673188" w:rsidRDefault="00673188" w:rsidP="00673188">
      <w:pPr>
        <w:jc w:val="both"/>
        <w:rPr>
          <w:rFonts w:eastAsia="Times New Roman"/>
          <w:b/>
        </w:rPr>
      </w:pPr>
      <w:r>
        <w:rPr>
          <w:rFonts w:eastAsia="Times New Roman"/>
          <w:b/>
        </w:rPr>
        <w:t xml:space="preserve">ScienceDirect: </w:t>
      </w:r>
    </w:p>
    <w:p w14:paraId="3A8A8259" w14:textId="1FEB4B01" w:rsidR="00673188" w:rsidRPr="005B1DF6" w:rsidRDefault="00793EFC" w:rsidP="00673188">
      <w:pPr>
        <w:pStyle w:val="bulletlist"/>
      </w:pPr>
      <w:r w:rsidRPr="005B1DF6">
        <w:t>("Requirements engineering") AND ("Requirements Elicitation" OR "Requirements Elicitation process") AND ("Methodology" OR "Software" OR "Techniques")</w:t>
      </w:r>
    </w:p>
    <w:p w14:paraId="099F97A1" w14:textId="77777777" w:rsidR="00673188" w:rsidRDefault="00673188" w:rsidP="00673188">
      <w:pPr>
        <w:jc w:val="both"/>
        <w:rPr>
          <w:rFonts w:eastAsia="Times New Roman"/>
        </w:rPr>
      </w:pPr>
      <w:r>
        <w:rPr>
          <w:rFonts w:eastAsia="Times New Roman"/>
          <w:b/>
        </w:rPr>
        <w:t>ACM Digital Library:</w:t>
      </w:r>
    </w:p>
    <w:p w14:paraId="7BA3E942" w14:textId="0F884D87" w:rsidR="00673188" w:rsidRPr="005B1DF6" w:rsidRDefault="00905CAF" w:rsidP="00673188">
      <w:pPr>
        <w:pStyle w:val="bulletlist"/>
      </w:pPr>
      <w:r w:rsidRPr="005B1DF6">
        <w:t>[All: "requirements engineering"] AND [[All: "requirements elicitation"] OR [All: "requirements elicitation process"]] AND [[All: "methodology"] OR [All: "software"] OR [All: "techniques"]] AND [Publication Date: (01/01/2015 TO 12/31/2020)]</w:t>
      </w:r>
    </w:p>
    <w:p w14:paraId="6DE8B605" w14:textId="7900BCDC" w:rsidR="00BC79F2" w:rsidRPr="00870E8F" w:rsidRDefault="00673188" w:rsidP="00BC79F2">
      <w:pPr>
        <w:pStyle w:val="Ttulo21"/>
        <w:rPr>
          <w:rStyle w:val="hps"/>
          <w:lang w:val="es-MX"/>
        </w:rPr>
      </w:pPr>
      <w:r w:rsidRPr="00870E8F">
        <w:rPr>
          <w:rStyle w:val="hps"/>
          <w:lang w:val="es-MX"/>
        </w:rPr>
        <w:t>Evaluación de Calidad</w:t>
      </w:r>
    </w:p>
    <w:p w14:paraId="139BE058" w14:textId="1506928F" w:rsidR="00BC79F2" w:rsidRDefault="00673188" w:rsidP="00BC79F2">
      <w:pPr>
        <w:pStyle w:val="Textoindependiente"/>
        <w:rPr>
          <w:rStyle w:val="hps"/>
          <w:lang w:val="es-ES"/>
        </w:rPr>
      </w:pPr>
      <w:r w:rsidRPr="00673188">
        <w:rPr>
          <w:rFonts w:eastAsia="Times New Roman"/>
          <w:lang w:val="es-EC"/>
        </w:rPr>
        <w:t>Definida la cadena de búsqueda es imprescindible realizar la evaluación de calidad de los documentos seleccionado. Cada artículo es evaluado siguiendo los criterios de la Base de Datos de Resúmenes de Revisiones de Efectos (DARE) del Centro para Revisiones de Difusión (CRD) de la Universidad de York, según lo explicado por</w:t>
      </w:r>
      <w:r w:rsidR="00E67E3B">
        <w:rPr>
          <w:rFonts w:eastAsia="Times New Roman"/>
          <w:lang w:val="es-EC"/>
        </w:rPr>
        <w:t xml:space="preserve"> </w:t>
      </w:r>
      <w:r w:rsidR="00E67E3B">
        <w:rPr>
          <w:rFonts w:eastAsia="Times New Roman"/>
          <w:lang w:val="es-EC"/>
        </w:rPr>
        <w:fldChar w:fldCharType="begin" w:fldLock="1"/>
      </w:r>
      <w:r w:rsidR="00C57043">
        <w:rPr>
          <w:rFonts w:eastAsia="Times New Roman"/>
          <w:lang w:val="es-EC"/>
        </w:rPr>
        <w:instrText>ADDIN CSL_CITATION {"citationItems":[{"id":"ITEM-1","itemData":{"DOI":"10.1016/j.infsof.2013.07.010","ISSN":"09505849","abstract":"Context: Many researchers adopting systematic reviews (SRs) have also published papers discussing problems with the SR methodology and suggestions for improving it. Since guidelines for SRs in software engineering (SE) were last updated in 2007, we believe it is time to investigate whether the guidelines need to be amended in the light of recent research. Objective: To identify, evaluate and synthesize research published by software engineering researchers concerning their experiences of performing SRs and their proposals for improving the SR process. Method: We undertook a systematic review of papers reporting experiences of undertaking SRs and/or discussing techniques that could be used to improve the SR process. Studies were classified with respect to the stage in the SR process they addressed, whether they related to education or problems faced by novices and whether they proposed the use of textual analysis tools. Results: We identified 68 papers reporting 63 unique studies published in SE conferences and journals between 2005 and mid-2012. The most common criticisms of SRs were that they take a long time, that SE digital libraries are not appropriate for broad literature searches and that assessing the quality of empirical studies of different types is difficult. Conclusion: We recommend removing advice to use structured questions to construct search strings and including advice to use a quasi-gold standard based on a limited manual search to assist the construction of search stings and evaluation of the search process. Textual analysis tools are likely to be useful for inclusion/exclusion decisions and search string construction but require more stringent evaluation. SE researchers would benefit from tools to manage the SR process but existing tools need independent validation. Quality assessment of studies using a variety of empirical methods remains a major problem. © 2013 Elsevier B.V. All rights reserved.","author":[{"dropping-particle":"","family":"Kitchenham","given":"Barbara","non-dropping-particle":"","parse-names":false,"suffix":""},{"dropping-particle":"","family":"Brereton","given":"Pearl","non-dropping-particle":"","parse-names":false,"suffix":""}],"container-title":"Information and Software Technology","id":"ITEM-1","issue":"12","issued":{"date-parts":[["2013"]]},"page":"2049-2075","publisher":"Elsevier B.V.","title":"A systematic review of systematic review process research in software engineering","type":"article-journal","volume":"55"},"uris":["http://www.mendeley.com/documents/?uuid=eb150616-d78d-474f-bd95-63570c53c367"]}],"mendeley":{"formattedCitation":"[11]","plainTextFormattedCitation":"[11]","previouslyFormattedCitation":"[11]"},"properties":{"noteIndex":0},"schema":"https://github.com/citation-style-language/schema/raw/master/csl-citation.json"}</w:instrText>
      </w:r>
      <w:r w:rsidR="00E67E3B">
        <w:rPr>
          <w:rFonts w:eastAsia="Times New Roman"/>
          <w:lang w:val="es-EC"/>
        </w:rPr>
        <w:fldChar w:fldCharType="separate"/>
      </w:r>
      <w:r w:rsidR="00F43FE7" w:rsidRPr="00F43FE7">
        <w:rPr>
          <w:rFonts w:eastAsia="Times New Roman"/>
          <w:noProof/>
          <w:lang w:val="es-EC"/>
        </w:rPr>
        <w:t>[11]</w:t>
      </w:r>
      <w:r w:rsidR="00E67E3B">
        <w:rPr>
          <w:rFonts w:eastAsia="Times New Roman"/>
          <w:lang w:val="es-EC"/>
        </w:rPr>
        <w:fldChar w:fldCharType="end"/>
      </w:r>
      <w:r w:rsidR="00BC79F2">
        <w:rPr>
          <w:rStyle w:val="hps"/>
          <w:lang w:val="es-ES"/>
        </w:rPr>
        <w:t>.</w:t>
      </w:r>
    </w:p>
    <w:p w14:paraId="5F0B9A18" w14:textId="30E26924" w:rsidR="00673188" w:rsidRDefault="001710F2" w:rsidP="001710F2">
      <w:pPr>
        <w:pStyle w:val="Textoindependiente"/>
        <w:rPr>
          <w:rFonts w:eastAsia="Times New Roman"/>
          <w:lang w:val="es-EC"/>
        </w:rPr>
      </w:pPr>
      <w:r>
        <w:rPr>
          <w:rFonts w:eastAsia="Times New Roman"/>
          <w:lang w:val="es-EC"/>
        </w:rPr>
        <w:t xml:space="preserve">Por cada pregunta de investigación se definió una pregunta de calidad (QA), por ello al tener cuatro preguntas de investigación se definió cuatro preguntas de calidad para evaluar </w:t>
      </w:r>
      <w:r w:rsidR="00673188" w:rsidRPr="00673188">
        <w:rPr>
          <w:rFonts w:eastAsia="Times New Roman"/>
          <w:lang w:val="es-EC"/>
        </w:rPr>
        <w:t xml:space="preserve">los </w:t>
      </w:r>
      <w:r w:rsidR="005E51BB">
        <w:rPr>
          <w:rFonts w:eastAsia="Times New Roman"/>
          <w:lang w:val="es-EC"/>
        </w:rPr>
        <w:t>artículos preseleccionados</w:t>
      </w:r>
      <w:r w:rsidR="00EE7BCB">
        <w:rPr>
          <w:rFonts w:eastAsia="Times New Roman"/>
          <w:lang w:val="es-EC"/>
        </w:rPr>
        <w:t>, para ello</w:t>
      </w:r>
      <w:r w:rsidR="008C7FE6">
        <w:rPr>
          <w:rFonts w:eastAsia="Times New Roman"/>
          <w:lang w:val="es-EC"/>
        </w:rPr>
        <w:t xml:space="preserve"> </w:t>
      </w:r>
      <w:r w:rsidR="009105C9">
        <w:rPr>
          <w:rFonts w:eastAsia="Times New Roman"/>
          <w:lang w:val="es-EC"/>
        </w:rPr>
        <w:t>ca</w:t>
      </w:r>
      <w:r w:rsidR="008C7FE6" w:rsidRPr="007E6EF8">
        <w:rPr>
          <w:rStyle w:val="hps"/>
          <w:lang w:val="es-ES_tradnl"/>
        </w:rPr>
        <w:t>da una pregunta de calidad tiene un puntaje de 1 si se califica con “Si”, 0.5 si la respuesta es “Parcial” y 0 si la respuesta se evaluó con “No”</w:t>
      </w:r>
      <w:r w:rsidR="00F7113C">
        <w:rPr>
          <w:rStyle w:val="hps"/>
          <w:lang w:val="es-ES_tradnl"/>
        </w:rPr>
        <w:t>,</w:t>
      </w:r>
      <w:r w:rsidR="008C7FE6" w:rsidRPr="007E6EF8">
        <w:rPr>
          <w:rStyle w:val="hps"/>
          <w:lang w:val="es-ES_tradnl"/>
        </w:rPr>
        <w:t xml:space="preserve"> para extraer su información</w:t>
      </w:r>
      <w:r w:rsidR="008C7FE6">
        <w:rPr>
          <w:rStyle w:val="hps"/>
          <w:lang w:val="es-ES_tradnl"/>
        </w:rPr>
        <w:t>.</w:t>
      </w:r>
      <w:r w:rsidR="00673188" w:rsidRPr="00673188">
        <w:rPr>
          <w:rFonts w:eastAsia="Times New Roman"/>
          <w:lang w:val="es-EC"/>
        </w:rPr>
        <w:t>:</w:t>
      </w:r>
    </w:p>
    <w:p w14:paraId="2E081811" w14:textId="36C78FDD" w:rsidR="00673188" w:rsidRPr="005B003A" w:rsidRDefault="00673188" w:rsidP="00673188">
      <w:pPr>
        <w:pStyle w:val="bulletlist"/>
        <w:rPr>
          <w:rFonts w:eastAsia="Times New Roman"/>
          <w:lang w:val="es-EC"/>
        </w:rPr>
      </w:pPr>
      <w:r w:rsidRPr="005B003A">
        <w:rPr>
          <w:rFonts w:eastAsia="Times New Roman"/>
          <w:lang w:val="es-EC"/>
        </w:rPr>
        <w:t xml:space="preserve">QA1: </w:t>
      </w:r>
      <w:r w:rsidR="005B003A" w:rsidRPr="005B003A">
        <w:rPr>
          <w:rFonts w:eastAsia="Times New Roman"/>
          <w:lang w:val="es-EC"/>
        </w:rPr>
        <w:t>¿El autor en el documento realiza algún análisis sobre los posibles problemas que pueden generar en la obtención de requisitos</w:t>
      </w:r>
      <w:r w:rsidRPr="005B003A">
        <w:rPr>
          <w:rFonts w:eastAsia="Times New Roman"/>
          <w:lang w:val="es-EC"/>
        </w:rPr>
        <w:t>?</w:t>
      </w:r>
    </w:p>
    <w:p w14:paraId="07901999" w14:textId="7736B8F0" w:rsidR="00673188" w:rsidRPr="00673188" w:rsidRDefault="00673188" w:rsidP="00673188">
      <w:pPr>
        <w:pStyle w:val="bulletlist"/>
        <w:rPr>
          <w:lang w:val="es-ES_tradnl"/>
        </w:rPr>
      </w:pPr>
      <w:r w:rsidRPr="00673188">
        <w:rPr>
          <w:lang w:val="es-ES_tradnl"/>
        </w:rPr>
        <w:lastRenderedPageBreak/>
        <w:t>QA2</w:t>
      </w:r>
      <w:r w:rsidRPr="005B003A">
        <w:rPr>
          <w:rFonts w:eastAsia="Times New Roman"/>
          <w:lang w:val="es-EC"/>
        </w:rPr>
        <w:t>: ¿</w:t>
      </w:r>
      <w:r w:rsidR="005B003A" w:rsidRPr="005B003A">
        <w:rPr>
          <w:rFonts w:eastAsia="Times New Roman"/>
          <w:lang w:val="es-EC"/>
        </w:rPr>
        <w:t>El autor en el documento hace referencia a alguna técnica para capturar requisitos</w:t>
      </w:r>
      <w:r w:rsidRPr="005B003A">
        <w:rPr>
          <w:rFonts w:eastAsia="Times New Roman"/>
          <w:lang w:val="es-EC"/>
        </w:rPr>
        <w:t>?</w:t>
      </w:r>
    </w:p>
    <w:p w14:paraId="37F14BBD" w14:textId="2F5F80B9" w:rsidR="00BC79F2" w:rsidRDefault="00B26079" w:rsidP="00870898">
      <w:pPr>
        <w:pStyle w:val="bulletlist"/>
        <w:rPr>
          <w:lang w:val="es-ES_tradnl"/>
        </w:rPr>
      </w:pPr>
      <w:r>
        <w:rPr>
          <w:rFonts w:eastAsia="Times New Roman"/>
          <w:noProof/>
          <w:lang w:val="es-EC" w:eastAsia="es-EC"/>
        </w:rPr>
        <w:drawing>
          <wp:anchor distT="0" distB="0" distL="114300" distR="114300" simplePos="0" relativeHeight="251658241" behindDoc="0" locked="0" layoutInCell="1" allowOverlap="1" wp14:anchorId="69EDC0D1" wp14:editId="52738FB6">
            <wp:simplePos x="0" y="0"/>
            <wp:positionH relativeFrom="column">
              <wp:posOffset>3412490</wp:posOffset>
            </wp:positionH>
            <wp:positionV relativeFrom="paragraph">
              <wp:posOffset>13335</wp:posOffset>
            </wp:positionV>
            <wp:extent cx="3202305" cy="1868170"/>
            <wp:effectExtent l="0" t="0" r="17145" b="17780"/>
            <wp:wrapTopAndBottom/>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673188" w:rsidRPr="00673188">
        <w:rPr>
          <w:lang w:val="es-ES_tradnl"/>
        </w:rPr>
        <w:t>QA3:</w:t>
      </w:r>
      <w:r w:rsidR="00673188" w:rsidRPr="005B003A">
        <w:rPr>
          <w:rFonts w:eastAsia="Times New Roman"/>
          <w:lang w:val="es-EC"/>
        </w:rPr>
        <w:t xml:space="preserve"> ¿</w:t>
      </w:r>
      <w:r w:rsidR="005B003A" w:rsidRPr="005B003A">
        <w:rPr>
          <w:rFonts w:eastAsia="Times New Roman"/>
          <w:lang w:val="es-EC"/>
        </w:rPr>
        <w:t>El autor describe alguna metodología para realizar la elicitación</w:t>
      </w:r>
      <w:r w:rsidR="00673188" w:rsidRPr="005B003A">
        <w:rPr>
          <w:rFonts w:eastAsia="Times New Roman"/>
          <w:lang w:val="es-EC"/>
        </w:rPr>
        <w:t>?</w:t>
      </w:r>
    </w:p>
    <w:p w14:paraId="153E6FF9" w14:textId="63257752" w:rsidR="005B003A" w:rsidRPr="003E2ACC" w:rsidRDefault="005B003A" w:rsidP="005B003A">
      <w:pPr>
        <w:pStyle w:val="bulletlist"/>
        <w:rPr>
          <w:lang w:val="es-ES_tradnl"/>
        </w:rPr>
      </w:pPr>
      <w:r w:rsidRPr="00673188">
        <w:rPr>
          <w:lang w:val="es-ES_tradnl"/>
        </w:rPr>
        <w:t>QA</w:t>
      </w:r>
      <w:r w:rsidR="00E15F17">
        <w:rPr>
          <w:lang w:val="es-ES_tradnl"/>
        </w:rPr>
        <w:t>4</w:t>
      </w:r>
      <w:r w:rsidRPr="005B003A">
        <w:rPr>
          <w:rFonts w:eastAsia="Times New Roman"/>
          <w:lang w:val="es-EC"/>
        </w:rPr>
        <w:t>: ¿En el documento el autor redacta algún estándar que se utiliza para la obtención de requisitos?</w:t>
      </w:r>
    </w:p>
    <w:p w14:paraId="73D32223" w14:textId="529441A7" w:rsidR="00ED13D6" w:rsidRPr="00DF558B" w:rsidRDefault="007E6EF8" w:rsidP="00DF558B">
      <w:pPr>
        <w:pStyle w:val="Ttulo11"/>
        <w:numPr>
          <w:ilvl w:val="0"/>
          <w:numId w:val="40"/>
        </w:numPr>
        <w:tabs>
          <w:tab w:val="clear" w:pos="216"/>
          <w:tab w:val="left" w:pos="284"/>
        </w:tabs>
        <w:ind w:left="426" w:hanging="154"/>
        <w:rPr>
          <w:b/>
          <w:bCs/>
          <w:lang w:val="pt-PT"/>
        </w:rPr>
      </w:pPr>
      <w:r w:rsidRPr="00DF558B">
        <w:rPr>
          <w:b/>
          <w:bCs/>
          <w:lang w:val="pt-PT"/>
        </w:rPr>
        <w:t>Resultados</w:t>
      </w:r>
    </w:p>
    <w:p w14:paraId="6648DB73" w14:textId="0046BAF6" w:rsidR="007E6EF8" w:rsidRDefault="00743AE8" w:rsidP="00B96E9F">
      <w:pPr>
        <w:pStyle w:val="Textoindependiente"/>
        <w:rPr>
          <w:rFonts w:eastAsia="Times New Roman"/>
          <w:lang w:val="es-EC"/>
        </w:rPr>
      </w:pPr>
      <w:r>
        <w:rPr>
          <w:rFonts w:eastAsia="Times New Roman"/>
          <w:lang w:val="es-EC"/>
        </w:rPr>
        <w:t xml:space="preserve">Una </w:t>
      </w:r>
      <w:r w:rsidR="003613B2">
        <w:rPr>
          <w:rFonts w:eastAsia="Times New Roman"/>
          <w:lang w:val="es-EC"/>
        </w:rPr>
        <w:t>vez definido</w:t>
      </w:r>
      <w:r>
        <w:rPr>
          <w:rFonts w:eastAsia="Times New Roman"/>
          <w:lang w:val="es-EC"/>
        </w:rPr>
        <w:t xml:space="preserve"> la planificación del protocolo se realizó la búsqueda de los documentos teniendo l</w:t>
      </w:r>
      <w:r w:rsidR="007E6EF8" w:rsidRPr="007E6EF8">
        <w:rPr>
          <w:rFonts w:eastAsia="Times New Roman"/>
          <w:lang w:val="es-EC"/>
        </w:rPr>
        <w:t xml:space="preserve">os </w:t>
      </w:r>
      <w:r>
        <w:rPr>
          <w:rFonts w:eastAsia="Times New Roman"/>
          <w:lang w:val="es-EC"/>
        </w:rPr>
        <w:t>siguientes resultados:</w:t>
      </w:r>
    </w:p>
    <w:p w14:paraId="35430D1F" w14:textId="38D42E88" w:rsidR="007E6EF8" w:rsidRDefault="007E6EF8" w:rsidP="00F33062">
      <w:pPr>
        <w:pStyle w:val="Ttulo31"/>
        <w:numPr>
          <w:ilvl w:val="0"/>
          <w:numId w:val="41"/>
        </w:numPr>
        <w:rPr>
          <w:rStyle w:val="hps"/>
          <w:i w:val="0"/>
          <w:lang w:val="es-ES_tradnl"/>
        </w:rPr>
      </w:pPr>
      <w:r w:rsidRPr="007E6EF8">
        <w:rPr>
          <w:rStyle w:val="hps"/>
          <w:i w:val="0"/>
          <w:lang w:val="es-ES_tradnl"/>
        </w:rPr>
        <w:t xml:space="preserve">Se ejecutó las cadenas de búsqueda en cada base de datos </w:t>
      </w:r>
      <w:r w:rsidR="005E51BB">
        <w:rPr>
          <w:rStyle w:val="hps"/>
          <w:i w:val="0"/>
          <w:lang w:val="es-ES_tradnl"/>
        </w:rPr>
        <w:t>y</w:t>
      </w:r>
      <w:r w:rsidRPr="007E6EF8">
        <w:rPr>
          <w:rStyle w:val="hps"/>
          <w:i w:val="0"/>
          <w:lang w:val="es-ES_tradnl"/>
        </w:rPr>
        <w:t xml:space="preserve"> se obtuvieron </w:t>
      </w:r>
      <w:r w:rsidR="00080815">
        <w:rPr>
          <w:rStyle w:val="hps"/>
          <w:i w:val="0"/>
          <w:lang w:val="es-ES_tradnl"/>
        </w:rPr>
        <w:t>565</w:t>
      </w:r>
      <w:r w:rsidRPr="007E6EF8">
        <w:rPr>
          <w:rStyle w:val="hps"/>
          <w:i w:val="0"/>
          <w:lang w:val="es-ES_tradnl"/>
        </w:rPr>
        <w:t xml:space="preserve"> artículos</w:t>
      </w:r>
      <w:r w:rsidR="00A8316E">
        <w:rPr>
          <w:rStyle w:val="hps"/>
          <w:i w:val="0"/>
          <w:lang w:val="es-ES_tradnl"/>
        </w:rPr>
        <w:t xml:space="preserve"> que representan el tamaño total de la muestra</w:t>
      </w:r>
      <w:r w:rsidRPr="007E6EF8">
        <w:rPr>
          <w:rStyle w:val="hps"/>
          <w:i w:val="0"/>
          <w:lang w:val="es-ES_tradnl"/>
        </w:rPr>
        <w:t>.</w:t>
      </w:r>
    </w:p>
    <w:p w14:paraId="79E09C2C" w14:textId="4AFF3A83" w:rsidR="006D1220" w:rsidRPr="00663E03" w:rsidRDefault="00BC6431" w:rsidP="00BC6431">
      <w:pPr>
        <w:pStyle w:val="Prrafodelista"/>
        <w:numPr>
          <w:ilvl w:val="0"/>
          <w:numId w:val="41"/>
        </w:numPr>
        <w:jc w:val="both"/>
        <w:rPr>
          <w:rFonts w:ascii="Times New Roman" w:hAnsi="Times New Roman" w:cs="Times New Roman"/>
          <w:sz w:val="20"/>
          <w:szCs w:val="20"/>
          <w:lang w:val="es-ES_tradnl"/>
        </w:rPr>
      </w:pPr>
      <w:r w:rsidRPr="00663E03">
        <w:rPr>
          <w:rFonts w:ascii="Times New Roman" w:hAnsi="Times New Roman" w:cs="Times New Roman"/>
          <w:sz w:val="20"/>
          <w:szCs w:val="20"/>
          <w:lang w:val="es-ES_tradnl"/>
        </w:rPr>
        <w:t xml:space="preserve">Se descargó los 565 documentos en archivos punto </w:t>
      </w:r>
      <w:r w:rsidR="00663E03">
        <w:rPr>
          <w:rFonts w:ascii="Times New Roman" w:hAnsi="Times New Roman" w:cs="Times New Roman"/>
          <w:sz w:val="20"/>
          <w:szCs w:val="20"/>
          <w:lang w:val="es-ES_tradnl"/>
        </w:rPr>
        <w:t>BibText</w:t>
      </w:r>
      <w:r w:rsidRPr="00663E03">
        <w:rPr>
          <w:rFonts w:ascii="Times New Roman" w:hAnsi="Times New Roman" w:cs="Times New Roman"/>
          <w:sz w:val="20"/>
          <w:szCs w:val="20"/>
          <w:lang w:val="es-ES_tradnl"/>
        </w:rPr>
        <w:t xml:space="preserve">, esta información fue subida en la herramienta Parsifal la misma que se encargó de detectar los artículos duplicados que corresponden al 0.88% del total. </w:t>
      </w:r>
    </w:p>
    <w:p w14:paraId="38D2CDF1" w14:textId="7BE1132B" w:rsidR="006D1220" w:rsidRPr="00663E03" w:rsidRDefault="00663E03" w:rsidP="00BC6431">
      <w:pPr>
        <w:pStyle w:val="Prrafodelista"/>
        <w:numPr>
          <w:ilvl w:val="0"/>
          <w:numId w:val="41"/>
        </w:numPr>
        <w:jc w:val="both"/>
        <w:rPr>
          <w:rStyle w:val="hps"/>
          <w:rFonts w:ascii="Times New Roman" w:hAnsi="Times New Roman" w:cs="Times New Roman"/>
          <w:sz w:val="20"/>
          <w:szCs w:val="20"/>
          <w:lang w:val="es-ES_tradnl"/>
        </w:rPr>
      </w:pPr>
      <w:r>
        <w:rPr>
          <w:rStyle w:val="hps"/>
          <w:rFonts w:ascii="Times New Roman" w:hAnsi="Times New Roman" w:cs="Times New Roman"/>
          <w:sz w:val="20"/>
          <w:szCs w:val="20"/>
          <w:lang w:val="es-ES_tradnl"/>
        </w:rPr>
        <w:t xml:space="preserve">Los </w:t>
      </w:r>
      <w:r w:rsidR="00080815" w:rsidRPr="00663E03">
        <w:rPr>
          <w:rStyle w:val="hps"/>
          <w:rFonts w:ascii="Times New Roman" w:hAnsi="Times New Roman" w:cs="Times New Roman"/>
          <w:sz w:val="20"/>
          <w:szCs w:val="20"/>
          <w:lang w:val="es-ES_tradnl"/>
        </w:rPr>
        <w:t>5</w:t>
      </w:r>
      <w:r w:rsidR="007E6EF8" w:rsidRPr="00663E03">
        <w:rPr>
          <w:rStyle w:val="hps"/>
          <w:rFonts w:ascii="Times New Roman" w:hAnsi="Times New Roman" w:cs="Times New Roman"/>
          <w:sz w:val="20"/>
          <w:szCs w:val="20"/>
          <w:lang w:val="es-ES_tradnl"/>
        </w:rPr>
        <w:t xml:space="preserve"> artículos duplicados </w:t>
      </w:r>
      <w:r>
        <w:rPr>
          <w:rStyle w:val="hps"/>
          <w:rFonts w:ascii="Times New Roman" w:hAnsi="Times New Roman" w:cs="Times New Roman"/>
          <w:sz w:val="20"/>
          <w:szCs w:val="20"/>
          <w:lang w:val="es-ES_tradnl"/>
        </w:rPr>
        <w:t>detectados</w:t>
      </w:r>
      <w:r w:rsidR="006D4F2E" w:rsidRPr="00663E03">
        <w:rPr>
          <w:rStyle w:val="hps"/>
          <w:rFonts w:ascii="Times New Roman" w:hAnsi="Times New Roman" w:cs="Times New Roman"/>
          <w:sz w:val="20"/>
          <w:szCs w:val="20"/>
          <w:lang w:val="es-ES_tradnl"/>
        </w:rPr>
        <w:t xml:space="preserve"> por</w:t>
      </w:r>
      <w:r>
        <w:rPr>
          <w:rStyle w:val="hps"/>
          <w:rFonts w:ascii="Times New Roman" w:hAnsi="Times New Roman" w:cs="Times New Roman"/>
          <w:sz w:val="20"/>
          <w:szCs w:val="20"/>
          <w:lang w:val="es-ES_tradnl"/>
        </w:rPr>
        <w:t xml:space="preserve"> la</w:t>
      </w:r>
      <w:r w:rsidR="006D4F2E" w:rsidRPr="00663E03">
        <w:rPr>
          <w:rStyle w:val="hps"/>
          <w:rFonts w:ascii="Times New Roman" w:hAnsi="Times New Roman" w:cs="Times New Roman"/>
          <w:sz w:val="20"/>
          <w:szCs w:val="20"/>
          <w:lang w:val="es-ES_tradnl"/>
        </w:rPr>
        <w:t xml:space="preserve"> herramienta Parsifal</w:t>
      </w:r>
      <w:r>
        <w:rPr>
          <w:rStyle w:val="hps"/>
          <w:rFonts w:ascii="Times New Roman" w:hAnsi="Times New Roman" w:cs="Times New Roman"/>
          <w:sz w:val="20"/>
          <w:szCs w:val="20"/>
          <w:lang w:val="es-ES_tradnl"/>
        </w:rPr>
        <w:t xml:space="preserve"> fueron eliminados</w:t>
      </w:r>
      <w:r w:rsidR="007E6EF8" w:rsidRPr="00663E03">
        <w:rPr>
          <w:rStyle w:val="hps"/>
          <w:rFonts w:ascii="Times New Roman" w:hAnsi="Times New Roman" w:cs="Times New Roman"/>
          <w:sz w:val="20"/>
          <w:szCs w:val="20"/>
          <w:lang w:val="es-ES_tradnl"/>
        </w:rPr>
        <w:t xml:space="preserve">, quedando </w:t>
      </w:r>
      <w:r w:rsidR="00C45250" w:rsidRPr="00663E03">
        <w:rPr>
          <w:rStyle w:val="hps"/>
          <w:rFonts w:ascii="Times New Roman" w:hAnsi="Times New Roman" w:cs="Times New Roman"/>
          <w:sz w:val="20"/>
          <w:szCs w:val="20"/>
          <w:lang w:val="es-ES_tradnl"/>
        </w:rPr>
        <w:t>560</w:t>
      </w:r>
      <w:r w:rsidR="007E6EF8" w:rsidRPr="00663E03">
        <w:rPr>
          <w:rStyle w:val="hps"/>
          <w:rFonts w:ascii="Times New Roman" w:hAnsi="Times New Roman" w:cs="Times New Roman"/>
          <w:sz w:val="20"/>
          <w:szCs w:val="20"/>
          <w:lang w:val="es-ES_tradnl"/>
        </w:rPr>
        <w:t xml:space="preserve"> artículos por revisar</w:t>
      </w:r>
      <w:r w:rsidR="005E51BB" w:rsidRPr="00663E03">
        <w:rPr>
          <w:rStyle w:val="hps"/>
          <w:rFonts w:ascii="Times New Roman" w:hAnsi="Times New Roman" w:cs="Times New Roman"/>
          <w:sz w:val="20"/>
          <w:szCs w:val="20"/>
          <w:lang w:val="es-ES_tradnl"/>
        </w:rPr>
        <w:t>.</w:t>
      </w:r>
    </w:p>
    <w:p w14:paraId="6DA24A12" w14:textId="6632734E" w:rsidR="007E6EF8" w:rsidRPr="00357B28" w:rsidRDefault="00B26079" w:rsidP="00663E03">
      <w:pPr>
        <w:pStyle w:val="Prrafodelista"/>
        <w:numPr>
          <w:ilvl w:val="0"/>
          <w:numId w:val="41"/>
        </w:numPr>
        <w:jc w:val="both"/>
        <w:rPr>
          <w:rStyle w:val="hps"/>
          <w:rFonts w:ascii="Times New Roman" w:hAnsi="Times New Roman" w:cs="Times New Roman"/>
          <w:i/>
          <w:sz w:val="20"/>
          <w:szCs w:val="20"/>
          <w:lang w:val="es-ES_tradnl"/>
        </w:rPr>
      </w:pPr>
      <w:r>
        <w:rPr>
          <w:noProof/>
          <w:lang w:eastAsia="es-EC"/>
        </w:rPr>
        <w:drawing>
          <wp:anchor distT="0" distB="0" distL="114300" distR="114300" simplePos="0" relativeHeight="251658242" behindDoc="0" locked="0" layoutInCell="1" allowOverlap="1" wp14:anchorId="7A65DBE9" wp14:editId="6D9D36E7">
            <wp:simplePos x="0" y="0"/>
            <wp:positionH relativeFrom="column">
              <wp:posOffset>3421380</wp:posOffset>
            </wp:positionH>
            <wp:positionV relativeFrom="paragraph">
              <wp:posOffset>77470</wp:posOffset>
            </wp:positionV>
            <wp:extent cx="3202305" cy="1868170"/>
            <wp:effectExtent l="0" t="0" r="17145" b="17780"/>
            <wp:wrapTopAndBottom/>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7E6EF8" w:rsidRPr="00663E03">
        <w:rPr>
          <w:rStyle w:val="hps"/>
          <w:rFonts w:ascii="Times New Roman" w:hAnsi="Times New Roman" w:cs="Times New Roman"/>
          <w:sz w:val="20"/>
          <w:szCs w:val="20"/>
          <w:lang w:val="es-ES_tradnl"/>
        </w:rPr>
        <w:t xml:space="preserve">Los </w:t>
      </w:r>
      <w:r w:rsidR="00507E52" w:rsidRPr="00663E03">
        <w:rPr>
          <w:rStyle w:val="hps"/>
          <w:rFonts w:ascii="Times New Roman" w:hAnsi="Times New Roman" w:cs="Times New Roman"/>
          <w:sz w:val="20"/>
          <w:szCs w:val="20"/>
          <w:lang w:val="es-ES_tradnl"/>
        </w:rPr>
        <w:t>56</w:t>
      </w:r>
      <w:r w:rsidR="00663E03">
        <w:rPr>
          <w:rStyle w:val="hps"/>
          <w:rFonts w:ascii="Times New Roman" w:hAnsi="Times New Roman" w:cs="Times New Roman"/>
          <w:sz w:val="20"/>
          <w:szCs w:val="20"/>
          <w:lang w:val="es-ES_tradnl"/>
        </w:rPr>
        <w:t>0</w:t>
      </w:r>
      <w:r w:rsidR="007E6EF8" w:rsidRPr="00663E03">
        <w:rPr>
          <w:rStyle w:val="hps"/>
          <w:rFonts w:ascii="Times New Roman" w:hAnsi="Times New Roman" w:cs="Times New Roman"/>
          <w:sz w:val="20"/>
          <w:szCs w:val="20"/>
          <w:lang w:val="es-ES_tradnl"/>
        </w:rPr>
        <w:t xml:space="preserve"> artículos fueron revisados y analizados en su título y resumen, tomando en consideración los criterios de inclusión y exclusión. Del total se eliminaron </w:t>
      </w:r>
      <w:r w:rsidR="00507E52" w:rsidRPr="00663E03">
        <w:rPr>
          <w:rStyle w:val="hps"/>
          <w:rFonts w:ascii="Times New Roman" w:hAnsi="Times New Roman" w:cs="Times New Roman"/>
          <w:sz w:val="20"/>
          <w:szCs w:val="20"/>
          <w:lang w:val="es-ES_tradnl"/>
        </w:rPr>
        <w:t>430</w:t>
      </w:r>
      <w:r w:rsidR="007E6EF8" w:rsidRPr="00663E03">
        <w:rPr>
          <w:rStyle w:val="hps"/>
          <w:rFonts w:ascii="Times New Roman" w:hAnsi="Times New Roman" w:cs="Times New Roman"/>
          <w:sz w:val="20"/>
          <w:szCs w:val="20"/>
          <w:lang w:val="es-ES_tradnl"/>
        </w:rPr>
        <w:t xml:space="preserve"> artículos (</w:t>
      </w:r>
      <w:r w:rsidR="00BC1DA6">
        <w:rPr>
          <w:rStyle w:val="hps"/>
          <w:rFonts w:ascii="Times New Roman" w:hAnsi="Times New Roman" w:cs="Times New Roman"/>
          <w:sz w:val="20"/>
          <w:szCs w:val="20"/>
          <w:lang w:val="es-ES_tradnl"/>
        </w:rPr>
        <w:t>81.13</w:t>
      </w:r>
      <w:r w:rsidR="007E6EF8" w:rsidRPr="00663E03">
        <w:rPr>
          <w:rStyle w:val="hps"/>
          <w:rFonts w:ascii="Times New Roman" w:hAnsi="Times New Roman" w:cs="Times New Roman"/>
          <w:sz w:val="20"/>
          <w:szCs w:val="20"/>
          <w:lang w:val="es-ES_tradnl"/>
        </w:rPr>
        <w:t xml:space="preserve">%) que son irrelevantes al objeto de estudio, además se descartaron porque su argumentación referente </w:t>
      </w:r>
      <w:r w:rsidR="00507E52" w:rsidRPr="00663E03">
        <w:rPr>
          <w:rStyle w:val="hps"/>
          <w:rFonts w:ascii="Times New Roman" w:hAnsi="Times New Roman" w:cs="Times New Roman"/>
          <w:sz w:val="20"/>
          <w:szCs w:val="20"/>
          <w:lang w:val="es-ES_tradnl"/>
        </w:rPr>
        <w:t>a las metodologías de elicitaci</w:t>
      </w:r>
      <w:r w:rsidR="008F257A">
        <w:rPr>
          <w:rStyle w:val="hps"/>
          <w:rFonts w:ascii="Times New Roman" w:hAnsi="Times New Roman" w:cs="Times New Roman"/>
          <w:sz w:val="20"/>
          <w:szCs w:val="20"/>
          <w:lang w:val="es-ES_tradnl"/>
        </w:rPr>
        <w:t>ó</w:t>
      </w:r>
      <w:r w:rsidR="00507E52" w:rsidRPr="00663E03">
        <w:rPr>
          <w:rStyle w:val="hps"/>
          <w:rFonts w:ascii="Times New Roman" w:hAnsi="Times New Roman" w:cs="Times New Roman"/>
          <w:sz w:val="20"/>
          <w:szCs w:val="20"/>
          <w:lang w:val="es-ES_tradnl"/>
        </w:rPr>
        <w:t>n de requerimientos</w:t>
      </w:r>
      <w:r w:rsidR="007E6EF8" w:rsidRPr="00663E03">
        <w:rPr>
          <w:rStyle w:val="hps"/>
          <w:rFonts w:ascii="Times New Roman" w:hAnsi="Times New Roman" w:cs="Times New Roman"/>
          <w:sz w:val="20"/>
          <w:szCs w:val="20"/>
          <w:lang w:val="es-ES_tradnl"/>
        </w:rPr>
        <w:t xml:space="preserve"> es débil y no dan contestación a las preguntas de investigación planteadas. En la Tabla I se detalla el proceso de selección </w:t>
      </w:r>
      <w:r w:rsidR="00233994" w:rsidRPr="00663E03">
        <w:rPr>
          <w:rStyle w:val="hps"/>
          <w:rFonts w:ascii="Times New Roman" w:hAnsi="Times New Roman" w:cs="Times New Roman"/>
          <w:sz w:val="20"/>
          <w:szCs w:val="20"/>
          <w:lang w:val="es-ES_tradnl"/>
        </w:rPr>
        <w:t xml:space="preserve">por base de datos </w:t>
      </w:r>
      <w:r w:rsidR="007E6EF8" w:rsidRPr="00663E03">
        <w:rPr>
          <w:rStyle w:val="hps"/>
          <w:rFonts w:ascii="Times New Roman" w:hAnsi="Times New Roman" w:cs="Times New Roman"/>
          <w:sz w:val="20"/>
          <w:szCs w:val="20"/>
          <w:lang w:val="es-ES_tradnl"/>
        </w:rPr>
        <w:t xml:space="preserve">de los estudios, de los cuales se seleccionó </w:t>
      </w:r>
      <w:r w:rsidR="000971D4" w:rsidRPr="00663E03">
        <w:rPr>
          <w:rStyle w:val="hps"/>
          <w:rFonts w:ascii="Times New Roman" w:hAnsi="Times New Roman" w:cs="Times New Roman"/>
          <w:sz w:val="20"/>
          <w:szCs w:val="20"/>
          <w:lang w:val="es-ES_tradnl"/>
        </w:rPr>
        <w:t>130</w:t>
      </w:r>
      <w:r w:rsidR="007E6EF8" w:rsidRPr="00663E03">
        <w:rPr>
          <w:rStyle w:val="hps"/>
          <w:rFonts w:ascii="Times New Roman" w:hAnsi="Times New Roman" w:cs="Times New Roman"/>
          <w:sz w:val="20"/>
          <w:szCs w:val="20"/>
          <w:lang w:val="es-ES_tradnl"/>
        </w:rPr>
        <w:t xml:space="preserve"> documentos para evaluarlos a través de los criterios de calidad.</w:t>
      </w:r>
    </w:p>
    <w:p w14:paraId="05D0FD57" w14:textId="14AE2152" w:rsidR="00357B28" w:rsidRPr="00357B28" w:rsidRDefault="00357B28" w:rsidP="00357B28">
      <w:pPr>
        <w:pStyle w:val="Prrafodelista"/>
        <w:numPr>
          <w:ilvl w:val="0"/>
          <w:numId w:val="41"/>
        </w:numPr>
        <w:jc w:val="both"/>
        <w:rPr>
          <w:rStyle w:val="hps"/>
          <w:rFonts w:eastAsia="Times New Roman"/>
        </w:rPr>
      </w:pPr>
      <w:r w:rsidRPr="00357B28">
        <w:rPr>
          <w:rStyle w:val="hps"/>
          <w:rFonts w:ascii="Times New Roman" w:hAnsi="Times New Roman" w:cs="Times New Roman"/>
          <w:sz w:val="20"/>
          <w:szCs w:val="20"/>
          <w:lang w:val="es-ES_tradnl"/>
        </w:rPr>
        <w:t>De los 130 artículos seleccionados en el paso anterior</w:t>
      </w:r>
      <w:r w:rsidR="00E44802">
        <w:rPr>
          <w:rStyle w:val="hps"/>
          <w:rFonts w:ascii="Times New Roman" w:hAnsi="Times New Roman" w:cs="Times New Roman"/>
          <w:sz w:val="20"/>
          <w:szCs w:val="20"/>
          <w:lang w:val="es-ES_tradnl"/>
        </w:rPr>
        <w:t>,</w:t>
      </w:r>
      <w:r w:rsidRPr="00357B28">
        <w:rPr>
          <w:rStyle w:val="hps"/>
          <w:rFonts w:ascii="Times New Roman" w:hAnsi="Times New Roman" w:cs="Times New Roman"/>
          <w:sz w:val="20"/>
          <w:szCs w:val="20"/>
          <w:lang w:val="es-ES_tradnl"/>
        </w:rPr>
        <w:t xml:space="preserve"> se les aplico las preguntas de calidad definidas en el apartado </w:t>
      </w:r>
      <w:r w:rsidR="00E44802">
        <w:rPr>
          <w:rStyle w:val="hps"/>
          <w:rFonts w:ascii="Times New Roman" w:hAnsi="Times New Roman" w:cs="Times New Roman"/>
          <w:sz w:val="20"/>
          <w:szCs w:val="20"/>
          <w:lang w:val="es-ES_tradnl"/>
        </w:rPr>
        <w:t>de evaluación de calidad.</w:t>
      </w:r>
    </w:p>
    <w:p w14:paraId="5114B3DE" w14:textId="63E16A9A" w:rsidR="00357B28" w:rsidRPr="00104742" w:rsidRDefault="00357B28" w:rsidP="00357B28">
      <w:pPr>
        <w:pStyle w:val="Prrafodelista"/>
        <w:numPr>
          <w:ilvl w:val="0"/>
          <w:numId w:val="41"/>
        </w:numPr>
        <w:jc w:val="both"/>
        <w:rPr>
          <w:rStyle w:val="hps"/>
          <w:rFonts w:ascii="Times New Roman" w:hAnsi="Times New Roman" w:cs="Times New Roman"/>
          <w:sz w:val="20"/>
          <w:szCs w:val="20"/>
          <w:lang w:val="es-ES_tradnl"/>
        </w:rPr>
      </w:pPr>
      <w:r w:rsidRPr="00104742">
        <w:rPr>
          <w:rStyle w:val="hps"/>
          <w:rFonts w:ascii="Times New Roman" w:hAnsi="Times New Roman" w:cs="Times New Roman"/>
          <w:sz w:val="20"/>
          <w:szCs w:val="20"/>
          <w:lang w:val="es-ES_tradnl"/>
        </w:rPr>
        <w:t>Todos los artículos que tuvieron un promedio mayor a 2.5 fueron seleccionados para la extracción de la información, los artículos que cumplieron con los criterios de calidad fueron 38.</w:t>
      </w:r>
    </w:p>
    <w:p w14:paraId="52CD6FCA" w14:textId="77777777" w:rsidR="007E6EF8" w:rsidRDefault="007E6EF8" w:rsidP="00044BEA">
      <w:pPr>
        <w:pStyle w:val="Ttulo11"/>
        <w:tabs>
          <w:tab w:val="clear" w:pos="576"/>
        </w:tabs>
        <w:ind w:left="216" w:firstLine="0"/>
      </w:pPr>
      <w:r>
        <w:t xml:space="preserve">Tabla I </w:t>
      </w:r>
      <w:r w:rsidRPr="00044BEA">
        <w:rPr>
          <w:rStyle w:val="hps"/>
          <w:sz w:val="16"/>
          <w:szCs w:val="16"/>
          <w:lang w:val="es-ES"/>
        </w:rPr>
        <w:t>ARTÍCULOS REVISADOS</w:t>
      </w:r>
    </w:p>
    <w:tbl>
      <w:tblPr>
        <w:tblW w:w="4905" w:type="dxa"/>
        <w:jc w:val="center"/>
        <w:tblLayout w:type="fixed"/>
        <w:tblLook w:val="0400" w:firstRow="0" w:lastRow="0" w:firstColumn="0" w:lastColumn="0" w:noHBand="0" w:noVBand="1"/>
      </w:tblPr>
      <w:tblGrid>
        <w:gridCol w:w="782"/>
        <w:gridCol w:w="850"/>
        <w:gridCol w:w="709"/>
        <w:gridCol w:w="851"/>
        <w:gridCol w:w="708"/>
        <w:gridCol w:w="1005"/>
      </w:tblGrid>
      <w:tr w:rsidR="007E6EF8" w14:paraId="12D202AD" w14:textId="77777777" w:rsidTr="00B93A1C">
        <w:trPr>
          <w:jc w:val="center"/>
        </w:trPr>
        <w:tc>
          <w:tcPr>
            <w:tcW w:w="78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2E466F73" w14:textId="77777777" w:rsidR="007E6EF8" w:rsidRPr="007E6EF8" w:rsidRDefault="007E6EF8" w:rsidP="007E6EF8">
            <w:pPr>
              <w:pStyle w:val="tablecolhead"/>
              <w:rPr>
                <w:lang w:val="pt-PT"/>
              </w:rPr>
            </w:pPr>
            <w:r w:rsidRPr="007E6EF8">
              <w:rPr>
                <w:lang w:val="pt-PT"/>
              </w:rPr>
              <w:t>Base de Datos</w:t>
            </w:r>
          </w:p>
        </w:tc>
        <w:tc>
          <w:tcPr>
            <w:tcW w:w="4123" w:type="dxa"/>
            <w:gridSpan w:val="5"/>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F2E6B2A" w14:textId="77777777" w:rsidR="007E6EF8" w:rsidRPr="007E6EF8" w:rsidRDefault="007E6EF8" w:rsidP="007E6EF8">
            <w:pPr>
              <w:pStyle w:val="tablecolhead"/>
              <w:rPr>
                <w:lang w:val="pt-PT"/>
              </w:rPr>
            </w:pPr>
            <w:r w:rsidRPr="007E6EF8">
              <w:rPr>
                <w:lang w:val="pt-PT"/>
              </w:rPr>
              <w:t>Artículos</w:t>
            </w:r>
          </w:p>
        </w:tc>
      </w:tr>
      <w:tr w:rsidR="007E6EF8" w14:paraId="2FC464EB" w14:textId="77777777" w:rsidTr="00B93A1C">
        <w:trPr>
          <w:trHeight w:val="525"/>
          <w:jc w:val="center"/>
        </w:trPr>
        <w:tc>
          <w:tcPr>
            <w:tcW w:w="782" w:type="dxa"/>
            <w:vMerge/>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14:paraId="1DBD6737" w14:textId="77777777" w:rsidR="007E6EF8" w:rsidRPr="007E6EF8" w:rsidRDefault="007E6EF8" w:rsidP="007E6EF8">
            <w:pPr>
              <w:pStyle w:val="tablecolhead"/>
              <w:pBdr>
                <w:top w:val="nil"/>
                <w:left w:val="nil"/>
                <w:bottom w:val="nil"/>
                <w:right w:val="nil"/>
                <w:between w:val="nil"/>
              </w:pBdr>
              <w:rPr>
                <w:lang w:val="pt-PT"/>
              </w:rPr>
            </w:pPr>
          </w:p>
        </w:tc>
        <w:tc>
          <w:tcPr>
            <w:tcW w:w="850" w:type="dxa"/>
            <w:tcBorders>
              <w:top w:val="single" w:sz="4" w:space="0" w:color="000000" w:themeColor="text1"/>
              <w:left w:val="single" w:sz="4" w:space="0" w:color="auto"/>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62D5D96" w14:textId="77777777" w:rsidR="007E6EF8" w:rsidRPr="007E6EF8" w:rsidRDefault="007E6EF8" w:rsidP="007E6EF8">
            <w:pPr>
              <w:pStyle w:val="tablecolsubhead"/>
              <w:pBdr>
                <w:top w:val="nil"/>
                <w:left w:val="nil"/>
                <w:bottom w:val="nil"/>
                <w:right w:val="nil"/>
                <w:between w:val="nil"/>
              </w:pBdr>
              <w:rPr>
                <w:b w:val="0"/>
              </w:rPr>
            </w:pPr>
            <w:r w:rsidRPr="007E6EF8">
              <w:rPr>
                <w:b w:val="0"/>
              </w:rPr>
              <w:t>Encontrados</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56BE43D" w14:textId="77777777" w:rsidR="007E6EF8" w:rsidRPr="007E6EF8" w:rsidRDefault="007E6EF8" w:rsidP="007E6EF8">
            <w:pPr>
              <w:pStyle w:val="tablecolsubhead"/>
              <w:pBdr>
                <w:top w:val="nil"/>
                <w:left w:val="nil"/>
                <w:bottom w:val="nil"/>
                <w:right w:val="nil"/>
                <w:between w:val="nil"/>
              </w:pBdr>
              <w:rPr>
                <w:b w:val="0"/>
              </w:rPr>
            </w:pPr>
            <w:r w:rsidRPr="007E6EF8">
              <w:rPr>
                <w:b w:val="0"/>
              </w:rPr>
              <w:t>Duplicados</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71FBA18" w14:textId="77777777" w:rsidR="007E6EF8" w:rsidRPr="007E6EF8" w:rsidRDefault="007E6EF8" w:rsidP="007E6EF8">
            <w:pPr>
              <w:pStyle w:val="tablecolsubhead"/>
              <w:pBdr>
                <w:top w:val="nil"/>
                <w:left w:val="nil"/>
                <w:bottom w:val="nil"/>
                <w:right w:val="nil"/>
                <w:between w:val="nil"/>
              </w:pBdr>
              <w:rPr>
                <w:b w:val="0"/>
              </w:rPr>
            </w:pPr>
            <w:r w:rsidRPr="007E6EF8">
              <w:rPr>
                <w:b w:val="0"/>
              </w:rPr>
              <w:t>Revisados</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73324ED" w14:textId="77777777" w:rsidR="007E6EF8" w:rsidRPr="007E6EF8" w:rsidRDefault="007E6EF8" w:rsidP="007E6EF8">
            <w:pPr>
              <w:pStyle w:val="tablecolsubhead"/>
              <w:pBdr>
                <w:top w:val="nil"/>
                <w:left w:val="nil"/>
                <w:bottom w:val="nil"/>
                <w:right w:val="nil"/>
                <w:between w:val="nil"/>
              </w:pBdr>
              <w:rPr>
                <w:b w:val="0"/>
              </w:rPr>
            </w:pPr>
            <w:r w:rsidRPr="007E6EF8">
              <w:rPr>
                <w:b w:val="0"/>
              </w:rPr>
              <w:t>Eliminados</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01C7BC1" w14:textId="77777777" w:rsidR="007E6EF8" w:rsidRPr="007E6EF8" w:rsidRDefault="007E6EF8" w:rsidP="007E6EF8">
            <w:pPr>
              <w:pStyle w:val="tablecolsubhead"/>
              <w:pBdr>
                <w:top w:val="nil"/>
                <w:left w:val="nil"/>
                <w:bottom w:val="nil"/>
                <w:right w:val="nil"/>
                <w:between w:val="nil"/>
              </w:pBdr>
              <w:rPr>
                <w:b w:val="0"/>
              </w:rPr>
            </w:pPr>
            <w:r w:rsidRPr="007E6EF8">
              <w:rPr>
                <w:b w:val="0"/>
              </w:rPr>
              <w:t>Seleccionados</w:t>
            </w:r>
          </w:p>
        </w:tc>
      </w:tr>
      <w:tr w:rsidR="007E6EF8" w14:paraId="340A83E1" w14:textId="77777777" w:rsidTr="00B93A1C">
        <w:trPr>
          <w:trHeight w:val="220"/>
          <w:jc w:val="center"/>
        </w:trPr>
        <w:tc>
          <w:tcPr>
            <w:tcW w:w="782" w:type="dxa"/>
            <w:tcBorders>
              <w:top w:val="single" w:sz="4" w:space="0" w:color="auto"/>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1C6061FE" w14:textId="6FB485EF" w:rsidR="007E6EF8" w:rsidRPr="007E6EF8" w:rsidRDefault="007E6EF8" w:rsidP="007E6EF8">
            <w:pPr>
              <w:pStyle w:val="tablecopy"/>
            </w:pPr>
            <w:r>
              <w:t>IE</w:t>
            </w:r>
            <w:r w:rsidRPr="007E6EF8">
              <w:t>EE</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389BFFDA" w14:textId="7084FEEA" w:rsidR="007E6EF8" w:rsidRPr="007E6EF8" w:rsidRDefault="00F47889" w:rsidP="00C228D0">
            <w:pPr>
              <w:rPr>
                <w:noProof/>
                <w:sz w:val="16"/>
                <w:szCs w:val="16"/>
              </w:rPr>
            </w:pPr>
            <w:r>
              <w:rPr>
                <w:noProof/>
                <w:sz w:val="16"/>
                <w:szCs w:val="16"/>
              </w:rPr>
              <w:t>128</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53B318F9" w14:textId="4BE3CB6B" w:rsidR="007E6EF8" w:rsidRPr="007E6EF8" w:rsidRDefault="00F47889" w:rsidP="00C228D0">
            <w:pPr>
              <w:rPr>
                <w:noProof/>
                <w:sz w:val="16"/>
                <w:szCs w:val="16"/>
              </w:rPr>
            </w:pPr>
            <w:r>
              <w:rPr>
                <w:noProof/>
                <w:sz w:val="16"/>
                <w:szCs w:val="16"/>
              </w:rPr>
              <w:t>2</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8D1ECF0" w14:textId="09466283" w:rsidR="007E6EF8" w:rsidRPr="007E6EF8" w:rsidRDefault="00F47889" w:rsidP="00C228D0">
            <w:pPr>
              <w:rPr>
                <w:noProof/>
                <w:sz w:val="16"/>
                <w:szCs w:val="16"/>
              </w:rPr>
            </w:pPr>
            <w:r>
              <w:rPr>
                <w:noProof/>
                <w:sz w:val="16"/>
                <w:szCs w:val="16"/>
              </w:rPr>
              <w:t>56</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87B7CEB" w14:textId="581811B1" w:rsidR="007E6EF8" w:rsidRPr="007E6EF8" w:rsidRDefault="00F47889" w:rsidP="00C228D0">
            <w:pPr>
              <w:rPr>
                <w:noProof/>
                <w:sz w:val="16"/>
                <w:szCs w:val="16"/>
              </w:rPr>
            </w:pPr>
            <w:r>
              <w:rPr>
                <w:noProof/>
                <w:sz w:val="16"/>
                <w:szCs w:val="16"/>
              </w:rPr>
              <w:t>69</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741305" w14:textId="2A39FC1A" w:rsidR="007E6EF8" w:rsidRPr="007E6EF8" w:rsidRDefault="00C91BCD" w:rsidP="00C228D0">
            <w:pPr>
              <w:rPr>
                <w:noProof/>
                <w:sz w:val="16"/>
                <w:szCs w:val="16"/>
              </w:rPr>
            </w:pPr>
            <w:r>
              <w:rPr>
                <w:noProof/>
                <w:sz w:val="16"/>
                <w:szCs w:val="16"/>
              </w:rPr>
              <w:t>23</w:t>
            </w:r>
          </w:p>
        </w:tc>
      </w:tr>
      <w:tr w:rsidR="007E6EF8" w14:paraId="34229EE2" w14:textId="77777777" w:rsidTr="751C0795">
        <w:trPr>
          <w:jc w:val="center"/>
        </w:trPr>
        <w:tc>
          <w:tcPr>
            <w:tcW w:w="7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2721925" w14:textId="1142F186" w:rsidR="007E6EF8" w:rsidRPr="007E6EF8" w:rsidRDefault="007E6EF8" w:rsidP="007E6EF8">
            <w:pPr>
              <w:pStyle w:val="tablecopy"/>
            </w:pPr>
            <w:r w:rsidRPr="007E6EF8">
              <w:t>S</w:t>
            </w:r>
            <w:r>
              <w:t>cience</w:t>
            </w:r>
            <w:r w:rsidRPr="007E6EF8">
              <w:t xml:space="preserve"> Direct</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3E3B6214" w14:textId="14B3E074" w:rsidR="007E6EF8" w:rsidRPr="007E6EF8" w:rsidRDefault="00F47889" w:rsidP="00C228D0">
            <w:pPr>
              <w:rPr>
                <w:noProof/>
                <w:sz w:val="16"/>
                <w:szCs w:val="16"/>
              </w:rPr>
            </w:pPr>
            <w:r>
              <w:rPr>
                <w:noProof/>
                <w:sz w:val="16"/>
                <w:szCs w:val="16"/>
              </w:rPr>
              <w:t>238</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72E779B" w14:textId="208DE797" w:rsidR="007E6EF8" w:rsidRPr="007E6EF8" w:rsidRDefault="00525A08" w:rsidP="00C228D0">
            <w:pPr>
              <w:rPr>
                <w:noProof/>
                <w:sz w:val="16"/>
                <w:szCs w:val="16"/>
              </w:rPr>
            </w:pPr>
            <w:r>
              <w:rPr>
                <w:noProof/>
                <w:sz w:val="16"/>
                <w:szCs w:val="16"/>
              </w:rPr>
              <w:t>2</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CAF1CB9" w14:textId="7354EFEA" w:rsidR="007E6EF8" w:rsidRPr="007E6EF8" w:rsidRDefault="00F47889" w:rsidP="00C228D0">
            <w:pPr>
              <w:rPr>
                <w:noProof/>
                <w:sz w:val="16"/>
                <w:szCs w:val="16"/>
              </w:rPr>
            </w:pPr>
            <w:r>
              <w:rPr>
                <w:noProof/>
                <w:sz w:val="16"/>
                <w:szCs w:val="16"/>
              </w:rPr>
              <w:t>35</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04EDAD84" w14:textId="4743F306" w:rsidR="007E6EF8" w:rsidRPr="007E6EF8" w:rsidRDefault="00F47889" w:rsidP="00C228D0">
            <w:pPr>
              <w:rPr>
                <w:noProof/>
                <w:sz w:val="16"/>
                <w:szCs w:val="16"/>
              </w:rPr>
            </w:pPr>
            <w:r>
              <w:rPr>
                <w:noProof/>
                <w:sz w:val="16"/>
                <w:szCs w:val="16"/>
              </w:rPr>
              <w:t>202</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265F4C" w14:textId="0568ACD1" w:rsidR="007E6EF8" w:rsidRPr="007E6EF8" w:rsidRDefault="00C91BCD" w:rsidP="00C228D0">
            <w:pPr>
              <w:rPr>
                <w:noProof/>
                <w:sz w:val="16"/>
                <w:szCs w:val="16"/>
              </w:rPr>
            </w:pPr>
            <w:r>
              <w:rPr>
                <w:noProof/>
                <w:sz w:val="16"/>
                <w:szCs w:val="16"/>
              </w:rPr>
              <w:t>10</w:t>
            </w:r>
          </w:p>
        </w:tc>
      </w:tr>
      <w:tr w:rsidR="007E6EF8" w14:paraId="233ED65E" w14:textId="77777777" w:rsidTr="751C0795">
        <w:trPr>
          <w:trHeight w:val="201"/>
          <w:jc w:val="center"/>
        </w:trPr>
        <w:tc>
          <w:tcPr>
            <w:tcW w:w="7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2F360763" w14:textId="77777777" w:rsidR="007E6EF8" w:rsidRPr="007E6EF8" w:rsidRDefault="007E6EF8" w:rsidP="007E6EF8">
            <w:pPr>
              <w:pStyle w:val="tablecopy"/>
            </w:pPr>
            <w:r w:rsidRPr="007E6EF8">
              <w:t xml:space="preserve">ACM </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46C63F26" w14:textId="637CEEDB" w:rsidR="007E6EF8" w:rsidRPr="007E6EF8" w:rsidRDefault="00F47889" w:rsidP="00C228D0">
            <w:pPr>
              <w:rPr>
                <w:noProof/>
                <w:sz w:val="16"/>
                <w:szCs w:val="16"/>
              </w:rPr>
            </w:pPr>
            <w:r>
              <w:rPr>
                <w:noProof/>
                <w:sz w:val="16"/>
                <w:szCs w:val="16"/>
              </w:rPr>
              <w:t>199</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3E717B02" w14:textId="2AB1213F" w:rsidR="007E6EF8" w:rsidRPr="007E6EF8" w:rsidRDefault="00F47889" w:rsidP="00C228D0">
            <w:pPr>
              <w:rPr>
                <w:noProof/>
                <w:sz w:val="16"/>
                <w:szCs w:val="16"/>
              </w:rPr>
            </w:pPr>
            <w:r>
              <w:rPr>
                <w:noProof/>
                <w:sz w:val="16"/>
                <w:szCs w:val="16"/>
              </w:rPr>
              <w:t>1</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2288CC47" w14:textId="2251FAC0" w:rsidR="007E6EF8" w:rsidRPr="007E6EF8" w:rsidRDefault="00F47889" w:rsidP="00C228D0">
            <w:pPr>
              <w:rPr>
                <w:noProof/>
                <w:sz w:val="16"/>
                <w:szCs w:val="16"/>
              </w:rPr>
            </w:pPr>
            <w:r>
              <w:rPr>
                <w:noProof/>
                <w:sz w:val="16"/>
                <w:szCs w:val="16"/>
              </w:rPr>
              <w:t>39</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75117D62" w14:textId="6B39B79A" w:rsidR="007E6EF8" w:rsidRPr="007E6EF8" w:rsidRDefault="00F47889" w:rsidP="00C228D0">
            <w:pPr>
              <w:rPr>
                <w:noProof/>
                <w:sz w:val="16"/>
                <w:szCs w:val="16"/>
              </w:rPr>
            </w:pPr>
            <w:r>
              <w:rPr>
                <w:noProof/>
                <w:sz w:val="16"/>
                <w:szCs w:val="16"/>
              </w:rPr>
              <w:t>158</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03FE48" w14:textId="0D894897" w:rsidR="007E6EF8" w:rsidRPr="007E6EF8" w:rsidRDefault="00C91BCD" w:rsidP="00C228D0">
            <w:pPr>
              <w:rPr>
                <w:noProof/>
                <w:sz w:val="16"/>
                <w:szCs w:val="16"/>
              </w:rPr>
            </w:pPr>
            <w:r>
              <w:rPr>
                <w:noProof/>
                <w:sz w:val="16"/>
                <w:szCs w:val="16"/>
              </w:rPr>
              <w:t>5</w:t>
            </w:r>
          </w:p>
        </w:tc>
      </w:tr>
      <w:tr w:rsidR="007E6EF8" w14:paraId="2CC41679" w14:textId="77777777" w:rsidTr="751C0795">
        <w:trPr>
          <w:trHeight w:val="201"/>
          <w:jc w:val="center"/>
        </w:trPr>
        <w:tc>
          <w:tcPr>
            <w:tcW w:w="78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vAlign w:val="center"/>
          </w:tcPr>
          <w:p w14:paraId="3CB28F31" w14:textId="77777777" w:rsidR="007E6EF8" w:rsidRPr="007E6EF8" w:rsidRDefault="007E6EF8" w:rsidP="007E6EF8">
            <w:pPr>
              <w:pStyle w:val="tablecopy"/>
            </w:pPr>
            <w:r w:rsidRPr="007E6EF8">
              <w:t>Total</w:t>
            </w:r>
          </w:p>
        </w:tc>
        <w:tc>
          <w:tcPr>
            <w:tcW w:w="8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292C29BD" w14:textId="0DB1AD61" w:rsidR="007E6EF8" w:rsidRPr="007E6EF8" w:rsidRDefault="00F47889" w:rsidP="00C228D0">
            <w:pPr>
              <w:rPr>
                <w:b/>
                <w:noProof/>
                <w:sz w:val="16"/>
                <w:szCs w:val="16"/>
              </w:rPr>
            </w:pPr>
            <w:r>
              <w:rPr>
                <w:b/>
                <w:noProof/>
                <w:sz w:val="16"/>
                <w:szCs w:val="16"/>
              </w:rPr>
              <w:t>565</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E49F075" w14:textId="62C98120" w:rsidR="007E6EF8" w:rsidRPr="00525A08" w:rsidRDefault="00525A08" w:rsidP="00C228D0">
            <w:pPr>
              <w:rPr>
                <w:b/>
                <w:sz w:val="16"/>
                <w:szCs w:val="16"/>
                <w:u w:val="single"/>
              </w:rPr>
            </w:pPr>
            <w:r>
              <w:rPr>
                <w:b/>
                <w:noProof/>
                <w:sz w:val="16"/>
                <w:szCs w:val="16"/>
              </w:rPr>
              <w:t>5</w:t>
            </w:r>
          </w:p>
        </w:tc>
        <w:tc>
          <w:tcPr>
            <w:tcW w:w="8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159A8635" w14:textId="5044BCF4" w:rsidR="007E6EF8" w:rsidRPr="007E6EF8" w:rsidRDefault="00F47889" w:rsidP="00C228D0">
            <w:pPr>
              <w:rPr>
                <w:b/>
                <w:noProof/>
                <w:sz w:val="16"/>
                <w:szCs w:val="16"/>
              </w:rPr>
            </w:pPr>
            <w:r>
              <w:rPr>
                <w:b/>
                <w:noProof/>
                <w:sz w:val="16"/>
                <w:szCs w:val="16"/>
              </w:rPr>
              <w:t>130</w:t>
            </w:r>
          </w:p>
        </w:tc>
        <w:tc>
          <w:tcPr>
            <w:tcW w:w="7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0" w:type="dxa"/>
              <w:left w:w="108" w:type="dxa"/>
              <w:bottom w:w="0" w:type="dxa"/>
              <w:right w:w="108" w:type="dxa"/>
            </w:tcMar>
          </w:tcPr>
          <w:p w14:paraId="641B6097" w14:textId="4CCC6E65" w:rsidR="007E6EF8" w:rsidRPr="007E6EF8" w:rsidRDefault="00C8106F" w:rsidP="00C228D0">
            <w:pPr>
              <w:rPr>
                <w:b/>
                <w:noProof/>
                <w:sz w:val="16"/>
                <w:szCs w:val="16"/>
              </w:rPr>
            </w:pPr>
            <w:r>
              <w:rPr>
                <w:b/>
                <w:noProof/>
                <w:sz w:val="16"/>
                <w:szCs w:val="16"/>
              </w:rPr>
              <w:t>4</w:t>
            </w:r>
            <w:r w:rsidR="00F7379D">
              <w:rPr>
                <w:b/>
                <w:noProof/>
                <w:sz w:val="16"/>
                <w:szCs w:val="16"/>
              </w:rPr>
              <w:t>30</w:t>
            </w:r>
          </w:p>
        </w:tc>
        <w:tc>
          <w:tcPr>
            <w:tcW w:w="1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5569AF" w14:textId="3F9014FA" w:rsidR="007E6EF8" w:rsidRPr="007E6EF8" w:rsidRDefault="751C0795" w:rsidP="00C228D0">
            <w:pPr>
              <w:rPr>
                <w:b/>
                <w:noProof/>
                <w:sz w:val="16"/>
                <w:szCs w:val="16"/>
              </w:rPr>
            </w:pPr>
            <w:r w:rsidRPr="751C0795">
              <w:rPr>
                <w:b/>
                <w:bCs/>
                <w:noProof/>
                <w:sz w:val="16"/>
                <w:szCs w:val="16"/>
              </w:rPr>
              <w:t>38</w:t>
            </w:r>
          </w:p>
        </w:tc>
      </w:tr>
    </w:tbl>
    <w:p w14:paraId="630CA548" w14:textId="77777777" w:rsidR="00200D15" w:rsidRPr="00200D15" w:rsidRDefault="00200D15" w:rsidP="00B26079">
      <w:pPr>
        <w:jc w:val="both"/>
      </w:pPr>
    </w:p>
    <w:p w14:paraId="51CAE4D0" w14:textId="1605DC55" w:rsidR="00ED13D6" w:rsidRPr="00044BEA" w:rsidRDefault="00044BEA" w:rsidP="00044BEA">
      <w:pPr>
        <w:pStyle w:val="Ttulo21"/>
        <w:numPr>
          <w:ilvl w:val="1"/>
          <w:numId w:val="34"/>
        </w:numPr>
        <w:rPr>
          <w:lang w:val="pt-PT"/>
        </w:rPr>
      </w:pPr>
      <w:r>
        <w:rPr>
          <w:rStyle w:val="hps"/>
          <w:lang w:val="es-ES"/>
        </w:rPr>
        <w:t>Informe del mapeo sistemático</w:t>
      </w:r>
    </w:p>
    <w:p w14:paraId="6FB8D26E" w14:textId="160D8402" w:rsidR="00B96E9F" w:rsidRPr="00811038" w:rsidRDefault="00044BEA" w:rsidP="00B57A1C">
      <w:pPr>
        <w:pStyle w:val="Textoindependiente"/>
        <w:rPr>
          <w:rStyle w:val="hps"/>
          <w:lang w:val="es-MX"/>
        </w:rPr>
      </w:pPr>
      <w:r w:rsidRPr="00044BEA">
        <w:rPr>
          <w:rStyle w:val="hps"/>
          <w:b/>
          <w:lang w:val="es-ES"/>
        </w:rPr>
        <w:t>MQ1 “¿</w:t>
      </w:r>
      <w:r w:rsidRPr="000E0706">
        <w:rPr>
          <w:b/>
          <w:lang w:val="es-ES_tradnl"/>
        </w:rPr>
        <w:t xml:space="preserve">Cuántos estudios se publicaron a lo largo de los años en el área </w:t>
      </w:r>
      <w:r w:rsidR="000E0706" w:rsidRPr="000E0706">
        <w:rPr>
          <w:b/>
          <w:bCs/>
          <w:lang w:val="es-ES_tradnl"/>
        </w:rPr>
        <w:t>de la elicitación de requisitos</w:t>
      </w:r>
      <w:r w:rsidRPr="00044BEA">
        <w:rPr>
          <w:rStyle w:val="hps"/>
          <w:b/>
          <w:lang w:val="es-ES"/>
        </w:rPr>
        <w:t>?”</w:t>
      </w:r>
      <w:r w:rsidRPr="00044BEA">
        <w:rPr>
          <w:rStyle w:val="hps"/>
          <w:lang w:val="es-ES"/>
        </w:rPr>
        <w:t xml:space="preserve">  En la cohorte 2015 – 20</w:t>
      </w:r>
      <w:r w:rsidR="007D0C0C">
        <w:rPr>
          <w:rStyle w:val="hps"/>
          <w:lang w:val="es-ES"/>
        </w:rPr>
        <w:t>20</w:t>
      </w:r>
      <w:r w:rsidRPr="00044BEA">
        <w:rPr>
          <w:rStyle w:val="hps"/>
          <w:lang w:val="es-ES"/>
        </w:rPr>
        <w:t xml:space="preserve"> se han publicado </w:t>
      </w:r>
      <w:r w:rsidR="009424E6">
        <w:rPr>
          <w:rStyle w:val="hps"/>
          <w:lang w:val="es-ES"/>
        </w:rPr>
        <w:t>38</w:t>
      </w:r>
      <w:r w:rsidRPr="00044BEA">
        <w:rPr>
          <w:rStyle w:val="hps"/>
          <w:lang w:val="es-ES"/>
        </w:rPr>
        <w:t xml:space="preserve"> artículos. Se detalla en la Fig.</w:t>
      </w:r>
      <w:r w:rsidR="009424E6">
        <w:rPr>
          <w:rStyle w:val="hps"/>
          <w:lang w:val="es-ES"/>
        </w:rPr>
        <w:t>2</w:t>
      </w:r>
      <w:r w:rsidRPr="00044BEA">
        <w:rPr>
          <w:rStyle w:val="hps"/>
          <w:lang w:val="es-ES"/>
        </w:rPr>
        <w:t xml:space="preserve"> </w:t>
      </w:r>
      <w:r w:rsidRPr="00044BEA">
        <w:rPr>
          <w:rStyle w:val="hps"/>
          <w:lang w:val="es-ES"/>
        </w:rPr>
        <w:t xml:space="preserve">el número de artículos por año, </w:t>
      </w:r>
      <w:r w:rsidR="00CB0A90">
        <w:rPr>
          <w:rStyle w:val="hps"/>
          <w:lang w:val="es-ES"/>
        </w:rPr>
        <w:t xml:space="preserve">los artículos seleccionados son los </w:t>
      </w:r>
      <w:r w:rsidR="00811038">
        <w:rPr>
          <w:rStyle w:val="hps"/>
          <w:lang w:val="es-ES"/>
        </w:rPr>
        <w:t xml:space="preserve">evaluados mediante las preguntas de </w:t>
      </w:r>
      <w:r w:rsidR="00811038" w:rsidRPr="00643EA2">
        <w:rPr>
          <w:rStyle w:val="hps"/>
          <w:lang w:val="es-EC"/>
        </w:rPr>
        <w:t>evaluación</w:t>
      </w:r>
      <w:r w:rsidR="00811038">
        <w:rPr>
          <w:rStyle w:val="hps"/>
          <w:lang w:val="es-MX"/>
        </w:rPr>
        <w:t>.</w:t>
      </w:r>
    </w:p>
    <w:p w14:paraId="37167160" w14:textId="732013BF" w:rsidR="00C91BCD" w:rsidRPr="00B26079" w:rsidRDefault="00B26079" w:rsidP="00B26079">
      <w:pPr>
        <w:keepNext/>
        <w:jc w:val="both"/>
        <w:rPr>
          <w:lang w:val="es-MX"/>
        </w:rPr>
      </w:pPr>
      <w:r>
        <w:rPr>
          <w:noProof/>
          <w:lang w:val="es-EC" w:eastAsia="es-EC"/>
        </w:rPr>
        <mc:AlternateContent>
          <mc:Choice Requires="wps">
            <w:drawing>
              <wp:anchor distT="0" distB="0" distL="114300" distR="114300" simplePos="0" relativeHeight="251658240" behindDoc="0" locked="0" layoutInCell="1" allowOverlap="1" wp14:anchorId="23F164E8" wp14:editId="4CEFC9CC">
                <wp:simplePos x="0" y="0"/>
                <wp:positionH relativeFrom="column">
                  <wp:posOffset>-18415</wp:posOffset>
                </wp:positionH>
                <wp:positionV relativeFrom="paragraph">
                  <wp:posOffset>1947545</wp:posOffset>
                </wp:positionV>
                <wp:extent cx="3202305" cy="152400"/>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3202305" cy="152400"/>
                        </a:xfrm>
                        <a:prstGeom prst="rect">
                          <a:avLst/>
                        </a:prstGeom>
                        <a:solidFill>
                          <a:prstClr val="white"/>
                        </a:solidFill>
                        <a:ln>
                          <a:noFill/>
                        </a:ln>
                      </wps:spPr>
                      <wps:txbx>
                        <w:txbxContent>
                          <w:p w14:paraId="712B6B6B" w14:textId="5D09C56F" w:rsidR="00CD6073" w:rsidRDefault="00CD6073" w:rsidP="0053513C">
                            <w:pPr>
                              <w:pStyle w:val="Descripcin"/>
                              <w:rPr>
                                <w:lang w:val="es-EC"/>
                              </w:rPr>
                            </w:pPr>
                            <w:r w:rsidRPr="00B00C9E">
                              <w:rPr>
                                <w:lang w:val="es-MX"/>
                              </w:rPr>
                              <w:t>Fig</w:t>
                            </w:r>
                            <w:r>
                              <w:rPr>
                                <w:lang w:val="es-MX"/>
                              </w:rPr>
                              <w:t>.</w:t>
                            </w:r>
                            <w:r w:rsidRPr="00B00C9E">
                              <w:rPr>
                                <w:lang w:val="es-MX"/>
                              </w:rPr>
                              <w:t xml:space="preserve"> </w:t>
                            </w:r>
                            <w:r>
                              <w:fldChar w:fldCharType="begin"/>
                            </w:r>
                            <w:r w:rsidRPr="00B00C9E">
                              <w:rPr>
                                <w:lang w:val="es-MX"/>
                              </w:rPr>
                              <w:instrText xml:space="preserve"> SEQ Figure \* ARABIC </w:instrText>
                            </w:r>
                            <w:r>
                              <w:fldChar w:fldCharType="separate"/>
                            </w:r>
                            <w:r w:rsidR="00D6396A">
                              <w:rPr>
                                <w:noProof/>
                                <w:lang w:val="es-MX"/>
                              </w:rPr>
                              <w:t>1</w:t>
                            </w:r>
                            <w:r>
                              <w:fldChar w:fldCharType="end"/>
                            </w:r>
                            <w:r w:rsidRPr="000C45B0">
                              <w:rPr>
                                <w:lang w:val="es-EC"/>
                              </w:rPr>
                              <w:t xml:space="preserve"> Lugar de publicación de artículos</w:t>
                            </w:r>
                          </w:p>
                          <w:p w14:paraId="4820A658" w14:textId="313E0156" w:rsidR="00CD6073" w:rsidRDefault="00CD6073" w:rsidP="00B44CD1">
                            <w:pPr>
                              <w:rPr>
                                <w:lang w:val="es-EC"/>
                              </w:rPr>
                            </w:pPr>
                          </w:p>
                          <w:p w14:paraId="32C60ADF" w14:textId="77777777" w:rsidR="00CD6073" w:rsidRPr="00B44CD1" w:rsidRDefault="00CD6073" w:rsidP="00B44CD1">
                            <w:pPr>
                              <w:rPr>
                                <w:lang w:val="es-EC"/>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F164E8" id="_x0000_t202" coordsize="21600,21600" o:spt="202" path="m,l,21600r21600,l21600,xe">
                <v:stroke joinstyle="miter"/>
                <v:path gradientshapeok="t" o:connecttype="rect"/>
              </v:shapetype>
              <v:shape id="Cuadro de texto 2" o:spid="_x0000_s1026" type="#_x0000_t202" style="position:absolute;left:0;text-align:left;margin-left:-1.45pt;margin-top:153.35pt;width:252.15pt;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" stroked="f">
                <v:textbox inset="0,0,0,0">
                  <w:txbxContent>
                    <w:p w14:paraId="712B6B6B" w14:textId="5D09C56F" w:rsidR="00CD6073" w:rsidRDefault="00CD6073" w:rsidP="0053513C">
                      <w:pPr>
                        <w:pStyle w:val="Descripcin"/>
                        <w:rPr>
                          <w:lang w:val="es-EC"/>
                        </w:rPr>
                      </w:pPr>
                      <w:r w:rsidRPr="00B00C9E">
                        <w:rPr>
                          <w:lang w:val="es-MX"/>
                        </w:rPr>
                        <w:t>Fig</w:t>
                      </w:r>
                      <w:r>
                        <w:rPr>
                          <w:lang w:val="es-MX"/>
                        </w:rPr>
                        <w:t>.</w:t>
                      </w:r>
                      <w:r w:rsidRPr="00B00C9E">
                        <w:rPr>
                          <w:lang w:val="es-MX"/>
                        </w:rPr>
                        <w:t xml:space="preserve"> </w:t>
                      </w:r>
                      <w:r>
                        <w:fldChar w:fldCharType="begin"/>
                      </w:r>
                      <w:r w:rsidRPr="00B00C9E">
                        <w:rPr>
                          <w:lang w:val="es-MX"/>
                        </w:rPr>
                        <w:instrText xml:space="preserve"> SEQ Figure \* ARABIC </w:instrText>
                      </w:r>
                      <w:r>
                        <w:fldChar w:fldCharType="separate"/>
                      </w:r>
                      <w:r w:rsidR="00D6396A">
                        <w:rPr>
                          <w:noProof/>
                          <w:lang w:val="es-MX"/>
                        </w:rPr>
                        <w:t>1</w:t>
                      </w:r>
                      <w:r>
                        <w:fldChar w:fldCharType="end"/>
                      </w:r>
                      <w:r w:rsidRPr="000C45B0">
                        <w:rPr>
                          <w:lang w:val="es-EC"/>
                        </w:rPr>
                        <w:t xml:space="preserve"> Lugar de publicación de artículos</w:t>
                      </w:r>
                    </w:p>
                    <w:p w14:paraId="4820A658" w14:textId="313E0156" w:rsidR="00CD6073" w:rsidRDefault="00CD6073" w:rsidP="00B44CD1">
                      <w:pPr>
                        <w:rPr>
                          <w:lang w:val="es-EC"/>
                        </w:rPr>
                      </w:pPr>
                    </w:p>
                    <w:p w14:paraId="32C60ADF" w14:textId="77777777" w:rsidR="00CD6073" w:rsidRPr="00B44CD1" w:rsidRDefault="00CD6073" w:rsidP="00B44CD1">
                      <w:pPr>
                        <w:rPr>
                          <w:lang w:val="es-EC"/>
                        </w:rPr>
                      </w:pPr>
                    </w:p>
                  </w:txbxContent>
                </v:textbox>
                <w10:wrap type="topAndBottom"/>
              </v:shape>
            </w:pict>
          </mc:Fallback>
        </mc:AlternateContent>
      </w:r>
      <w:r w:rsidR="00E63D8A" w:rsidRPr="00116DDE">
        <w:rPr>
          <w:lang w:val="es-MX"/>
        </w:rPr>
        <w:t xml:space="preserve"> </w:t>
      </w:r>
    </w:p>
    <w:p w14:paraId="179AA529" w14:textId="0AB0883A" w:rsidR="00B44CD1" w:rsidRDefault="00B44CD1" w:rsidP="00B44CD1">
      <w:pPr>
        <w:pStyle w:val="Textoindependiente"/>
        <w:ind w:firstLine="0"/>
        <w:rPr>
          <w:rFonts w:eastAsia="Times New Roman"/>
          <w:lang w:val="es-EC"/>
        </w:rPr>
      </w:pPr>
      <w:r>
        <w:rPr>
          <w:rFonts w:eastAsia="Times New Roman"/>
          <w:bCs/>
          <w:lang w:val="es-EC"/>
        </w:rPr>
        <w:t>Según lo que se muestra en la Fig. 1 el lugar donde fueron publicados la mayoría de artículos fueron publicados en congresos con 24 artículos mientras que 14 artículos fueron publicados en revistas.</w:t>
      </w:r>
    </w:p>
    <w:p w14:paraId="0A7F36DF" w14:textId="3E5F428A" w:rsidR="00C91BCD" w:rsidRPr="005F7E93" w:rsidRDefault="00C91BCD" w:rsidP="00860A9B">
      <w:pPr>
        <w:pStyle w:val="Descripcin"/>
        <w:rPr>
          <w:lang w:val="es-MX"/>
        </w:rPr>
      </w:pPr>
      <w:r w:rsidRPr="005F7E93">
        <w:rPr>
          <w:lang w:val="es-MX"/>
        </w:rPr>
        <w:t>Fig. 2 Publicaciones por año</w:t>
      </w:r>
    </w:p>
    <w:p w14:paraId="35BC9143" w14:textId="2EDC862F" w:rsidR="00316F7D" w:rsidRPr="00B26079" w:rsidRDefault="007D73F1" w:rsidP="00316F7D">
      <w:pPr>
        <w:pStyle w:val="Textoindependiente"/>
        <w:ind w:firstLine="0"/>
        <w:rPr>
          <w:rFonts w:eastAsia="Times New Roman"/>
          <w:bCs/>
          <w:lang w:val="es-EC"/>
        </w:rPr>
      </w:pPr>
      <w:r>
        <w:rPr>
          <w:rFonts w:eastAsia="Times New Roman"/>
          <w:bCs/>
          <w:lang w:val="es-EC"/>
        </w:rPr>
        <w:t>Según</w:t>
      </w:r>
      <w:r w:rsidR="005E155E">
        <w:rPr>
          <w:rFonts w:eastAsia="Times New Roman"/>
          <w:bCs/>
          <w:lang w:val="es-EC"/>
        </w:rPr>
        <w:t xml:space="preserve"> </w:t>
      </w:r>
      <w:r>
        <w:rPr>
          <w:rFonts w:eastAsia="Times New Roman"/>
          <w:bCs/>
          <w:lang w:val="es-EC"/>
        </w:rPr>
        <w:t>la Fig</w:t>
      </w:r>
      <w:r w:rsidR="00065991">
        <w:rPr>
          <w:rFonts w:eastAsia="Times New Roman"/>
          <w:bCs/>
          <w:lang w:val="es-EC"/>
        </w:rPr>
        <w:t>.</w:t>
      </w:r>
      <w:r>
        <w:rPr>
          <w:rFonts w:eastAsia="Times New Roman"/>
          <w:bCs/>
          <w:lang w:val="es-EC"/>
        </w:rPr>
        <w:t xml:space="preserve"> </w:t>
      </w:r>
      <w:r w:rsidR="00803528">
        <w:rPr>
          <w:rFonts w:eastAsia="Times New Roman"/>
          <w:bCs/>
          <w:lang w:val="es-EC"/>
        </w:rPr>
        <w:t>2</w:t>
      </w:r>
      <w:r w:rsidR="00324CB1">
        <w:rPr>
          <w:rFonts w:eastAsia="Times New Roman"/>
          <w:bCs/>
          <w:lang w:val="es-EC"/>
        </w:rPr>
        <w:t xml:space="preserve"> la mayoría de artículos </w:t>
      </w:r>
      <w:r w:rsidR="00281D30">
        <w:rPr>
          <w:rFonts w:eastAsia="Times New Roman"/>
          <w:bCs/>
          <w:lang w:val="es-EC"/>
        </w:rPr>
        <w:t>publicados</w:t>
      </w:r>
      <w:r w:rsidR="00605412">
        <w:rPr>
          <w:rFonts w:eastAsia="Times New Roman"/>
          <w:bCs/>
          <w:lang w:val="es-EC"/>
        </w:rPr>
        <w:t xml:space="preserve"> son del año </w:t>
      </w:r>
      <w:r w:rsidR="00BA0FB6">
        <w:rPr>
          <w:rFonts w:eastAsia="Times New Roman"/>
          <w:bCs/>
          <w:lang w:val="es-EC"/>
        </w:rPr>
        <w:t xml:space="preserve">2016 </w:t>
      </w:r>
      <w:r w:rsidR="003D5B72">
        <w:rPr>
          <w:rFonts w:eastAsia="Times New Roman"/>
          <w:bCs/>
          <w:lang w:val="es-EC"/>
        </w:rPr>
        <w:t>con 9 artículos</w:t>
      </w:r>
      <w:r w:rsidR="00611F3D">
        <w:rPr>
          <w:rFonts w:eastAsia="Times New Roman"/>
          <w:bCs/>
          <w:lang w:val="es-EC"/>
        </w:rPr>
        <w:t xml:space="preserve">, </w:t>
      </w:r>
      <w:r w:rsidR="00213DFF">
        <w:rPr>
          <w:rFonts w:eastAsia="Times New Roman"/>
          <w:bCs/>
          <w:lang w:val="es-EC"/>
        </w:rPr>
        <w:t>en segundo lugar</w:t>
      </w:r>
      <w:r w:rsidR="004B1252">
        <w:rPr>
          <w:rFonts w:eastAsia="Times New Roman"/>
          <w:bCs/>
          <w:lang w:val="es-EC"/>
        </w:rPr>
        <w:t>,</w:t>
      </w:r>
      <w:r w:rsidR="00840429">
        <w:rPr>
          <w:rFonts w:eastAsia="Times New Roman"/>
          <w:bCs/>
          <w:lang w:val="es-EC"/>
        </w:rPr>
        <w:t xml:space="preserve"> se encuentra</w:t>
      </w:r>
      <w:r w:rsidR="00611F3D">
        <w:rPr>
          <w:rFonts w:eastAsia="Times New Roman"/>
          <w:bCs/>
          <w:lang w:val="es-EC"/>
        </w:rPr>
        <w:t xml:space="preserve"> el año 20</w:t>
      </w:r>
      <w:r w:rsidR="00084D1C">
        <w:rPr>
          <w:rFonts w:eastAsia="Times New Roman"/>
          <w:bCs/>
          <w:lang w:val="es-EC"/>
        </w:rPr>
        <w:t xml:space="preserve">18 en </w:t>
      </w:r>
      <w:r w:rsidR="007E7238">
        <w:rPr>
          <w:rFonts w:eastAsia="Times New Roman"/>
          <w:bCs/>
          <w:lang w:val="es-EC"/>
        </w:rPr>
        <w:t>el</w:t>
      </w:r>
      <w:r w:rsidR="00084D1C">
        <w:rPr>
          <w:rFonts w:eastAsia="Times New Roman"/>
          <w:bCs/>
          <w:lang w:val="es-EC"/>
        </w:rPr>
        <w:t xml:space="preserve"> que publicaron 8 artículos, </w:t>
      </w:r>
      <w:r w:rsidR="00840429">
        <w:rPr>
          <w:rFonts w:eastAsia="Times New Roman"/>
          <w:bCs/>
          <w:lang w:val="es-EC"/>
        </w:rPr>
        <w:t xml:space="preserve">seguido por el año 2015 con 7 </w:t>
      </w:r>
      <w:r w:rsidR="00E3636C">
        <w:rPr>
          <w:rFonts w:eastAsia="Times New Roman"/>
          <w:bCs/>
          <w:lang w:val="es-EC"/>
        </w:rPr>
        <w:t>artículos</w:t>
      </w:r>
      <w:r w:rsidR="00840429">
        <w:rPr>
          <w:rFonts w:eastAsia="Times New Roman"/>
          <w:bCs/>
          <w:lang w:val="es-EC"/>
        </w:rPr>
        <w:t xml:space="preserve">, </w:t>
      </w:r>
      <w:r w:rsidR="00E3636C">
        <w:rPr>
          <w:rFonts w:eastAsia="Times New Roman"/>
          <w:bCs/>
          <w:lang w:val="es-EC"/>
        </w:rPr>
        <w:t xml:space="preserve">con 6 artículos </w:t>
      </w:r>
      <w:r w:rsidR="00C72452">
        <w:rPr>
          <w:rFonts w:eastAsia="Times New Roman"/>
          <w:bCs/>
          <w:lang w:val="es-EC"/>
        </w:rPr>
        <w:t xml:space="preserve">consta los años </w:t>
      </w:r>
      <w:r w:rsidR="009903A8">
        <w:rPr>
          <w:rFonts w:eastAsia="Times New Roman"/>
          <w:bCs/>
          <w:lang w:val="es-EC"/>
        </w:rPr>
        <w:t xml:space="preserve">2017 y 2019 y el año con el menor </w:t>
      </w:r>
      <w:r w:rsidR="00D62F6F">
        <w:rPr>
          <w:rFonts w:eastAsia="Times New Roman"/>
          <w:bCs/>
          <w:lang w:val="es-EC"/>
        </w:rPr>
        <w:t>número</w:t>
      </w:r>
      <w:r w:rsidR="009903A8">
        <w:rPr>
          <w:rFonts w:eastAsia="Times New Roman"/>
          <w:bCs/>
          <w:lang w:val="es-EC"/>
        </w:rPr>
        <w:t xml:space="preserve"> de artículos publicados es el año 2020.</w:t>
      </w:r>
    </w:p>
    <w:p w14:paraId="3C653D11" w14:textId="50551AD0" w:rsidR="00044BEA" w:rsidRDefault="00812D01" w:rsidP="00B57A1C">
      <w:pPr>
        <w:pStyle w:val="Textoindependiente"/>
        <w:rPr>
          <w:rFonts w:eastAsia="Times New Roman"/>
          <w:lang w:val="es-EC"/>
        </w:rPr>
      </w:pPr>
      <w:r>
        <w:rPr>
          <w:rFonts w:eastAsia="Times New Roman"/>
          <w:b/>
          <w:lang w:val="es-EC"/>
        </w:rPr>
        <w:t>MQ2</w:t>
      </w:r>
      <w:r w:rsidR="00CC531D" w:rsidRPr="00CC531D">
        <w:rPr>
          <w:rFonts w:eastAsia="Times New Roman"/>
          <w:b/>
          <w:lang w:val="es-EC"/>
        </w:rPr>
        <w:t xml:space="preserve"> “¿</w:t>
      </w:r>
      <w:r w:rsidR="00CC531D" w:rsidRPr="000E0706">
        <w:rPr>
          <w:b/>
          <w:lang w:val="es-ES_tradnl"/>
        </w:rPr>
        <w:t>Cuáles son las revistas y congresos que se han publicado en el área mencionada</w:t>
      </w:r>
      <w:r w:rsidR="00CC531D" w:rsidRPr="00CC531D">
        <w:rPr>
          <w:rFonts w:eastAsia="Times New Roman"/>
          <w:b/>
          <w:lang w:val="es-EC"/>
        </w:rPr>
        <w:t>?</w:t>
      </w:r>
      <w:r w:rsidR="00CC531D" w:rsidRPr="00CC531D">
        <w:rPr>
          <w:rFonts w:eastAsia="Times New Roman"/>
          <w:lang w:val="es-EC"/>
        </w:rPr>
        <w:t xml:space="preserve">”, </w:t>
      </w:r>
      <w:r w:rsidR="00FF2D35">
        <w:rPr>
          <w:rFonts w:eastAsia="Times New Roman"/>
          <w:lang w:val="es-EC"/>
        </w:rPr>
        <w:t xml:space="preserve">en </w:t>
      </w:r>
      <w:r w:rsidR="00CC531D" w:rsidRPr="00CC531D">
        <w:rPr>
          <w:rFonts w:eastAsia="Times New Roman"/>
          <w:lang w:val="es-EC"/>
        </w:rPr>
        <w:t xml:space="preserve">la Fig. </w:t>
      </w:r>
      <w:r w:rsidR="00233994">
        <w:rPr>
          <w:rFonts w:eastAsia="Times New Roman"/>
          <w:lang w:val="es-EC"/>
        </w:rPr>
        <w:t>1</w:t>
      </w:r>
      <w:r w:rsidR="00FF2D35">
        <w:rPr>
          <w:rFonts w:eastAsia="Times New Roman"/>
          <w:lang w:val="es-EC"/>
        </w:rPr>
        <w:t>, se detalla</w:t>
      </w:r>
      <w:r w:rsidR="00CC531D" w:rsidRPr="00CC531D">
        <w:rPr>
          <w:rFonts w:eastAsia="Times New Roman"/>
          <w:lang w:val="es-EC"/>
        </w:rPr>
        <w:t xml:space="preserve"> cuántos artículos se han publicado en conferencias y revistas</w:t>
      </w:r>
    </w:p>
    <w:p w14:paraId="092A4935" w14:textId="6838B475" w:rsidR="00E0708A" w:rsidRDefault="00812D01" w:rsidP="00204019">
      <w:pPr>
        <w:pStyle w:val="Textoindependiente"/>
        <w:rPr>
          <w:lang w:val="es-EC"/>
        </w:rPr>
      </w:pPr>
      <w:r>
        <w:rPr>
          <w:rFonts w:eastAsia="Times New Roman"/>
          <w:lang w:val="es-EC"/>
        </w:rPr>
        <w:t>En la Tabla I</w:t>
      </w:r>
      <w:r w:rsidR="004105D0">
        <w:rPr>
          <w:rFonts w:eastAsia="Times New Roman"/>
          <w:lang w:val="es-EC"/>
        </w:rPr>
        <w:t>I</w:t>
      </w:r>
      <w:r w:rsidR="00CC531D" w:rsidRPr="00CC531D">
        <w:rPr>
          <w:rFonts w:eastAsia="Times New Roman"/>
          <w:lang w:val="es-EC"/>
        </w:rPr>
        <w:t xml:space="preserve"> se presenta los </w:t>
      </w:r>
      <w:r w:rsidR="00F631C2">
        <w:rPr>
          <w:rFonts w:eastAsia="Times New Roman"/>
          <w:lang w:val="es-EC"/>
        </w:rPr>
        <w:t>38</w:t>
      </w:r>
      <w:r w:rsidR="00CC531D" w:rsidRPr="00CC531D">
        <w:rPr>
          <w:rFonts w:eastAsia="Times New Roman"/>
          <w:lang w:val="es-EC"/>
        </w:rPr>
        <w:t xml:space="preserve"> artículos seleccionados donde se detalla la información por, el título, el año de publicación y su fuente de publicación (nombre del congreso o revista) para identificar posibles escenarios de publicación.</w:t>
      </w:r>
    </w:p>
    <w:p w14:paraId="35D965AC" w14:textId="2F80ED22" w:rsidR="004105D0" w:rsidRDefault="00812D01" w:rsidP="004105D0">
      <w:pPr>
        <w:pStyle w:val="Textoindependiente"/>
        <w:jc w:val="center"/>
        <w:rPr>
          <w:rFonts w:eastAsia="Times New Roman"/>
          <w:lang w:val="es-EC"/>
        </w:rPr>
      </w:pPr>
      <w:r>
        <w:rPr>
          <w:lang w:val="es-EC"/>
        </w:rPr>
        <w:t xml:space="preserve">Tabla </w:t>
      </w:r>
      <w:r w:rsidR="004105D0">
        <w:rPr>
          <w:lang w:val="es-EC"/>
        </w:rPr>
        <w:t>II</w:t>
      </w:r>
      <w:r w:rsidR="004105D0" w:rsidRPr="00044BEA">
        <w:rPr>
          <w:lang w:val="es-EC"/>
        </w:rPr>
        <w:t xml:space="preserve"> ARTÍCULOS EVALUADOS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547"/>
        <w:gridCol w:w="2486"/>
      </w:tblGrid>
      <w:tr w:rsidR="00132140" w14:paraId="3ECDBC41" w14:textId="77777777" w:rsidTr="000E74E8">
        <w:trPr>
          <w:trHeight w:val="276"/>
        </w:trPr>
        <w:tc>
          <w:tcPr>
            <w:tcW w:w="2547" w:type="dxa"/>
          </w:tcPr>
          <w:p w14:paraId="34EDEC17" w14:textId="77777777" w:rsidR="00132140" w:rsidRDefault="00132140" w:rsidP="00C228D0">
            <w:pPr>
              <w:rPr>
                <w:rFonts w:eastAsia="Times New Roman"/>
                <w:b/>
                <w:sz w:val="16"/>
                <w:szCs w:val="16"/>
              </w:rPr>
            </w:pPr>
            <w:r>
              <w:rPr>
                <w:rFonts w:eastAsia="Times New Roman"/>
                <w:b/>
                <w:sz w:val="16"/>
                <w:szCs w:val="16"/>
              </w:rPr>
              <w:t>Título</w:t>
            </w:r>
          </w:p>
        </w:tc>
        <w:tc>
          <w:tcPr>
            <w:tcW w:w="2486" w:type="dxa"/>
          </w:tcPr>
          <w:p w14:paraId="24B13F15" w14:textId="466D35FF" w:rsidR="00132140" w:rsidRDefault="005E51BB" w:rsidP="005E51BB">
            <w:pPr>
              <w:rPr>
                <w:rFonts w:eastAsia="Times New Roman"/>
                <w:b/>
                <w:sz w:val="16"/>
                <w:szCs w:val="16"/>
              </w:rPr>
            </w:pPr>
            <w:r>
              <w:rPr>
                <w:rFonts w:eastAsia="Times New Roman"/>
                <w:b/>
                <w:sz w:val="16"/>
                <w:szCs w:val="16"/>
              </w:rPr>
              <w:t xml:space="preserve">Año / </w:t>
            </w:r>
            <w:r w:rsidR="00132140">
              <w:rPr>
                <w:rFonts w:eastAsia="Times New Roman"/>
                <w:b/>
                <w:sz w:val="16"/>
                <w:szCs w:val="16"/>
              </w:rPr>
              <w:t>Revista / Congreso</w:t>
            </w:r>
          </w:p>
        </w:tc>
      </w:tr>
      <w:tr w:rsidR="00132140" w14:paraId="2E3D2765" w14:textId="77777777" w:rsidTr="000E74E8">
        <w:tc>
          <w:tcPr>
            <w:tcW w:w="2547" w:type="dxa"/>
          </w:tcPr>
          <w:p w14:paraId="2000A09C" w14:textId="6C53254E" w:rsidR="00132140" w:rsidRPr="001141AD" w:rsidRDefault="00D26FDD" w:rsidP="00132140">
            <w:pPr>
              <w:pBdr>
                <w:top w:val="nil"/>
                <w:left w:val="nil"/>
                <w:bottom w:val="nil"/>
                <w:right w:val="nil"/>
                <w:between w:val="nil"/>
              </w:pBdr>
              <w:jc w:val="both"/>
              <w:rPr>
                <w:rFonts w:eastAsia="Times New Roman"/>
                <w:sz w:val="16"/>
                <w:szCs w:val="16"/>
              </w:rPr>
            </w:pPr>
            <w:r w:rsidRPr="001141AD">
              <w:rPr>
                <w:rFonts w:eastAsia="Times New Roman"/>
                <w:sz w:val="16"/>
                <w:szCs w:val="16"/>
              </w:rPr>
              <w:t>Let's Hear it from RETTA: A Requirements Elicitation Tool for TrAffic Management Systems</w:t>
            </w:r>
            <w:r w:rsidR="00E237E6" w:rsidRPr="001141AD">
              <w:rPr>
                <w:rFonts w:eastAsia="Times New Roman"/>
                <w:sz w:val="16"/>
                <w:szCs w:val="16"/>
              </w:rPr>
              <w:fldChar w:fldCharType="begin" w:fldLock="1"/>
            </w:r>
            <w:r w:rsidR="00C57043">
              <w:rPr>
                <w:rFonts w:eastAsia="Times New Roman"/>
                <w:sz w:val="16"/>
                <w:szCs w:val="16"/>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sidR="00E237E6" w:rsidRPr="001141AD">
              <w:rPr>
                <w:rFonts w:eastAsia="Times New Roman"/>
                <w:sz w:val="16"/>
                <w:szCs w:val="16"/>
              </w:rPr>
              <w:fldChar w:fldCharType="separate"/>
            </w:r>
            <w:r w:rsidR="00F43FE7" w:rsidRPr="00F43FE7">
              <w:rPr>
                <w:rFonts w:eastAsia="Times New Roman"/>
                <w:noProof/>
                <w:sz w:val="16"/>
                <w:szCs w:val="16"/>
              </w:rPr>
              <w:t>[12]</w:t>
            </w:r>
            <w:r w:rsidR="00E237E6" w:rsidRPr="001141AD">
              <w:rPr>
                <w:rFonts w:eastAsia="Times New Roman"/>
                <w:sz w:val="16"/>
                <w:szCs w:val="16"/>
              </w:rPr>
              <w:fldChar w:fldCharType="end"/>
            </w:r>
          </w:p>
        </w:tc>
        <w:tc>
          <w:tcPr>
            <w:tcW w:w="2486" w:type="dxa"/>
          </w:tcPr>
          <w:p w14:paraId="4C63DDB4" w14:textId="41CD0D77" w:rsidR="00132140" w:rsidRPr="001141AD" w:rsidRDefault="00F25F88" w:rsidP="000E74E8">
            <w:pPr>
              <w:jc w:val="left"/>
              <w:rPr>
                <w:rFonts w:eastAsia="Times New Roman"/>
                <w:sz w:val="16"/>
                <w:szCs w:val="16"/>
              </w:rPr>
            </w:pPr>
            <w:r w:rsidRPr="001141AD">
              <w:rPr>
                <w:rFonts w:eastAsia="Times New Roman"/>
                <w:sz w:val="16"/>
                <w:szCs w:val="16"/>
              </w:rPr>
              <w:t>2017 Proceedings - 2017 IEEE 25th International Requirements Engineering Conference, RE 2017</w:t>
            </w:r>
          </w:p>
        </w:tc>
      </w:tr>
      <w:tr w:rsidR="00132140" w:rsidRPr="00AB5414" w14:paraId="3B8B5605" w14:textId="77777777" w:rsidTr="00D850F5">
        <w:trPr>
          <w:trHeight w:val="1053"/>
        </w:trPr>
        <w:tc>
          <w:tcPr>
            <w:tcW w:w="2547" w:type="dxa"/>
          </w:tcPr>
          <w:p w14:paraId="79FA36CB" w14:textId="76D32A42" w:rsidR="00132140" w:rsidRPr="001141AD" w:rsidRDefault="00DF4A48"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lastRenderedPageBreak/>
              <w:t>Enhancing CREeLS the crowdsourcing based requirements elicitation approach for elearning systems using bi-gram evaluation</w:t>
            </w:r>
            <w:r w:rsidR="00E237E6" w:rsidRPr="001141AD">
              <w:rPr>
                <w:rFonts w:eastAsia="Times New Roman"/>
                <w:sz w:val="16"/>
                <w:szCs w:val="16"/>
              </w:rPr>
              <w:fldChar w:fldCharType="begin" w:fldLock="1"/>
            </w:r>
            <w:r w:rsidR="00C57043">
              <w:rPr>
                <w:rFonts w:eastAsia="Times New Roman"/>
                <w:sz w:val="16"/>
                <w:szCs w:val="16"/>
              </w:rPr>
              <w:instrText>ADDIN CSL_CITATION {"citationItems":[{"id":"ITEM-1","itemData":{"DOI":"10.1109/ICENCO48310.2019.9027371","ISBN":"9781728151465","abstract":"eLearning is gaining more ranking nowadays; eLearning systems (eLS) are in continuous need for improvements to meet its stakeholders' requirements. Traditional requirements elicitation techniques can't satisfy the continuous requirements of eLearning stakeholders. Crowdsourcing is an emerging concept in the requirements elicitation, an approach of requirements elicitation based on the crowdsourcing concept for eLS is discussed. In this paper the approach is further evaluated using bi-gram topic modeling. This will assess the approach validity to better extract eLearning stakeholders' requirements and help in the requirements elicitation and evolution of eLS. The bi-gram evaluation was applied on three LMS products and the results were compared with the results of LDA algorithm extraction and with the manual extraction of the requirements. The average results of bigram model were 0.68 f-measure, 0.76 precision, and 0.61 recall. The extracted keywords using bi-gram were better than normal LDA algorithm, relevant and can help in requirements evolution of the eLS.","author":[{"dropping-particle":"","family":"Rizk","given":"Nancy M.","non-dropping-particle":"","parse-names":false,"suffix":""},{"dropping-particle":"","family":"Nasr","given":"Eman S.","non-dropping-particle":"","parse-names":false,"suffix":""},{"dropping-particle":"","family":"Gheith","given":"Mervat H.","non-dropping-particle":"","parse-names":false,"suffix":""}],"container-title":"ICENCO 2019 - 2019 15th International Computer Engineering Conference: Utilizing Machine Intelligence for a Better World","id":"ITEM-1","issued":{"date-parts":[["2019","12","1"]]},"page":"222-226","publisher":"Institute of Electrical and Electronics Engineers Inc.","title":"Enhancing CREeLS the crowdsourcing based requirements elicitation approach for elearning systems using bi-gram evaluation","type":"paper-conference"},"uris":["http://www.mendeley.com/documents/?uuid=b0a35a21-9fb6-3226-815e-58f38e322fa0"]}],"mendeley":{"formattedCitation":"[13]","plainTextFormattedCitation":"[13]","previouslyFormattedCitation":"[13]"},"properties":{"noteIndex":0},"schema":"https://github.com/citation-style-language/schema/raw/master/csl-citation.json"}</w:instrText>
            </w:r>
            <w:r w:rsidR="00E237E6" w:rsidRPr="001141AD">
              <w:rPr>
                <w:rFonts w:eastAsia="Times New Roman"/>
                <w:sz w:val="16"/>
                <w:szCs w:val="16"/>
              </w:rPr>
              <w:fldChar w:fldCharType="separate"/>
            </w:r>
            <w:r w:rsidR="00F43FE7" w:rsidRPr="00F43FE7">
              <w:rPr>
                <w:rFonts w:eastAsia="Times New Roman"/>
                <w:noProof/>
                <w:sz w:val="16"/>
                <w:szCs w:val="16"/>
              </w:rPr>
              <w:t>[13]</w:t>
            </w:r>
            <w:r w:rsidR="00E237E6" w:rsidRPr="001141AD">
              <w:rPr>
                <w:rFonts w:eastAsia="Times New Roman"/>
                <w:sz w:val="16"/>
                <w:szCs w:val="16"/>
              </w:rPr>
              <w:fldChar w:fldCharType="end"/>
            </w:r>
          </w:p>
        </w:tc>
        <w:tc>
          <w:tcPr>
            <w:tcW w:w="2486" w:type="dxa"/>
          </w:tcPr>
          <w:p w14:paraId="35849D17" w14:textId="3AC0EE1A" w:rsidR="00132140" w:rsidRPr="001141AD" w:rsidRDefault="0058604B" w:rsidP="00C228D0">
            <w:pPr>
              <w:jc w:val="both"/>
              <w:rPr>
                <w:rFonts w:eastAsia="Times New Roman"/>
                <w:sz w:val="16"/>
                <w:szCs w:val="16"/>
              </w:rPr>
            </w:pPr>
            <w:r w:rsidRPr="001141AD">
              <w:rPr>
                <w:rFonts w:eastAsia="Times New Roman"/>
                <w:sz w:val="16"/>
                <w:szCs w:val="16"/>
              </w:rPr>
              <w:t>2019</w:t>
            </w:r>
            <w:r w:rsidR="00DF4A48" w:rsidRPr="001141AD">
              <w:rPr>
                <w:rFonts w:eastAsia="Times New Roman"/>
                <w:sz w:val="16"/>
                <w:szCs w:val="16"/>
              </w:rPr>
              <w:t xml:space="preserve"> International Computer Engineering Conference: Utilizing Machine Intelligence for a Better World</w:t>
            </w:r>
          </w:p>
        </w:tc>
      </w:tr>
      <w:tr w:rsidR="00132140" w:rsidRPr="00AB5414" w14:paraId="16853BD5" w14:textId="77777777" w:rsidTr="000E74E8">
        <w:tc>
          <w:tcPr>
            <w:tcW w:w="2547" w:type="dxa"/>
          </w:tcPr>
          <w:p w14:paraId="0EF267CF" w14:textId="360222CB" w:rsidR="00132140" w:rsidRPr="001141AD" w:rsidRDefault="00E83D0B"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Utilizing online serious games to facilitate distributed requirements elicitation</w:t>
            </w:r>
            <w:r w:rsidR="00E237E6" w:rsidRPr="001141AD">
              <w:rPr>
                <w:rFonts w:eastAsia="Times New Roman"/>
                <w:sz w:val="16"/>
                <w:szCs w:val="16"/>
              </w:rPr>
              <w:fldChar w:fldCharType="begin" w:fldLock="1"/>
            </w:r>
            <w:r w:rsidR="00C57043">
              <w:rPr>
                <w:rFonts w:eastAsia="Times New Roman"/>
                <w:sz w:val="16"/>
                <w:szCs w:val="16"/>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00E237E6" w:rsidRPr="001141AD">
              <w:rPr>
                <w:rFonts w:eastAsia="Times New Roman"/>
                <w:sz w:val="16"/>
                <w:szCs w:val="16"/>
              </w:rPr>
              <w:fldChar w:fldCharType="separate"/>
            </w:r>
            <w:r w:rsidR="00F43FE7" w:rsidRPr="00F43FE7">
              <w:rPr>
                <w:rFonts w:eastAsia="Times New Roman"/>
                <w:noProof/>
                <w:sz w:val="16"/>
                <w:szCs w:val="16"/>
              </w:rPr>
              <w:t>[14]</w:t>
            </w:r>
            <w:r w:rsidR="00E237E6" w:rsidRPr="001141AD">
              <w:rPr>
                <w:rFonts w:eastAsia="Times New Roman"/>
                <w:sz w:val="16"/>
                <w:szCs w:val="16"/>
              </w:rPr>
              <w:fldChar w:fldCharType="end"/>
            </w:r>
          </w:p>
        </w:tc>
        <w:tc>
          <w:tcPr>
            <w:tcW w:w="2486" w:type="dxa"/>
          </w:tcPr>
          <w:p w14:paraId="064B6C45" w14:textId="19C5EB89" w:rsidR="00132140" w:rsidRPr="001141AD" w:rsidRDefault="00E83D0B" w:rsidP="00C228D0">
            <w:pPr>
              <w:jc w:val="both"/>
              <w:rPr>
                <w:rFonts w:eastAsia="Times New Roman"/>
                <w:sz w:val="16"/>
                <w:szCs w:val="16"/>
              </w:rPr>
            </w:pPr>
            <w:r w:rsidRPr="001141AD">
              <w:rPr>
                <w:rFonts w:eastAsia="Times New Roman"/>
                <w:sz w:val="16"/>
                <w:szCs w:val="16"/>
              </w:rPr>
              <w:t>2015 Journal of Systems and Software</w:t>
            </w:r>
          </w:p>
        </w:tc>
      </w:tr>
      <w:tr w:rsidR="00132140" w:rsidRPr="00AB5414" w14:paraId="51C785BB" w14:textId="77777777" w:rsidTr="000E74E8">
        <w:tc>
          <w:tcPr>
            <w:tcW w:w="2547" w:type="dxa"/>
          </w:tcPr>
          <w:p w14:paraId="36D46752" w14:textId="789386F5" w:rsidR="00132140" w:rsidRPr="001141AD" w:rsidRDefault="0043100E"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Integrating user stories to inspire the co-design of digital futures for cultural heritage</w:t>
            </w:r>
            <w:r w:rsidR="000572E9" w:rsidRPr="001141AD">
              <w:rPr>
                <w:rFonts w:eastAsia="Times New Roman"/>
                <w:sz w:val="16"/>
                <w:szCs w:val="16"/>
              </w:rPr>
              <w:fldChar w:fldCharType="begin" w:fldLock="1"/>
            </w:r>
            <w:r w:rsidR="00C57043">
              <w:rPr>
                <w:rFonts w:eastAsia="Times New Roman"/>
                <w:sz w:val="16"/>
                <w:szCs w:val="16"/>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000572E9" w:rsidRPr="001141AD">
              <w:rPr>
                <w:rFonts w:eastAsia="Times New Roman"/>
                <w:sz w:val="16"/>
                <w:szCs w:val="16"/>
              </w:rPr>
              <w:fldChar w:fldCharType="separate"/>
            </w:r>
            <w:r w:rsidR="00F43FE7" w:rsidRPr="00F43FE7">
              <w:rPr>
                <w:rFonts w:eastAsia="Times New Roman"/>
                <w:noProof/>
                <w:sz w:val="16"/>
                <w:szCs w:val="16"/>
              </w:rPr>
              <w:t>[15]</w:t>
            </w:r>
            <w:r w:rsidR="000572E9" w:rsidRPr="001141AD">
              <w:rPr>
                <w:rFonts w:eastAsia="Times New Roman"/>
                <w:sz w:val="16"/>
                <w:szCs w:val="16"/>
              </w:rPr>
              <w:fldChar w:fldCharType="end"/>
            </w:r>
          </w:p>
        </w:tc>
        <w:tc>
          <w:tcPr>
            <w:tcW w:w="2486" w:type="dxa"/>
          </w:tcPr>
          <w:p w14:paraId="62E6F811" w14:textId="3FC5E7E5" w:rsidR="00132140" w:rsidRPr="001141AD" w:rsidRDefault="0043100E" w:rsidP="00C228D0">
            <w:pPr>
              <w:jc w:val="both"/>
              <w:rPr>
                <w:rFonts w:eastAsia="Times New Roman"/>
                <w:sz w:val="16"/>
                <w:szCs w:val="16"/>
              </w:rPr>
            </w:pPr>
            <w:r w:rsidRPr="001141AD">
              <w:rPr>
                <w:rFonts w:eastAsia="Times New Roman"/>
                <w:sz w:val="16"/>
                <w:szCs w:val="16"/>
              </w:rPr>
              <w:t>2016 ACM International Conference Proceeding Series</w:t>
            </w:r>
          </w:p>
        </w:tc>
      </w:tr>
      <w:tr w:rsidR="00132140" w:rsidRPr="00AB5414" w14:paraId="6C1EE69E" w14:textId="77777777" w:rsidTr="000E74E8">
        <w:tc>
          <w:tcPr>
            <w:tcW w:w="2547" w:type="dxa"/>
          </w:tcPr>
          <w:p w14:paraId="2A861691" w14:textId="43FE1CD2" w:rsidR="00132140" w:rsidRPr="001141AD" w:rsidRDefault="008146C4"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An evaluation of software requirements tools</w:t>
            </w:r>
            <w:r w:rsidR="000572E9" w:rsidRPr="001141AD">
              <w:rPr>
                <w:rFonts w:eastAsia="Times New Roman"/>
                <w:sz w:val="16"/>
                <w:szCs w:val="16"/>
              </w:rPr>
              <w:fldChar w:fldCharType="begin" w:fldLock="1"/>
            </w:r>
            <w:r w:rsidR="00C57043">
              <w:rPr>
                <w:rFonts w:eastAsia="Times New Roman"/>
                <w:sz w:val="16"/>
                <w:szCs w:val="16"/>
              </w:rPr>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ry"},"uris":["http://www.mendeley.com/documents/?uuid=65668c9d-842b-3f4f-b408-4bb88ebd1fde"]}],"mendeley":{"formattedCitation":"[16]","plainTextFormattedCitation":"[16]","previouslyFormattedCitation":"[16]"},"properties":{"noteIndex":0},"schema":"https://github.com/citation-style-language/schema/raw/master/csl-citation.json"}</w:instrText>
            </w:r>
            <w:r w:rsidR="000572E9" w:rsidRPr="001141AD">
              <w:rPr>
                <w:rFonts w:eastAsia="Times New Roman"/>
                <w:sz w:val="16"/>
                <w:szCs w:val="16"/>
              </w:rPr>
              <w:fldChar w:fldCharType="separate"/>
            </w:r>
            <w:r w:rsidR="00F43FE7" w:rsidRPr="00F43FE7">
              <w:rPr>
                <w:rFonts w:eastAsia="Times New Roman"/>
                <w:noProof/>
                <w:sz w:val="16"/>
                <w:szCs w:val="16"/>
              </w:rPr>
              <w:t>[16]</w:t>
            </w:r>
            <w:r w:rsidR="000572E9" w:rsidRPr="001141AD">
              <w:rPr>
                <w:rFonts w:eastAsia="Times New Roman"/>
                <w:sz w:val="16"/>
                <w:szCs w:val="16"/>
              </w:rPr>
              <w:fldChar w:fldCharType="end"/>
            </w:r>
          </w:p>
        </w:tc>
        <w:tc>
          <w:tcPr>
            <w:tcW w:w="2486" w:type="dxa"/>
          </w:tcPr>
          <w:p w14:paraId="5F737A12" w14:textId="5AAB5A3A" w:rsidR="00132140" w:rsidRPr="001141AD" w:rsidRDefault="008146C4" w:rsidP="00C228D0">
            <w:pPr>
              <w:jc w:val="both"/>
              <w:rPr>
                <w:rFonts w:eastAsia="Times New Roman"/>
                <w:sz w:val="16"/>
                <w:szCs w:val="16"/>
              </w:rPr>
            </w:pPr>
            <w:r w:rsidRPr="001141AD">
              <w:rPr>
                <w:rFonts w:eastAsia="Times New Roman"/>
                <w:sz w:val="16"/>
                <w:szCs w:val="16"/>
              </w:rPr>
              <w:t>2017 IEEE 8th International Conference on Intelligent Computing and Information Systems, ICICIS 2017</w:t>
            </w:r>
          </w:p>
        </w:tc>
      </w:tr>
      <w:tr w:rsidR="00132140" w14:paraId="36F17E54" w14:textId="77777777" w:rsidTr="000E74E8">
        <w:tc>
          <w:tcPr>
            <w:tcW w:w="2547" w:type="dxa"/>
          </w:tcPr>
          <w:p w14:paraId="20AC1E7E" w14:textId="5052E7BA" w:rsidR="00132140" w:rsidRPr="001141AD" w:rsidRDefault="005D6D15"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WERT technique in requirements elicitation for web applications</w:t>
            </w:r>
            <w:r w:rsidR="000572E9" w:rsidRPr="001141AD">
              <w:rPr>
                <w:rFonts w:eastAsia="Times New Roman"/>
                <w:sz w:val="16"/>
                <w:szCs w:val="16"/>
              </w:rPr>
              <w:fldChar w:fldCharType="begin" w:fldLock="1"/>
            </w:r>
            <w:r w:rsidR="00C57043">
              <w:rPr>
                <w:rFonts w:eastAsia="Times New Roman"/>
                <w:sz w:val="16"/>
                <w:szCs w:val="16"/>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000572E9" w:rsidRPr="001141AD">
              <w:rPr>
                <w:rFonts w:eastAsia="Times New Roman"/>
                <w:sz w:val="16"/>
                <w:szCs w:val="16"/>
              </w:rPr>
              <w:fldChar w:fldCharType="separate"/>
            </w:r>
            <w:r w:rsidR="00F43FE7" w:rsidRPr="00F43FE7">
              <w:rPr>
                <w:rFonts w:eastAsia="Times New Roman"/>
                <w:noProof/>
                <w:sz w:val="16"/>
                <w:szCs w:val="16"/>
              </w:rPr>
              <w:t>[17]</w:t>
            </w:r>
            <w:r w:rsidR="000572E9" w:rsidRPr="001141AD">
              <w:rPr>
                <w:rFonts w:eastAsia="Times New Roman"/>
                <w:sz w:val="16"/>
                <w:szCs w:val="16"/>
              </w:rPr>
              <w:fldChar w:fldCharType="end"/>
            </w:r>
          </w:p>
        </w:tc>
        <w:tc>
          <w:tcPr>
            <w:tcW w:w="2486" w:type="dxa"/>
          </w:tcPr>
          <w:p w14:paraId="418F7111" w14:textId="48EE16A2" w:rsidR="00132140" w:rsidRPr="001141AD" w:rsidRDefault="005D6D15" w:rsidP="00C228D0">
            <w:pPr>
              <w:jc w:val="both"/>
              <w:rPr>
                <w:rFonts w:eastAsia="Times New Roman"/>
                <w:sz w:val="16"/>
                <w:szCs w:val="16"/>
              </w:rPr>
            </w:pPr>
            <w:r w:rsidRPr="001141AD">
              <w:rPr>
                <w:rFonts w:eastAsia="Times New Roman"/>
                <w:sz w:val="16"/>
                <w:szCs w:val="16"/>
              </w:rPr>
              <w:t>2016 International Conference on Electronics, Information, and Communications, ICEIC 2016</w:t>
            </w:r>
          </w:p>
        </w:tc>
      </w:tr>
      <w:tr w:rsidR="00132140" w14:paraId="74341022" w14:textId="77777777" w:rsidTr="000E74E8">
        <w:tc>
          <w:tcPr>
            <w:tcW w:w="2547" w:type="dxa"/>
          </w:tcPr>
          <w:p w14:paraId="06EDFBF0" w14:textId="28369423" w:rsidR="00132140" w:rsidRPr="001141AD" w:rsidRDefault="00ED39F4"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Elicitation techniques for internet of things applications requirements: A systematic review</w:t>
            </w:r>
            <w:r w:rsidR="000572E9" w:rsidRPr="001141AD">
              <w:rPr>
                <w:rFonts w:eastAsia="Times New Roman"/>
                <w:sz w:val="16"/>
                <w:szCs w:val="16"/>
              </w:rPr>
              <w:fldChar w:fldCharType="begin" w:fldLock="1"/>
            </w:r>
            <w:r w:rsidR="00C57043">
              <w:rPr>
                <w:rFonts w:eastAsia="Times New Roman"/>
                <w:sz w:val="16"/>
                <w:szCs w:val="16"/>
              </w:rPr>
              <w:instrText>ADDIN CSL_CITATION {"citationItems":[{"id":"ITEM-1","itemData":{"DOI":"10.1145/3301326.3301360","ISBN":"9781450365536","abstract":"Requirements elicitation is one of the most essential activities in requirements engineering. The last twenty years have seen a growing trend towards Internet of Things and these new applications imposed a challenge for requirements engineers to elicit requirements. The aim of this paper is to identify and present the current trends of elicitation techniques that have been applied in Internet of Things application. To achieve this aim, an electronic search on two computing-related databases was included in this systematic review. After a thorough scanned independently done by the writers, 12 selected publications were examined. The findings of this systematic review revealed that (1) home and public spaces were prevalent domains for Internet of Things applications, (2) interviews and prototypes were most frequently used elicitation techniques, and (3) stakeholders were the common requirements sources.","author":[{"dropping-particle":"","family":"Lim","given":"Tek Yong","non-dropping-particle":"","parse-names":false,"suffix":""},{"dropping-particle":"","family":"Chua","given":"Fang Fang","non-dropping-particle":"","parse-names":false,"suffix":""},{"dropping-particle":"","family":"Tajuddin","given":"Bushra Binti","non-dropping-particle":"","parse-names":false,"suffix":""}],"container-title":"ACM International Conference Proceeding Series","id":"ITEM-1","issued":{"date-parts":[["2018","12","14"]]},"page":"182-188","publisher":"Association for Computing Machinery","publisher-place":"New York, New York, USA","title":"Elicitation techniques for internet of things applications requirements: A systematic review","type":"paper-conference"},"uris":["http://www.mendeley.com/documents/?uuid=d71ed0ea-1ee3-35e3-ae3b-8e2cb93dc4e6"]}],"mendeley":{"formattedCitation":"[18]","plainTextFormattedCitation":"[18]","previouslyFormattedCitation":"[18]"},"properties":{"noteIndex":0},"schema":"https://github.com/citation-style-language/schema/raw/master/csl-citation.json"}</w:instrText>
            </w:r>
            <w:r w:rsidR="000572E9" w:rsidRPr="001141AD">
              <w:rPr>
                <w:rFonts w:eastAsia="Times New Roman"/>
                <w:sz w:val="16"/>
                <w:szCs w:val="16"/>
              </w:rPr>
              <w:fldChar w:fldCharType="separate"/>
            </w:r>
            <w:r w:rsidR="00F43FE7" w:rsidRPr="00F43FE7">
              <w:rPr>
                <w:rFonts w:eastAsia="Times New Roman"/>
                <w:noProof/>
                <w:sz w:val="16"/>
                <w:szCs w:val="16"/>
              </w:rPr>
              <w:t>[18]</w:t>
            </w:r>
            <w:r w:rsidR="000572E9" w:rsidRPr="001141AD">
              <w:rPr>
                <w:rFonts w:eastAsia="Times New Roman"/>
                <w:sz w:val="16"/>
                <w:szCs w:val="16"/>
              </w:rPr>
              <w:fldChar w:fldCharType="end"/>
            </w:r>
          </w:p>
        </w:tc>
        <w:tc>
          <w:tcPr>
            <w:tcW w:w="2486" w:type="dxa"/>
          </w:tcPr>
          <w:p w14:paraId="1F9D64E3" w14:textId="71B6C7FC" w:rsidR="00132140" w:rsidRPr="001141AD" w:rsidRDefault="00A93B70" w:rsidP="00C228D0">
            <w:pPr>
              <w:jc w:val="both"/>
              <w:rPr>
                <w:rFonts w:eastAsia="Times New Roman"/>
                <w:sz w:val="16"/>
                <w:szCs w:val="16"/>
              </w:rPr>
            </w:pPr>
            <w:r w:rsidRPr="001141AD">
              <w:rPr>
                <w:rFonts w:eastAsia="Times New Roman"/>
                <w:sz w:val="16"/>
                <w:szCs w:val="16"/>
              </w:rPr>
              <w:t>2018 ACM International Conference Proceeding Series</w:t>
            </w:r>
          </w:p>
        </w:tc>
      </w:tr>
      <w:tr w:rsidR="00132140" w:rsidRPr="00AB5414" w14:paraId="089CBA2C" w14:textId="77777777" w:rsidTr="000E74E8">
        <w:tc>
          <w:tcPr>
            <w:tcW w:w="2547" w:type="dxa"/>
          </w:tcPr>
          <w:p w14:paraId="20E00A68" w14:textId="5C825EF2" w:rsidR="00132140" w:rsidRPr="001141AD" w:rsidRDefault="00A93B70"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Applying User Stories for a customer-driven Industry 4.0 Transformation</w:t>
            </w:r>
            <w:r w:rsidR="009A2438" w:rsidRPr="001141AD">
              <w:rPr>
                <w:rFonts w:eastAsia="Times New Roman"/>
                <w:sz w:val="16"/>
                <w:szCs w:val="16"/>
              </w:rPr>
              <w:fldChar w:fldCharType="begin" w:fldLock="1"/>
            </w:r>
            <w:r w:rsidR="00C57043">
              <w:rPr>
                <w:rFonts w:eastAsia="Times New Roman"/>
                <w:sz w:val="16"/>
                <w:szCs w:val="16"/>
              </w:rPr>
              <w:instrText>ADDIN CSL_CITATION {"citationItems":[{"id":"ITEM-1","itemData":{"DOI":"10.1016/j.ifacol.2018.08.345","ISSN":"24058963","abstract":"This paper provides a procedure to support organizations transforming towards Industry 4.0. We suggest that current models do not put sufficient emphasis on avoiding the development of redundant solutions and the focus on customer needs. The presented procedure therefore enables organizations to address the customer requirements with digital solutions without creating redundancy. A database of requirements an organization already fulfills and wants to see fulfilled in the future is set up by applying the user story method. These stories are tagged with attributes derived from literature. A clustering algorithm then analyses the stories in terms of similarity. This analysis reveals, first, redundant functions within the solutions and, second, suggestions about how to address unfulfilled requirements. The paper provides a case study in which the procedure is applied. The results show that large organizations already roll out redundant Industry 4.0 solutions and that the procedure can help avoiding them.","author":[{"dropping-particle":"","family":"Lorenz","given":"R.","non-dropping-particle":"","parse-names":false,"suffix":""},{"dropping-particle":"","family":"Lorentzen","given":"K.","non-dropping-particle":"","parse-names":false,"suffix":""},{"dropping-particle":"","family":"Stricker","given":"N.","non-dropping-particle":"","parse-names":false,"suffix":""},{"dropping-particle":"","family":"Lanza","given":"G.","non-dropping-particle":"","parse-names":false,"suffix":""}],"container-title":"IFAC-PapersOnLine","id":"ITEM-1","issue":"11","issued":{"date-parts":[["2018","1","1"]]},"page":"1335-1340","publisher":"Elsevier B.V.","title":"Applying User Stories for a customer-driven Industry 4.0 Transformation","type":"article-journal","volume":"51"},"uris":["http://www.mendeley.com/documents/?uuid=ed5b3152-b640-311b-b139-72630f399db9"]}],"mendeley":{"formattedCitation":"[19]","plainTextFormattedCitation":"[19]","previouslyFormattedCitation":"[19]"},"properties":{"noteIndex":0},"schema":"https://github.com/citation-style-language/schema/raw/master/csl-citation.json"}</w:instrText>
            </w:r>
            <w:r w:rsidR="009A2438" w:rsidRPr="001141AD">
              <w:rPr>
                <w:rFonts w:eastAsia="Times New Roman"/>
                <w:sz w:val="16"/>
                <w:szCs w:val="16"/>
              </w:rPr>
              <w:fldChar w:fldCharType="separate"/>
            </w:r>
            <w:r w:rsidR="00F43FE7" w:rsidRPr="00F43FE7">
              <w:rPr>
                <w:rFonts w:eastAsia="Times New Roman"/>
                <w:noProof/>
                <w:sz w:val="16"/>
                <w:szCs w:val="16"/>
              </w:rPr>
              <w:t>[19]</w:t>
            </w:r>
            <w:r w:rsidR="009A2438" w:rsidRPr="001141AD">
              <w:rPr>
                <w:rFonts w:eastAsia="Times New Roman"/>
                <w:sz w:val="16"/>
                <w:szCs w:val="16"/>
              </w:rPr>
              <w:fldChar w:fldCharType="end"/>
            </w:r>
          </w:p>
        </w:tc>
        <w:tc>
          <w:tcPr>
            <w:tcW w:w="2486" w:type="dxa"/>
          </w:tcPr>
          <w:p w14:paraId="56154248" w14:textId="14C8A90B" w:rsidR="00132140" w:rsidRPr="001141AD" w:rsidRDefault="00A93B70" w:rsidP="005E51BB">
            <w:pPr>
              <w:jc w:val="both"/>
              <w:rPr>
                <w:rFonts w:eastAsia="Times New Roman"/>
                <w:sz w:val="16"/>
                <w:szCs w:val="16"/>
              </w:rPr>
            </w:pPr>
            <w:r w:rsidRPr="001141AD">
              <w:rPr>
                <w:rFonts w:eastAsia="Times New Roman"/>
                <w:sz w:val="16"/>
                <w:szCs w:val="16"/>
              </w:rPr>
              <w:t>2018</w:t>
            </w:r>
            <w:r w:rsidR="008526E2" w:rsidRPr="001141AD">
              <w:rPr>
                <w:rFonts w:eastAsia="Times New Roman"/>
                <w:sz w:val="16"/>
                <w:szCs w:val="16"/>
              </w:rPr>
              <w:t xml:space="preserve"> IFAC-PapersOnLine</w:t>
            </w:r>
          </w:p>
        </w:tc>
      </w:tr>
      <w:tr w:rsidR="00132140" w:rsidRPr="00AB5414" w14:paraId="56BF306D" w14:textId="77777777" w:rsidTr="000E74E8">
        <w:tc>
          <w:tcPr>
            <w:tcW w:w="2547" w:type="dxa"/>
          </w:tcPr>
          <w:p w14:paraId="61EE55E5" w14:textId="33B8BA06" w:rsidR="00132140" w:rsidRPr="001141AD" w:rsidRDefault="008526E2"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A method for eliciting and representing emotional requirements: Two case studies in e-healthcare</w:t>
            </w:r>
            <w:r w:rsidR="009A2438" w:rsidRPr="001141AD">
              <w:rPr>
                <w:rFonts w:eastAsia="Times New Roman"/>
                <w:sz w:val="16"/>
                <w:szCs w:val="16"/>
              </w:rPr>
              <w:fldChar w:fldCharType="begin" w:fldLock="1"/>
            </w:r>
            <w:r w:rsidR="00C57043">
              <w:rPr>
                <w:rFonts w:eastAsia="Times New Roman"/>
                <w:sz w:val="16"/>
                <w:szCs w:val="16"/>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sidR="009A2438" w:rsidRPr="001141AD">
              <w:rPr>
                <w:rFonts w:eastAsia="Times New Roman"/>
                <w:sz w:val="16"/>
                <w:szCs w:val="16"/>
              </w:rPr>
              <w:fldChar w:fldCharType="separate"/>
            </w:r>
            <w:r w:rsidR="00F43FE7" w:rsidRPr="00F43FE7">
              <w:rPr>
                <w:rFonts w:eastAsia="Times New Roman"/>
                <w:noProof/>
                <w:sz w:val="16"/>
                <w:szCs w:val="16"/>
              </w:rPr>
              <w:t>[20]</w:t>
            </w:r>
            <w:r w:rsidR="009A2438" w:rsidRPr="001141AD">
              <w:rPr>
                <w:rFonts w:eastAsia="Times New Roman"/>
                <w:sz w:val="16"/>
                <w:szCs w:val="16"/>
              </w:rPr>
              <w:fldChar w:fldCharType="end"/>
            </w:r>
          </w:p>
        </w:tc>
        <w:tc>
          <w:tcPr>
            <w:tcW w:w="2486" w:type="dxa"/>
          </w:tcPr>
          <w:p w14:paraId="412C2CCB" w14:textId="1BAE602A" w:rsidR="00132140" w:rsidRPr="001141AD" w:rsidRDefault="008526E2" w:rsidP="00C228D0">
            <w:pPr>
              <w:jc w:val="both"/>
              <w:rPr>
                <w:rFonts w:eastAsia="Times New Roman"/>
                <w:sz w:val="16"/>
                <w:szCs w:val="16"/>
              </w:rPr>
            </w:pPr>
            <w:r w:rsidRPr="001141AD">
              <w:rPr>
                <w:rFonts w:eastAsia="Times New Roman"/>
                <w:sz w:val="16"/>
                <w:szCs w:val="16"/>
              </w:rPr>
              <w:t>2019 International Requirements Engineering Conference Workshops, REW 2019</w:t>
            </w:r>
          </w:p>
        </w:tc>
      </w:tr>
      <w:tr w:rsidR="00132140" w:rsidRPr="00AB5414" w14:paraId="0B286C87" w14:textId="77777777" w:rsidTr="000E74E8">
        <w:tc>
          <w:tcPr>
            <w:tcW w:w="2547" w:type="dxa"/>
          </w:tcPr>
          <w:p w14:paraId="1684F519" w14:textId="11F52DE5" w:rsidR="00132140" w:rsidRPr="001141AD" w:rsidRDefault="00C314F8"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Enhancing Misuse Cases with Risk Assessment for Safety Requirements</w:t>
            </w:r>
            <w:r w:rsidR="009A2438" w:rsidRPr="001141AD">
              <w:rPr>
                <w:rFonts w:eastAsia="Times New Roman"/>
                <w:sz w:val="16"/>
                <w:szCs w:val="16"/>
              </w:rPr>
              <w:fldChar w:fldCharType="begin" w:fldLock="1"/>
            </w:r>
            <w:r w:rsidR="00C57043">
              <w:rPr>
                <w:rFonts w:eastAsia="Times New Roman"/>
                <w:sz w:val="16"/>
                <w:szCs w:val="16"/>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009A2438" w:rsidRPr="001141AD">
              <w:rPr>
                <w:rFonts w:eastAsia="Times New Roman"/>
                <w:sz w:val="16"/>
                <w:szCs w:val="16"/>
              </w:rPr>
              <w:fldChar w:fldCharType="separate"/>
            </w:r>
            <w:r w:rsidR="00F43FE7" w:rsidRPr="00F43FE7">
              <w:rPr>
                <w:rFonts w:eastAsia="Times New Roman"/>
                <w:noProof/>
                <w:sz w:val="16"/>
                <w:szCs w:val="16"/>
              </w:rPr>
              <w:t>[21]</w:t>
            </w:r>
            <w:r w:rsidR="009A2438" w:rsidRPr="001141AD">
              <w:rPr>
                <w:rFonts w:eastAsia="Times New Roman"/>
                <w:sz w:val="16"/>
                <w:szCs w:val="16"/>
              </w:rPr>
              <w:fldChar w:fldCharType="end"/>
            </w:r>
          </w:p>
        </w:tc>
        <w:tc>
          <w:tcPr>
            <w:tcW w:w="2486" w:type="dxa"/>
          </w:tcPr>
          <w:p w14:paraId="070FFB4D" w14:textId="4766656E" w:rsidR="00132140" w:rsidRPr="001141AD" w:rsidRDefault="00C314F8" w:rsidP="00C228D0">
            <w:pPr>
              <w:jc w:val="both"/>
              <w:rPr>
                <w:rFonts w:eastAsia="Times New Roman"/>
                <w:sz w:val="16"/>
                <w:szCs w:val="16"/>
              </w:rPr>
            </w:pPr>
            <w:r w:rsidRPr="001141AD">
              <w:rPr>
                <w:rFonts w:eastAsia="Times New Roman"/>
                <w:sz w:val="16"/>
                <w:szCs w:val="16"/>
              </w:rPr>
              <w:t>2020 IEEE Access</w:t>
            </w:r>
          </w:p>
        </w:tc>
      </w:tr>
      <w:tr w:rsidR="00132140" w:rsidRPr="00952CA9" w14:paraId="2D483CC4" w14:textId="77777777" w:rsidTr="000E74E8">
        <w:tc>
          <w:tcPr>
            <w:tcW w:w="2547" w:type="dxa"/>
          </w:tcPr>
          <w:p w14:paraId="1677F4F5" w14:textId="03441599" w:rsidR="00132140" w:rsidRPr="00CB08CF" w:rsidRDefault="00C314F8"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Empowering Requirements Elicitation Interviews with Vocal and Biofeedback Analysis</w:t>
            </w:r>
            <w:r w:rsidR="00A55E36" w:rsidRPr="001141AD">
              <w:rPr>
                <w:rFonts w:eastAsia="Times New Roman"/>
                <w:sz w:val="16"/>
                <w:szCs w:val="16"/>
              </w:rPr>
              <w:fldChar w:fldCharType="begin" w:fldLock="1"/>
            </w:r>
            <w:r w:rsidR="00C57043">
              <w:rPr>
                <w:rFonts w:eastAsia="Times New Roman"/>
                <w:sz w:val="16"/>
                <w:szCs w:val="16"/>
              </w:rPr>
              <w:instrText>ADDIN CSL_CITATION {"citationItems":[{"id":"ITEM-1","itemData":{"DOI":"10.1109/RE.2016.56","ISBN":"9781509041213","abstract":"Interviews with stakeholders are the most commonly used elicitation technique, as they are considered one of the most effective ways to transfer knowledge between requirements analysts and customers. During these interviews, ambiguity is a major obstacle for knowledge transfer, as it can lead to incorrectly understood needs and domain aspects and may ultimately result in poorly defined requirements. To address this issue, previous work focused on how ambiguity is perceived on the analyst side, i.e., when the analyst perceives an expression of the customer as ambiguous. However, this work did not consider how ambiguity can affect customers, i.e., when questions fromthe analyst are perceived as ambiguous. Since customers are notin general trained to cope with ambiguity, it is important to provide analysts with techniques that can help them to identify these situations. To support the analysts in this task, we propose to explore the relation between a perceived ambiguity on the customer side, and changes in the voice and bio parameters of that customer. To realize our idea, we plan to (1) study how changes in the voice and bio parameters can be correlated to the levels of stress, confusion, and uncertainty of an interviewee and, ultimately, to ambiguity and (2) investigate the application of modern voice analyzers and wristbands in the context ofcustomer-analyst interviews. To show the feasibility of the idea, inthis paper we present the result of our first step in this direction:an overview of different voice analyzers and wristbands that cancollect bio parameters and their application in similar contexts. Moreover, we propose a plan to carry our research out.","author":[{"dropping-particle":"","family":"Spoletini","given":"Paola","non-dropping-particle":"","parse-names":false,"suffix":""},{"dropping-particle":"","family":"Brock","given":"Casey","non-dropping-particle":"","parse-names":false,"suffix":""},{"dropping-particle":"","family":"Shahwar","given":"Rahat","non-dropping-particle":"","parse-names":false,"suffix":""},{"dropping-particle":"","family":"Ferrari","given":"Alessio","non-dropping-particle":"","parse-names":false,"suffix":""}],"container-title":"Proceedings - 2016 IEEE 24th International Requirements Engineering Conference, RE 2016","id":"ITEM-1","issued":{"date-parts":[["2016","12","2"]]},"page":"371-376","publisher":"Institute of Electrical and Electronics Engineers Inc.","title":"Empowering Requirements Elicitation Interviews with Vocal and Biofeedback Analysis","type":"paper-conference"},"uris":["http://www.mendeley.com/documents/?uuid=0c83bf7c-c611-3f71-9a6e-0bc36676a4e5"]}],"mendeley":{"formattedCitation":"[22]","plainTextFormattedCitation":"[22]","previouslyFormattedCitation":"[22]"},"properties":{"noteIndex":0},"schema":"https://github.com/citation-style-language/schema/raw/master/csl-citation.json"}</w:instrText>
            </w:r>
            <w:r w:rsidR="00A55E36" w:rsidRPr="001141AD">
              <w:rPr>
                <w:rFonts w:eastAsia="Times New Roman"/>
                <w:sz w:val="16"/>
                <w:szCs w:val="16"/>
              </w:rPr>
              <w:fldChar w:fldCharType="separate"/>
            </w:r>
            <w:r w:rsidR="00F43FE7" w:rsidRPr="00F43FE7">
              <w:rPr>
                <w:rFonts w:eastAsia="Times New Roman"/>
                <w:noProof/>
                <w:sz w:val="16"/>
                <w:szCs w:val="16"/>
              </w:rPr>
              <w:t>[22]</w:t>
            </w:r>
            <w:r w:rsidR="00A55E36" w:rsidRPr="001141AD">
              <w:rPr>
                <w:rFonts w:eastAsia="Times New Roman"/>
                <w:sz w:val="16"/>
                <w:szCs w:val="16"/>
              </w:rPr>
              <w:fldChar w:fldCharType="end"/>
            </w:r>
          </w:p>
        </w:tc>
        <w:tc>
          <w:tcPr>
            <w:tcW w:w="2486" w:type="dxa"/>
          </w:tcPr>
          <w:p w14:paraId="11B6CFA2" w14:textId="760E9A1B" w:rsidR="00132140" w:rsidRPr="00CB08CF" w:rsidRDefault="00C314F8" w:rsidP="00315F59">
            <w:pPr>
              <w:jc w:val="both"/>
              <w:rPr>
                <w:rFonts w:eastAsia="Times New Roman"/>
                <w:sz w:val="16"/>
                <w:szCs w:val="16"/>
              </w:rPr>
            </w:pPr>
            <w:r w:rsidRPr="00CB08CF">
              <w:rPr>
                <w:rFonts w:eastAsia="Times New Roman"/>
                <w:sz w:val="16"/>
                <w:szCs w:val="16"/>
              </w:rPr>
              <w:t>2016</w:t>
            </w:r>
            <w:r w:rsidR="00F83620" w:rsidRPr="00CB08CF">
              <w:rPr>
                <w:rFonts w:eastAsia="Times New Roman"/>
                <w:sz w:val="16"/>
                <w:szCs w:val="16"/>
              </w:rPr>
              <w:t xml:space="preserve"> Proceedings - 2016 IEEE 24th International Requirements Engineering Conference, RE 2016</w:t>
            </w:r>
          </w:p>
        </w:tc>
      </w:tr>
      <w:tr w:rsidR="00132140" w:rsidRPr="00AB5414" w14:paraId="440A5544" w14:textId="77777777" w:rsidTr="000E74E8">
        <w:tc>
          <w:tcPr>
            <w:tcW w:w="2547" w:type="dxa"/>
          </w:tcPr>
          <w:p w14:paraId="0FA44804" w14:textId="36AA8EBC" w:rsidR="00132140" w:rsidRPr="001141AD" w:rsidRDefault="00F83620" w:rsidP="00C228D0">
            <w:pPr>
              <w:pBdr>
                <w:top w:val="nil"/>
                <w:left w:val="nil"/>
                <w:bottom w:val="nil"/>
                <w:right w:val="nil"/>
                <w:between w:val="nil"/>
              </w:pBdr>
              <w:jc w:val="both"/>
              <w:rPr>
                <w:rFonts w:eastAsia="Times New Roman"/>
                <w:sz w:val="16"/>
                <w:szCs w:val="16"/>
              </w:rPr>
            </w:pPr>
            <w:r w:rsidRPr="00CB08CF">
              <w:rPr>
                <w:rFonts w:eastAsia="Times New Roman"/>
                <w:sz w:val="16"/>
                <w:szCs w:val="16"/>
              </w:rPr>
              <w:t>An ontology based collaborative recommender system for security requirements elicitation</w:t>
            </w:r>
            <w:r w:rsidR="00A55E36" w:rsidRPr="001141AD">
              <w:rPr>
                <w:rFonts w:eastAsia="Times New Roman"/>
                <w:sz w:val="16"/>
                <w:szCs w:val="16"/>
              </w:rPr>
              <w:fldChar w:fldCharType="begin" w:fldLock="1"/>
            </w:r>
            <w:r w:rsidR="00C57043">
              <w:rPr>
                <w:rFonts w:eastAsia="Times New Roman"/>
                <w:sz w:val="16"/>
                <w:szCs w:val="16"/>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00A55E36" w:rsidRPr="001141AD">
              <w:rPr>
                <w:rFonts w:eastAsia="Times New Roman"/>
                <w:sz w:val="16"/>
                <w:szCs w:val="16"/>
              </w:rPr>
              <w:fldChar w:fldCharType="separate"/>
            </w:r>
            <w:r w:rsidR="00F43FE7" w:rsidRPr="00F43FE7">
              <w:rPr>
                <w:rFonts w:eastAsia="Times New Roman"/>
                <w:noProof/>
                <w:sz w:val="16"/>
                <w:szCs w:val="16"/>
              </w:rPr>
              <w:t>[23]</w:t>
            </w:r>
            <w:r w:rsidR="00A55E36" w:rsidRPr="001141AD">
              <w:rPr>
                <w:rFonts w:eastAsia="Times New Roman"/>
                <w:sz w:val="16"/>
                <w:szCs w:val="16"/>
              </w:rPr>
              <w:fldChar w:fldCharType="end"/>
            </w:r>
          </w:p>
        </w:tc>
        <w:tc>
          <w:tcPr>
            <w:tcW w:w="2486" w:type="dxa"/>
          </w:tcPr>
          <w:p w14:paraId="2FD97280" w14:textId="13C37B59" w:rsidR="00132140" w:rsidRPr="001141AD" w:rsidRDefault="00F83620" w:rsidP="00C228D0">
            <w:pPr>
              <w:jc w:val="both"/>
              <w:rPr>
                <w:rFonts w:eastAsia="Times New Roman"/>
                <w:sz w:val="16"/>
                <w:szCs w:val="16"/>
              </w:rPr>
            </w:pPr>
            <w:r w:rsidRPr="001141AD">
              <w:rPr>
                <w:rFonts w:eastAsia="Times New Roman"/>
                <w:sz w:val="16"/>
                <w:szCs w:val="16"/>
              </w:rPr>
              <w:t xml:space="preserve">2018 </w:t>
            </w:r>
            <w:r w:rsidR="00ED64F5" w:rsidRPr="001141AD">
              <w:rPr>
                <w:rFonts w:eastAsia="Times New Roman"/>
                <w:sz w:val="16"/>
                <w:szCs w:val="16"/>
              </w:rPr>
              <w:t>Proceedings - 2018 IEEE 26th International Requirements Engineering Conference, RE 2018</w:t>
            </w:r>
          </w:p>
        </w:tc>
      </w:tr>
      <w:tr w:rsidR="00132140" w:rsidRPr="00952CA9" w14:paraId="7ED8111E" w14:textId="77777777" w:rsidTr="000E74E8">
        <w:tc>
          <w:tcPr>
            <w:tcW w:w="2547" w:type="dxa"/>
          </w:tcPr>
          <w:p w14:paraId="73763D8D" w14:textId="708B2E9B" w:rsidR="00132140" w:rsidRPr="00CB08CF" w:rsidRDefault="00ED64F5"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Synergy between Activity Theory and goal/scenario modeling for requirements elicitation, analysis, and evolution</w:t>
            </w:r>
            <w:r w:rsidR="00B35F83" w:rsidRPr="001141AD">
              <w:rPr>
                <w:rFonts w:eastAsia="Times New Roman"/>
                <w:sz w:val="16"/>
                <w:szCs w:val="16"/>
              </w:rPr>
              <w:fldChar w:fldCharType="begin" w:fldLock="1"/>
            </w:r>
            <w:r w:rsidR="00C57043">
              <w:rPr>
                <w:rFonts w:eastAsia="Times New Roman"/>
                <w:sz w:val="16"/>
                <w:szCs w:val="16"/>
              </w:rPr>
              <w:instrText>ADDIN CSL_CITATION {"citationItems":[{"id":"ITEM-1","itemData":{"DOI":"10.1016/j.infsof.2014.11.003","ISSN":"09505849","abstract":"Context It is challenging to develop comprehensive, consistent, analyzable requirements models for evolving requirements. This is particularly critical for certain highly interactive types of socio-technical systems that involve a wide range of stakeholders with disparate backgrounds; system success is often dependent on how well local social constraints are addressed in system design. Objective This paper describes feasibility research, combining a holistic social system perspective provided by Activity Theory (AT), a psychological paradigm, with existing system development methodologies and tools, specifically goal and scenario modeling. Method AT is used to understand the relationships between a system, its stakeholders, and the system's evolving context. The User Requirements Notation (URN) is used to produce rigorous, analyzable specifications combining goal and scenario models. First, an AT language was developed constraining the framework for automation, second consistency heuristics were developed for constructing and analyzing combined AT/URN models, third a combined AT/URN methodology was developed, and consequently applied to a proof-of-concept system. Results An AT language with limited tool support was developed, as was a combined AT/URN methodology. This methodology was applied to an evolving disease management system to demonstrate the feasibility of adapting AT for use in system development with existing methodologies and tools. Bi-directional transformations between the languages allow proposed changes in system design to be propagated to AT models for use in stakeholder discussions regarding system evolution. Conclusions The AT framework can be constrained for use in requirements elicitation and combined with URN tools to provide system designs that include social system perspectives. The developed AT/URN methodology can help engineers to track the impact on system design due to requirement changes triggered by changes in the system's social context. The methodology also allows engineers to assess the impact of proposed system design changes on the social elements of the system context.","author":[{"dropping-particle":"","family":"Georg","given":"Geri","non-dropping-particle":"","parse-names":false,"suffix":""},{"dropping-particle":"","family":"Mussbacher","given":"Gunter","non-dropping-particle":"","parse-names":false,"suffix":""},{"dropping-particle":"","family":"Amyot","given":"Daniel","non-dropping-particle":"","parse-names":false,"suffix":""},{"dropping-particle":"","family":"Petriu","given":"Dorina","non-dropping-particle":"","parse-names":false,"suffix":""},{"dropping-particle":"","family":"Troup","given":"Lucy","non-dropping-particle":"","parse-names":false,"suffix":""},{"dropping-particle":"","family":"Lozano-Fuentes","given":"Saul","non-dropping-particle":"","parse-names":false,"suffix":""},{"dropping-particle":"","family":"France","given":"Robert","non-dropping-particle":"","parse-names":false,"suffix":""}],"container-title":"Information and Software Technology","id":"ITEM-1","issued":{"date-parts":[["2015","3","1"]]},"page":"109-135","publisher":"Elsevier","title":"Synergy between Activity Theory and goal/scenario modeling for requirements elicitation, analysis, and evolution","type":"article-journal","volume":"59"},"uris":["http://www.mendeley.com/documents/?uuid=d31f153e-ab0f-33aa-8547-4a8f3ea5d9c2"]}],"mendeley":{"formattedCitation":"[24]","plainTextFormattedCitation":"[24]","previouslyFormattedCitation":"[24]"},"properties":{"noteIndex":0},"schema":"https://github.com/citation-style-language/schema/raw/master/csl-citation.json"}</w:instrText>
            </w:r>
            <w:r w:rsidR="00B35F83" w:rsidRPr="001141AD">
              <w:rPr>
                <w:rFonts w:eastAsia="Times New Roman"/>
                <w:sz w:val="16"/>
                <w:szCs w:val="16"/>
              </w:rPr>
              <w:fldChar w:fldCharType="separate"/>
            </w:r>
            <w:r w:rsidR="00F43FE7" w:rsidRPr="00F43FE7">
              <w:rPr>
                <w:rFonts w:eastAsia="Times New Roman"/>
                <w:noProof/>
                <w:sz w:val="16"/>
                <w:szCs w:val="16"/>
              </w:rPr>
              <w:t>[24]</w:t>
            </w:r>
            <w:r w:rsidR="00B35F83" w:rsidRPr="001141AD">
              <w:rPr>
                <w:rFonts w:eastAsia="Times New Roman"/>
                <w:sz w:val="16"/>
                <w:szCs w:val="16"/>
              </w:rPr>
              <w:fldChar w:fldCharType="end"/>
            </w:r>
          </w:p>
        </w:tc>
        <w:tc>
          <w:tcPr>
            <w:tcW w:w="2486" w:type="dxa"/>
          </w:tcPr>
          <w:p w14:paraId="7D7EA6F5" w14:textId="3939B654" w:rsidR="00132140" w:rsidRPr="00CB08CF" w:rsidRDefault="00ED64F5" w:rsidP="00C228D0">
            <w:pPr>
              <w:jc w:val="both"/>
              <w:rPr>
                <w:rFonts w:eastAsia="Times New Roman"/>
                <w:sz w:val="16"/>
                <w:szCs w:val="16"/>
              </w:rPr>
            </w:pPr>
            <w:r w:rsidRPr="00CB08CF">
              <w:rPr>
                <w:rFonts w:eastAsia="Times New Roman"/>
                <w:sz w:val="16"/>
                <w:szCs w:val="16"/>
              </w:rPr>
              <w:t>2015 Information and Software Technology</w:t>
            </w:r>
          </w:p>
        </w:tc>
      </w:tr>
      <w:tr w:rsidR="00132140" w:rsidRPr="00AB5414" w14:paraId="0D00502A" w14:textId="77777777" w:rsidTr="000E74E8">
        <w:tc>
          <w:tcPr>
            <w:tcW w:w="2547" w:type="dxa"/>
          </w:tcPr>
          <w:p w14:paraId="441B4187" w14:textId="4EF07F30" w:rsidR="00132140" w:rsidRPr="001141AD" w:rsidRDefault="00B14E62" w:rsidP="00C228D0">
            <w:pPr>
              <w:pBdr>
                <w:top w:val="nil"/>
                <w:left w:val="nil"/>
                <w:bottom w:val="nil"/>
                <w:right w:val="nil"/>
                <w:between w:val="nil"/>
              </w:pBdr>
              <w:jc w:val="both"/>
              <w:rPr>
                <w:rFonts w:eastAsia="Times New Roman"/>
                <w:sz w:val="16"/>
                <w:szCs w:val="16"/>
              </w:rPr>
            </w:pPr>
            <w:r w:rsidRPr="00CB08CF">
              <w:rPr>
                <w:rFonts w:eastAsia="Times New Roman"/>
                <w:sz w:val="16"/>
                <w:szCs w:val="16"/>
              </w:rPr>
              <w:t>Instantiating a model for structuring and reusing security requirements sources</w:t>
            </w:r>
            <w:r w:rsidR="00B35F83" w:rsidRPr="001141AD">
              <w:rPr>
                <w:rFonts w:eastAsia="Times New Roman"/>
                <w:sz w:val="16"/>
                <w:szCs w:val="16"/>
              </w:rPr>
              <w:fldChar w:fldCharType="begin" w:fldLock="1"/>
            </w:r>
            <w:r w:rsidR="00C57043">
              <w:rPr>
                <w:rFonts w:eastAsia="Times New Roman"/>
                <w:sz w:val="16"/>
                <w:szCs w:val="16"/>
              </w:rPr>
              <w:instrText>ADDIN CSL_CITATION {"citationItems":[{"id":"ITEM-1","itemData":{"DOI":"10.1109/ESPRE.2015.7330164","ISBN":"9781509001071","abstract":"This paper presents a model for structuring and reusing security requirements sources. The model serves as blueprint for the development of an organization-specific repository which provides relevant security requirements sources such as security information and knowledge sources and relevant compliance obligations in a structured and reusable form. The resulting repository is intended to be used by development teams during the elicitation and analysis of security requirements with the goal to understand the security problem space, incorporate all relevant requirements sources and to avoid unnecessary effort for identifying, understanding and correlating applicable security requirements sources on a project-wise basis. We start with an overview and categorization of important security requirements sources, followed by the description of the generic model. To demonstrate the applicability and benefits of the model, the instantiation approach and details of the resulting repository of security requirements sources are presented.","author":[{"dropping-particle":"","family":"Schmitt","given":"Christian","non-dropping-particle":"","parse-names":false,"suffix":""},{"dropping-particle":"","family":"Liggesmeyer","given":"Peter","non-dropping-particle":"","parse-names":false,"suffix":""}],"container-title":"2nd International Workshop on Evolving Security and Privacy Requirements Engineering, ESPRE 2015 - Proceedings","id":"ITEM-1","issued":{"date-parts":[["2015","11","16"]]},"page":"25-30","publisher":"Institute of Electrical and Electronics Engineers Inc.","title":"Instantiating a model for structuring and reusing security requirements sources","type":"paper-conference"},"uris":["http://www.mendeley.com/documents/?uuid=91aa265b-e1a4-31af-9386-dbeac2fe9abe"]}],"mendeley":{"formattedCitation":"[25]","plainTextFormattedCitation":"[25]","previouslyFormattedCitation":"[25]"},"properties":{"noteIndex":0},"schema":"https://github.com/citation-style-language/schema/raw/master/csl-citation.json"}</w:instrText>
            </w:r>
            <w:r w:rsidR="00B35F83" w:rsidRPr="001141AD">
              <w:rPr>
                <w:rFonts w:eastAsia="Times New Roman"/>
                <w:sz w:val="16"/>
                <w:szCs w:val="16"/>
              </w:rPr>
              <w:fldChar w:fldCharType="separate"/>
            </w:r>
            <w:r w:rsidR="00F43FE7" w:rsidRPr="00F43FE7">
              <w:rPr>
                <w:rFonts w:eastAsia="Times New Roman"/>
                <w:noProof/>
                <w:sz w:val="16"/>
                <w:szCs w:val="16"/>
              </w:rPr>
              <w:t>[25]</w:t>
            </w:r>
            <w:r w:rsidR="00B35F83" w:rsidRPr="001141AD">
              <w:rPr>
                <w:rFonts w:eastAsia="Times New Roman"/>
                <w:sz w:val="16"/>
                <w:szCs w:val="16"/>
              </w:rPr>
              <w:fldChar w:fldCharType="end"/>
            </w:r>
          </w:p>
        </w:tc>
        <w:tc>
          <w:tcPr>
            <w:tcW w:w="2486" w:type="dxa"/>
          </w:tcPr>
          <w:p w14:paraId="76434022" w14:textId="4B8EAF07" w:rsidR="00132140" w:rsidRPr="001141AD" w:rsidRDefault="00B14E62" w:rsidP="00C228D0">
            <w:pPr>
              <w:jc w:val="both"/>
              <w:rPr>
                <w:rFonts w:eastAsia="Times New Roman"/>
                <w:sz w:val="16"/>
                <w:szCs w:val="16"/>
              </w:rPr>
            </w:pPr>
            <w:r w:rsidRPr="001141AD">
              <w:rPr>
                <w:rFonts w:eastAsia="Times New Roman"/>
                <w:sz w:val="16"/>
                <w:szCs w:val="16"/>
              </w:rPr>
              <w:t>2015 2nd International Workshop on Evolving Security and Privacy Requirements Engineering, ESPRE 2015 - Proceedings</w:t>
            </w:r>
          </w:p>
        </w:tc>
      </w:tr>
      <w:tr w:rsidR="00132140" w:rsidRPr="00AB5414" w14:paraId="51E73FB8" w14:textId="77777777" w:rsidTr="000E74E8">
        <w:tc>
          <w:tcPr>
            <w:tcW w:w="2547" w:type="dxa"/>
          </w:tcPr>
          <w:p w14:paraId="7E4B398D" w14:textId="0BF72A49" w:rsidR="00132140" w:rsidRPr="001141AD" w:rsidRDefault="00220066"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Situation-Oriented Requirements Elicitation</w:t>
            </w:r>
            <w:r w:rsidR="00B35F83" w:rsidRPr="001141AD">
              <w:rPr>
                <w:rFonts w:eastAsia="Times New Roman"/>
                <w:sz w:val="16"/>
                <w:szCs w:val="16"/>
              </w:rPr>
              <w:fldChar w:fldCharType="begin" w:fldLock="1"/>
            </w:r>
            <w:r w:rsidR="00C57043">
              <w:rPr>
                <w:rFonts w:eastAsia="Times New Roman"/>
                <w:sz w:val="16"/>
                <w:szCs w:val="16"/>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 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Conference","id":"ITEM-1","issued":{"date-parts":[["2016","8","24"]]},"page":"233-238","publisher":"IEEE Computer Society","title":"Situation-Oriented Requirements Elicitation","type":"paper-conference","volume":"1"},"uris":["http://www.mendeley.com/documents/?uuid=b77631ff-3f7b-32ab-a118-97d9a76741ec"]}],"mendeley":{"formattedCitation":"[26]","plainTextFormattedCitation":"[26]","previouslyFormattedCitation":"[26]"},"properties":{"noteIndex":0},"schema":"https://github.com/citation-style-language/schema/raw/master/csl-citation.json"}</w:instrText>
            </w:r>
            <w:r w:rsidR="00B35F83" w:rsidRPr="001141AD">
              <w:rPr>
                <w:rFonts w:eastAsia="Times New Roman"/>
                <w:sz w:val="16"/>
                <w:szCs w:val="16"/>
              </w:rPr>
              <w:fldChar w:fldCharType="separate"/>
            </w:r>
            <w:r w:rsidR="00F43FE7" w:rsidRPr="00F43FE7">
              <w:rPr>
                <w:rFonts w:eastAsia="Times New Roman"/>
                <w:noProof/>
                <w:sz w:val="16"/>
                <w:szCs w:val="16"/>
              </w:rPr>
              <w:t>[26]</w:t>
            </w:r>
            <w:r w:rsidR="00B35F83" w:rsidRPr="001141AD">
              <w:rPr>
                <w:rFonts w:eastAsia="Times New Roman"/>
                <w:sz w:val="16"/>
                <w:szCs w:val="16"/>
              </w:rPr>
              <w:fldChar w:fldCharType="end"/>
            </w:r>
          </w:p>
        </w:tc>
        <w:tc>
          <w:tcPr>
            <w:tcW w:w="2486" w:type="dxa"/>
          </w:tcPr>
          <w:p w14:paraId="401DCA50" w14:textId="08DA4D3A" w:rsidR="00132140" w:rsidRPr="001141AD" w:rsidRDefault="00220066" w:rsidP="00C228D0">
            <w:pPr>
              <w:jc w:val="both"/>
              <w:rPr>
                <w:rFonts w:eastAsia="Times New Roman"/>
                <w:sz w:val="16"/>
                <w:szCs w:val="16"/>
              </w:rPr>
            </w:pPr>
            <w:r w:rsidRPr="001141AD">
              <w:rPr>
                <w:rFonts w:eastAsia="Times New Roman"/>
                <w:sz w:val="16"/>
                <w:szCs w:val="16"/>
              </w:rPr>
              <w:t>2016 Proceedings - International Computer Software and Applications Conference</w:t>
            </w:r>
          </w:p>
        </w:tc>
      </w:tr>
      <w:tr w:rsidR="00132140" w:rsidRPr="00AB5414" w14:paraId="6E0C5499" w14:textId="77777777" w:rsidTr="000E74E8">
        <w:tc>
          <w:tcPr>
            <w:tcW w:w="2547" w:type="dxa"/>
          </w:tcPr>
          <w:p w14:paraId="7AAB528F" w14:textId="62A5AF31" w:rsidR="00132140" w:rsidRPr="001141AD" w:rsidRDefault="0021679B"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Crowdsourcing to elicit requirements for MyERP application</w:t>
            </w:r>
            <w:r w:rsidR="00B35F83" w:rsidRPr="001141AD">
              <w:rPr>
                <w:rFonts w:eastAsia="Times New Roman"/>
                <w:sz w:val="16"/>
                <w:szCs w:val="16"/>
              </w:rPr>
              <w:fldChar w:fldCharType="begin" w:fldLock="1"/>
            </w:r>
            <w:r w:rsidR="00C57043">
              <w:rPr>
                <w:rFonts w:eastAsia="Times New Roman"/>
                <w:sz w:val="16"/>
                <w:szCs w:val="16"/>
              </w:rPr>
              <w:instrText>ADDIN CSL_CITATION {"citationItems":[{"id":"ITEM-1","itemData":{"DOI":"10.1109/CrowdRE.2015.7367586","ISBN":"9781509001132","abstract":"Crowdsourcing is an emerging method to collect requirements for software systems. Applications seeking global acceptance need to meet the expectations of a wide range of users. Collecting requirements and arriving at consensus with a wide range of users is difficult using traditional method of requirements elicitation. This paper presents crowdsourcing based approach for German medium-size software company MyERP that might help the company to get access to requirements from non-German customers. We present the tasks involved in the proposed solution that would help the company meet the goal of eliciting requirements at a fast pace with non-German customers.","author":[{"dropping-particle":"","family":"Srivastava","given":"Pratyoush K.","non-dropping-particle":"","parse-names":false,"suffix":""},{"dropping-particle":"","family":"Sharma","given":"Richa","non-dropping-particle":"","parse-names":false,"suffix":""}],"container-title":"1st International Workshop on Crowd-Based Requirements Engineering, CrowdRE 2015 - Proceedings","id":"ITEM-1","issued":{"date-parts":[["2015","12","28"]]},"page":"31-35","publisher":"Institute of Electrical and Electronics Engineers Inc.","title":"Crowdsourcing to elicit requirements for MyERP application","type":"paper-conference"},"uris":["http://www.mendeley.com/documents/?uuid=9fd3c783-df40-3c43-bea4-a7794f1d21c6"]}],"mendeley":{"formattedCitation":"[27]","plainTextFormattedCitation":"[27]","previouslyFormattedCitation":"[27]"},"properties":{"noteIndex":0},"schema":"https://github.com/citation-style-language/schema/raw/master/csl-citation.json"}</w:instrText>
            </w:r>
            <w:r w:rsidR="00B35F83" w:rsidRPr="001141AD">
              <w:rPr>
                <w:rFonts w:eastAsia="Times New Roman"/>
                <w:sz w:val="16"/>
                <w:szCs w:val="16"/>
              </w:rPr>
              <w:fldChar w:fldCharType="separate"/>
            </w:r>
            <w:r w:rsidR="00F43FE7" w:rsidRPr="00F43FE7">
              <w:rPr>
                <w:rFonts w:eastAsia="Times New Roman"/>
                <w:noProof/>
                <w:sz w:val="16"/>
                <w:szCs w:val="16"/>
              </w:rPr>
              <w:t>[27]</w:t>
            </w:r>
            <w:r w:rsidR="00B35F83" w:rsidRPr="001141AD">
              <w:rPr>
                <w:rFonts w:eastAsia="Times New Roman"/>
                <w:sz w:val="16"/>
                <w:szCs w:val="16"/>
              </w:rPr>
              <w:fldChar w:fldCharType="end"/>
            </w:r>
          </w:p>
        </w:tc>
        <w:tc>
          <w:tcPr>
            <w:tcW w:w="2486" w:type="dxa"/>
          </w:tcPr>
          <w:p w14:paraId="0E910F80" w14:textId="459D5B6B" w:rsidR="00132140" w:rsidRPr="001141AD" w:rsidRDefault="0021679B" w:rsidP="00C228D0">
            <w:pPr>
              <w:jc w:val="both"/>
              <w:rPr>
                <w:rFonts w:eastAsia="Times New Roman"/>
                <w:sz w:val="16"/>
                <w:szCs w:val="16"/>
              </w:rPr>
            </w:pPr>
            <w:r w:rsidRPr="001141AD">
              <w:rPr>
                <w:rFonts w:eastAsia="Times New Roman"/>
                <w:sz w:val="16"/>
                <w:szCs w:val="16"/>
              </w:rPr>
              <w:t>2015 1st International Workshop on Crowd-Based Requirements Engineering, CrowdRE 2015 - Proceedings</w:t>
            </w:r>
          </w:p>
        </w:tc>
      </w:tr>
      <w:tr w:rsidR="00132140" w14:paraId="5DAD68D1" w14:textId="77777777" w:rsidTr="000E74E8">
        <w:tc>
          <w:tcPr>
            <w:tcW w:w="2547" w:type="dxa"/>
          </w:tcPr>
          <w:p w14:paraId="22673A1F" w14:textId="11BC1D08" w:rsidR="00132140" w:rsidRPr="001141AD" w:rsidRDefault="00DB08C1"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Grounded requirements engineering: An approach to use case driven requirements engineering</w:t>
            </w:r>
            <w:r w:rsidR="005153FC" w:rsidRPr="001141AD">
              <w:rPr>
                <w:rFonts w:eastAsia="Times New Roman"/>
                <w:sz w:val="16"/>
                <w:szCs w:val="16"/>
              </w:rPr>
              <w:fldChar w:fldCharType="begin" w:fldLock="1"/>
            </w:r>
            <w:r w:rsidR="00C57043">
              <w:rPr>
                <w:rFonts w:eastAsia="Times New Roman"/>
                <w:sz w:val="16"/>
                <w:szCs w:val="16"/>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sidR="005153FC" w:rsidRPr="001141AD">
              <w:rPr>
                <w:rFonts w:eastAsia="Times New Roman"/>
                <w:sz w:val="16"/>
                <w:szCs w:val="16"/>
              </w:rPr>
              <w:fldChar w:fldCharType="separate"/>
            </w:r>
            <w:r w:rsidR="00F43FE7" w:rsidRPr="00F43FE7">
              <w:rPr>
                <w:rFonts w:eastAsia="Times New Roman"/>
                <w:noProof/>
                <w:sz w:val="16"/>
                <w:szCs w:val="16"/>
              </w:rPr>
              <w:t>[28]</w:t>
            </w:r>
            <w:r w:rsidR="005153FC" w:rsidRPr="001141AD">
              <w:rPr>
                <w:rFonts w:eastAsia="Times New Roman"/>
                <w:sz w:val="16"/>
                <w:szCs w:val="16"/>
              </w:rPr>
              <w:fldChar w:fldCharType="end"/>
            </w:r>
          </w:p>
        </w:tc>
        <w:tc>
          <w:tcPr>
            <w:tcW w:w="2486" w:type="dxa"/>
          </w:tcPr>
          <w:p w14:paraId="07442E35" w14:textId="23DDB53D" w:rsidR="00132140" w:rsidRPr="001141AD" w:rsidRDefault="00E44942" w:rsidP="00C228D0">
            <w:pPr>
              <w:jc w:val="both"/>
              <w:rPr>
                <w:rFonts w:eastAsia="Times New Roman"/>
                <w:sz w:val="16"/>
                <w:szCs w:val="16"/>
              </w:rPr>
            </w:pPr>
            <w:r w:rsidRPr="001141AD">
              <w:rPr>
                <w:rFonts w:eastAsia="Times New Roman"/>
                <w:sz w:val="16"/>
                <w:szCs w:val="16"/>
              </w:rPr>
              <w:t>2016 Journal of Systems and Software</w:t>
            </w:r>
          </w:p>
        </w:tc>
      </w:tr>
      <w:tr w:rsidR="00132140" w14:paraId="35DCF1B2" w14:textId="77777777" w:rsidTr="000E74E8">
        <w:tc>
          <w:tcPr>
            <w:tcW w:w="2547" w:type="dxa"/>
          </w:tcPr>
          <w:p w14:paraId="119DFF60" w14:textId="6FD3A870" w:rsidR="00132140" w:rsidRPr="001141AD" w:rsidRDefault="008565C7"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Configuring crowdsourcing for requirements elicitation</w:t>
            </w:r>
            <w:r w:rsidR="005153FC" w:rsidRPr="001141AD">
              <w:rPr>
                <w:rFonts w:eastAsia="Times New Roman"/>
                <w:sz w:val="16"/>
                <w:szCs w:val="16"/>
              </w:rPr>
              <w:fldChar w:fldCharType="begin" w:fldLock="1"/>
            </w:r>
            <w:r w:rsidR="00C57043">
              <w:rPr>
                <w:rFonts w:eastAsia="Times New Roman"/>
                <w:sz w:val="16"/>
                <w:szCs w:val="16"/>
              </w:rPr>
              <w:instrText>ADDIN CSL_CITATION {"citationItems":[{"id":"ITEM-1","itemData":{"DOI":"10.1109/RCIS.2015.7128873","ISSN":"21511357","abstract":"Crowdsourcing is an emerging paradigm which utilises the power of the crowd in contributing information and solving problems. Crowdsourcing can support requirements elicitation, especially for systems used by a wide range of users and working in a dynamic context where requirements evolve regularly. For such systems, traditional elicitation methods are typically costly and limited in catering for the high diversity, scale and volatility of requirements. In this paper, we advocate the use of crowdsourcing for requirements elicitation and investigate ways to configure crowdsourcing to improve the quality of elicited requirements. To confirm and enhance our argument, we follow an empirical approach starting with two focus groups involving 14 participants, users and developers, followed by an online expert survey involving 34 participants from the Requirements Engineering community. We discuss our findings and present a set of challenges of applying crowdsourcing to aid requirements engineering with a focus on the elicitation stage.","author":[{"dropping-particle":"","family":"Hosseini","given":"Mahmood","non-dropping-particle":"","parse-names":false,"suffix":""},{"dropping-particle":"","family":"Shahri","given":"Alimohammad","non-dropping-particle":"","parse-names":false,"suffix":""},{"dropping-particle":"","family":"Phalp","given":"Keith","non-dropping-particle":"","parse-names":false,"suffix":""},{"dropping-particle":"","family":"Taylor","given":"Jacqui","non-dropping-particle":"","parse-names":false,"suffix":""},{"dropping-particle":"","family":"Ali","given":"Raian","non-dropping-particle":"","parse-names":false,"suffix":""},{"dropping-particle":"","family":"Dalpiaz","given":"Fabiano","non-dropping-particle":"","parse-names":false,"suffix":""}],"container-title":"Proceedings - International Conference on Research Challenges in Information Science","id":"ITEM-1","issue":"June","issued":{"date-parts":[["2015","6","19"]]},"page":"133-138","publisher":"IEEE Computer Society","title":"Configuring crowdsourcing for requirements elicitation","type":"paper-conference","volume":"2015-June"},"uris":["http://www.mendeley.com/documents/?uuid=d72adafc-308c-3258-8986-cc844582aa65"]}],"mendeley":{"formattedCitation":"[29]","plainTextFormattedCitation":"[29]","previouslyFormattedCitation":"[29]"},"properties":{"noteIndex":0},"schema":"https://github.com/citation-style-language/schema/raw/master/csl-citation.json"}</w:instrText>
            </w:r>
            <w:r w:rsidR="005153FC" w:rsidRPr="001141AD">
              <w:rPr>
                <w:rFonts w:eastAsia="Times New Roman"/>
                <w:sz w:val="16"/>
                <w:szCs w:val="16"/>
              </w:rPr>
              <w:fldChar w:fldCharType="separate"/>
            </w:r>
            <w:r w:rsidR="00F43FE7" w:rsidRPr="00F43FE7">
              <w:rPr>
                <w:rFonts w:eastAsia="Times New Roman"/>
                <w:noProof/>
                <w:sz w:val="16"/>
                <w:szCs w:val="16"/>
              </w:rPr>
              <w:t>[29]</w:t>
            </w:r>
            <w:r w:rsidR="005153FC" w:rsidRPr="001141AD">
              <w:rPr>
                <w:rFonts w:eastAsia="Times New Roman"/>
                <w:sz w:val="16"/>
                <w:szCs w:val="16"/>
              </w:rPr>
              <w:fldChar w:fldCharType="end"/>
            </w:r>
          </w:p>
        </w:tc>
        <w:tc>
          <w:tcPr>
            <w:tcW w:w="2486" w:type="dxa"/>
          </w:tcPr>
          <w:p w14:paraId="36AD6A8A" w14:textId="262EAF9B" w:rsidR="00132140" w:rsidRPr="001141AD" w:rsidRDefault="00D07714" w:rsidP="00C228D0">
            <w:pPr>
              <w:jc w:val="both"/>
              <w:rPr>
                <w:rFonts w:eastAsia="Times New Roman"/>
                <w:sz w:val="16"/>
                <w:szCs w:val="16"/>
              </w:rPr>
            </w:pPr>
            <w:r w:rsidRPr="001141AD">
              <w:rPr>
                <w:rFonts w:eastAsia="Times New Roman"/>
                <w:sz w:val="16"/>
                <w:szCs w:val="16"/>
              </w:rPr>
              <w:t xml:space="preserve">2015 </w:t>
            </w:r>
            <w:r w:rsidR="008565C7" w:rsidRPr="001141AD">
              <w:rPr>
                <w:rFonts w:eastAsia="Times New Roman"/>
                <w:sz w:val="16"/>
                <w:szCs w:val="16"/>
              </w:rPr>
              <w:t>Proceedings - International Conference on Research Challenges in Information Science</w:t>
            </w:r>
          </w:p>
        </w:tc>
      </w:tr>
      <w:tr w:rsidR="00132140" w:rsidRPr="00AB5414" w14:paraId="5DE96FB8" w14:textId="77777777" w:rsidTr="000E74E8">
        <w:tc>
          <w:tcPr>
            <w:tcW w:w="2547" w:type="dxa"/>
          </w:tcPr>
          <w:p w14:paraId="4AEE73D7" w14:textId="06C32BF5" w:rsidR="00132140" w:rsidRPr="001141AD" w:rsidRDefault="00986D60"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Collaborative requirements elicitation using elicitation tool for small projects</w:t>
            </w:r>
            <w:r w:rsidR="00FB0924" w:rsidRPr="001141AD">
              <w:rPr>
                <w:rFonts w:eastAsia="Times New Roman"/>
                <w:sz w:val="16"/>
                <w:szCs w:val="16"/>
              </w:rPr>
              <w:fldChar w:fldCharType="begin" w:fldLock="1"/>
            </w:r>
            <w:r w:rsidR="00C57043">
              <w:rPr>
                <w:rFonts w:eastAsia="Times New Roman"/>
                <w:sz w:val="16"/>
                <w:szCs w:val="16"/>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00FB0924" w:rsidRPr="001141AD">
              <w:rPr>
                <w:rFonts w:eastAsia="Times New Roman"/>
                <w:sz w:val="16"/>
                <w:szCs w:val="16"/>
              </w:rPr>
              <w:fldChar w:fldCharType="separate"/>
            </w:r>
            <w:r w:rsidR="00F43FE7" w:rsidRPr="00F43FE7">
              <w:rPr>
                <w:rFonts w:eastAsia="Times New Roman"/>
                <w:noProof/>
                <w:sz w:val="16"/>
                <w:szCs w:val="16"/>
              </w:rPr>
              <w:t>[30]</w:t>
            </w:r>
            <w:r w:rsidR="00FB0924" w:rsidRPr="001141AD">
              <w:rPr>
                <w:rFonts w:eastAsia="Times New Roman"/>
                <w:sz w:val="16"/>
                <w:szCs w:val="16"/>
              </w:rPr>
              <w:fldChar w:fldCharType="end"/>
            </w:r>
          </w:p>
        </w:tc>
        <w:tc>
          <w:tcPr>
            <w:tcW w:w="2486" w:type="dxa"/>
          </w:tcPr>
          <w:p w14:paraId="5B68C8BA" w14:textId="12B6A8B8" w:rsidR="00132140" w:rsidRPr="001141AD" w:rsidRDefault="00C27982" w:rsidP="00C228D0">
            <w:pPr>
              <w:jc w:val="both"/>
              <w:rPr>
                <w:rFonts w:eastAsia="Times New Roman"/>
                <w:sz w:val="16"/>
                <w:szCs w:val="16"/>
              </w:rPr>
            </w:pPr>
            <w:r w:rsidRPr="001141AD">
              <w:rPr>
                <w:rFonts w:eastAsia="Times New Roman"/>
                <w:sz w:val="16"/>
                <w:szCs w:val="16"/>
              </w:rPr>
              <w:t>2017 International Conference on Signal Processing, Communication, Power and Embedded System, SCOPES 2016 - Proceedings</w:t>
            </w:r>
          </w:p>
        </w:tc>
      </w:tr>
      <w:tr w:rsidR="00132140" w:rsidRPr="00AB5414" w14:paraId="12CB3901" w14:textId="77777777" w:rsidTr="000E74E8">
        <w:tc>
          <w:tcPr>
            <w:tcW w:w="2547" w:type="dxa"/>
          </w:tcPr>
          <w:p w14:paraId="2B510162" w14:textId="77666F39" w:rsidR="00132140" w:rsidRPr="001141AD" w:rsidRDefault="00DE2269"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Loud and Interactive Paper Prototyping in Requirements Elicitation: What is it Good for?</w:t>
            </w:r>
            <w:r w:rsidR="002C10F6" w:rsidRPr="001141AD">
              <w:rPr>
                <w:rFonts w:eastAsia="Times New Roman"/>
                <w:sz w:val="16"/>
                <w:szCs w:val="16"/>
              </w:rPr>
              <w:fldChar w:fldCharType="begin" w:fldLock="1"/>
            </w:r>
            <w:r w:rsidR="00C57043">
              <w:rPr>
                <w:rFonts w:eastAsia="Times New Roman"/>
                <w:sz w:val="16"/>
                <w:szCs w:val="16"/>
              </w:rPr>
              <w:instrText>ADDIN CSL_CITATION {"citationItems":[{"id":"ITEM-1","itemData":{"DOI":"10.1109/EmpiRE.2018.00007","ISBN":"9781538683590","abstract":"Requirements Engineering is a multidisciplinary and a human-centered process, therefore, the artifacts produced from RE are always error-prone. The most significant of these errors are missing or misunderstanding requirements. Information loss in RE could result in omitted logic in the software, which will be onerous to correct at the later stages of development. In this paper, we demonstrate and investigate how interactive and Loud Paper Prototyping (LPP) can be integrated to collect stakeholders' needs and expectations than interactive prototyping or face-to-face meetings alone. To this end, we conducted a case study of (1) 31 mobile application (App) development teams who applied either of interactive or loud prototyping and (2) 19 mobile App development teams who applied only the face-to-face meetings. From this study, we found that while using Silent Paper Prototyping (SPP) rather than No Paper Prototyping (NPP) is a more efficient technique to capture Non-Functional Requirements (NFRs), User Interface (UI) requirements, and existing requirements, LPP is more applicable to manage NFRs, UI requirements, as well as adding new requirements and removing/modifying the existing requirements. We also found that among LPP and SPP, LPP is more efficient to capture and influence Functional Requirements (FRs).","author":[{"dropping-particle":"","family":"Shakeri Hossein Abad","given":"Zahra","non-dropping-particle":"","parse-names":false,"suffix":""},{"dropping-particle":"","family":"Moazzam","given":"Sania","non-dropping-particle":"","parse-names":false,"suffix":""},{"dropping-particle":"","family":"Lo","given":"Christina","non-dropping-particle":"","parse-names":false,"suffix":""},{"dropping-particle":"","family":"Lan","given":"Tianhan","non-dropping-particle":"","parse-names":false,"suffix":""},{"dropping-particle":"","family":"Frroku","given":"Elis","non-dropping-particle":"","parse-names":false,"suffix":""},{"dropping-particle":"","family":"Kim","given":"Heejun","non-dropping-particle":"","parse-names":false,"suffix":""}],"container-title":"Proceedings - 2018 7th Workshop on Empirical Requirements Engineering, EmpiRE 2018","id":"ITEM-1","issued":{"date-parts":[["2018","10","19"]]},"page":"16-23","publisher":"Institute of Electrical and Electronics Engineers Inc.","title":"Loud and Interactive Paper Prototyping in Requirements Elicitation: What is it Good for?","type":"paper-conference"},"uris":["http://www.mendeley.com/documents/?uuid=5976f8b3-370a-3113-b19c-ec9ce1321a78"]}],"mendeley":{"formattedCitation":"[31]","plainTextFormattedCitation":"[31]","previouslyFormattedCitation":"[31]"},"properties":{"noteIndex":0},"schema":"https://github.com/citation-style-language/schema/raw/master/csl-citation.json"}</w:instrText>
            </w:r>
            <w:r w:rsidR="002C10F6" w:rsidRPr="001141AD">
              <w:rPr>
                <w:rFonts w:eastAsia="Times New Roman"/>
                <w:sz w:val="16"/>
                <w:szCs w:val="16"/>
              </w:rPr>
              <w:fldChar w:fldCharType="separate"/>
            </w:r>
            <w:r w:rsidR="00F43FE7" w:rsidRPr="00F43FE7">
              <w:rPr>
                <w:rFonts w:eastAsia="Times New Roman"/>
                <w:noProof/>
                <w:sz w:val="16"/>
                <w:szCs w:val="16"/>
              </w:rPr>
              <w:t>[31]</w:t>
            </w:r>
            <w:r w:rsidR="002C10F6" w:rsidRPr="001141AD">
              <w:rPr>
                <w:rFonts w:eastAsia="Times New Roman"/>
                <w:sz w:val="16"/>
                <w:szCs w:val="16"/>
              </w:rPr>
              <w:fldChar w:fldCharType="end"/>
            </w:r>
          </w:p>
        </w:tc>
        <w:tc>
          <w:tcPr>
            <w:tcW w:w="2486" w:type="dxa"/>
          </w:tcPr>
          <w:p w14:paraId="149E2A58" w14:textId="1ECB6C99" w:rsidR="00132140" w:rsidRPr="001141AD" w:rsidRDefault="00367EF9" w:rsidP="00C228D0">
            <w:pPr>
              <w:jc w:val="both"/>
              <w:rPr>
                <w:rFonts w:eastAsia="Times New Roman"/>
                <w:sz w:val="16"/>
                <w:szCs w:val="16"/>
              </w:rPr>
            </w:pPr>
            <w:r w:rsidRPr="001141AD">
              <w:rPr>
                <w:rFonts w:eastAsia="Times New Roman"/>
                <w:sz w:val="16"/>
                <w:szCs w:val="16"/>
              </w:rPr>
              <w:t xml:space="preserve">2018 </w:t>
            </w:r>
            <w:r w:rsidR="00DE2269" w:rsidRPr="001141AD">
              <w:rPr>
                <w:rFonts w:eastAsia="Times New Roman"/>
                <w:sz w:val="16"/>
                <w:szCs w:val="16"/>
              </w:rPr>
              <w:t>Proceedings - 2018 7th Workshop on Empirical Requirements Engineering, EmpiRE 2018</w:t>
            </w:r>
          </w:p>
        </w:tc>
      </w:tr>
      <w:tr w:rsidR="00FB35A1" w:rsidRPr="00952CA9" w14:paraId="14B9C20F" w14:textId="77777777" w:rsidTr="000E74E8">
        <w:tc>
          <w:tcPr>
            <w:tcW w:w="2547" w:type="dxa"/>
          </w:tcPr>
          <w:p w14:paraId="06F9B781" w14:textId="426AEBE8" w:rsidR="00FB35A1" w:rsidRPr="00CB08CF" w:rsidRDefault="00A9018C"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Focusing requirements elicitation by using a UX measurement method</w:t>
            </w:r>
            <w:r w:rsidR="002C10F6" w:rsidRPr="001141AD">
              <w:rPr>
                <w:rFonts w:eastAsia="Times New Roman"/>
                <w:sz w:val="16"/>
                <w:szCs w:val="16"/>
              </w:rPr>
              <w:fldChar w:fldCharType="begin" w:fldLock="1"/>
            </w:r>
            <w:r w:rsidR="00C57043">
              <w:rPr>
                <w:rFonts w:eastAsia="Times New Roman"/>
                <w:sz w:val="16"/>
                <w:szCs w:val="16"/>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sidR="002C10F6" w:rsidRPr="001141AD">
              <w:rPr>
                <w:rFonts w:eastAsia="Times New Roman"/>
                <w:sz w:val="16"/>
                <w:szCs w:val="16"/>
              </w:rPr>
              <w:fldChar w:fldCharType="separate"/>
            </w:r>
            <w:r w:rsidR="00F43FE7" w:rsidRPr="00F43FE7">
              <w:rPr>
                <w:rFonts w:eastAsia="Times New Roman"/>
                <w:noProof/>
                <w:sz w:val="16"/>
                <w:szCs w:val="16"/>
              </w:rPr>
              <w:t>[32]</w:t>
            </w:r>
            <w:r w:rsidR="002C10F6" w:rsidRPr="001141AD">
              <w:rPr>
                <w:rFonts w:eastAsia="Times New Roman"/>
                <w:sz w:val="16"/>
                <w:szCs w:val="16"/>
              </w:rPr>
              <w:fldChar w:fldCharType="end"/>
            </w:r>
          </w:p>
        </w:tc>
        <w:tc>
          <w:tcPr>
            <w:tcW w:w="2486" w:type="dxa"/>
          </w:tcPr>
          <w:p w14:paraId="35017A33" w14:textId="5357A2F9" w:rsidR="00FB35A1" w:rsidRPr="00CB08CF" w:rsidRDefault="00A9018C" w:rsidP="00C228D0">
            <w:pPr>
              <w:jc w:val="both"/>
              <w:rPr>
                <w:rFonts w:eastAsia="Times New Roman"/>
                <w:sz w:val="16"/>
                <w:szCs w:val="16"/>
              </w:rPr>
            </w:pPr>
            <w:r w:rsidRPr="00CB08CF">
              <w:rPr>
                <w:rFonts w:eastAsia="Times New Roman"/>
                <w:sz w:val="16"/>
                <w:szCs w:val="16"/>
              </w:rPr>
              <w:t xml:space="preserve">2018 </w:t>
            </w:r>
            <w:r w:rsidR="009F2EEE" w:rsidRPr="00CB08CF">
              <w:rPr>
                <w:rFonts w:eastAsia="Times New Roman"/>
                <w:sz w:val="16"/>
                <w:szCs w:val="16"/>
              </w:rPr>
              <w:t>Proceedings - 2018 IEEE 26th International Requirements Engineering Conference, RE 2018</w:t>
            </w:r>
          </w:p>
        </w:tc>
      </w:tr>
      <w:tr w:rsidR="00FB35A1" w:rsidRPr="00AB5414" w14:paraId="7111E7AE" w14:textId="77777777" w:rsidTr="000E74E8">
        <w:tc>
          <w:tcPr>
            <w:tcW w:w="2547" w:type="dxa"/>
          </w:tcPr>
          <w:p w14:paraId="09D9DD76" w14:textId="32D0DC26" w:rsidR="00FB35A1" w:rsidRPr="001141AD" w:rsidRDefault="0090528A" w:rsidP="00C228D0">
            <w:pPr>
              <w:pBdr>
                <w:top w:val="nil"/>
                <w:left w:val="nil"/>
                <w:bottom w:val="nil"/>
                <w:right w:val="nil"/>
                <w:between w:val="nil"/>
              </w:pBdr>
              <w:jc w:val="both"/>
              <w:rPr>
                <w:rFonts w:eastAsia="Times New Roman"/>
                <w:sz w:val="16"/>
                <w:szCs w:val="16"/>
              </w:rPr>
            </w:pPr>
            <w:r w:rsidRPr="00CB08CF">
              <w:rPr>
                <w:rFonts w:eastAsia="Times New Roman"/>
                <w:sz w:val="16"/>
                <w:szCs w:val="16"/>
              </w:rPr>
              <w:t>Requirements Elicitation with Extended Goal Graph</w:t>
            </w:r>
            <w:r w:rsidR="005F0604" w:rsidRPr="001141AD">
              <w:rPr>
                <w:rFonts w:eastAsia="Times New Roman"/>
                <w:sz w:val="16"/>
                <w:szCs w:val="16"/>
              </w:rPr>
              <w:fldChar w:fldCharType="begin" w:fldLock="1"/>
            </w:r>
            <w:r w:rsidR="00C57043">
              <w:rPr>
                <w:rFonts w:eastAsia="Times New Roman"/>
                <w:sz w:val="16"/>
                <w:szCs w:val="16"/>
              </w:rPr>
              <w:instrText>ADDIN CSL_CITATION {"citationItems":[{"id":"ITEM-1","itemData":{"DOI":"10.1016/j.procs.2016.08.217","ISSN":"18770509","abstract":"Requirements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Science","id":"ITEM-1","issued":{"date-parts":[["2016","1","1"]]},"page":"1691-1700","publisher":"Elsevier B.V.","title":"Requirements Elicitation with Extended Goal Graph","type":"paper-conference","volume":"96"},"uris":["http://www.mendeley.com/documents/?uuid=a36ffae7-8847-3c0a-9f03-5bc1143adf4e"]}],"mendeley":{"formattedCitation":"[33]","plainTextFormattedCitation":"[33]","previouslyFormattedCitation":"[33]"},"properties":{"noteIndex":0},"schema":"https://github.com/citation-style-language/schema/raw/master/csl-citation.json"}</w:instrText>
            </w:r>
            <w:r w:rsidR="005F0604" w:rsidRPr="001141AD">
              <w:rPr>
                <w:rFonts w:eastAsia="Times New Roman"/>
                <w:sz w:val="16"/>
                <w:szCs w:val="16"/>
              </w:rPr>
              <w:fldChar w:fldCharType="separate"/>
            </w:r>
            <w:r w:rsidR="00F43FE7" w:rsidRPr="00F43FE7">
              <w:rPr>
                <w:rFonts w:eastAsia="Times New Roman"/>
                <w:noProof/>
                <w:sz w:val="16"/>
                <w:szCs w:val="16"/>
              </w:rPr>
              <w:t>[33]</w:t>
            </w:r>
            <w:r w:rsidR="005F0604" w:rsidRPr="001141AD">
              <w:rPr>
                <w:rFonts w:eastAsia="Times New Roman"/>
                <w:sz w:val="16"/>
                <w:szCs w:val="16"/>
              </w:rPr>
              <w:fldChar w:fldCharType="end"/>
            </w:r>
          </w:p>
        </w:tc>
        <w:tc>
          <w:tcPr>
            <w:tcW w:w="2486" w:type="dxa"/>
          </w:tcPr>
          <w:p w14:paraId="0611B9CF" w14:textId="53266B2A" w:rsidR="00FB35A1" w:rsidRPr="001141AD" w:rsidRDefault="0090528A" w:rsidP="00C228D0">
            <w:pPr>
              <w:jc w:val="both"/>
              <w:rPr>
                <w:rFonts w:eastAsia="Times New Roman"/>
                <w:sz w:val="16"/>
                <w:szCs w:val="16"/>
              </w:rPr>
            </w:pPr>
            <w:r w:rsidRPr="001141AD">
              <w:rPr>
                <w:rFonts w:eastAsia="Times New Roman"/>
                <w:sz w:val="16"/>
                <w:szCs w:val="16"/>
              </w:rPr>
              <w:t>2016 Procedia Computer Science</w:t>
            </w:r>
          </w:p>
        </w:tc>
      </w:tr>
      <w:tr w:rsidR="00FB35A1" w:rsidRPr="00AB5414" w14:paraId="452B3951" w14:textId="77777777" w:rsidTr="000E74E8">
        <w:tc>
          <w:tcPr>
            <w:tcW w:w="2547" w:type="dxa"/>
          </w:tcPr>
          <w:p w14:paraId="08935F71" w14:textId="74962F5F" w:rsidR="00FB35A1" w:rsidRPr="001141AD" w:rsidRDefault="003C4C4B"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A fuzzy base approach to reduce the domain of ambiguities in software requirement</w:t>
            </w:r>
            <w:r w:rsidR="003C10E5" w:rsidRPr="001141AD">
              <w:rPr>
                <w:rFonts w:eastAsia="Times New Roman"/>
                <w:sz w:val="16"/>
                <w:szCs w:val="16"/>
              </w:rPr>
              <w:fldChar w:fldCharType="begin" w:fldLock="1"/>
            </w:r>
            <w:r w:rsidR="00C57043">
              <w:rPr>
                <w:rFonts w:eastAsia="Times New Roman"/>
                <w:sz w:val="16"/>
                <w:szCs w:val="16"/>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003C10E5" w:rsidRPr="001141AD">
              <w:rPr>
                <w:rFonts w:eastAsia="Times New Roman"/>
                <w:sz w:val="16"/>
                <w:szCs w:val="16"/>
              </w:rPr>
              <w:fldChar w:fldCharType="separate"/>
            </w:r>
            <w:r w:rsidR="00F43FE7" w:rsidRPr="00F43FE7">
              <w:rPr>
                <w:rFonts w:eastAsia="Times New Roman"/>
                <w:noProof/>
                <w:sz w:val="16"/>
                <w:szCs w:val="16"/>
              </w:rPr>
              <w:t>[34]</w:t>
            </w:r>
            <w:r w:rsidR="003C10E5" w:rsidRPr="001141AD">
              <w:rPr>
                <w:rFonts w:eastAsia="Times New Roman"/>
                <w:sz w:val="16"/>
                <w:szCs w:val="16"/>
              </w:rPr>
              <w:fldChar w:fldCharType="end"/>
            </w:r>
          </w:p>
        </w:tc>
        <w:tc>
          <w:tcPr>
            <w:tcW w:w="2486" w:type="dxa"/>
          </w:tcPr>
          <w:p w14:paraId="18C12814" w14:textId="676A263B" w:rsidR="00FB35A1" w:rsidRPr="001141AD" w:rsidRDefault="00B84371" w:rsidP="00C228D0">
            <w:pPr>
              <w:jc w:val="both"/>
              <w:rPr>
                <w:rFonts w:eastAsia="Times New Roman"/>
                <w:sz w:val="16"/>
                <w:szCs w:val="16"/>
              </w:rPr>
            </w:pPr>
            <w:r w:rsidRPr="001141AD">
              <w:rPr>
                <w:rFonts w:eastAsia="Times New Roman"/>
                <w:sz w:val="16"/>
                <w:szCs w:val="16"/>
              </w:rPr>
              <w:t>2018 International Seminar on Research of Information Technology and Intelligent Systems, ISRITI 2018</w:t>
            </w:r>
          </w:p>
        </w:tc>
      </w:tr>
      <w:tr w:rsidR="00B84371" w:rsidRPr="00AB5414" w14:paraId="51D94DE0" w14:textId="77777777" w:rsidTr="000E74E8">
        <w:tc>
          <w:tcPr>
            <w:tcW w:w="2547" w:type="dxa"/>
          </w:tcPr>
          <w:p w14:paraId="14C7671C" w14:textId="11A8794C" w:rsidR="00B84371" w:rsidRPr="001141AD" w:rsidRDefault="00023648"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Requirements engineering method for infrastructure automation and cloud projects</w:t>
            </w:r>
            <w:r w:rsidR="00A94B93" w:rsidRPr="001141AD">
              <w:rPr>
                <w:rFonts w:eastAsia="Times New Roman"/>
                <w:sz w:val="16"/>
                <w:szCs w:val="16"/>
              </w:rPr>
              <w:fldChar w:fldCharType="begin" w:fldLock="1"/>
            </w:r>
            <w:r w:rsidR="00C57043">
              <w:rPr>
                <w:rFonts w:eastAsia="Times New Roman"/>
                <w:sz w:val="16"/>
                <w:szCs w:val="16"/>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00A94B93" w:rsidRPr="001141AD">
              <w:rPr>
                <w:rFonts w:eastAsia="Times New Roman"/>
                <w:sz w:val="16"/>
                <w:szCs w:val="16"/>
              </w:rPr>
              <w:fldChar w:fldCharType="separate"/>
            </w:r>
            <w:r w:rsidR="00F43FE7" w:rsidRPr="00F43FE7">
              <w:rPr>
                <w:rFonts w:eastAsia="Times New Roman"/>
                <w:noProof/>
                <w:sz w:val="16"/>
                <w:szCs w:val="16"/>
              </w:rPr>
              <w:t>[35]</w:t>
            </w:r>
            <w:r w:rsidR="00A94B93" w:rsidRPr="001141AD">
              <w:rPr>
                <w:rFonts w:eastAsia="Times New Roman"/>
                <w:sz w:val="16"/>
                <w:szCs w:val="16"/>
              </w:rPr>
              <w:fldChar w:fldCharType="end"/>
            </w:r>
          </w:p>
        </w:tc>
        <w:tc>
          <w:tcPr>
            <w:tcW w:w="2486" w:type="dxa"/>
          </w:tcPr>
          <w:p w14:paraId="40CB49C1" w14:textId="0FCCB71F" w:rsidR="00B84371" w:rsidRPr="001141AD" w:rsidRDefault="00023648" w:rsidP="00C228D0">
            <w:pPr>
              <w:jc w:val="both"/>
              <w:rPr>
                <w:rFonts w:eastAsia="Times New Roman"/>
                <w:sz w:val="16"/>
                <w:szCs w:val="16"/>
              </w:rPr>
            </w:pPr>
            <w:r w:rsidRPr="001141AD">
              <w:rPr>
                <w:rFonts w:eastAsia="Times New Roman"/>
                <w:sz w:val="16"/>
                <w:szCs w:val="16"/>
              </w:rPr>
              <w:t>2019</w:t>
            </w:r>
            <w:r w:rsidR="009E2CC1" w:rsidRPr="001141AD">
              <w:rPr>
                <w:rFonts w:eastAsia="Times New Roman"/>
                <w:sz w:val="16"/>
                <w:szCs w:val="16"/>
              </w:rPr>
              <w:t xml:space="preserve"> Proceedings of the IEEE International Conference on Requirements Engineering</w:t>
            </w:r>
          </w:p>
        </w:tc>
      </w:tr>
      <w:tr w:rsidR="00B84371" w:rsidRPr="00AB5414" w14:paraId="4DE2CE51" w14:textId="77777777" w:rsidTr="000E74E8">
        <w:tc>
          <w:tcPr>
            <w:tcW w:w="2547" w:type="dxa"/>
          </w:tcPr>
          <w:p w14:paraId="10D2056F" w14:textId="34FF1C04" w:rsidR="00B84371" w:rsidRPr="001141AD" w:rsidRDefault="009E2CC1"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Requirements Elicitation with the Existence of Similar Applications: A Conceptual Framework</w:t>
            </w:r>
            <w:r w:rsidR="00A94B93" w:rsidRPr="001141AD">
              <w:rPr>
                <w:rFonts w:eastAsia="Times New Roman"/>
                <w:sz w:val="16"/>
                <w:szCs w:val="16"/>
              </w:rPr>
              <w:fldChar w:fldCharType="begin" w:fldLock="1"/>
            </w:r>
            <w:r w:rsidR="00C57043">
              <w:rPr>
                <w:rFonts w:eastAsia="Times New Roman"/>
                <w:sz w:val="16"/>
                <w:szCs w:val="16"/>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sidR="00A94B93" w:rsidRPr="001141AD">
              <w:rPr>
                <w:rFonts w:eastAsia="Times New Roman"/>
                <w:sz w:val="16"/>
                <w:szCs w:val="16"/>
              </w:rPr>
              <w:fldChar w:fldCharType="separate"/>
            </w:r>
            <w:r w:rsidR="00F43FE7" w:rsidRPr="00F43FE7">
              <w:rPr>
                <w:rFonts w:eastAsia="Times New Roman"/>
                <w:noProof/>
                <w:sz w:val="16"/>
                <w:szCs w:val="16"/>
              </w:rPr>
              <w:t>[36]</w:t>
            </w:r>
            <w:r w:rsidR="00A94B93" w:rsidRPr="001141AD">
              <w:rPr>
                <w:rFonts w:eastAsia="Times New Roman"/>
                <w:sz w:val="16"/>
                <w:szCs w:val="16"/>
              </w:rPr>
              <w:fldChar w:fldCharType="end"/>
            </w:r>
          </w:p>
        </w:tc>
        <w:tc>
          <w:tcPr>
            <w:tcW w:w="2486" w:type="dxa"/>
          </w:tcPr>
          <w:p w14:paraId="64272C7E" w14:textId="768B9189" w:rsidR="00B84371" w:rsidRPr="001141AD" w:rsidRDefault="00B23EB8" w:rsidP="00C228D0">
            <w:pPr>
              <w:jc w:val="both"/>
              <w:rPr>
                <w:rFonts w:eastAsia="Times New Roman"/>
                <w:sz w:val="16"/>
                <w:szCs w:val="16"/>
              </w:rPr>
            </w:pPr>
            <w:r w:rsidRPr="001141AD">
              <w:rPr>
                <w:rFonts w:eastAsia="Times New Roman"/>
                <w:sz w:val="16"/>
                <w:szCs w:val="16"/>
              </w:rPr>
              <w:t>2018 International Conference on Computer and Applications, ICCA 2018</w:t>
            </w:r>
          </w:p>
        </w:tc>
      </w:tr>
      <w:tr w:rsidR="00B84371" w:rsidRPr="00AB5414" w14:paraId="569029E5" w14:textId="77777777" w:rsidTr="000E74E8">
        <w:tc>
          <w:tcPr>
            <w:tcW w:w="2547" w:type="dxa"/>
          </w:tcPr>
          <w:p w14:paraId="420C0850" w14:textId="5D0E00C2" w:rsidR="00B84371" w:rsidRPr="001141AD" w:rsidRDefault="00B23EB8"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An Approach for Requirements Elicitation using Goal, Question, and Answer</w:t>
            </w:r>
            <w:r w:rsidR="00FA7FFB" w:rsidRPr="001141AD">
              <w:rPr>
                <w:rFonts w:eastAsia="Times New Roman"/>
                <w:sz w:val="16"/>
                <w:szCs w:val="16"/>
              </w:rPr>
              <w:fldChar w:fldCharType="begin" w:fldLock="1"/>
            </w:r>
            <w:r w:rsidR="00C57043">
              <w:rPr>
                <w:rFonts w:eastAsia="Times New Roman"/>
                <w:sz w:val="16"/>
                <w:szCs w:val="16"/>
              </w:rPr>
              <w:instrText>ADDIN CSL_CITATION {"citationItems":[{"id":"ITEM-1","itemData":{"DOI":"10.1109/IIAI-AAI.2019.00172","ISBN":"9781728126272","abstract":"Requirements elicitation is the first step in software development, methods such as data collection, questionnaire, interview, field observation are used in requirements elicitation, either way, the requirements from customer need to be properly extracted. For the interview, the accuracy of requirements elicitation depends on the dialog ability of software engineer (extractor) and customer (respondent). Among software engineers, there is a difference in the ability of requirements elicitation. Besides, it is difficult for experienced software engineers to extract customer requirements without fail. In this paper, in order to extract requirements without omission, the scope of the requirements is determined in advance, and a tree-like requirements decomposition structure is proposed for constructing the requirement questions. At last, a comparative experiment was carried out, and the effectiveness of the approach was positively supported by the experiment result.","author":[{"dropping-particle":"","family":"Zhi","given":"Qiang","non-dropping-particle":"","parse-names":false,"suffix":""},{"dropping-particle":"","family":"Zhou","given":"Zhengshu","non-dropping-particle":"","parse-names":false,"suffix":""},{"dropping-particle":"","family":"Morisaki","given":"Shuji","non-dropping-particle":"","parse-names":false,"suffix":""},{"dropping-particle":"","family":"Yamamoto","given":"Shuichiro","non-dropping-particle":"","parse-names":false,"suffix":""}],"container-title":"Proceedings - 2019 8th International Congress on Advanced Applied Informatics, IIAI-AAI 2019","id":"ITEM-1","issued":{"date-parts":[["2019","7","1"]]},"page":"847-852","publisher":"Institute of Electrical and Electronics Engineers Inc.","title":"An Approach for Requirements Elicitation using Goal, Question, and Answer","type":"paper-conference"},"uris":["http://www.mendeley.com/documents/?uuid=fe162aa5-bc66-3333-859c-9a5219f87cdd"]}],"mendeley":{"formattedCitation":"[37]","plainTextFormattedCitation":"[37]","previouslyFormattedCitation":"[37]"},"properties":{"noteIndex":0},"schema":"https://github.com/citation-style-language/schema/raw/master/csl-citation.json"}</w:instrText>
            </w:r>
            <w:r w:rsidR="00FA7FFB" w:rsidRPr="001141AD">
              <w:rPr>
                <w:rFonts w:eastAsia="Times New Roman"/>
                <w:sz w:val="16"/>
                <w:szCs w:val="16"/>
              </w:rPr>
              <w:fldChar w:fldCharType="separate"/>
            </w:r>
            <w:r w:rsidR="00F43FE7" w:rsidRPr="00F43FE7">
              <w:rPr>
                <w:rFonts w:eastAsia="Times New Roman"/>
                <w:noProof/>
                <w:sz w:val="16"/>
                <w:szCs w:val="16"/>
              </w:rPr>
              <w:t>[37]</w:t>
            </w:r>
            <w:r w:rsidR="00FA7FFB" w:rsidRPr="001141AD">
              <w:rPr>
                <w:rFonts w:eastAsia="Times New Roman"/>
                <w:sz w:val="16"/>
                <w:szCs w:val="16"/>
              </w:rPr>
              <w:fldChar w:fldCharType="end"/>
            </w:r>
          </w:p>
        </w:tc>
        <w:tc>
          <w:tcPr>
            <w:tcW w:w="2486" w:type="dxa"/>
          </w:tcPr>
          <w:p w14:paraId="62A7B323" w14:textId="2D0D18F3" w:rsidR="00B84371" w:rsidRPr="001141AD" w:rsidRDefault="00074FBD" w:rsidP="00C228D0">
            <w:pPr>
              <w:jc w:val="both"/>
              <w:rPr>
                <w:rFonts w:eastAsia="Times New Roman"/>
                <w:sz w:val="16"/>
                <w:szCs w:val="16"/>
              </w:rPr>
            </w:pPr>
            <w:r w:rsidRPr="001141AD">
              <w:rPr>
                <w:rFonts w:eastAsia="Times New Roman"/>
                <w:sz w:val="16"/>
                <w:szCs w:val="16"/>
              </w:rPr>
              <w:t xml:space="preserve">2019 </w:t>
            </w:r>
            <w:r w:rsidR="00B23EB8" w:rsidRPr="001141AD">
              <w:rPr>
                <w:rFonts w:eastAsia="Times New Roman"/>
                <w:sz w:val="16"/>
                <w:szCs w:val="16"/>
              </w:rPr>
              <w:t>Proceedings - 2019 8th International Congress on Advanced Applied Informatics, IIAI-AAI 2019</w:t>
            </w:r>
          </w:p>
        </w:tc>
      </w:tr>
      <w:tr w:rsidR="00B23EB8" w:rsidRPr="00AB5414" w14:paraId="685222ED" w14:textId="77777777" w:rsidTr="000E74E8">
        <w:tc>
          <w:tcPr>
            <w:tcW w:w="2547" w:type="dxa"/>
          </w:tcPr>
          <w:p w14:paraId="6D1F0321" w14:textId="3BB04F6E" w:rsidR="00B23EB8" w:rsidRPr="001141AD" w:rsidRDefault="00FE5EED"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Requirements elicitation in culturally and technologically diverse settings</w:t>
            </w:r>
            <w:r w:rsidR="00FA7FFB" w:rsidRPr="001141AD">
              <w:rPr>
                <w:rFonts w:eastAsia="Times New Roman"/>
                <w:sz w:val="16"/>
                <w:szCs w:val="16"/>
              </w:rPr>
              <w:fldChar w:fldCharType="begin" w:fldLock="1"/>
            </w:r>
            <w:r w:rsidR="00C57043">
              <w:rPr>
                <w:rFonts w:eastAsia="Times New Roman"/>
                <w:sz w:val="16"/>
                <w:szCs w:val="16"/>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00FA7FFB" w:rsidRPr="001141AD">
              <w:rPr>
                <w:rFonts w:eastAsia="Times New Roman"/>
                <w:sz w:val="16"/>
                <w:szCs w:val="16"/>
              </w:rPr>
              <w:fldChar w:fldCharType="separate"/>
            </w:r>
            <w:r w:rsidR="00F43FE7" w:rsidRPr="00F43FE7">
              <w:rPr>
                <w:rFonts w:eastAsia="Times New Roman"/>
                <w:noProof/>
                <w:sz w:val="16"/>
                <w:szCs w:val="16"/>
              </w:rPr>
              <w:t>[38]</w:t>
            </w:r>
            <w:r w:rsidR="00FA7FFB" w:rsidRPr="001141AD">
              <w:rPr>
                <w:rFonts w:eastAsia="Times New Roman"/>
                <w:sz w:val="16"/>
                <w:szCs w:val="16"/>
              </w:rPr>
              <w:fldChar w:fldCharType="end"/>
            </w:r>
          </w:p>
        </w:tc>
        <w:tc>
          <w:tcPr>
            <w:tcW w:w="2486" w:type="dxa"/>
          </w:tcPr>
          <w:p w14:paraId="59C7FD6D" w14:textId="76322844" w:rsidR="00B23EB8" w:rsidRPr="001141AD" w:rsidRDefault="00FE5EED" w:rsidP="00C228D0">
            <w:pPr>
              <w:jc w:val="both"/>
              <w:rPr>
                <w:rFonts w:eastAsia="Times New Roman"/>
                <w:sz w:val="16"/>
                <w:szCs w:val="16"/>
              </w:rPr>
            </w:pPr>
            <w:r w:rsidRPr="001141AD">
              <w:rPr>
                <w:rFonts w:eastAsia="Times New Roman"/>
                <w:sz w:val="16"/>
                <w:szCs w:val="16"/>
              </w:rPr>
              <w:t>2016 5th Mediterranean Conference on Embedded Computing, MECO 2016 - Including ECyPS 2016, BIOENG.MED 2016, MECO: Student Challenge 2016</w:t>
            </w:r>
          </w:p>
        </w:tc>
      </w:tr>
      <w:tr w:rsidR="00B23EB8" w:rsidRPr="00AB5414" w14:paraId="45BEE352" w14:textId="77777777" w:rsidTr="000E74E8">
        <w:tc>
          <w:tcPr>
            <w:tcW w:w="2547" w:type="dxa"/>
          </w:tcPr>
          <w:p w14:paraId="4EF8F794" w14:textId="7C396B1B" w:rsidR="00B23EB8" w:rsidRPr="001141AD" w:rsidRDefault="0065225A"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Supporting Requirements Elicitation by Tool-Supported Video Analysis</w:t>
            </w:r>
            <w:r w:rsidR="00FA7FFB" w:rsidRPr="001141AD">
              <w:rPr>
                <w:rFonts w:eastAsia="Times New Roman"/>
                <w:sz w:val="16"/>
                <w:szCs w:val="16"/>
              </w:rPr>
              <w:fldChar w:fldCharType="begin" w:fldLock="1"/>
            </w:r>
            <w:r w:rsidR="00C57043">
              <w:rPr>
                <w:rFonts w:eastAsia="Times New Roman"/>
                <w:sz w:val="16"/>
                <w:szCs w:val="16"/>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sidR="00FA7FFB" w:rsidRPr="001141AD">
              <w:rPr>
                <w:rFonts w:eastAsia="Times New Roman"/>
                <w:sz w:val="16"/>
                <w:szCs w:val="16"/>
              </w:rPr>
              <w:fldChar w:fldCharType="separate"/>
            </w:r>
            <w:r w:rsidR="00F43FE7" w:rsidRPr="00F43FE7">
              <w:rPr>
                <w:rFonts w:eastAsia="Times New Roman"/>
                <w:noProof/>
                <w:sz w:val="16"/>
                <w:szCs w:val="16"/>
              </w:rPr>
              <w:t>[39]</w:t>
            </w:r>
            <w:r w:rsidR="00FA7FFB" w:rsidRPr="001141AD">
              <w:rPr>
                <w:rFonts w:eastAsia="Times New Roman"/>
                <w:sz w:val="16"/>
                <w:szCs w:val="16"/>
              </w:rPr>
              <w:fldChar w:fldCharType="end"/>
            </w:r>
          </w:p>
        </w:tc>
        <w:tc>
          <w:tcPr>
            <w:tcW w:w="2486" w:type="dxa"/>
          </w:tcPr>
          <w:p w14:paraId="403ED6B0" w14:textId="3B9B0BE6" w:rsidR="00B23EB8" w:rsidRPr="001141AD" w:rsidRDefault="0065225A" w:rsidP="00C228D0">
            <w:pPr>
              <w:jc w:val="both"/>
              <w:rPr>
                <w:rFonts w:eastAsia="Times New Roman"/>
                <w:sz w:val="16"/>
                <w:szCs w:val="16"/>
              </w:rPr>
            </w:pPr>
            <w:r w:rsidRPr="001141AD">
              <w:rPr>
                <w:rFonts w:eastAsia="Times New Roman"/>
                <w:sz w:val="16"/>
                <w:szCs w:val="16"/>
              </w:rPr>
              <w:t>2016 Proceedings - 2016 IEEE 24th International Requirements Engineering Conference, RE 2016</w:t>
            </w:r>
          </w:p>
        </w:tc>
      </w:tr>
      <w:tr w:rsidR="0065225A" w:rsidRPr="00AB5414" w14:paraId="4B057B8B" w14:textId="77777777" w:rsidTr="000E74E8">
        <w:tc>
          <w:tcPr>
            <w:tcW w:w="2547" w:type="dxa"/>
          </w:tcPr>
          <w:p w14:paraId="4AA047F7" w14:textId="0AA9856C" w:rsidR="0065225A" w:rsidRPr="001141AD" w:rsidRDefault="0065225A"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Identifying Design Features Using Combination of Requirements Elicitation Techniques</w:t>
            </w:r>
            <w:r w:rsidR="00FA7FFB" w:rsidRPr="001141AD">
              <w:rPr>
                <w:rFonts w:eastAsia="Times New Roman"/>
                <w:sz w:val="16"/>
                <w:szCs w:val="16"/>
              </w:rPr>
              <w:fldChar w:fldCharType="begin" w:fldLock="1"/>
            </w:r>
            <w:r w:rsidR="00C57043">
              <w:rPr>
                <w:rFonts w:eastAsia="Times New Roman"/>
                <w:sz w:val="16"/>
                <w:szCs w:val="16"/>
              </w:rPr>
              <w:instrText>ADDIN CSL_CITATION {"citationItems":[{"id":"ITEM-1","itemData":{"DOI":"10.1109/DISE.2017.9","ISBN":"9781538604007","abstract":"Requirements elicitation (RE) is the explanatorydevelopment activity of helping users figure out what theywant. However, acquisition of requirements is challenging andinappropriate requirements might lead to unncessary projectdevelopment cost. It is important to validate the requirementswith various possible techniques to design a software solution. It is equally important to choose appropriate techniques for RE. To understand the importance of RE, Energy feedback or visualizationof electricity consumption application had been chosenwhich would help in reducing household electricity consumptionby motivating the residential end-users. To design an effectiveand innovative solution for visualization application, this articleused a combination of three RE techniques, viz., systematicliterature review (SLR), crowdsourcing survey and user-centreddesign (UCD) based design activity. The SLR assessed 22 studies, while the crowdsourcing survey and the design activity had137 and 6 participants respectively. The RE techniques wereinterdependent and the results from each technique was fedto design the subsequent phases. Each of the RE techniques'motivation, procedure and its results were discussed and werestatistically compared with each other forming the top sevenfeatures of the system to be developed. This study also analyzedthe effectiveness of the requirements elicitation by conductingretrospective on the RE techniques. The retrospective analyzedthings that went well, things that did not go well, and things thatcan be improved. It led to the discussion on how effectively canthis process be improved to collect the requirements.","author":[{"dropping-particle":"","family":"Murugesan","given":"Latha Karthigaa","non-dropping-particle":"","parse-names":false,"suffix":""},{"dropping-particle":"","family":"Hoda","given":"Rashina","non-dropping-particle":"","parse-names":false,"suffix":""},{"dropping-particle":"","family":"Salcic","given":"Zoran","non-dropping-particle":"","parse-names":false,"suffix":""}],"container-title":"Proceedings - 2017 IEEE/ACM 1st International Workshop on Design and Innovation in Software Engineering, DISE 2017","id":"ITEM-1","issued":{"date-parts":[["2017","6","30"]]},"page":"6-12","publisher":"Institute of Electrical and Electronics Engineers Inc.","title":"Identifying Design Features Using Combination of Requirements Elicitation Techniques","type":"paper-conference"},"uris":["http://www.mendeley.com/documents/?uuid=7db684af-ee72-3648-960a-ae4da6a1ddd7"]}],"mendeley":{"formattedCitation":"[40]","plainTextFormattedCitation":"[40]","previouslyFormattedCitation":"[40]"},"properties":{"noteIndex":0},"schema":"https://github.com/citation-style-language/schema/raw/master/csl-citation.json"}</w:instrText>
            </w:r>
            <w:r w:rsidR="00FA7FFB" w:rsidRPr="001141AD">
              <w:rPr>
                <w:rFonts w:eastAsia="Times New Roman"/>
                <w:sz w:val="16"/>
                <w:szCs w:val="16"/>
              </w:rPr>
              <w:fldChar w:fldCharType="separate"/>
            </w:r>
            <w:r w:rsidR="00F43FE7" w:rsidRPr="00F43FE7">
              <w:rPr>
                <w:rFonts w:eastAsia="Times New Roman"/>
                <w:noProof/>
                <w:sz w:val="16"/>
                <w:szCs w:val="16"/>
              </w:rPr>
              <w:t>[40]</w:t>
            </w:r>
            <w:r w:rsidR="00FA7FFB" w:rsidRPr="001141AD">
              <w:rPr>
                <w:rFonts w:eastAsia="Times New Roman"/>
                <w:sz w:val="16"/>
                <w:szCs w:val="16"/>
              </w:rPr>
              <w:fldChar w:fldCharType="end"/>
            </w:r>
          </w:p>
        </w:tc>
        <w:tc>
          <w:tcPr>
            <w:tcW w:w="2486" w:type="dxa"/>
          </w:tcPr>
          <w:p w14:paraId="01F5BAA2" w14:textId="408F3877" w:rsidR="0065225A" w:rsidRPr="001141AD" w:rsidRDefault="00402A0E" w:rsidP="00C228D0">
            <w:pPr>
              <w:jc w:val="both"/>
              <w:rPr>
                <w:rFonts w:eastAsia="Times New Roman"/>
                <w:sz w:val="16"/>
                <w:szCs w:val="16"/>
              </w:rPr>
            </w:pPr>
            <w:r w:rsidRPr="001141AD">
              <w:rPr>
                <w:rFonts w:eastAsia="Times New Roman"/>
                <w:sz w:val="16"/>
                <w:szCs w:val="16"/>
              </w:rPr>
              <w:t>2017 Identifying Design Features Using Combination of Requirements Elicitation Techniques</w:t>
            </w:r>
          </w:p>
        </w:tc>
      </w:tr>
      <w:tr w:rsidR="00402A0E" w:rsidRPr="00AB5414" w14:paraId="4EB7C10D" w14:textId="77777777" w:rsidTr="000E74E8">
        <w:tc>
          <w:tcPr>
            <w:tcW w:w="2547" w:type="dxa"/>
          </w:tcPr>
          <w:p w14:paraId="47D5D2B3" w14:textId="078E57F4" w:rsidR="00402A0E" w:rsidRPr="001141AD" w:rsidRDefault="00402A0E"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Dealing with Change in Software Development: A Challenge for Requirements Engineering</w:t>
            </w:r>
            <w:r w:rsidR="00FA7FFB" w:rsidRPr="001141AD">
              <w:rPr>
                <w:rFonts w:eastAsia="Times New Roman"/>
                <w:sz w:val="16"/>
                <w:szCs w:val="16"/>
              </w:rPr>
              <w:fldChar w:fldCharType="begin" w:fldLock="1"/>
            </w:r>
            <w:r w:rsidR="00F43FE7">
              <w:rPr>
                <w:rFonts w:eastAsia="Times New Roman"/>
                <w:sz w:val="16"/>
                <w:szCs w:val="16"/>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sidR="00FA7FFB" w:rsidRPr="001141AD">
              <w:rPr>
                <w:rFonts w:eastAsia="Times New Roman"/>
                <w:sz w:val="16"/>
                <w:szCs w:val="16"/>
              </w:rPr>
              <w:fldChar w:fldCharType="separate"/>
            </w:r>
            <w:r w:rsidR="009F5999" w:rsidRPr="009F5999">
              <w:rPr>
                <w:rFonts w:eastAsia="Times New Roman"/>
                <w:noProof/>
                <w:sz w:val="16"/>
                <w:szCs w:val="16"/>
              </w:rPr>
              <w:t>[1]</w:t>
            </w:r>
            <w:r w:rsidR="00FA7FFB" w:rsidRPr="001141AD">
              <w:rPr>
                <w:rFonts w:eastAsia="Times New Roman"/>
                <w:sz w:val="16"/>
                <w:szCs w:val="16"/>
              </w:rPr>
              <w:fldChar w:fldCharType="end"/>
            </w:r>
          </w:p>
        </w:tc>
        <w:tc>
          <w:tcPr>
            <w:tcW w:w="2486" w:type="dxa"/>
          </w:tcPr>
          <w:p w14:paraId="71010207" w14:textId="4F3CEB9F" w:rsidR="00402A0E" w:rsidRPr="001141AD" w:rsidRDefault="00BA40CB" w:rsidP="00C228D0">
            <w:pPr>
              <w:jc w:val="both"/>
              <w:rPr>
                <w:rFonts w:eastAsia="Times New Roman"/>
                <w:sz w:val="16"/>
                <w:szCs w:val="16"/>
              </w:rPr>
            </w:pPr>
            <w:r w:rsidRPr="001141AD">
              <w:rPr>
                <w:rFonts w:eastAsia="Times New Roman"/>
                <w:sz w:val="16"/>
                <w:szCs w:val="16"/>
              </w:rPr>
              <w:t>2019 TIMES-iCON 2018 - 3rd Technology Innovation Management and Engineering Science International Conference</w:t>
            </w:r>
          </w:p>
        </w:tc>
      </w:tr>
      <w:tr w:rsidR="00402A0E" w:rsidRPr="00AB5414" w14:paraId="1F1EDF98" w14:textId="77777777" w:rsidTr="000E74E8">
        <w:tc>
          <w:tcPr>
            <w:tcW w:w="2547" w:type="dxa"/>
          </w:tcPr>
          <w:p w14:paraId="7921FF3A" w14:textId="463AD564" w:rsidR="00402A0E" w:rsidRPr="001141AD" w:rsidRDefault="00911DD4"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AHP-GORE-PSR: Applying analytic hierarchy process in goal oriented requirements elicitation method for the prioritization of software requirements</w:t>
            </w:r>
            <w:r w:rsidR="00FA7FFB" w:rsidRPr="001141AD">
              <w:rPr>
                <w:rFonts w:eastAsia="Times New Roman"/>
                <w:sz w:val="16"/>
                <w:szCs w:val="16"/>
              </w:rPr>
              <w:fldChar w:fldCharType="begin" w:fldLock="1"/>
            </w:r>
            <w:r w:rsidR="00C57043">
              <w:rPr>
                <w:rFonts w:eastAsia="Times New Roman"/>
                <w:sz w:val="16"/>
                <w:szCs w:val="16"/>
              </w:rPr>
              <w:instrText>ADDIN CSL_CITATION {"citationItems":[{"id":"ITEM-1","itemData":{"DOI":"10.1109/CIACT.2017.7977366","ISBN":"9781509062188","abstract":"Goal Oriented Requirements Engineering (GORE) is concerned with the identification of goals of the software according to the need of the stakeholders. In GORE, goals are the need of the stakeholders. These goals are refined and decomposed into sub-goals until the responsibility of the last goals are assigned to some agent or some software system. In literature different methods have been developed based on GORE concepts for the identification of software goals or software requirements like fuzzy attributed goal oriented software requirements analysis (FAGOSRA) method, knowledge acquisition for automated specifications (KAOS), iframework, attributed goal oriented requirements analysis (AGORA) method, etc. In AGORA, decision makers use subjective values during the selection and the prioritization of software requirements. AGORA method can be extended by computing the objective values. These objective values can be obtained by using analytic hierarchy process (AHP). In AGORA, there is no support to check whether the values provided by the decision makers are consistent or not. Therefore, in order to address this issue we proposed a method for the prioritization of software requirements by applying the AHP in goal oriented requirements elicitation method. Finally, we consider an example to explain the proposed method.","author":[{"dropping-particle":"","family":"Sadiq","given":"Mohd","non-dropping-particle":"","parse-names":false,"suffix":""},{"dropping-particle":"","family":"Hassan","given":"Tanveer","non-dropping-particle":"","parse-names":false,"suffix":""},{"dropping-particle":"","family":"Nazneen","given":"Sanjida","non-dropping-particle":"","parse-names":false,"suffix":""}],"container-title":"3rd IEEE International Conference on ","id":"ITEM-1","issued":{"date-parts":[["2017","7","12"]]},"publisher":"Institute of Electrical and Electronics Engineers Inc.","title":"AHP-GORE-PSR: Applying analytic hierarchy process in goal oriented requirements elicitation method for the prioritization of software requirements","type":"paper-conference"},"uris":["http://www.mendeley.com/documents/?uuid=4a496a86-0e8e-3cd1-9b0a-d56312d700cb"]}],"mendeley":{"formattedCitation":"[41]","plainTextFormattedCitation":"[41]","previouslyFormattedCitation":"[41]"},"properties":{"noteIndex":0},"schema":"https://github.com/citation-style-language/schema/raw/master/csl-citation.json"}</w:instrText>
            </w:r>
            <w:r w:rsidR="00FA7FFB" w:rsidRPr="001141AD">
              <w:rPr>
                <w:rFonts w:eastAsia="Times New Roman"/>
                <w:sz w:val="16"/>
                <w:szCs w:val="16"/>
              </w:rPr>
              <w:fldChar w:fldCharType="separate"/>
            </w:r>
            <w:r w:rsidR="00F43FE7" w:rsidRPr="00F43FE7">
              <w:rPr>
                <w:rFonts w:eastAsia="Times New Roman"/>
                <w:noProof/>
                <w:sz w:val="16"/>
                <w:szCs w:val="16"/>
              </w:rPr>
              <w:t>[41]</w:t>
            </w:r>
            <w:r w:rsidR="00FA7FFB" w:rsidRPr="001141AD">
              <w:rPr>
                <w:rFonts w:eastAsia="Times New Roman"/>
                <w:sz w:val="16"/>
                <w:szCs w:val="16"/>
              </w:rPr>
              <w:fldChar w:fldCharType="end"/>
            </w:r>
          </w:p>
        </w:tc>
        <w:tc>
          <w:tcPr>
            <w:tcW w:w="2486" w:type="dxa"/>
          </w:tcPr>
          <w:p w14:paraId="28494D15" w14:textId="01B1F8A6" w:rsidR="00402A0E" w:rsidRPr="001141AD" w:rsidRDefault="00911DD4" w:rsidP="00C228D0">
            <w:pPr>
              <w:jc w:val="both"/>
              <w:rPr>
                <w:rFonts w:eastAsia="Times New Roman"/>
                <w:sz w:val="16"/>
                <w:szCs w:val="16"/>
              </w:rPr>
            </w:pPr>
            <w:r w:rsidRPr="001141AD">
              <w:rPr>
                <w:rFonts w:eastAsia="Times New Roman"/>
                <w:sz w:val="16"/>
                <w:szCs w:val="16"/>
              </w:rPr>
              <w:t>2017 3rd IEEE International Conference on</w:t>
            </w:r>
          </w:p>
        </w:tc>
      </w:tr>
      <w:tr w:rsidR="00402A0E" w:rsidRPr="00AB5414" w14:paraId="2D3CBD4A" w14:textId="77777777" w:rsidTr="000E74E8">
        <w:tc>
          <w:tcPr>
            <w:tcW w:w="2547" w:type="dxa"/>
          </w:tcPr>
          <w:p w14:paraId="6BB3A99D" w14:textId="027B6FBA" w:rsidR="00402A0E" w:rsidRPr="001141AD" w:rsidRDefault="00911DD4"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Eliciting accessibility requirements an approach based on the NFR framework</w:t>
            </w:r>
            <w:r w:rsidR="00FA7FFB" w:rsidRPr="001141AD">
              <w:rPr>
                <w:rFonts w:eastAsia="Times New Roman"/>
                <w:sz w:val="16"/>
                <w:szCs w:val="16"/>
              </w:rPr>
              <w:fldChar w:fldCharType="begin" w:fldLock="1"/>
            </w:r>
            <w:r w:rsidR="00C57043">
              <w:rPr>
                <w:rFonts w:eastAsia="Times New Roman"/>
                <w:sz w:val="16"/>
                <w:szCs w:val="16"/>
              </w:rPr>
              <w:instrText>ADDIN CSL_CITATION {"citationItems":[{"id":"ITEM-1","itemData":{"DOI":"10.1145/2851613.2851759","ISBN":"9781450337397","abstract":"Accessibility is a particularly relevant quality attribute for web projects. Current web sites and applications do not provide satisfactory accessibility, making access difficult for users with temporary or permanent, personal or technological limitations. Accessibility is typically considered an implementation concern, thus being tackled when the application is almost fully developed, causing additional rework and an increase in costs. Our proposal is to consider this quality requirement earlier, during requirements engineering, therefore avoiding the rework caused by failures, errors and omissions in the design and programming stages. We defined a semi-automatic method to support accessibility requirements elicitation. This method is grounded on goaloriented approaches and on the WCAG 2.0 (Web Content Accessibility Guidelines), and is supported by our OmnesWeb tool. Both the method and the tool are evaluated with a case study comprising two different projects.","author":[{"dropping-particle":"","family":"Oliveira","given":"Romeu","non-dropping-particle":"","parse-names":false,"suffix":""},{"dropping-particle":"","family":"Silva","given":"Lyrene","non-dropping-particle":"","parse-names":false,"suffix":""},{"dropping-particle":"","family":"Leite","given":"Julio Cesar Sampaio P.","non-dropping-particle":"","parse-names":false,"suffix":""},{"dropping-particle":"","family":"Moreira","given":"Ana","non-dropping-particle":"","parse-names":false,"suffix":""}],"container-title":"Proceedings of the ACM Symposium on Applied Computing","id":"ITEM-1","issued":{"date-parts":[["2016","4","4"]]},"page":"1276-1281","publisher":"Association for Computing Machinery","publisher-place":"New York, New York, USA","title":"Eliciting accessibility requirements an approach based on the NFR framework","type":"paper-conference","volume":"04-08-Apri"},"uris":["http://www.mendeley.com/documents/?uuid=6cf2b72b-f919-3dee-ae87-e48a60ca706a"]}],"mendeley":{"formattedCitation":"[42]","plainTextFormattedCitation":"[42]","previouslyFormattedCitation":"[42]"},"properties":{"noteIndex":0},"schema":"https://github.com/citation-style-language/schema/raw/master/csl-citation.json"}</w:instrText>
            </w:r>
            <w:r w:rsidR="00FA7FFB" w:rsidRPr="001141AD">
              <w:rPr>
                <w:rFonts w:eastAsia="Times New Roman"/>
                <w:sz w:val="16"/>
                <w:szCs w:val="16"/>
              </w:rPr>
              <w:fldChar w:fldCharType="separate"/>
            </w:r>
            <w:r w:rsidR="00F43FE7" w:rsidRPr="00F43FE7">
              <w:rPr>
                <w:rFonts w:eastAsia="Times New Roman"/>
                <w:noProof/>
                <w:sz w:val="16"/>
                <w:szCs w:val="16"/>
              </w:rPr>
              <w:t>[42]</w:t>
            </w:r>
            <w:r w:rsidR="00FA7FFB" w:rsidRPr="001141AD">
              <w:rPr>
                <w:rFonts w:eastAsia="Times New Roman"/>
                <w:sz w:val="16"/>
                <w:szCs w:val="16"/>
              </w:rPr>
              <w:fldChar w:fldCharType="end"/>
            </w:r>
          </w:p>
        </w:tc>
        <w:tc>
          <w:tcPr>
            <w:tcW w:w="2486" w:type="dxa"/>
          </w:tcPr>
          <w:p w14:paraId="667EE5A4" w14:textId="459C5CA8" w:rsidR="00402A0E" w:rsidRPr="001141AD" w:rsidRDefault="000363EB" w:rsidP="00C228D0">
            <w:pPr>
              <w:jc w:val="both"/>
              <w:rPr>
                <w:rFonts w:eastAsia="Times New Roman"/>
                <w:sz w:val="16"/>
                <w:szCs w:val="16"/>
              </w:rPr>
            </w:pPr>
            <w:r w:rsidRPr="001141AD">
              <w:rPr>
                <w:rFonts w:eastAsia="Times New Roman"/>
                <w:sz w:val="16"/>
                <w:szCs w:val="16"/>
              </w:rPr>
              <w:t>2016 Proceedings of the ACM Symposium on Applied Computing</w:t>
            </w:r>
          </w:p>
        </w:tc>
      </w:tr>
      <w:tr w:rsidR="00402A0E" w:rsidRPr="00952CA9" w14:paraId="041DEC92" w14:textId="77777777" w:rsidTr="000E74E8">
        <w:tc>
          <w:tcPr>
            <w:tcW w:w="2547" w:type="dxa"/>
          </w:tcPr>
          <w:p w14:paraId="4FD06A5B" w14:textId="7AD80B46" w:rsidR="00402A0E" w:rsidRPr="00CB08CF" w:rsidRDefault="00E2113A"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REASSURE: Requirements elicitation for adaptive socio-technical systems using repertory grid</w:t>
            </w:r>
            <w:r w:rsidR="00FA7FFB" w:rsidRPr="001141AD">
              <w:rPr>
                <w:rFonts w:eastAsia="Times New Roman"/>
                <w:sz w:val="16"/>
                <w:szCs w:val="16"/>
              </w:rPr>
              <w:fldChar w:fldCharType="begin" w:fldLock="1"/>
            </w:r>
            <w:r w:rsidR="00C57043">
              <w:rPr>
                <w:rFonts w:eastAsia="Times New Roman"/>
                <w:sz w:val="16"/>
                <w:szCs w:val="16"/>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Technology","id":"ITEM-1","issued":{"date-parts":[["0","7"]]},"page":"160-179","publisher":"Elsevier B.V.","title":"REASSURE: Requirements elicitation for adaptive socio-technical systems using repertory grid","type":"article-journal","volume":"87"},"uris":["http://www.mendeley.com/documents/?uuid=742c303b-ce54-3c4c-bec4-9467990bb04b"]}],"mendeley":{"formattedCitation":"[43]","plainTextFormattedCitation":"[43]","previouslyFormattedCitation":"[43]"},"properties":{"noteIndex":0},"schema":"https://github.com/citation-style-language/schema/raw/master/csl-citation.json"}</w:instrText>
            </w:r>
            <w:r w:rsidR="00FA7FFB" w:rsidRPr="001141AD">
              <w:rPr>
                <w:rFonts w:eastAsia="Times New Roman"/>
                <w:sz w:val="16"/>
                <w:szCs w:val="16"/>
              </w:rPr>
              <w:fldChar w:fldCharType="separate"/>
            </w:r>
            <w:r w:rsidR="00F43FE7" w:rsidRPr="00F43FE7">
              <w:rPr>
                <w:rFonts w:eastAsia="Times New Roman"/>
                <w:noProof/>
                <w:sz w:val="16"/>
                <w:szCs w:val="16"/>
              </w:rPr>
              <w:t>[43]</w:t>
            </w:r>
            <w:r w:rsidR="00FA7FFB" w:rsidRPr="001141AD">
              <w:rPr>
                <w:rFonts w:eastAsia="Times New Roman"/>
                <w:sz w:val="16"/>
                <w:szCs w:val="16"/>
              </w:rPr>
              <w:fldChar w:fldCharType="end"/>
            </w:r>
          </w:p>
        </w:tc>
        <w:tc>
          <w:tcPr>
            <w:tcW w:w="2486" w:type="dxa"/>
          </w:tcPr>
          <w:p w14:paraId="098D12FB" w14:textId="1C5EE4BB" w:rsidR="00402A0E" w:rsidRPr="00CB08CF" w:rsidRDefault="00E2113A" w:rsidP="00C228D0">
            <w:pPr>
              <w:jc w:val="both"/>
              <w:rPr>
                <w:rFonts w:eastAsia="Times New Roman"/>
                <w:sz w:val="16"/>
                <w:szCs w:val="16"/>
              </w:rPr>
            </w:pPr>
            <w:r w:rsidRPr="00CB08CF">
              <w:rPr>
                <w:rFonts w:eastAsia="Times New Roman"/>
                <w:sz w:val="16"/>
                <w:szCs w:val="16"/>
              </w:rPr>
              <w:t>2017 Information and Software Technology</w:t>
            </w:r>
          </w:p>
        </w:tc>
      </w:tr>
      <w:tr w:rsidR="00402A0E" w:rsidRPr="00AB5414" w14:paraId="62A3C7D3" w14:textId="77777777" w:rsidTr="000E74E8">
        <w:tc>
          <w:tcPr>
            <w:tcW w:w="2547" w:type="dxa"/>
          </w:tcPr>
          <w:p w14:paraId="6BCDEBE0" w14:textId="2F712BB0" w:rsidR="00402A0E" w:rsidRPr="001141AD" w:rsidRDefault="003D0E04" w:rsidP="00C228D0">
            <w:pPr>
              <w:pBdr>
                <w:top w:val="nil"/>
                <w:left w:val="nil"/>
                <w:bottom w:val="nil"/>
                <w:right w:val="nil"/>
                <w:between w:val="nil"/>
              </w:pBdr>
              <w:jc w:val="both"/>
              <w:rPr>
                <w:rFonts w:eastAsia="Times New Roman"/>
                <w:sz w:val="16"/>
                <w:szCs w:val="16"/>
              </w:rPr>
            </w:pPr>
            <w:r w:rsidRPr="00CB08CF">
              <w:rPr>
                <w:rFonts w:eastAsia="Times New Roman"/>
                <w:sz w:val="16"/>
                <w:szCs w:val="16"/>
              </w:rPr>
              <w:t>Automatically classifying user requests in crowdsourcing requirements engineering</w:t>
            </w:r>
            <w:r w:rsidR="00FA7FFB" w:rsidRPr="001141AD">
              <w:rPr>
                <w:rFonts w:eastAsia="Times New Roman"/>
                <w:sz w:val="16"/>
                <w:szCs w:val="16"/>
              </w:rPr>
              <w:fldChar w:fldCharType="begin" w:fldLock="1"/>
            </w:r>
            <w:r w:rsidR="00C57043">
              <w:rPr>
                <w:rFonts w:eastAsia="Times New Roman"/>
                <w:sz w:val="16"/>
                <w:szCs w:val="16"/>
              </w:rPr>
              <w:instrText>ADDIN CSL_CITATION {"citationItems":[{"id":"ITEM-1","itemData":{"DOI":"10.1016/j.jss.2017.12.028","ISSN":"01641212","abstract":"In order to make a software project succeed, it is necessary to determine the requirements for systems and to document them in a suitable manner. Many ways for requirements elicitation have been discussed. One way is to gather requirements with crowdsourcing methods, which has been discussed for years and is called crowdsourcing requirements engineering. User requests forums in open source communities, where users can propose their expected features of a software product, are common examples of platforms for gathering requirements from the crowd. Requirements collected from these platforms are often informal text descriptions and we name them user requests. In order to transform user requests into structured software requirements, it is better to know the class of requirements that each request belongs to so that each request can be rewritten according to corresponding requirement templates. In this paper, we propose an effective classification methodology by employing both project-specific and non-project-specific keywords and machine learning algorithms. The proposed strategy does well in achieving high classification accuracy by using keywords as features, reducing considerable manual efforts in building machine learning based classifiers, and having stable performance in finding minority classes no matter how few instances they have.","author":[{"dropping-particle":"","family":"Li","given":"Chuanyi","non-dropping-particle":"","parse-names":false,"suffix":""},{"dropping-particle":"","family":"Huang","given":"Liguo","non-dropping-particle":"","parse-names":false,"suffix":""},{"dropping-particle":"","family":"Ge","given":"Jidong","non-dropping-particle":"","parse-names":false,"suffix":""},{"dropping-particle":"","family":"Luo","given":"Bin","non-dropping-particle":"","parse-names":false,"suffix":""},{"dropping-particle":"","family":"Ng","given":"Vincent","non-dropping-particle":"","parse-names":false,"suffix":""}],"container-title":"Journal of Systems and Software","id":"ITEM-1","issued":{"date-parts":[["2018","4","1"]]},"page":"108-123","publisher":"Elsevier Inc.","title":"Automatically classifying user requests in crowdsourcing requirements engineering","type":"article-journal","volume":"138"},"uris":["http://www.mendeley.com/documents/?uuid=403deac5-dcd6-3070-8788-adb20ccec84f"]}],"mendeley":{"formattedCitation":"[44]","plainTextFormattedCitation":"[44]","previouslyFormattedCitation":"[44]"},"properties":{"noteIndex":0},"schema":"https://github.com/citation-style-language/schema/raw/master/csl-citation.json"}</w:instrText>
            </w:r>
            <w:r w:rsidR="00FA7FFB" w:rsidRPr="001141AD">
              <w:rPr>
                <w:rFonts w:eastAsia="Times New Roman"/>
                <w:sz w:val="16"/>
                <w:szCs w:val="16"/>
              </w:rPr>
              <w:fldChar w:fldCharType="separate"/>
            </w:r>
            <w:r w:rsidR="00F43FE7" w:rsidRPr="00F43FE7">
              <w:rPr>
                <w:rFonts w:eastAsia="Times New Roman"/>
                <w:noProof/>
                <w:sz w:val="16"/>
                <w:szCs w:val="16"/>
              </w:rPr>
              <w:t>[44]</w:t>
            </w:r>
            <w:r w:rsidR="00FA7FFB" w:rsidRPr="001141AD">
              <w:rPr>
                <w:rFonts w:eastAsia="Times New Roman"/>
                <w:sz w:val="16"/>
                <w:szCs w:val="16"/>
              </w:rPr>
              <w:fldChar w:fldCharType="end"/>
            </w:r>
          </w:p>
        </w:tc>
        <w:tc>
          <w:tcPr>
            <w:tcW w:w="2486" w:type="dxa"/>
          </w:tcPr>
          <w:p w14:paraId="55DEE27D" w14:textId="2C0C16BF" w:rsidR="00402A0E" w:rsidRPr="001141AD" w:rsidRDefault="003D0E04" w:rsidP="00C228D0">
            <w:pPr>
              <w:jc w:val="both"/>
              <w:rPr>
                <w:rFonts w:eastAsia="Times New Roman"/>
                <w:sz w:val="16"/>
                <w:szCs w:val="16"/>
              </w:rPr>
            </w:pPr>
            <w:r w:rsidRPr="001141AD">
              <w:rPr>
                <w:rFonts w:eastAsia="Times New Roman"/>
                <w:sz w:val="16"/>
                <w:szCs w:val="16"/>
              </w:rPr>
              <w:t>2018 Journal of Systems and Software</w:t>
            </w:r>
          </w:p>
        </w:tc>
      </w:tr>
      <w:tr w:rsidR="00402A0E" w:rsidRPr="00952CA9" w14:paraId="776F9517" w14:textId="77777777" w:rsidTr="000E74E8">
        <w:tc>
          <w:tcPr>
            <w:tcW w:w="2547" w:type="dxa"/>
          </w:tcPr>
          <w:p w14:paraId="1ADF3CB1" w14:textId="08EF5332" w:rsidR="00402A0E" w:rsidRPr="00CB08CF" w:rsidRDefault="004B539A"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Leveraging creativity in requirements elicitation within agile software development: A systematic literature review</w:t>
            </w:r>
            <w:r w:rsidR="00FA7FFB" w:rsidRPr="001141AD">
              <w:rPr>
                <w:rFonts w:eastAsia="Times New Roman"/>
                <w:sz w:val="16"/>
                <w:szCs w:val="16"/>
              </w:rPr>
              <w:fldChar w:fldCharType="begin" w:fldLock="1"/>
            </w:r>
            <w:r w:rsidR="00C57043">
              <w:rPr>
                <w:rFonts w:eastAsia="Times New Roman"/>
                <w:sz w:val="16"/>
                <w:szCs w:val="16"/>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00FA7FFB" w:rsidRPr="001141AD">
              <w:rPr>
                <w:rFonts w:eastAsia="Times New Roman"/>
                <w:sz w:val="16"/>
                <w:szCs w:val="16"/>
              </w:rPr>
              <w:fldChar w:fldCharType="separate"/>
            </w:r>
            <w:r w:rsidR="00F43FE7" w:rsidRPr="00F43FE7">
              <w:rPr>
                <w:rFonts w:eastAsia="Times New Roman"/>
                <w:noProof/>
                <w:sz w:val="16"/>
                <w:szCs w:val="16"/>
              </w:rPr>
              <w:t>[45]</w:t>
            </w:r>
            <w:r w:rsidR="00FA7FFB" w:rsidRPr="001141AD">
              <w:rPr>
                <w:rFonts w:eastAsia="Times New Roman"/>
                <w:sz w:val="16"/>
                <w:szCs w:val="16"/>
              </w:rPr>
              <w:fldChar w:fldCharType="end"/>
            </w:r>
          </w:p>
        </w:tc>
        <w:tc>
          <w:tcPr>
            <w:tcW w:w="2486" w:type="dxa"/>
          </w:tcPr>
          <w:p w14:paraId="012805B5" w14:textId="337DBAF9" w:rsidR="00402A0E" w:rsidRPr="00CB08CF" w:rsidRDefault="004B539A" w:rsidP="00C228D0">
            <w:pPr>
              <w:jc w:val="both"/>
              <w:rPr>
                <w:rFonts w:eastAsia="Times New Roman"/>
                <w:sz w:val="16"/>
                <w:szCs w:val="16"/>
              </w:rPr>
            </w:pPr>
            <w:r w:rsidRPr="00CB08CF">
              <w:rPr>
                <w:rFonts w:eastAsia="Times New Roman"/>
                <w:sz w:val="16"/>
                <w:szCs w:val="16"/>
              </w:rPr>
              <w:t>2019 Journal of Systems and Software</w:t>
            </w:r>
          </w:p>
        </w:tc>
      </w:tr>
      <w:tr w:rsidR="00402A0E" w:rsidRPr="00AB5414" w14:paraId="4620A112" w14:textId="77777777" w:rsidTr="000E74E8">
        <w:tc>
          <w:tcPr>
            <w:tcW w:w="2547" w:type="dxa"/>
          </w:tcPr>
          <w:p w14:paraId="5A7C3BA2" w14:textId="6D9F724B" w:rsidR="00402A0E" w:rsidRPr="001141AD" w:rsidRDefault="00FF4057" w:rsidP="00C228D0">
            <w:pPr>
              <w:pBdr>
                <w:top w:val="nil"/>
                <w:left w:val="nil"/>
                <w:bottom w:val="nil"/>
                <w:right w:val="nil"/>
                <w:between w:val="nil"/>
              </w:pBdr>
              <w:jc w:val="both"/>
              <w:rPr>
                <w:rFonts w:eastAsia="Times New Roman"/>
                <w:sz w:val="16"/>
                <w:szCs w:val="16"/>
              </w:rPr>
            </w:pPr>
            <w:r w:rsidRPr="00CB08CF">
              <w:rPr>
                <w:rFonts w:eastAsia="Times New Roman"/>
                <w:sz w:val="16"/>
                <w:szCs w:val="16"/>
              </w:rPr>
              <w:t>ICTD Systems Development: Analysis of Requirements Elicitation Approaches</w:t>
            </w:r>
            <w:r w:rsidR="00FA7FFB" w:rsidRPr="001141AD">
              <w:rPr>
                <w:rFonts w:eastAsia="Times New Roman"/>
                <w:sz w:val="16"/>
                <w:szCs w:val="16"/>
              </w:rPr>
              <w:fldChar w:fldCharType="begin" w:fldLock="1"/>
            </w:r>
            <w:r w:rsidR="00C57043">
              <w:rPr>
                <w:rFonts w:eastAsia="Times New Roman"/>
                <w:sz w:val="16"/>
                <w:szCs w:val="16"/>
              </w:rPr>
              <w:instrText>ADDIN CSL_CITATION {"citationItems":[{"id":"ITEM-1","itemData":{"DOI":"10.1145/2737856.2737886","ISBN":"9781450331630","abstract":"Information and Communication Technologies and Development (ICTD) has created enormous potential in the expansion of socio- economic opportunities for larger group of underprivileged and isolated population. In spite of the high expectations, there have been some noticeable disappointments in the number of ICTD projects for their poor qualities caused by not fully aware of the requirements and their elicitation process in the system development. This paper identifies the documented requirements elicitation approaches and provides an analysis of a strategic methodological process of requirements elicitation applicable in the ICTD systems development. This paper is based on a Systematic Literature Review (SLR) of documented requirements elicitation approaches in the literature. The results and analysis of this paper contribute in the requirements elicitation process by serving the ICTD project developer as the means of understanding the system development requirements, their elicitation process, and deriving appropriate methods and tools for requirements elicitation.","author":[{"dropping-particle":"","family":"Hasan","given":"M. Mahmudul","non-dropping-particle":"","parse-names":false,"suffix":""}],"container-title":"ACM International Conference Proceeding Series","id":"ITEM-1","issued":{"date-parts":[["2015","5","15"]]},"page":"1-4","publisher":"Association for Computing Machinery","publisher-place":"New York, New York, USA","title":"ICTD Systems Development: Analysis of Requirements Elicitation Approaches","type":"paper-conference","volume":"15"},"uris":["http://www.mendeley.com/documents/?uuid=e34f952c-8e61-339b-91c7-812c5c7eb638"]}],"mendeley":{"formattedCitation":"[46]","plainTextFormattedCitation":"[46]","previouslyFormattedCitation":"[46]"},"properties":{"noteIndex":0},"schema":"https://github.com/citation-style-language/schema/raw/master/csl-citation.json"}</w:instrText>
            </w:r>
            <w:r w:rsidR="00FA7FFB" w:rsidRPr="001141AD">
              <w:rPr>
                <w:rFonts w:eastAsia="Times New Roman"/>
                <w:sz w:val="16"/>
                <w:szCs w:val="16"/>
              </w:rPr>
              <w:fldChar w:fldCharType="separate"/>
            </w:r>
            <w:r w:rsidR="00F43FE7" w:rsidRPr="00F43FE7">
              <w:rPr>
                <w:rFonts w:eastAsia="Times New Roman"/>
                <w:noProof/>
                <w:sz w:val="16"/>
                <w:szCs w:val="16"/>
              </w:rPr>
              <w:t>[46]</w:t>
            </w:r>
            <w:r w:rsidR="00FA7FFB" w:rsidRPr="001141AD">
              <w:rPr>
                <w:rFonts w:eastAsia="Times New Roman"/>
                <w:sz w:val="16"/>
                <w:szCs w:val="16"/>
              </w:rPr>
              <w:fldChar w:fldCharType="end"/>
            </w:r>
          </w:p>
        </w:tc>
        <w:tc>
          <w:tcPr>
            <w:tcW w:w="2486" w:type="dxa"/>
          </w:tcPr>
          <w:p w14:paraId="6B08A7F7" w14:textId="3E43D0B0" w:rsidR="00402A0E" w:rsidRPr="001141AD" w:rsidRDefault="00FF4057" w:rsidP="00C228D0">
            <w:pPr>
              <w:jc w:val="both"/>
              <w:rPr>
                <w:rFonts w:eastAsia="Times New Roman"/>
                <w:sz w:val="16"/>
                <w:szCs w:val="16"/>
              </w:rPr>
            </w:pPr>
            <w:r w:rsidRPr="001141AD">
              <w:rPr>
                <w:rFonts w:eastAsia="Times New Roman"/>
                <w:sz w:val="16"/>
                <w:szCs w:val="16"/>
              </w:rPr>
              <w:t xml:space="preserve">2015 </w:t>
            </w:r>
            <w:r w:rsidR="0075402B" w:rsidRPr="001141AD">
              <w:rPr>
                <w:rFonts w:eastAsia="Times New Roman"/>
                <w:sz w:val="16"/>
                <w:szCs w:val="16"/>
              </w:rPr>
              <w:t>ACM International Conference Proceeding Series</w:t>
            </w:r>
          </w:p>
        </w:tc>
      </w:tr>
      <w:tr w:rsidR="00402A0E" w:rsidRPr="00AB5414" w14:paraId="2FA4CA53" w14:textId="77777777" w:rsidTr="000E74E8">
        <w:tc>
          <w:tcPr>
            <w:tcW w:w="2547" w:type="dxa"/>
          </w:tcPr>
          <w:p w14:paraId="68EC32EB" w14:textId="62BE1725" w:rsidR="00402A0E" w:rsidRPr="001141AD" w:rsidRDefault="0075402B" w:rsidP="00C228D0">
            <w:pPr>
              <w:pBdr>
                <w:top w:val="nil"/>
                <w:left w:val="nil"/>
                <w:bottom w:val="nil"/>
                <w:right w:val="nil"/>
                <w:between w:val="nil"/>
              </w:pBdr>
              <w:jc w:val="both"/>
              <w:rPr>
                <w:rFonts w:eastAsia="Times New Roman"/>
                <w:sz w:val="16"/>
                <w:szCs w:val="16"/>
              </w:rPr>
            </w:pPr>
            <w:r w:rsidRPr="001141AD">
              <w:rPr>
                <w:rFonts w:eastAsia="Times New Roman"/>
                <w:sz w:val="16"/>
                <w:szCs w:val="16"/>
              </w:rPr>
              <w:t>A research on measuring and reducing problem complexity to increase system affordability: From theory to practice</w:t>
            </w:r>
            <w:r w:rsidR="00E16280" w:rsidRPr="001141AD">
              <w:rPr>
                <w:rFonts w:eastAsia="Times New Roman"/>
                <w:sz w:val="16"/>
                <w:szCs w:val="16"/>
              </w:rPr>
              <w:fldChar w:fldCharType="begin" w:fldLock="1"/>
            </w:r>
            <w:r w:rsidR="00C57043">
              <w:rPr>
                <w:rFonts w:eastAsia="Times New Roman"/>
                <w:sz w:val="16"/>
                <w:szCs w:val="16"/>
              </w:rPr>
              <w:instrText>ADDIN CSL_CITATION {"citationItems":[{"id":"ITEM-1","itemData":{"DOI":"10.1016/j.procs.2015.03.037","ISSN":"18770509","abstract":"Requirement engineering is the cornerstone of systems engineering. Numerous large scale engineered systems face schedule delays, cost overruns and performance shortfalls that can be traced back to the requirements they need to fulfill. In fact, previous research has demonstrated strong relationship between requirements and systems affordability. This paper summarizes and puts into context the authors' novel contributions in three domains of requirements engineering: systems theory, complexity science, and systems methodologies. The authors propose new theorems and their proofs on requirements affecting affordability, propose a new complexity metric at requirement stage that measures the complexity limit of the system at conceptual stage (even before a specific design is determined), and propose two methodologies to elicit excess-free requirement sets and to identify conflicting requirements more effectively. The paper showcases the value of structuring a research in such a manner, i.e. from theory to practice, enabling strengthening the bounds between theorists and practitioners.","author":[{"dropping-particle":"","family":"Salado","given":"Alejandro","non-dropping-particle":"","parse-names":false,"suffix":""},{"dropping-particle":"","family":"Nilchiani","given":"Roshanak","non-dropping-particle":"","parse-names":false,"suffix":""}],"container-title":"Procedia Computer Science","id":"ITEM-1","issue":"C","issued":{"date-parts":[["2015","1","1"]]},"page":"21-30","publisher":"Elsevier","title":"A research on measuring and reducing problem complexity to increase system affordability: From theory to practice","type":"paper-conference","volume":"44"},"uris":["http://www.mendeley.com/documents/?uuid=ff5df2b8-3ec7-3c40-8b58-58687fc1b199"]}],"mendeley":{"formattedCitation":"[47]","plainTextFormattedCitation":"[47]","previouslyFormattedCitation":"[47]"},"properties":{"noteIndex":0},"schema":"https://github.com/citation-style-language/schema/raw/master/csl-citation.json"}</w:instrText>
            </w:r>
            <w:r w:rsidR="00E16280" w:rsidRPr="001141AD">
              <w:rPr>
                <w:rFonts w:eastAsia="Times New Roman"/>
                <w:sz w:val="16"/>
                <w:szCs w:val="16"/>
              </w:rPr>
              <w:fldChar w:fldCharType="separate"/>
            </w:r>
            <w:r w:rsidR="00F43FE7" w:rsidRPr="00F43FE7">
              <w:rPr>
                <w:rFonts w:eastAsia="Times New Roman"/>
                <w:noProof/>
                <w:sz w:val="16"/>
                <w:szCs w:val="16"/>
              </w:rPr>
              <w:t>[47]</w:t>
            </w:r>
            <w:r w:rsidR="00E16280" w:rsidRPr="001141AD">
              <w:rPr>
                <w:rFonts w:eastAsia="Times New Roman"/>
                <w:sz w:val="16"/>
                <w:szCs w:val="16"/>
              </w:rPr>
              <w:fldChar w:fldCharType="end"/>
            </w:r>
          </w:p>
        </w:tc>
        <w:tc>
          <w:tcPr>
            <w:tcW w:w="2486" w:type="dxa"/>
          </w:tcPr>
          <w:p w14:paraId="486A434D" w14:textId="7B143B3A" w:rsidR="00402A0E" w:rsidRPr="001141AD" w:rsidRDefault="0075402B" w:rsidP="00C228D0">
            <w:pPr>
              <w:jc w:val="both"/>
              <w:rPr>
                <w:rFonts w:eastAsia="Times New Roman"/>
                <w:sz w:val="16"/>
                <w:szCs w:val="16"/>
              </w:rPr>
            </w:pPr>
            <w:r w:rsidRPr="001141AD">
              <w:rPr>
                <w:rFonts w:eastAsia="Times New Roman"/>
                <w:sz w:val="16"/>
                <w:szCs w:val="16"/>
              </w:rPr>
              <w:t>2015 Procedia Computer Science</w:t>
            </w:r>
          </w:p>
        </w:tc>
      </w:tr>
      <w:tr w:rsidR="0065225A" w:rsidRPr="0034755E" w14:paraId="54DEA868" w14:textId="77777777" w:rsidTr="000E74E8">
        <w:tc>
          <w:tcPr>
            <w:tcW w:w="2547" w:type="dxa"/>
          </w:tcPr>
          <w:p w14:paraId="2CA21C27" w14:textId="7D7542BB" w:rsidR="0065225A" w:rsidRPr="001141AD" w:rsidRDefault="00BA4749" w:rsidP="00C228D0">
            <w:pPr>
              <w:pBdr>
                <w:top w:val="nil"/>
                <w:left w:val="nil"/>
                <w:bottom w:val="nil"/>
                <w:right w:val="nil"/>
                <w:between w:val="nil"/>
              </w:pBdr>
              <w:jc w:val="both"/>
              <w:rPr>
                <w:rFonts w:eastAsia="Times New Roman"/>
                <w:sz w:val="16"/>
                <w:szCs w:val="16"/>
                <w:lang w:val="es-MX"/>
              </w:rPr>
            </w:pPr>
            <w:r w:rsidRPr="001141AD">
              <w:rPr>
                <w:rFonts w:eastAsia="Times New Roman"/>
                <w:sz w:val="16"/>
                <w:szCs w:val="16"/>
              </w:rPr>
              <w:t>Elicitation and prioritization of requirements for electronic health records for oncology in low resource settings: A concept mapping study</w:t>
            </w:r>
            <w:r w:rsidRPr="001141AD">
              <w:rPr>
                <w:rFonts w:eastAsia="Times New Roman"/>
                <w:sz w:val="16"/>
                <w:szCs w:val="16"/>
              </w:rPr>
              <w:fldChar w:fldCharType="begin" w:fldLock="1"/>
            </w:r>
            <w:r w:rsidR="00C57043">
              <w:rPr>
                <w:rFonts w:eastAsia="Times New Roman"/>
                <w:sz w:val="16"/>
                <w:szCs w:val="16"/>
              </w:rPr>
              <w:instrText>ADDIN CSL_CITATION {"citationItems":[{"id":"ITEM-1","itemData":{"DOI":"10.1016/j.ijmedinf.2019.104055","ISSN":"18728243","PMID":"31877404","abstract":"Background: Understanding functional and non-functional requirements is essential to successfully implement electronic medical record (EMR) systems. Actual requirements will be different for different contexts. Objective: To elicit and prioritize requirements for implementing EMRs in oncology in low and middle income countries (LMICs), and to relate these to requirements from high-income countries. Participants and setting: Cancer care stakeholders including oncologists, general doctors, nurses, biostatisticians, information technologists, from different LMICs, were involved. Methods: Concept mapping was used. Statements of requirements were obtained during focus group discussions (FGDs) and interviews. Using surveys, the requirements were clustered and ranked on importance and feasibility. Data were analyzed in SPSS using agglomerative hierarchical clustering and multidimensional scaling, to create cluster maps and go-zone maps reflecting the relationships between the requirements and their prioritization. Results: Four FGD sessions, with twenty participants, were conducted. In addition, six participants were interviewed. Twenty-two participants clustered the requirements and sixty-three participants ranked them on importance and feasibility. One hundred and sixty requirement statements were generated which were reduced to sixty-four after de-duplication and merging. Nine clusters were obtained encompassing the following domains, in order of importance: Security, Conducive organization, Management/Governance, General EMR functionalities, Computer infrastructure, Data management, Usability, Oncology decision support, and Ancillary requirements. On ranking, the requirements scored between 3.74 and 4.80 on importance, and between 3.55 and 4.46 on feasibility, on a 5-point Likert scale. We generated concept maps for use when communicating with stakeholders. Conclusion: For oncology EMRs in</w:instrText>
            </w:r>
            <w:r w:rsidR="00C57043" w:rsidRPr="00EE2E69">
              <w:rPr>
                <w:rFonts w:eastAsia="Times New Roman"/>
                <w:sz w:val="16"/>
                <w:szCs w:val="16"/>
              </w:rPr>
              <w:instrText xml:space="preserve"> LMICs, requirements overlap those from high-income countries, but generic EMR functionalities, Infrastructural and organizational requirements are still considered priority in LMICs compared to oncology-specific requirements or advanced EMR features e.g. computerized decision support or interoperability. Concept mapping is a fast and cost-effective method for eliciting and prioritizing EMR requirements in a user-centered manner.","author":[{"dropping-particle":"","family":"Kabukye","given":"Johnblack K.","non-dropping-particle":"","parse-names":false,"suffix":""},{"dropping-particle":"","family":"Keizer","given":"Nicolet","non-dropping-particle":"de","parse-names":false,"suffix":""},{"dropping-particle":"","family":"Cornet","given":"Ronald","non-dropping-particle":"","parse-name</w:instrText>
            </w:r>
            <w:r w:rsidR="00C57043" w:rsidRPr="005F7E93">
              <w:rPr>
                <w:rFonts w:eastAsia="Times New Roman"/>
                <w:sz w:val="16"/>
                <w:szCs w:val="16"/>
                <w:lang w:val="es-MX"/>
              </w:rPr>
              <w:instrText>s":false,"suffix":""}],"container-title":"International Journal of Medical Informatics","id":"ITEM-1","issued":{"date-parts":[["2020","3","1"]]},"page":"104055","publisher":"Elsevier Ireland Ltd","title":"Elicitation and prioritization of requirements for electronic health records for oncology in low resource settings: A concept mapping study","type":"article-journal","volume":"135"},"uris":["http://www.mendeley.com/documents/?uuid=f326c04e-24a4-3c9e-a2dc-6fe924524480"]}],"mendeley":{"formattedCitation":"[48]","plainTextFormattedCitation":"[48]","previouslyFormattedCitation":"[48]"},"properties":{"noteIndex":0},"schema":"https://github.com/citation-style-language/schema/raw/master/csl-citation.json"}</w:instrText>
            </w:r>
            <w:r w:rsidRPr="001141AD">
              <w:rPr>
                <w:rFonts w:eastAsia="Times New Roman"/>
                <w:sz w:val="16"/>
                <w:szCs w:val="16"/>
              </w:rPr>
              <w:fldChar w:fldCharType="separate"/>
            </w:r>
            <w:r w:rsidR="00F43FE7" w:rsidRPr="00F43FE7">
              <w:rPr>
                <w:rFonts w:eastAsia="Times New Roman"/>
                <w:noProof/>
                <w:sz w:val="16"/>
                <w:szCs w:val="16"/>
                <w:lang w:val="es-MX"/>
              </w:rPr>
              <w:t>[48]</w:t>
            </w:r>
            <w:r w:rsidRPr="001141AD">
              <w:rPr>
                <w:rFonts w:eastAsia="Times New Roman"/>
                <w:sz w:val="16"/>
                <w:szCs w:val="16"/>
              </w:rPr>
              <w:fldChar w:fldCharType="end"/>
            </w:r>
          </w:p>
        </w:tc>
        <w:tc>
          <w:tcPr>
            <w:tcW w:w="2486" w:type="dxa"/>
          </w:tcPr>
          <w:p w14:paraId="621EDBAF" w14:textId="1CAC968B" w:rsidR="0065225A" w:rsidRPr="00EE2E69" w:rsidRDefault="00610131" w:rsidP="00C228D0">
            <w:pPr>
              <w:jc w:val="both"/>
              <w:rPr>
                <w:rFonts w:eastAsia="Times New Roman"/>
                <w:sz w:val="16"/>
                <w:szCs w:val="16"/>
              </w:rPr>
            </w:pPr>
            <w:r w:rsidRPr="00EE2E69">
              <w:rPr>
                <w:rFonts w:eastAsia="Times New Roman"/>
                <w:sz w:val="16"/>
                <w:szCs w:val="16"/>
              </w:rPr>
              <w:t>2020 International Journal of Medical Informatics</w:t>
            </w:r>
          </w:p>
        </w:tc>
      </w:tr>
    </w:tbl>
    <w:p w14:paraId="25951E90" w14:textId="3DBFF4E6" w:rsidR="00B1672C" w:rsidRPr="00EE2E69" w:rsidRDefault="00B1672C" w:rsidP="00B1672C">
      <w:pPr>
        <w:pStyle w:val="Textoindependiente"/>
        <w:ind w:firstLine="0"/>
        <w:rPr>
          <w:rFonts w:eastAsia="Times New Roman"/>
        </w:rPr>
      </w:pPr>
    </w:p>
    <w:p w14:paraId="206DC21F" w14:textId="1B59AD5E" w:rsidR="00ED13D6" w:rsidRPr="00EE7CB1" w:rsidRDefault="00E2429E" w:rsidP="00B57A1C">
      <w:pPr>
        <w:pStyle w:val="Ttulo21"/>
        <w:rPr>
          <w:lang w:val="es-MX"/>
        </w:rPr>
      </w:pPr>
      <w:r w:rsidRPr="00EE7CB1">
        <w:rPr>
          <w:lang w:val="es-MX"/>
        </w:rPr>
        <w:lastRenderedPageBreak/>
        <w:t>Extracción de la Información</w:t>
      </w:r>
    </w:p>
    <w:p w14:paraId="47BA7A43" w14:textId="77777777" w:rsidR="00B1672C" w:rsidRDefault="00E2429E" w:rsidP="00B1672C">
      <w:pPr>
        <w:pStyle w:val="Textoindependiente"/>
        <w:rPr>
          <w:rFonts w:eastAsia="Times New Roman"/>
          <w:lang w:val="es-EC"/>
        </w:rPr>
      </w:pPr>
      <w:r w:rsidRPr="00E2429E">
        <w:rPr>
          <w:rFonts w:eastAsia="Times New Roman"/>
          <w:lang w:val="es-EC"/>
        </w:rPr>
        <w:t xml:space="preserve">Los criterios de selección de estudios establecen la pauta de extracción de información </w:t>
      </w:r>
      <w:r w:rsidRPr="00C62CD0">
        <w:rPr>
          <w:rFonts w:eastAsia="Times New Roman"/>
          <w:lang w:val="es-EC"/>
        </w:rPr>
        <w:t>relevante. Por cada uno se sintetizó y clasificó a cada artículo para tener</w:t>
      </w:r>
      <w:r w:rsidRPr="00E2429E">
        <w:rPr>
          <w:rFonts w:eastAsia="Times New Roman"/>
          <w:lang w:val="es-EC"/>
        </w:rPr>
        <w:t xml:space="preserve"> una vi</w:t>
      </w:r>
      <w:r w:rsidR="00FF2D35">
        <w:rPr>
          <w:rFonts w:eastAsia="Times New Roman"/>
          <w:lang w:val="es-EC"/>
        </w:rPr>
        <w:t>sión clara de las preguntas RQ1</w:t>
      </w:r>
      <w:r w:rsidR="000D47E9">
        <w:rPr>
          <w:rFonts w:eastAsia="Times New Roman"/>
          <w:lang w:val="es-EC"/>
        </w:rPr>
        <w:t>,</w:t>
      </w:r>
      <w:r w:rsidRPr="00E2429E">
        <w:rPr>
          <w:rFonts w:eastAsia="Times New Roman"/>
          <w:lang w:val="es-EC"/>
        </w:rPr>
        <w:t xml:space="preserve"> RQ2</w:t>
      </w:r>
      <w:r w:rsidR="000D47E9">
        <w:rPr>
          <w:rFonts w:eastAsia="Times New Roman"/>
          <w:lang w:val="es-EC"/>
        </w:rPr>
        <w:t>, RQ3 y RQ4</w:t>
      </w:r>
      <w:r w:rsidRPr="00E2429E">
        <w:rPr>
          <w:rFonts w:eastAsia="Times New Roman"/>
          <w:lang w:val="es-EC"/>
        </w:rPr>
        <w:t xml:space="preserve"> como se describe en la Tabla </w:t>
      </w:r>
      <w:r w:rsidR="00812D01">
        <w:rPr>
          <w:rFonts w:eastAsia="Times New Roman"/>
          <w:lang w:val="es-EC"/>
        </w:rPr>
        <w:t>III</w:t>
      </w:r>
      <w:r w:rsidR="000D47E9">
        <w:rPr>
          <w:rFonts w:eastAsia="Times New Roman"/>
          <w:lang w:val="es-EC"/>
        </w:rPr>
        <w:t>,</w:t>
      </w:r>
      <w:r w:rsidR="004105D0">
        <w:rPr>
          <w:rFonts w:eastAsia="Times New Roman"/>
          <w:lang w:val="es-EC"/>
        </w:rPr>
        <w:t xml:space="preserve"> Tabla </w:t>
      </w:r>
      <w:r w:rsidR="00812D01">
        <w:rPr>
          <w:rFonts w:eastAsia="Times New Roman"/>
          <w:lang w:val="es-EC"/>
        </w:rPr>
        <w:t>I</w:t>
      </w:r>
      <w:r w:rsidR="004105D0">
        <w:rPr>
          <w:rFonts w:eastAsia="Times New Roman"/>
          <w:lang w:val="es-EC"/>
        </w:rPr>
        <w:t>V</w:t>
      </w:r>
      <w:r w:rsidR="000D47E9">
        <w:rPr>
          <w:rFonts w:eastAsia="Times New Roman"/>
          <w:lang w:val="es-EC"/>
        </w:rPr>
        <w:t>, Tabla V y Tabla VI</w:t>
      </w:r>
      <w:r w:rsidRPr="00E2429E">
        <w:rPr>
          <w:rFonts w:eastAsia="Times New Roman"/>
          <w:lang w:val="es-EC"/>
        </w:rPr>
        <w:t>.</w:t>
      </w:r>
    </w:p>
    <w:p w14:paraId="2908D0DB" w14:textId="641A6D44" w:rsidR="00B1672C" w:rsidRDefault="004105D0" w:rsidP="00B1672C">
      <w:pPr>
        <w:pStyle w:val="Textoindependiente"/>
        <w:jc w:val="center"/>
        <w:rPr>
          <w:rFonts w:eastAsia="Times New Roman"/>
          <w:b/>
          <w:color w:val="000000"/>
          <w:sz w:val="18"/>
          <w:szCs w:val="18"/>
          <w:lang w:val="es-EC"/>
        </w:rPr>
      </w:pPr>
      <w:r>
        <w:rPr>
          <w:rFonts w:eastAsia="Times New Roman"/>
          <w:b/>
          <w:color w:val="000000"/>
          <w:sz w:val="18"/>
          <w:szCs w:val="18"/>
          <w:lang w:val="es-EC"/>
        </w:rPr>
        <w:t>TABLE</w:t>
      </w:r>
      <w:r w:rsidRPr="004105D0">
        <w:rPr>
          <w:rFonts w:eastAsia="Times New Roman"/>
          <w:b/>
          <w:color w:val="000000"/>
          <w:sz w:val="18"/>
          <w:szCs w:val="18"/>
          <w:lang w:val="es-EC"/>
        </w:rPr>
        <w:t xml:space="preserve"> </w:t>
      </w:r>
      <w:r>
        <w:rPr>
          <w:rFonts w:eastAsia="Times New Roman"/>
          <w:b/>
          <w:color w:val="000000"/>
          <w:sz w:val="18"/>
          <w:szCs w:val="18"/>
          <w:lang w:val="es-EC"/>
        </w:rPr>
        <w:t>I</w:t>
      </w:r>
      <w:r w:rsidR="00812D01">
        <w:rPr>
          <w:rFonts w:eastAsia="Times New Roman"/>
          <w:b/>
          <w:color w:val="000000"/>
          <w:sz w:val="18"/>
          <w:szCs w:val="18"/>
          <w:lang w:val="es-EC"/>
        </w:rPr>
        <w:t>II</w:t>
      </w:r>
      <w:r w:rsidRPr="004105D0">
        <w:rPr>
          <w:rFonts w:eastAsia="Times New Roman"/>
          <w:b/>
          <w:color w:val="000000"/>
          <w:sz w:val="18"/>
          <w:szCs w:val="18"/>
          <w:lang w:val="es-EC"/>
        </w:rPr>
        <w:t xml:space="preserve"> </w:t>
      </w:r>
      <w:r w:rsidR="000D47E9">
        <w:rPr>
          <w:rFonts w:eastAsia="Times New Roman"/>
          <w:b/>
          <w:color w:val="000000"/>
          <w:sz w:val="18"/>
          <w:szCs w:val="18"/>
          <w:lang w:val="es-EC"/>
        </w:rPr>
        <w:t>PROBLEMAS</w:t>
      </w:r>
      <w:r w:rsidR="00E2429E" w:rsidRPr="004105D0">
        <w:rPr>
          <w:rFonts w:eastAsia="Times New Roman"/>
          <w:b/>
          <w:color w:val="000000"/>
          <w:sz w:val="18"/>
          <w:szCs w:val="18"/>
          <w:lang w:val="es-EC"/>
        </w:rPr>
        <w:t xml:space="preserve"> POR ARTÍCULO</w:t>
      </w:r>
    </w:p>
    <w:tbl>
      <w:tblPr>
        <w:tblStyle w:val="Tablaconcuadrcula"/>
        <w:tblW w:w="0" w:type="auto"/>
        <w:tblLook w:val="04A0" w:firstRow="1" w:lastRow="0" w:firstColumn="1" w:lastColumn="0" w:noHBand="0" w:noVBand="1"/>
      </w:tblPr>
      <w:tblGrid>
        <w:gridCol w:w="2516"/>
        <w:gridCol w:w="2517"/>
      </w:tblGrid>
      <w:tr w:rsidR="009F07EF" w14:paraId="4B925E3A" w14:textId="77777777" w:rsidTr="009F07EF">
        <w:tc>
          <w:tcPr>
            <w:tcW w:w="2516" w:type="dxa"/>
          </w:tcPr>
          <w:p w14:paraId="46A1392A" w14:textId="039C600D" w:rsidR="009F07EF" w:rsidRDefault="009F07EF" w:rsidP="009F07EF">
            <w:pPr>
              <w:pStyle w:val="Textoindependiente"/>
              <w:ind w:firstLine="0"/>
              <w:rPr>
                <w:rFonts w:eastAsia="Times New Roman"/>
                <w:b/>
                <w:color w:val="000000"/>
                <w:sz w:val="18"/>
                <w:szCs w:val="18"/>
                <w:lang w:val="es-EC"/>
              </w:rPr>
            </w:pPr>
            <w:r w:rsidRPr="004B014B">
              <w:rPr>
                <w:rFonts w:eastAsia="Times New Roman"/>
                <w:b/>
                <w:sz w:val="16"/>
                <w:szCs w:val="16"/>
                <w:lang w:val="es-MX"/>
              </w:rPr>
              <w:t>PROBLEMAS</w:t>
            </w:r>
          </w:p>
        </w:tc>
        <w:tc>
          <w:tcPr>
            <w:tcW w:w="2517" w:type="dxa"/>
          </w:tcPr>
          <w:p w14:paraId="321ADCB8" w14:textId="211D7E1C" w:rsidR="009F07EF" w:rsidRDefault="009F07EF" w:rsidP="009F07EF">
            <w:pPr>
              <w:pStyle w:val="Textoindependiente"/>
              <w:ind w:firstLine="0"/>
              <w:rPr>
                <w:rFonts w:eastAsia="Times New Roman"/>
                <w:b/>
                <w:color w:val="000000"/>
                <w:sz w:val="18"/>
                <w:szCs w:val="18"/>
                <w:lang w:val="es-EC"/>
              </w:rPr>
            </w:pPr>
            <w:r w:rsidRPr="004B014B">
              <w:rPr>
                <w:rFonts w:eastAsia="Times New Roman"/>
                <w:b/>
                <w:sz w:val="16"/>
                <w:szCs w:val="16"/>
                <w:lang w:val="es-MX"/>
              </w:rPr>
              <w:t>ARTICULOS</w:t>
            </w:r>
          </w:p>
        </w:tc>
      </w:tr>
      <w:tr w:rsidR="009F07EF" w14:paraId="659DDE05" w14:textId="77777777" w:rsidTr="009F07EF">
        <w:tc>
          <w:tcPr>
            <w:tcW w:w="2516" w:type="dxa"/>
          </w:tcPr>
          <w:p w14:paraId="4935B9AD" w14:textId="037BB22C"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Incertidumbre de completitud.</w:t>
            </w:r>
          </w:p>
        </w:tc>
        <w:tc>
          <w:tcPr>
            <w:tcW w:w="2517" w:type="dxa"/>
          </w:tcPr>
          <w:p w14:paraId="2D20FD30" w14:textId="3B6EE5BA"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{"citationItems":[{"id":"ITEM-1","itemData":{"DOI":"10.1016/j.procs.2015.03.037","ISSN":"18770509","abstract":"Requirement engineering is the cornerstone of systems engineering. Numerous large scale engineered systems face schedule delays, cost overruns and performance shortfalls that can be traced back to the requirements they need to fulfill. In fact, previous research has demonstrated strong relationship between requirements and systems affordability. This paper summarizes and puts into context the authors' novel contributions in three domains of requirements engineering: systems theory, complexity science, and systems methodologies. The authors propose new theorems and their proofs on requirements affecting affordability, propose a new complexity metric at requirement stage that measures the complexity limit of the system at conceptual stage (even before a specific design is determined), and propose two methodologies to elicit excess-free requirement sets and to identify conflicting requirements more effectively. The paper showcases the value of structuring a research in such a manner, i.e. from theory to practice, enabling strengthening the bounds between theorists and practitioners.","author":[{"dropping-particle":"","family":"Salado","given":"Alejandro","non-dropping-particle":"","parse-names":false,"suffix":""},{"dropping-particle":"","family":"Nilchiani","given":"Roshanak","non-dropping-particle":"","parse-names":false,"suffix":""}],"container-title":"Procedia Computer Science","id":"ITEM-1","issue":"C","issued":{"date-parts":[["2015","1","1"]]},"page":"21-30","publisher":"Elsevier","title":"A research on measuring and reducing problem complexity to increase system affordability: From theory to practice","type":"paper-conference","volume":"44"},"uris":["http://www.mendeley.com/documents/?uuid=ff5df2b8-3ec7-3c40-8b58-58687fc1b199"]}],"mendeley":{"formattedCitation":"[47]","plainTextFormattedCitation":"[47]","previouslyFormattedCitation":"[47]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[47]</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[17]</w:t>
            </w:r>
            <w:r w:rsidRPr="00C62CD0">
              <w:rPr>
                <w:rFonts w:eastAsia="Times New Roman"/>
                <w:bCs/>
                <w:color w:val="000000"/>
                <w:sz w:val="16"/>
                <w:szCs w:val="16"/>
                <w:lang w:val="es-EC"/>
              </w:rPr>
              <w:fldChar w:fldCharType="end"/>
            </w:r>
          </w:p>
        </w:tc>
      </w:tr>
      <w:tr w:rsidR="009F07EF" w14:paraId="10166CC5" w14:textId="77777777" w:rsidTr="009F07EF">
        <w:tc>
          <w:tcPr>
            <w:tcW w:w="2516" w:type="dxa"/>
          </w:tcPr>
          <w:p w14:paraId="745B5FDF" w14:textId="286FDCB3"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Modelado dirigido</w:t>
            </w:r>
          </w:p>
        </w:tc>
        <w:tc>
          <w:tcPr>
            <w:tcW w:w="2517" w:type="dxa"/>
          </w:tcPr>
          <w:p w14:paraId="7079EA17" w14:textId="6672877B"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{"citationItems":[{"id":"ITEM-1","itemData":{"DOI":"10.1016/j.procs.2015.03.037","ISSN":"18770509","abstract":"Requirement engineering is the cornerstone of systems engineering. Numerous large scale engineered systems face schedule delays, cost overruns and performance shortfalls that can be traced back to the requirements they need to fulfill. In fact, previous research has demonstrated strong relationship between requirements and systems affordability. This paper summarizes and puts into context the authors' novel contributions in three domains of requirements engineering: systems theory, complexity science, and systems methodologies. The authors propose new theorems and their proofs on requirements affecting affordability, propose a new complexity metric at requirement stage that measures the complexity limit of the system at conceptual stage (even before a specific design is determined), and propose two methodologies to elicit excess-free requirement sets and to identify conflicting requirements more effectively. The paper showcases the value of structuring a research in such a manner, i.e. from theory to practice, enabling strengthening the bounds between theorists and practitioners.","author":[{"dropping-particle":"","family":"Salado","given":"Alejandro","non-dropping-particle":"","parse-names":false,"suffix":""},{"dropping-particle":"","family":"Nilchiani","given":"Roshanak","non-dropping-particle":"","parse-names":false,"suffix":""}],"container-title":"Procedia Computer Science","id":"ITEM-1","issue":"C","issued":{"date-parts":[["2015","1","1"]]},"page":"21-30","publisher":"Elsevier","title":"A research on measuring and reducing problem complexity to increase system affordability: From theory to practice","type":"paper-conference","volume":"44"},"uris":["http://www.mendeley.com/documents/?uuid=ff5df2b8-3ec7-3c40-8b58-58687fc1b199"]}],"mendeley":{"formattedCitation":"[47]","plainTextFormattedCitation":"[47]","previouslyFormattedCitation":"[47]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[47]</w:t>
            </w:r>
            <w:r w:rsidRPr="00C62CD0">
              <w:rPr>
                <w:rFonts w:eastAsia="Times New Roman"/>
                <w:bCs/>
                <w:color w:val="000000"/>
                <w:sz w:val="16"/>
                <w:szCs w:val="16"/>
                <w:lang w:val="es-EC"/>
              </w:rPr>
              <w:fldChar w:fldCharType="end"/>
            </w:r>
          </w:p>
        </w:tc>
      </w:tr>
      <w:tr w:rsidR="009F07EF" w14:paraId="0ED00F33" w14:textId="77777777" w:rsidTr="009F07EF">
        <w:tc>
          <w:tcPr>
            <w:tcW w:w="2516" w:type="dxa"/>
          </w:tcPr>
          <w:p w14:paraId="47577125" w14:textId="52C46C53"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Descomposición elemental</w:t>
            </w:r>
          </w:p>
        </w:tc>
        <w:tc>
          <w:tcPr>
            <w:tcW w:w="2517" w:type="dxa"/>
          </w:tcPr>
          <w:p w14:paraId="009C7F66" w14:textId="547C828B"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{"citationItems":[{"id":"ITEM-1","itemData":{"DOI":"10.1016/j.procs.2015.03.037","ISSN":"18770509","abstract":"Requirement engineering is the cornerstone of systems engineering. Numerous large scale engineered systems face schedule delays, cost overruns and performance shortfalls that can be traced back to the requirements they need to fulfill. In fact, previous research has demonstrated strong relationship between requirements and systems affordability. This paper summarizes and puts into context the authors' novel contributions in three domains of requirements engineering: systems theory, complexity science, and systems methodologies. The authors propose new theorems and their proofs on requirements affecting affordability, propose a new complexity metric at requirement stage that measures the complexity limit of the system at conceptual stage (even before a specific design is determined), and propose two methodologies to elicit excess-free requirement sets and to identify conflicting requirements more effectively. The paper showcases the value of structuring a research in such a manner, i.e. from theory to practice, enabling strengthening the bounds between theorists and practitioners.","author":[{"dropping-particle":"","family":"Salado","given":"Alejandro","non-dropping-particle":"","parse-names":false,"suffix":""},{"dropping-particle":"","family":"Nilchiani","given":"Roshanak","non-dropping-particle":"","parse-names":false,"suffix":""}],"container-title":"Procedia Computer Science","id":"ITEM-1","issue":"C","issued":{"date-parts":[["2015","1","1"]]},"page":"21-30","publisher":"Elsevier","title":"A research on measuring and reducing problem complexity to increase system affordability: From theory to practice","type":"paper-conference","volume":"44"},"uris":["http://www.mendeley.com/documents/?uuid=ff5df2b8-3ec7-3c40-8b58-58687fc1b199"]}],"mendeley":{"formattedCitation":"[47]","plainTextFormattedCitation":"[47]","previouslyFormattedCitation":"[47]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[47]</w:t>
            </w:r>
            <w:r w:rsidRPr="00C62CD0">
              <w:rPr>
                <w:rFonts w:eastAsia="Times New Roman"/>
                <w:bCs/>
                <w:color w:val="000000"/>
                <w:sz w:val="16"/>
                <w:szCs w:val="16"/>
                <w:lang w:val="es-EC"/>
              </w:rPr>
              <w:fldChar w:fldCharType="end"/>
            </w:r>
          </w:p>
        </w:tc>
      </w:tr>
      <w:tr w:rsidR="009F07EF" w14:paraId="48B5093D" w14:textId="77777777" w:rsidTr="009F07EF">
        <w:tc>
          <w:tcPr>
            <w:tcW w:w="2516" w:type="dxa"/>
          </w:tcPr>
          <w:p w14:paraId="5EE3D245" w14:textId="47A8F8E5"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Inconsistencia de los requisitos</w:t>
            </w:r>
          </w:p>
        </w:tc>
        <w:tc>
          <w:tcPr>
            <w:tcW w:w="2517" w:type="dxa"/>
          </w:tcPr>
          <w:p w14:paraId="650695FD" w14:textId="38614055"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{"citationItems":[{"id":"ITEM-1","itemData":{"DOI":"10.1145/2737856.2737886","ISBN":"9781450331630","abstract":"Information and Communication Technologies and Development (ICTD) has created enormous potential in the expansion of socio- economic opportunities for larger group of underprivileged and isolated population. In spite of the high expectations, there have been some noticeable disappointments in the number of ICTD projects for their poor qualities caused by not fully aware of the requirements and their elicitation process in the system development. This paper identifies the documented requirements elicitation approaches and provides an analysis of a strategic methodological process of requirements elicitation applicable in the ICTD systems development. This paper is based on a Systematic Literature Review (SLR) of documented requirements elicitation approaches in the literature. The results and analysis of this paper contribute in the requirements elicitation process by serving the ICTD project developer as the means of understanding the system development requirements, their elicitation process, and deriving appropriate methods and tools for requirements elicitation.","author":[{"dropping-particle":"","family":"Hasan","given":"M. Mahmudul","non-dropping-particle":"","parse-names":false,"suffix":""}],"container-title":"ACM International Conference Proceeding Series","id":"ITEM-1","issued":{"date-parts":[["2015","5","15"]]},"page":"1-4","publisher":"Association for Computing Machinery","publisher-place":"New York, New York, USA","title":"ICTD Systems Development: Analysis of Requirements Elicitation Approaches","type":"paper-conference","volume":"15"},"uris":["http://www.mendeley.com/documents/?uuid=e34f952c-8e61-339b-91c7-812c5c7eb638"]}],"mendeley":{"formattedCitation":"[46]","plainTextFormattedCitation":"[46]","previouslyFormattedCitation":"[46]"},"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[46]</w:t>
            </w:r>
            <w:r w:rsidRPr="00C62CD0">
              <w:rPr>
                <w:rFonts w:eastAsia="Times New Roman"/>
                <w:bCs/>
                <w:color w:val="000000"/>
                <w:sz w:val="16"/>
                <w:szCs w:val="16"/>
                <w:lang w:val="es-EC"/>
              </w:rPr>
              <w:fldChar w:fldCharType="end"/>
            </w:r>
          </w:p>
        </w:tc>
      </w:tr>
      <w:tr w:rsidR="009F07EF" w14:paraId="64D84618" w14:textId="77777777" w:rsidTr="009F07EF">
        <w:tc>
          <w:tcPr>
            <w:tcW w:w="2516" w:type="dxa"/>
          </w:tcPr>
          <w:p w14:paraId="64304C70" w14:textId="05EDE03D"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 xml:space="preserve">Ambigüedad </w:t>
            </w:r>
          </w:p>
        </w:tc>
        <w:tc>
          <w:tcPr>
            <w:tcW w:w="2517" w:type="dxa"/>
          </w:tcPr>
          <w:p w14:paraId="2BF15861" w14:textId="11C03218"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{"citationItems":[{"id":"ITEM-1","itemData":{"DOI":"10.1145/2737856.2737886","ISBN":"9781450331630","abstract":"Information and Communication Technologies and Development (ICTD) has created enormous potential in the expansion of socio- economic opportunities for larger group of underprivileged and isolated population. In spite of the high expectations, there have been some noticeable disappointments in the number of ICTD projects for their poor qualities caused by not fully aware of the requirements and their elicitation process in the system development. This paper identifies the documented requirements elicitation approaches and provides an analysis of a strategic methodological process of requirements elicitation applicable in the ICTD systems development. This paper is based on a Systematic Literature Review (SLR) of documented requirements elicitation approaches in the literature. The results and analysis of this paper contribute in the requirements elicitation process by serving the ICTD project developer as the means of understanding the system development requirements, their elicitation process, and deriving appropriate methods and tools for requirements elicitation.","author":[{"dropping-particle":"","family":"Hasan","given":"M. Mahmudul","non-dropping-particle":"","parse-names":false,"suffix":""}],"container-title":"ACM International Conference Proceeding Series","id":"ITEM-1","issued":{"date-parts":[["2015","5","15"]]},"page":"1-4","publisher":"Association for Computing Machinery","publisher-place":"New York, New York, USA","title":"ICTD Systems Development: Analysis of Requirements Elicitation Approaches","type":"paper-conference","volume":"15"},"uris":["http://www.mendeley.com/documents/?uuid=e34f952c-8e61-339b-91c7-812c5c7eb638"]}],"mendeley":{"formattedCitation":"[46]","plainTextFormattedCitation":"[46]","previouslyFormattedCitation":"[46]"},"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[46]</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[34]</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[23]</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{"citationItems":[{"id":"ITEM-1","itemData":{"DOI":"10.1109/RE.2016.56","ISBN":"9781509041213","abstract":"Interviews with stakeholders are the most commonly used elicitation technique, as they are considered one of the most effective ways to transfer knowledge between requirements analysts and customers. During these interviews, ambiguity is a major obstacle for knowledge transfer, as it can lead to incorrectly understood needs and domain aspects and may ultimately result in poorly defined requirements. To address this issue, previous work focused on how ambiguity is perceived on the analyst side, i.e., when the analyst perceives an expression of the customer as ambiguous. However, this work did not consider how ambiguity can affect customers, i.e., when questions fromthe analyst are perceived as ambiguous. Since customers are notin general trained to cope with ambiguity, it is important to provide analysts with techniques that can help them to identify these situations. To support the analysts in this task, we propose to explore the relation between a perceived ambiguity on the customer side, and changes in the voice and bio parameters of that customer. To realize our idea, we plan to (1) study how changes in the voice and bio parameters can be correlated to the levels of stress, confusion, and uncertainty of an interviewee and, ultimately, to ambiguity and (2) investigate the application of modern voice analyzers and wristbands in the context ofcustomer-analyst interviews. To show the feasibility of the idea, inthis paper we present the result of our first step in this direction:an overview of different voice analyzers and wristbands that cancollect bio parameters and their application in similar contexts. Moreover, we propose a plan to carry our research out.","author":[{"dropping-particle":"","family":"Spoletini","given":"Paola","non-dropping-particle":"","parse-names":false,"suffix":""},{"dropping-particle":"","family":"Brock","given":"Casey","non-dropping-particle":"","parse-names":false,"suffix":""},{"dropping-particle":"","family":"Shahwar","given":"Rahat","non-dropping-particle":"","parse-names":false,"suffix":""},{"dropping-particle":"","family":"Ferrari","given":"Alessio","non-dropping-particle":"","parse-names":false,"suffix":""}],"container-title":"Proceedings - 2016 IEEE 24th International Requirements Engineering Conference, RE 2016","id":"ITEM-1","issued":{"date-parts":[["2016","12","2"]]},"page":"371-376","publisher":"Institute of Electrical and Electronics Engineers Inc.","title":"Empowering Requirements Elicitation Interviews with Vocal and Biofeedback Analysis","type":"paper-conference"},"uris":["http://www.mendeley.com/documents/?uuid=0c83bf7c-c611-3f71-9a6e-0bc36676a4e5"]}],"mendeley":{"formattedCitation":"[22]","plainTextFormattedCitation":"[22]","previouslyFormattedCitation":"[22]"},"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[22]</w:t>
            </w:r>
            <w:r w:rsidRPr="00C62CD0">
              <w:rPr>
                <w:rFonts w:eastAsia="Times New Roman"/>
                <w:bCs/>
                <w:color w:val="000000"/>
                <w:sz w:val="16"/>
                <w:szCs w:val="16"/>
                <w:lang w:val="es-EC"/>
              </w:rPr>
              <w:fldChar w:fldCharType="end"/>
            </w:r>
          </w:p>
        </w:tc>
      </w:tr>
      <w:tr w:rsidR="009F07EF" w14:paraId="3B92EA37" w14:textId="77777777" w:rsidTr="009F07EF">
        <w:tc>
          <w:tcPr>
            <w:tcW w:w="2516" w:type="dxa"/>
          </w:tcPr>
          <w:p w14:paraId="58060426" w14:textId="154E8376"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Contradicción de requisitos por parte del usuario</w:t>
            </w:r>
          </w:p>
        </w:tc>
        <w:tc>
          <w:tcPr>
            <w:tcW w:w="2517" w:type="dxa"/>
          </w:tcPr>
          <w:p w14:paraId="79DA0230" w14:textId="0015F6F3"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Technology","id":"ITEM-1","issued":{"date-parts":[["0","7"]]},"page":"160-179","publisher":"Elsevier B.V.","title":"REASSURE: Requirements elicitation for adaptive socio-technical systems using repertory grid","type":"article-journal","volume":"87"},"uris":["http://www.mendeley.com/documents/?uuid=742c303b-ce54-3c4c-bec4-9467990bb04b"]}],"mendeley":{"formattedCitation":"[43]","plainTextFormattedCitation":"[43]","previouslyFormattedCitation":"[43]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[43]</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Science","id":"ITEM-1","issued":{"date-parts":[["2016","1","1"]]},"page":"1691-1700","publisher":"Elsevier B.V.","title":"Requirements Elicitation with Extended Goal Graph","type":"paper-conference","volume":"96"},"uris":["http://www.mendeley.com/documents/?uuid=a36ffae7-8847-3c0a-9f03-5bc1143adf4e"]}],"mendeley":{"formattedCitation":"[33]","plainTextFormattedCitation":"[33]","previouslyFormattedCitation":"[33]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[33]</w:t>
            </w:r>
            <w:r w:rsidRPr="00C62CD0">
              <w:rPr>
                <w:rFonts w:eastAsia="Times New Roman"/>
                <w:bCs/>
                <w:color w:val="000000"/>
                <w:sz w:val="16"/>
                <w:szCs w:val="16"/>
                <w:lang w:val="es-EC"/>
              </w:rPr>
              <w:fldChar w:fldCharType="end"/>
            </w:r>
          </w:p>
        </w:tc>
      </w:tr>
      <w:tr w:rsidR="009F07EF" w14:paraId="71A601F3" w14:textId="77777777" w:rsidTr="009F07EF">
        <w:tc>
          <w:tcPr>
            <w:tcW w:w="2516" w:type="dxa"/>
          </w:tcPr>
          <w:p w14:paraId="0E3026B6" w14:textId="65AF7AC7"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Mala formulación de las encuestas y entrevistas</w:t>
            </w:r>
          </w:p>
        </w:tc>
        <w:tc>
          <w:tcPr>
            <w:tcW w:w="2517" w:type="dxa"/>
          </w:tcPr>
          <w:p w14:paraId="6849C8B7" w14:textId="18060E78"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{"citationItems":[{"id":"ITEM-1","itemData":{"DOI":"10.1109/DISE.2017.9","ISBN":"9781538604007","abstract":"Requirements elicitation (RE) is the explanatorydevelopment activity of helping users figure out what theywant. However, acquisition of requirements is challenging andinappropriate requirements might lead to unncessary projectdevelopment cost. It is important to validate the requirementswith various possible techniques to design a software solution. It is equally important to choose appropriate techniques for RE. To understand the importance of RE, Energy feedback or visualizationof electricity consumption application had been chosenwhich would help in reducing household electricity consumptionby motivating the residential end-users. To design an effectiveand innovative solution for visualization application, this articleused a combination of three RE techniques, viz., systematicliterature review (SLR), crowdsourcing survey and user-centreddesign (UCD) based design activity. The SLR assessed 22 studies, while the crowdsourcing survey and the design activity had137 and 6 participants respectively. The RE techniques wereinterdependent and the results from each technique was fedto design the subsequent phases. Each of the RE techniques'motivation, procedure and its results were discussed and werestatistically compared with each other forming the top sevenfeatures of the system to be developed. This study also analyzedthe effectiveness of the requirements elicitation by conductingretrospective on the RE techniques. The retrospective analyzedthings that went well, things that did not go well, and things thatcan be improved. It led to the discussion on how effectively canthis process be improved to collect the requirements.","author":[{"dropping-particle":"","family":"Murugesan","given":"Latha Karthigaa","non-dropping-particle":"","parse-names":false,"suffix":""},{"dropping-particle":"","family":"Hoda","given":"Rashina","non-dropping-particle":"","parse-names":false,"suffix":""},{"dropping-particle":"","family":"Salcic","given":"Zoran","non-dropping-particle":"","parse-names":false,"suffix":""}],"container-title":"Proceedings - 2017 IEEE/ACM 1st International Workshop on Design and Innovation in Software Engineering, DISE 2017","id":"ITEM-1","issued":{"date-parts":[["2017","6","30"]]},"page":"6-12","publisher":"Institute of Electrical and Electronics Engineers Inc.","title":"Identifying Design Features Using Combination of Requirements Elicitation Techniques","type":"paper-conference"},"uris":["http://www.mendeley.com/documents/?uuid=7db684af-ee72-3648-960a-ae4da6a1ddd7"]}],"mendeley":{"formattedCitation":"[40]","plainTextFormattedCitation":"[40]","previouslyFormattedCitation":"[40]"},"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[40]</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[36]</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[34]</w:t>
            </w:r>
            <w:r w:rsidRPr="00C62CD0">
              <w:rPr>
                <w:rFonts w:eastAsia="Times New Roman"/>
                <w:bCs/>
                <w:color w:val="000000"/>
                <w:sz w:val="16"/>
                <w:szCs w:val="16"/>
                <w:lang w:val="es-EC"/>
              </w:rPr>
              <w:fldChar w:fldCharType="end"/>
            </w:r>
          </w:p>
        </w:tc>
      </w:tr>
      <w:tr w:rsidR="009F07EF" w14:paraId="564B0853" w14:textId="77777777" w:rsidTr="009F07EF">
        <w:tc>
          <w:tcPr>
            <w:tcW w:w="2516" w:type="dxa"/>
          </w:tcPr>
          <w:p w14:paraId="08A5AF95" w14:textId="3B65E178"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Diversidad de partes interesadas</w:t>
            </w:r>
          </w:p>
        </w:tc>
        <w:tc>
          <w:tcPr>
            <w:tcW w:w="2517" w:type="dxa"/>
          </w:tcPr>
          <w:p w14:paraId="574D949C" w14:textId="4E878432"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[12]</w:t>
            </w:r>
            <w:r w:rsidRPr="00C62CD0">
              <w:rPr>
                <w:rFonts w:eastAsia="Times New Roman"/>
                <w:bCs/>
                <w:color w:val="000000"/>
                <w:sz w:val="16"/>
                <w:szCs w:val="16"/>
                <w:lang w:val="es-EC"/>
              </w:rPr>
              <w:fldChar w:fldCharType="end"/>
            </w:r>
          </w:p>
        </w:tc>
      </w:tr>
      <w:tr w:rsidR="009F07EF" w14:paraId="368096B9" w14:textId="77777777" w:rsidTr="009F07EF">
        <w:tc>
          <w:tcPr>
            <w:tcW w:w="2516" w:type="dxa"/>
          </w:tcPr>
          <w:p w14:paraId="178B4853" w14:textId="3FE75691"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Falta de recursos al obtener requisitos</w:t>
            </w:r>
          </w:p>
        </w:tc>
        <w:tc>
          <w:tcPr>
            <w:tcW w:w="2517" w:type="dxa"/>
          </w:tcPr>
          <w:p w14:paraId="55624868" w14:textId="28F0E1CD"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[12]</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[39]</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{"citationItems":[{"id":"ITEM-1","itemData":{"DOI":"10.1109/RCIS.2015.7128873","ISSN":"21511357","abstract":"Crowdsourcing is an emerging paradigm which utilises the power of the crowd in contributing information and solving problems. Crowdsourcing can support requirements elicitation, especially for systems used by a wide range of users and working in a dynamic context where requirements evolve regularly. For such systems, traditional elicitation methods are typically costly and limited in catering for the high diversity, scale and volatility of requirements. In this paper, we advocate the use of crowdsourcing for requirements elicitation and investigate ways to configure crowdsourcing to improve the quality of elicited requirements. To confirm and enhance our argument, we follow an empirical approach starting with two focus groups involving 14 participants, users and developers, followed by an online expert survey involving 34 participants from the Requirements Engineering community. We discuss our findings and present a set of challenges of applying crowdsourcing to aid requirements engineering with a focus on the elicitation stage.","author":[{"dropping-particle":"","family":"Hosseini","given":"Mahmood","non-dropping-particle":"","parse-names":false,"suffix":""},{"dropping-particle":"","family":"Shahri","given":"Alimohammad","non-dropping-particle":"","parse-names":false,"suffix":""},{"dropping-particle":"","family":"Phalp","given":"Keith","non-dropping-particle":"","parse-names":false,"suffix":""},{"dropping-particle":"","family":"Taylor","given":"Jacqui","non-dropping-particle":"","parse-names":false,"suffix":""},{"dropping-particle":"","family":"Ali","given":"Raian","non-dropping-particle":"","parse-names":false,"suffix":""},{"dropping-particle":"","family":"Dalpiaz","given":"Fabiano","non-dropping-particle":"","parse-names":false,"suffix":""}],"container-title":"Proceedings - International Conference on Research Challenges in Information Science","id":"ITEM-1","issue":"June","issued":{"date-parts":[["2015","6","19"]]},"page":"133-138","publisher":"IEEE Computer Society","title":"Configuring crowdsourcing for requirements elicitation","type":"paper-conference","volume":"2015-June"},"uris":["http://www.mendeley.com/documents/?uuid=d72adafc-308c-3258-8986-cc844582aa65"]}],"mendeley":{"formattedCitation":"[29]","plainTextFormattedCitation":"[29]","previouslyFormattedCitation":"[29]"},"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[29]</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{"citationItems":[{"id":"ITEM-1","itemData":{"DOI":"10.1109/ICENCO48310.2019.9027371","ISBN":"9781728151465","abstract":"eLearning is gaining more ranking nowadays; eLearning systems (eLS) are in continuous need for improvements to meet its stakeholders' requirements. Traditional requirements elicitation techniques can't satisfy the continuous requirements of eLearning stakeholders. Crowdsourcing is an emerging concept in the requirements elicitation, an approach of requirements elicitation based on the crowdsourcing concept for eLS is discussed. In this paper the approach is further evaluated using bi-gram topic modeling. This will assess the approach validity to better extract eLearning stakeholders' requirements and help in the requirements elicitation and evolution of eLS. The bi-gram evaluation was applied on three LMS products and the results were compared with the results of LDA algorithm extraction and with the manual extraction of the requirements. The average results of bigram model were 0.68 f-measure, 0.76 precision, and 0.61 recall. The extracted keywords using bi-gram were better than normal LDA algorithm, relevant and can help in requirements evolution of the eLS.","author":[{"dropping-particle":"","family":"Rizk","given":"Nancy M.","non-dropping-particle":"","parse-names":false,"suffix":""},{"dropping-particle":"","family":"Nasr","given":"Eman S.","non-dropping-particle":"","parse-names":false,"suffix":""},{"dropping-particle":"","family":"Gheith","given":"Mervat H.","non-dropping-particle":"","parse-names":false,"suffix":""}],"container-title":"ICENCO 2019 - 2019 15th International Computer Engineering Conference: Utilizing Machine Intelligence for a Better World","id":"ITEM-1","issued":{"date-parts":[["2019","12","1"]]},"page":"222-226","publisher":"Institute of Electrical and Electronics Engineers Inc.","title":"Enhancing CREeLS the crowdsourcing based requirements elicitation approach for elearning systems using bi-gram evaluation","type":"paper-conference"},"uris":["http://www.mendeley.com/documents/?uuid=b0a35a21-9fb6-3226-815e-58f38e322fa0"]}],"mendeley":{"formattedCitation":"[13]","plainTextFormattedCitation":"[13]","previouslyFormattedCitation":"[13]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[13]</w:t>
            </w:r>
            <w:r w:rsidRPr="00C62CD0">
              <w:rPr>
                <w:rFonts w:eastAsia="Times New Roman"/>
                <w:bCs/>
                <w:color w:val="000000"/>
                <w:sz w:val="16"/>
                <w:szCs w:val="16"/>
                <w:lang w:val="es-EC"/>
              </w:rPr>
              <w:fldChar w:fldCharType="end"/>
            </w:r>
          </w:p>
        </w:tc>
      </w:tr>
      <w:tr w:rsidR="009F07EF" w14:paraId="219DA759" w14:textId="77777777" w:rsidTr="009F07EF">
        <w:tc>
          <w:tcPr>
            <w:tcW w:w="2516" w:type="dxa"/>
          </w:tcPr>
          <w:p w14:paraId="7E2301FB" w14:textId="3C13493E"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Fiabilidad en la información obtenida</w:t>
            </w:r>
          </w:p>
        </w:tc>
        <w:tc>
          <w:tcPr>
            <w:tcW w:w="2517" w:type="dxa"/>
          </w:tcPr>
          <w:p w14:paraId="20100507" w14:textId="4AEDAC36"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{"citationItems":[{"id":"ITEM-1","itemData":{"DOI":"10.1109/CIACT.2017.7977366","ISBN":"9781509062188","abstract":"Goal Oriented Requirements Engineering (GORE) is concerned with the identification of goals of the software according to the need of the stakeholders. In GORE, goals are the need of the stakeholders. These goals are refined and decomposed into sub-goals until the responsibility of the last goals are assigned to some agent or some software system. In literature different methods have been developed based on GORE concepts for the identification of software goals or software requirements like fuzzy attributed goal oriented software requirements analysis (FAGOSRA) method, knowledge acquisition for automated specifications (KAOS), iframework, attributed goal oriented requirements analysis (AGORA) method, etc. In AGORA, decision makers use subjective values during the selection and the prioritization of software requirements. AGORA method can be extended by computing the objective values. These objective values can be obtained by using analytic hierarchy process (AHP). In AGORA, there is no support to check whether the values provided by the decision makers are consistent or not. Therefore, in order to address this issue we proposed a method for the prioritization of software requirements by applying the AHP in goal oriented requirements elicitation method. Finally, we consider an example to explain the proposed method.","author":[{"dropping-particle":"","family":"Sadiq","given":"Mohd","non-dropping-particle":"","parse-names":false,"suffix":""},{"dropping-particle":"","family":"Hassan","given":"Tanveer","non-dropping-particle":"","parse-names":false,"suffix":""},{"dropping-particle":"","family":"Nazneen","given":"Sanjida","non-dropping-particle":"","parse-names":false,"suffix":""}],"container-title":"3rd IEEE International Conference on ","id":"ITEM-1","issued":{"date-parts":[["2017","7","12"]]},"publisher":"Institute of Electrical and Electronics Engineers Inc.","title":"AHP-GORE-PSR: Applying analytic hierarchy process in goal oriented requirements elicitation method for the prioritization of software requirements","type":"paper-conference"},"uris":["http://www.mendeley.com/documents/?uuid=4a496a86-0e8e-3cd1-9b0a-d56312d700cb"]}],"mendeley":{"formattedCitation":"[41]","plainTextFormattedCitation":"[41]","previouslyFormattedCitation":"[41]"},"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[41]</w:t>
            </w:r>
            <w:r w:rsidRPr="00C62CD0">
              <w:rPr>
                <w:rFonts w:eastAsia="Times New Roman"/>
                <w:bCs/>
                <w:color w:val="000000"/>
                <w:sz w:val="16"/>
                <w:szCs w:val="16"/>
                <w:lang w:val="es-EC"/>
              </w:rPr>
              <w:fldChar w:fldCharType="end"/>
            </w:r>
          </w:p>
        </w:tc>
      </w:tr>
      <w:tr w:rsidR="009F07EF" w14:paraId="31815520" w14:textId="77777777" w:rsidTr="009F07EF">
        <w:tc>
          <w:tcPr>
            <w:tcW w:w="2516" w:type="dxa"/>
          </w:tcPr>
          <w:p w14:paraId="3829D7F3" w14:textId="1AF4618C"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 xml:space="preserve">Alcance de información </w:t>
            </w:r>
          </w:p>
        </w:tc>
        <w:tc>
          <w:tcPr>
            <w:tcW w:w="2517" w:type="dxa"/>
          </w:tcPr>
          <w:p w14:paraId="384E5E38" w14:textId="2C4EE7BD"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[38]</w:t>
            </w:r>
            <w:r w:rsidRPr="00C62CD0">
              <w:rPr>
                <w:rFonts w:eastAsia="Times New Roman"/>
                <w:bCs/>
                <w:color w:val="000000"/>
                <w:sz w:val="16"/>
                <w:szCs w:val="16"/>
                <w:lang w:val="es-EC"/>
              </w:rPr>
              <w:fldChar w:fldCharType="end"/>
            </w:r>
          </w:p>
        </w:tc>
      </w:tr>
      <w:tr w:rsidR="009F07EF" w14:paraId="13CAEFC4" w14:textId="77777777" w:rsidTr="009F07EF">
        <w:tc>
          <w:tcPr>
            <w:tcW w:w="2516" w:type="dxa"/>
          </w:tcPr>
          <w:p w14:paraId="49AB6ABE" w14:textId="6A1D1A1F"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Comprensión de información</w:t>
            </w:r>
          </w:p>
        </w:tc>
        <w:tc>
          <w:tcPr>
            <w:tcW w:w="2517" w:type="dxa"/>
          </w:tcPr>
          <w:p w14:paraId="502AC4C1" w14:textId="797FF6A4"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[38]</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{"citationItems":[{"id":"ITEM-1","itemData":{"DOI":"10.1109/EmpiRE.2018.00007","ISBN":"9781538683590","abstract":"Requirements Engineering is a multidisciplinary and a human-centered process, therefore, the artifacts produced from RE are always error-prone. The most significant of these errors are missing or misunderstanding requirements. Information loss in RE could result in omitted logic in the software, which will be onerous to correct at the later stages of development. In this paper, we demonstrate and investigate how interactive and Loud Paper Prototyping (LPP) can be integrated to collect stakeholders' needs and expectations than interactive prototyping or face-to-face meetings alone. To this end, we conducted a case study of (1) 31 mobile application (App) development teams who applied either of interactive or loud prototyping and (2) 19 mobile App development teams who applied only the face-to-face meetings. From this study, we found that while using Silent Paper Prototyping (SPP) rather than No Paper Prototyping (NPP) is a more efficient technique to capture Non-Functional Requirements (NFRs), User Interface (UI) requirements, and existing requirements, LPP is more applicable to manage NFRs, UI requirements, as well as adding new requirements and removing/modifying the existing requirements. We also found that among LPP and SPP, LPP is more efficient to capture and influence Functional Requirements (FRs).","author":[{"dropping-particle":"","family":"Shakeri Hossein Abad","given":"Zahra","non-dropping-particle":"","parse-names":false,"suffix":""},{"dropping-particle":"","family":"Moazzam","given":"Sania","non-dropping-particle":"","parse-names":false,"suffix":""},{"dropping-particle":"","family":"Lo","given":"Christina","non-dropping-particle":"","parse-names":false,"suffix":""},{"dropping-particle":"","family":"Lan","given":"Tianhan","non-dropping-particle":"","parse-names":false,"suffix":""},{"dropping-particle":"","family":"Frroku","given":"Elis","non-dropping-particle":"","parse-names":false,"suffix":""},{"dropping-particle":"","family":"Kim","given":"Heejun","non-dropping-particle":"","parse-names":false,"suffix":""}],"container-title":"Proceedings - 2018 7th Workshop on Empirical Requirements Engineering, EmpiRE 2018","id":"ITEM-1","issued":{"date-parts":[["2018","10","19"]]},"page":"16-23","publisher":"Institute of Electrical and Electronics Engineers Inc.","title":"Loud and Interactive Paper Prototyping in Requirements Elicitation: What is it Good for?","type":"paper-conference"},"uris":["http://www.mendeley.com/documents/?uuid=5976f8b3-370a-3113-b19c-ec9ce1321a78"]}],"mendeley":{"formattedCitation":"[31]","plainTextFormattedCitation":"[31]","previouslyFormattedCitation":"[31]"},"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[31]</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[30]</w:t>
            </w:r>
            <w:r w:rsidRPr="00C62CD0">
              <w:rPr>
                <w:rFonts w:eastAsia="Times New Roman"/>
                <w:bCs/>
                <w:color w:val="000000"/>
                <w:sz w:val="16"/>
                <w:szCs w:val="16"/>
                <w:lang w:val="es-EC"/>
              </w:rPr>
              <w:fldChar w:fldCharType="end"/>
            </w:r>
          </w:p>
        </w:tc>
      </w:tr>
      <w:tr w:rsidR="009F07EF" w14:paraId="7FFC21DC" w14:textId="77777777" w:rsidTr="009F07EF">
        <w:tc>
          <w:tcPr>
            <w:tcW w:w="2516" w:type="dxa"/>
          </w:tcPr>
          <w:p w14:paraId="6B5CE8E6" w14:textId="3D25FA8C"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Información volátil</w:t>
            </w:r>
          </w:p>
        </w:tc>
        <w:tc>
          <w:tcPr>
            <w:tcW w:w="2517" w:type="dxa"/>
          </w:tcPr>
          <w:p w14:paraId="665FB052" w14:textId="7509A832"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[38]</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[28]</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{"citationItems":[{"id":"ITEM-1","itemData":{"DOI":"10.1109/CrowdRE.2015.7367586","ISBN":"9781509001132","abstract":"Crowdsourcing is an emerging method to collect requirements for software systems. Applications seeking global acceptance need to meet the expectations of a wide range of users. Collecting requirements and arriving at consensus with a wide range of users is difficult using traditional method of requirements elicitation. This paper presents crowdsourcing based approach for German medium-size software company MyERP that might help the company to get access to requirements from non-German customers. We present the tasks involved in the proposed solution that would help the company meet the goal of eliciting requirements at a fast pace with non-German customers.","author":[{"dropping-particle":"","family":"Srivastava","given":"Pratyoush K.","non-dropping-particle":"","parse-names":false,"suffix":""},{"dropping-particle":"","family":"Sharma","given":"Richa","non-dropping-particle":"","parse-names":false,"suffix":""}],"container-title":"1st International Workshop on Crowd-Based Requirements Engineering, CrowdRE 2015 - Proceedings","id":"ITEM-1","issued":{"date-parts":[["2015","12","28"]]},"page":"31-35","publisher":"Institute of Electrical and Electronics Engineers Inc.","title":"Crowdsourcing to elicit requirements for MyERP application","type":"paper-conference"},"uris":["http://www.mendeley.com/documents/?uuid=9fd3c783-df40-3c43-bea4-a7794f1d21c6"]}],"mendeley":{"formattedCitation":"[27]","plainTextFormattedCitation":"[27]","previouslyFormattedCitation":"[27]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[27]</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[20]</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[15]</w:t>
            </w:r>
            <w:r w:rsidRPr="00C62CD0">
              <w:rPr>
                <w:rFonts w:eastAsia="Times New Roman"/>
                <w:bCs/>
                <w:color w:val="000000"/>
                <w:sz w:val="16"/>
                <w:szCs w:val="16"/>
                <w:lang w:val="es-EC"/>
              </w:rPr>
              <w:fldChar w:fldCharType="end"/>
            </w:r>
          </w:p>
        </w:tc>
      </w:tr>
      <w:tr w:rsidR="009F07EF" w14:paraId="71C5EC44" w14:textId="77777777" w:rsidTr="009F07EF">
        <w:tc>
          <w:tcPr>
            <w:tcW w:w="2516" w:type="dxa"/>
          </w:tcPr>
          <w:p w14:paraId="06AC0098" w14:textId="0E86701E"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Objetivos mal planteados</w:t>
            </w:r>
          </w:p>
        </w:tc>
        <w:tc>
          <w:tcPr>
            <w:tcW w:w="2517" w:type="dxa"/>
          </w:tcPr>
          <w:p w14:paraId="0F9F6A83" w14:textId="5687DC61"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{"citationItems":[{"id":"ITEM-1","itemData":{"DOI":"10.1109/IIAI-AAI.2019.00172","ISBN":"9781728126272","abstract":"Requirements elicitation is the first step in software development, methods such as data collection, questionnaire, interview, field observation are used in requirements elicitation, either way, the requirements from customer need to be properly extracted. For the interview, the accuracy of requirements elicitation depends on the dialog ability of software engineer (extractor) and customer (respondent). Among software engineers, there is a difference in the ability of requirements elicitation. Besides, it is difficult for experienced software engineers to extract customer requirements without fail. In this paper, in order to extract requirements without omission, the scope of the requirements is determined in advance, and a tree-like requirements decomposition structure is proposed for constructing the requirement questions. At last, a comparative experiment was carried out, and the effectiveness of the approach was positively supported by the experiment result.","author":[{"dropping-particle":"","family":"Zhi","given":"Qiang","non-dropping-particle":"","parse-names":false,"suffix":""},{"dropping-particle":"","family":"Zhou","given":"Zhengshu","non-dropping-particle":"","parse-names":false,"suffix":""},{"dropping-particle":"","family":"Morisaki","given":"Shuji","non-dropping-particle":"","parse-names":false,"suffix":""},{"dropping-particle":"","family":"Yamamoto","given":"Shuichiro","non-dropping-particle":"","parse-names":false,"suffix":""}],"container-title":"Proceedings - 2019 8th International Congress on Advanced Applied Informatics, IIAI-AAI 2019","id":"ITEM-1","issued":{"date-parts":[["2019","7","1"]]},"page":"847-852","publisher":"Institute of Electrical and Electronics Engineers Inc.","title":"An Approach for Requirements Elicitation using Goal, Question, and Answer","type":"paper-conference"},"uris":["http://www.mendeley.com/documents/?uuid=fe162aa5-bc66-3333-859c-9a5219f87cdd"]}],"mendeley":{"formattedCitation":"[37]","plainTextFormattedCitation":"[37]","previouslyFormattedCitation":"[37]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[37]</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{"citationItems":[{"id":"ITEM-1","itemData":{"DOI":"10.1109/EmpiRE.2018.00007","ISBN":"9781538683590","abstract":"Requirements Engineering is a multidisciplinary and a human-centered process, therefore, the artifacts produced from RE are always error-prone. The most significant of these errors are missing or misunderstanding requirements. Information loss in RE could result in omitted logic in the software, which will be onerous to correct at the later stages of development. In this paper, we demonstrate and investigate how interactive and Loud Paper Prototyping (LPP) can be integrated to collect stakeholders' needs and expectations than interactive prototyping or face-to-face meetings alone. To this end, we conducted a case study of (1) 31 mobile application (App) development teams who applied either of interactive or loud prototyping and (2) 19 mobile App development teams who applied only the face-to-face meetings. From this study, we found that while using Silent Paper Prototyping (SPP) rather than No Paper Prototyping (NPP) is a more efficient technique to capture Non-Functional Requirements (NFRs), User Interface (UI) requirements, and existing requirements, LPP is more applicable to manage NFRs, UI requirements, as well as adding new requirements and removing/modifying the existing requirements. We also found that among LPP and SPP, LPP is more efficient to capture and influence Functional Requirements (FRs).","author":[{"dropping-particle":"","family":"Shakeri Hossein Abad","given":"Zahra","non-dropping-particle":"","parse-names":false,"suffix":""},{"dropping-particle":"","family":"Moazzam","given":"Sania","non-dropping-particle":"","parse-names":false,"suffix":""},{"dropping-particle":"","family":"Lo","given":"Christina","non-dropping-particle":"","parse-names":false,"suffix":""},{"dropping-particle":"","family":"Lan","given":"Tianhan","non-dropping-particle":"","parse-names":false,"suffix":""},{"dropping-particle":"","family":"Frroku","given":"Elis","non-dropping-particle":"","parse-names":false,"suffix":""},{"dropping-particle":"","family":"Kim","given":"Heejun","non-dropping-particle":"","parse-names":false,"suffix":""}],"container-title":"Proceedings - 2018 7th Workshop on Empirical Requirements Engineering, EmpiRE 2018","id":"ITEM-1","issued":{"date-parts":[["2018","10","19"]]},"page":"16-23","publisher":"Institute of Electrical and Electronics Engineers Inc.","title":"Loud and Interactive Paper Prototyping in Requirements Elicitation: What is it Good for?","type":"paper-conference"},"uris":["http://www.mendeley.com/documents/?uuid=5976f8b3-370a-3113-b19c-ec9ce1321a78"]}],"mendeley":{"formattedCitation":"[31]","plainTextFormattedCitation":"[31]","previouslyFormattedCitation":"[31]"},"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[31]</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[30]</w:t>
            </w:r>
            <w:r w:rsidRPr="00C62CD0">
              <w:rPr>
                <w:rFonts w:eastAsia="Times New Roman"/>
                <w:bCs/>
                <w:color w:val="000000"/>
                <w:sz w:val="16"/>
                <w:szCs w:val="16"/>
                <w:lang w:val="es-EC"/>
              </w:rPr>
              <w:fldChar w:fldCharType="end"/>
            </w:r>
          </w:p>
        </w:tc>
      </w:tr>
      <w:tr w:rsidR="009F07EF" w14:paraId="5372402F" w14:textId="77777777" w:rsidTr="009F07EF">
        <w:tc>
          <w:tcPr>
            <w:tcW w:w="2516" w:type="dxa"/>
          </w:tcPr>
          <w:p w14:paraId="5105F43F" w14:textId="351E58E5"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Poca participación de usuario</w:t>
            </w:r>
          </w:p>
        </w:tc>
        <w:tc>
          <w:tcPr>
            <w:tcW w:w="2517" w:type="dxa"/>
          </w:tcPr>
          <w:p w14:paraId="6C78055A" w14:textId="684512FE"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[36]</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p>
        </w:tc>
      </w:tr>
      <w:tr w:rsidR="009F07EF" w14:paraId="65491BFC" w14:textId="77777777" w:rsidTr="009F07EF">
        <w:tc>
          <w:tcPr>
            <w:tcW w:w="2516" w:type="dxa"/>
          </w:tcPr>
          <w:p w14:paraId="611539E4" w14:textId="3CF69741"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Duplicidad de requisitos</w:t>
            </w:r>
          </w:p>
        </w:tc>
        <w:tc>
          <w:tcPr>
            <w:tcW w:w="2517" w:type="dxa"/>
          </w:tcPr>
          <w:p w14:paraId="065AD279" w14:textId="5B15718D"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Science","id":"ITEM-1","issued":{"date-parts":[["2016","1","1"]]},"page":"1691-1700","publisher":"Elsevier B.V.","title":"Requirements Elicitation with Extended Goal Graph","type":"paper-conference","volume":"96"},"uris":["http://www.mendeley.com/documents/?uuid=a36ffae7-8847-3c0a-9f03-5bc1143adf4e"]}],"mendeley":{"formattedCitation":"[33]","plainTextFormattedCitation":"[33]","previouslyFormattedCitation":"[33]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[33]</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{"citationItems":[{"id":"ITEM-1","itemData":{"DOI":"10.1109/CrowdRE.2015.7367586","ISBN":"9781509001132","abstract":"Crowdsourcing is an emerging method to collect requirements for software systems. Applications seeking global acceptance need to meet the expectations of a wide range of users. Collecting requirements and arriving at consensus with a wide range of users is difficult using traditional method of requirements elicitation. This paper presents crowdsourcing based approach for German medium-size software company MyERP that might help the company to get access to requirements from non-German customers. We present the tasks involved in the proposed solution that would help the company meet the goal of eliciting requirements at a fast pace with non-German customers.","author":[{"dropping-particle":"","family":"Srivastava","given":"Pratyoush K.","non-dropping-particle":"","parse-names":false,"suffix":""},{"dropping-particle":"","family":"Sharma","given":"Richa","non-dropping-particle":"","parse-names":false,"suffix":""}],"container-title":"1st International Workshop on Crowd-Based Requirements Engineering, CrowdRE 2015 - Proceedings","id":"ITEM-1","issued":{"date-parts":[["2015","12","28"]]},"page":"31-35","publisher":"Institute of Electrical and Electronics Engineers Inc.","title":"Crowdsourcing to elicit requirements for MyERP application","type":"paper-conference"},"uris":["http://www.mendeley.com/documents/?uuid=9fd3c783-df40-3c43-bea4-a7794f1d21c6"]}],"mendeley":{"formattedCitation":"[27]","plainTextFormattedCitation":"[27]","previouslyFormattedCitation":"[27]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[27]</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{"citationItems":[{"id":"ITEM-1","itemData":{"DOI":"10.1016/j.ifacol.2018.08.345","ISSN":"24058963","abstract":"This paper provides a procedure to support organizations transforming towards Industry 4.0. We suggest that current models do not put sufficient emphasis on avoiding the development of redundant solutions and the focus on customer needs. The presented procedure therefore enables organizations to address the customer requirements with digital solutions without creating redundancy. A database of requirements an organization already fulfills and wants to see fulfilled in the future is set up by applying the user story method. These stories are tagged with attributes derived from literature. A clustering algorithm then analyses the stories in terms of similarity. This analysis reveals, first, redundant functions within the solutions and, second, suggestions about how to address unfulfilled requirements. The paper provides a case study in which the procedure is applied. The results show that large organizations already roll out redundant Industry 4.0 solutions and that the procedure can help avoiding them.","author":[{"dropping-particle":"","family":"Lorenz","given":"R.","non-dropping-particle":"","parse-names":false,"suffix":""},{"dropping-particle":"","family":"Lorentzen","given":"K.","non-dropping-particle":"","parse-names":false,"suffix":""},{"dropping-particle":"","family":"Stricker","given":"N.","non-dropping-particle":"","parse-names":false,"suffix":""},{"dropping-particle":"","family":"Lanza","given":"G.","non-dropping-particle":"","parse-names":false,"suffix":""}],"container-title":"IFAC-PapersOnLine","id":"ITEM-1","issue":"11","issued":{"date-parts":[["2018","1","1"]]},"page":"1335-1340","publisher":"Elsevier B.V.","title":"Applying User Stories for a customer-driven Industry 4.0 Transformation","type":"article-journal","volume":"51"},"uris":["http://www.mendeley.com/documents/?uuid=ed5b3152-b640-311b-b139-72630f399db9"]}],"mendeley":{"formattedCitation":"[19]","plainTextFormattedCitation":"[19]","previouslyFormattedCitation":"[19]"},"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[19]</w:t>
            </w:r>
            <w:r w:rsidRPr="00C62CD0">
              <w:rPr>
                <w:rFonts w:eastAsia="Times New Roman"/>
                <w:bCs/>
                <w:color w:val="000000"/>
                <w:sz w:val="16"/>
                <w:szCs w:val="16"/>
                <w:lang w:val="es-EC"/>
              </w:rPr>
              <w:fldChar w:fldCharType="end"/>
            </w:r>
          </w:p>
        </w:tc>
      </w:tr>
      <w:tr w:rsidR="009F07EF" w14:paraId="75F02770" w14:textId="77777777" w:rsidTr="009F07EF">
        <w:tc>
          <w:tcPr>
            <w:tcW w:w="2516" w:type="dxa"/>
          </w:tcPr>
          <w:p w14:paraId="40C37CF2" w14:textId="60B21F5D"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Usuario no se adapta a la metodología.</w:t>
            </w:r>
          </w:p>
        </w:tc>
        <w:tc>
          <w:tcPr>
            <w:tcW w:w="2517" w:type="dxa"/>
          </w:tcPr>
          <w:p w14:paraId="269D270F" w14:textId="2C6A1744"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[32]</w:t>
            </w:r>
            <w:r w:rsidRPr="00C62CD0">
              <w:rPr>
                <w:rFonts w:eastAsia="Times New Roman"/>
                <w:bCs/>
                <w:color w:val="000000"/>
                <w:sz w:val="16"/>
                <w:szCs w:val="16"/>
                <w:lang w:val="es-EC"/>
              </w:rPr>
              <w:fldChar w:fldCharType="end"/>
            </w:r>
          </w:p>
        </w:tc>
      </w:tr>
      <w:tr w:rsidR="009F07EF" w14:paraId="2474A2DA" w14:textId="77777777" w:rsidTr="009F07EF">
        <w:tc>
          <w:tcPr>
            <w:tcW w:w="2516" w:type="dxa"/>
          </w:tcPr>
          <w:p w14:paraId="1925EE59" w14:textId="7D0B556E"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Conflicto entre requisitos</w:t>
            </w:r>
          </w:p>
        </w:tc>
        <w:tc>
          <w:tcPr>
            <w:tcW w:w="2517" w:type="dxa"/>
          </w:tcPr>
          <w:p w14:paraId="5F358D25" w14:textId="36D952F9"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{"citationItems":[{"id":"ITEM-1","itemData":{"DOI":"10.1109/CrowdRE.2015.7367586","ISBN":"9781509001132","abstract":"Crowdsourcing is an emerging method to collect requirements for software systems. Applications seeking global acceptance need to meet the expectations of a wide range of users. Collecting requirements and arriving at consensus with a wide range of users is difficult using traditional method of requirements elicitation. This paper presents crowdsourcing based approach for German medium-size software company MyERP that might help the company to get access to requirements from non-German customers. We present the tasks involved in the proposed solution that would help the company meet the goal of eliciting requirements at a fast pace with non-German customers.","author":[{"dropping-particle":"","family":"Srivastava","given":"Pratyoush K.","non-dropping-particle":"","parse-names":false,"suffix":""},{"dropping-particle":"","family":"Sharma","given":"Richa","non-dropping-particle":"","parse-names":false,"suffix":""}],"container-title":"1st International Workshop on Crowd-Based Requirements Engineering, CrowdRE 2015 - Proceedings","id":"ITEM-1","issued":{"date-parts":[["2015","12","28"]]},"page":"31-35","publisher":"Institute of Electrical and Electronics Engineers Inc.","title":"Crowdsourcing to elicit requirements for MyERP application","type":"paper-conference"},"uris":["http://www.mendeley.com/documents/?uuid=9fd3c783-df40-3c43-bea4-a7794f1d21c6"]}],"mendeley":{"formattedCitation":"[27]","plainTextFormattedCitation":"[27]","previouslyFormattedCitation":"[27]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[27]</w:t>
            </w:r>
            <w:r w:rsidRPr="00C62CD0">
              <w:rPr>
                <w:rFonts w:eastAsia="Times New Roman"/>
                <w:bCs/>
                <w:color w:val="000000"/>
                <w:sz w:val="16"/>
                <w:szCs w:val="16"/>
                <w:lang w:val="es-EC"/>
              </w:rPr>
              <w:fldChar w:fldCharType="end"/>
            </w:r>
          </w:p>
        </w:tc>
      </w:tr>
      <w:tr w:rsidR="009F07EF" w14:paraId="46A3AF60" w14:textId="77777777" w:rsidTr="009F07EF">
        <w:tc>
          <w:tcPr>
            <w:tcW w:w="2516" w:type="dxa"/>
          </w:tcPr>
          <w:p w14:paraId="299859F1" w14:textId="4A50F798"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Seguridad de información</w:t>
            </w:r>
          </w:p>
        </w:tc>
        <w:tc>
          <w:tcPr>
            <w:tcW w:w="2517" w:type="dxa"/>
          </w:tcPr>
          <w:p w14:paraId="54BF36BC" w14:textId="1F375398"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 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Conference","id":"ITEM-1","issued":{"date-parts":[["2016","8","24"]]},"page":"233-238","publisher":"IEEE Computer Society","title":"Situation-Oriented Requirements Elicitation","type":"paper-conference","volume":"1"},"uris":["http://www.mendeley.com/documents/?uuid=b77631ff-3f7b-32ab-a118-97d9a76741ec"]}],"mendeley":{"formattedCitation":"[26]","plainTextFormattedCitation":"[26]","previouslyFormattedCitation":"[26]"},"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[26]</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{"citationItems":[{"id":"ITEM-1","itemData":{"DOI":"10.1109/ESPRE.2015.7330164","ISBN":"9781509001071","abstract":"This paper presents a model for structuring and reusing security requirements sources. The model serves as blueprint for the development of an organization-specific repository which provides relevant security requirements sources such as security information and knowledge sources and relevant compliance obligations in a structured and reusable form. The resulting repository is intended to be used by development teams during the elicitation and analysis of security requirements with the goal to understand the security problem space, incorporate all relevant requirements sources and to avoid unnecessary effort for identifying, understanding and correlating applicable security requirements sources on a project-wise basis. We start with an overview and categorization of important security requirements sources, followed by the description of the generic model. To demonstrate the applicability and benefits of the model, the instantiation approach and details of the resulting repository of security requirements sources are presented.","author":[{"dropping-particle":"","family":"Schmitt","given":"Christian","non-dropping-particle":"","parse-names":false,"suffix":""},{"dropping-particle":"","family":"Liggesmeyer","given":"Peter","non-dropping-particle":"","parse-names":false,"suffix":""}],"container-title":"2nd International Workshop on Evolving Security and Privacy Requirements Engineering, ESPRE 2015 - Proceedings","id":"ITEM-1","issued":{"date-parts":[["2015","11","16"]]},"page":"25-30","publisher":"Institute of Electrical and Electronics Engineers Inc.","title":"Instantiating a model for structuring and reusing security requirements sources","type":"paper-conference"},"uris":["http://www.mendeley.com/documents/?uuid=91aa265b-e1a4-31af-9386-dbeac2fe9abe"]}],"mendeley":{"formattedCitation":"[25]","plainTextFormattedCitation":"[25]","previouslyFormattedCitation":"[25]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[23]</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[21]</w:t>
            </w:r>
            <w:r w:rsidRPr="00C62CD0">
              <w:rPr>
                <w:rFonts w:eastAsia="Times New Roman"/>
                <w:bCs/>
                <w:color w:val="000000"/>
                <w:sz w:val="16"/>
                <w:szCs w:val="16"/>
                <w:lang w:val="es-EC"/>
              </w:rPr>
              <w:fldChar w:fldCharType="end"/>
            </w:r>
          </w:p>
        </w:tc>
      </w:tr>
      <w:tr w:rsidR="009F07EF" w14:paraId="6B2AC6B2" w14:textId="77777777" w:rsidTr="009F07EF">
        <w:tc>
          <w:tcPr>
            <w:tcW w:w="2516" w:type="dxa"/>
          </w:tcPr>
          <w:p w14:paraId="108BD0FE" w14:textId="288EABBD"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Información privada</w:t>
            </w:r>
          </w:p>
        </w:tc>
        <w:tc>
          <w:tcPr>
            <w:tcW w:w="2517" w:type="dxa"/>
          </w:tcPr>
          <w:p w14:paraId="5EDD4EF4" w14:textId="045F2A03"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 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Conference","id":"ITEM-1","issued":{"date-parts":[["2016","8","24"]]},"page":"233-238","publisher":"IEEE Computer Society","title":"Situation-Oriented Requirements Elicitation","type":"paper-conference","volume":"1"},"uris":["http://www.mendeley.com/documents/?uuid=b77631ff-3f7b-32ab-a118-97d9a76741ec"]}],"mendeley":{"formattedCitation":"[26]","plainTextFormattedCitation":"[26]","previouslyFormattedCitation":"[26]"},"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[26]</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[20]</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{"citationItems":[{"id":"ITEM-1","itemData":{"DOI":"10.1145/3301326.3301360","ISBN":"9781450365536","abstract":"Requirements elicitation is one of the most essential activities in requirements engineering. The last twenty years have seen a growing trend towards Internet of Things and these new applications imposed a challenge for requirements engineers to elicit requirements. The aim of this paper is to identify and present the current trends of elicitation techniques that have been applied in Internet of Things application. To achieve this aim, an electronic search on two computing-related databases was included in this systematic review. After a thorough scanned independently done by the writers, 12 selected publications were examined. The findings of this systematic review revealed that (1) home and public spaces were prevalent domains for Internet of Things applications, (2) interviews and prototypes were most frequently used elicitation techniques, and (3) stakeholders were the common requirements sources.","author":[{"dropping-particle":"","family":"Lim","given":"Tek Yong","non-dropping-particle":"","parse-names":false,"suffix":""},{"dropping-particle":"","family":"Chua","given":"Fang Fang","non-dropping-particle":"","parse-names":false,"suffix":""},{"dropping-particle":"","family":"Tajuddin","given":"Bushra Binti","non-dropping-particle":"","parse-names":false,"suffix":""}],"container-title":"ACM International Conference Proceeding Series","id":"ITEM-1","issued":{"date-parts":[["2018","12","14"]]},"page":"182-188","publisher":"Association for Computing Machinery","publisher-place":"New York, New York, USA","title":"Elicitation techniques for internet of things applications requirements: A systematic review","type":"paper-conference"},"uris":["http://www.mendeley.com/documents/?uuid=d71ed0ea-1ee3-35e3-ae3b-8e2cb93dc4e6"]}],"mendeley":{"formattedCitation":"[18]","plainTextFormattedCitation":"[18]","previouslyFormattedCitation":"[18]"},"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[18]</w:t>
            </w:r>
            <w:r w:rsidRPr="00C62CD0">
              <w:rPr>
                <w:rFonts w:eastAsia="Times New Roman"/>
                <w:bCs/>
                <w:color w:val="000000"/>
                <w:sz w:val="16"/>
                <w:szCs w:val="16"/>
                <w:lang w:val="es-EC"/>
              </w:rPr>
              <w:fldChar w:fldCharType="end"/>
            </w:r>
          </w:p>
        </w:tc>
      </w:tr>
      <w:tr w:rsidR="009F07EF" w14:paraId="4F84F6B4" w14:textId="77777777" w:rsidTr="009F07EF">
        <w:tc>
          <w:tcPr>
            <w:tcW w:w="2516" w:type="dxa"/>
          </w:tcPr>
          <w:p w14:paraId="6315959F" w14:textId="51DB58FB"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Requisitos mal estructurados</w:t>
            </w:r>
          </w:p>
        </w:tc>
        <w:tc>
          <w:tcPr>
            <w:tcW w:w="2517" w:type="dxa"/>
          </w:tcPr>
          <w:p w14:paraId="4E19D173" w14:textId="66F16F3F"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{"citationItems":[{"id":"ITEM-1","itemData":{"DOI":"10.1109/ESPRE.2015.7330164","ISBN":"9781509001071","abstract":"This paper presents a model for structuring and reusing security requirements sources. The model serves as blueprint for the development of an organization-specific repository which provides relevant security requirements sources such as security information and knowledge sources and relevant compliance obligations in a structured and reusable form. The resulting repository is intended to be used by development teams during the elicitation and analysis of security requirements with the goal to understand the security problem space, incorporate all relevant requirements sources and to avoid unnecessary effort for identifying, understanding and correlating applicable security requirements sources on a project-wise basis. We start with an overview and categorization of important security requirements sources, followed by the description of the generic model. To demonstrate the applicability and benefits of the model, the instantiation approach and details of the resulting repository of security requirements sources are presented.","author":[{"dropping-particle":"","family":"Schmitt","given":"Christian","non-dropping-particle":"","parse-names":false,"suffix":""},{"dropping-particle":"","family":"Liggesmeyer","given":"Peter","non-dropping-particle":"","parse-names":false,"suffix":""}],"container-title":"2nd International Workshop on Evolving Security and Privacy Requirements Engineering, ESPRE 2015 - Proceedings","id":"ITEM-1","issued":{"date-parts":[["2015","11","16"]]},"page":"25-30","publisher":"Institute of Electrical and Electronics Engineers Inc.","title":"Instantiating a model for structuring and reusing security requirements sources","type":"paper-conference"},"uris":["http://www.mendeley.com/documents/?uuid=91aa265b-e1a4-31af-9386-dbeac2fe9abe"]}],"mendeley":{"formattedCitation":"[25]","plainTextFormattedCitation":"[25]","previouslyFormattedCitation":"[25]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[21]</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ry"},"uris":["http://www.mendeley.com/documents/?uuid=65668c9d-842b-3f4f-b408-4bb88ebd1fde"]}],"mendeley":{"formattedCitation":"[16]","plainTextFormattedCitation":"[16]","previouslyFormattedCitation":"[16]"},"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[16]</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[14]</w:t>
            </w:r>
            <w:r w:rsidRPr="00C62CD0">
              <w:rPr>
                <w:rFonts w:eastAsia="Times New Roman"/>
                <w:bCs/>
                <w:color w:val="000000"/>
                <w:sz w:val="16"/>
                <w:szCs w:val="16"/>
                <w:lang w:val="es-EC"/>
              </w:rPr>
              <w:fldChar w:fldCharType="end"/>
            </w:r>
          </w:p>
        </w:tc>
      </w:tr>
      <w:tr w:rsidR="009F07EF" w14:paraId="51A5E872" w14:textId="77777777" w:rsidTr="009F07EF">
        <w:tc>
          <w:tcPr>
            <w:tcW w:w="2516" w:type="dxa"/>
          </w:tcPr>
          <w:p w14:paraId="3AF92DA2" w14:textId="5745AA76"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Casos de uso mal planteados</w:t>
            </w:r>
          </w:p>
        </w:tc>
        <w:tc>
          <w:tcPr>
            <w:tcW w:w="2517" w:type="dxa"/>
          </w:tcPr>
          <w:p w14:paraId="04587C51" w14:textId="26A96442"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{"citationItems":[{"id":"ITEM-1","itemData":{"DOI":"10.1016/j.infsof.2014.11.003","ISSN":"09505849","abstract":"Context It is challenging to develop comprehensive, consistent, analyzable requirements models for evolving requirements. This is particularly critical for certain highly interactive types of socio-technical systems that involve a wide range of stakeholders with disparate backgrounds; system success is often dependent on how well local social constraints are addressed in system design. Objective This paper describes feasibility research, combining a holistic social system perspective provided by Activity Theory (AT), a psychological paradigm, with existing system development methodologies and tools, specifically goal and scenario modeling. Method AT is used to understand the relationships between a system, its stakeholders, and the system's evolving context. The User Requirements Notation (URN) is used to produce rigorous, analyzable specifications combining goal and scenario models. First, an AT language was developed constraining the framework for automation, second consistency heuristics were developed for constructing and analyzing combined AT/URN models, third a combined AT/URN methodology was developed, and consequently applied to a proof-of-concept system. Results An AT language with limited tool support was developed, as was a combined AT/URN methodology. This methodology was applied to an evolving disease management system to demonstrate the feasibility of adapting AT for use in system development with existing methodologies and tools. Bi-directional transformations between the languages allow proposed changes in system design to be propagated to AT models for use in stakeholder discussions regarding system evolution. Conclusions The AT framework can be constrained for use in requirements elicitation and combined with URN tools to provide system designs that include social system perspectives. The developed AT/URN methodology can help engineers to track the impact on system design due to requirement changes triggered by changes in the system's social context. The methodology also allows engineers to assess the impact of proposed system design changes on the social elements of the system context.","author":[{"dropping-particle":"","family":"Georg","given":"Geri","non-dropping-particle":"","parse-names":false,"suffix":""},{"dropping-particle":"","family":"Mussbacher","given":"Gunter","non-dropping-particle":"","parse-names":false,"suffix":""},{"dropping-particle":"","family":"Amyot","given":"Daniel","non-dropping-particle":"","parse-names":false,"suffix":""},{"dropping-particle":"","family":"Petriu","given":"Dorina","non-dropping-particle":"","parse-names":false,"suffix":""},{"dropping-particle":"","family":"Troup","given":"Lucy","non-dropping-particle":"","parse-names":false,"suffix":""},{"dropping-particle":"","family":"Lozano-Fuentes","given":"Saul","non-dropping-particle":"","parse-names":false,"suffix":""},{"dropping-particle":"","family":"France","given":"Robert","non-dropping-particle":"","parse-names":false,"suffix":""}],"container-title":"Information and Software Technology","id":"ITEM-1","issued":{"date-parts":[["2015","3","1"]]},"page":"109-135","publisher":"Elsevier","title":"Synergy between Activity Theory and goal/scenario modeling for requirements elicitation, analysis, and evolution","type":"article-journal","volume":"59"},"uris":["http://www.mendeley.com/documents/?uuid=d31f153e-ab0f-33aa-8547-4a8f3ea5d9c2"]}],"mendeley":{"formattedCitation":"[24]","plainTextFormattedCitation":"[24]","previouslyFormattedCitation":"[24]"},"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[24]</w:t>
            </w:r>
            <w:r w:rsidRPr="00C62CD0">
              <w:rPr>
                <w:rFonts w:eastAsia="Times New Roman"/>
                <w:bCs/>
                <w:color w:val="000000"/>
                <w:sz w:val="16"/>
                <w:szCs w:val="16"/>
                <w:lang w:val="es-EC"/>
              </w:rPr>
              <w:fldChar w:fldCharType="end"/>
            </w:r>
          </w:p>
        </w:tc>
      </w:tr>
      <w:tr w:rsidR="009F07EF" w14:paraId="5423511E" w14:textId="77777777" w:rsidTr="009F07EF">
        <w:tc>
          <w:tcPr>
            <w:tcW w:w="2516" w:type="dxa"/>
          </w:tcPr>
          <w:p w14:paraId="64D34005" w14:textId="4B780753"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 xml:space="preserve">Información insuficiente </w:t>
            </w:r>
          </w:p>
        </w:tc>
        <w:tc>
          <w:tcPr>
            <w:tcW w:w="2517" w:type="dxa"/>
          </w:tcPr>
          <w:p w14:paraId="174BDB28" w14:textId="56BDE2B4"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[23]</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[14]</w:t>
            </w:r>
            <w:r w:rsidRPr="00C62CD0">
              <w:rPr>
                <w:rFonts w:eastAsia="Times New Roman"/>
                <w:bCs/>
                <w:color w:val="000000"/>
                <w:sz w:val="16"/>
                <w:szCs w:val="16"/>
                <w:lang w:val="es-EC"/>
              </w:rPr>
              <w:fldChar w:fldCharType="end"/>
            </w:r>
          </w:p>
        </w:tc>
      </w:tr>
    </w:tbl>
    <w:p w14:paraId="4E5F83B7" w14:textId="2B8A3C9C" w:rsidR="00B1672C" w:rsidRDefault="00B1672C" w:rsidP="009F07EF">
      <w:pPr>
        <w:pStyle w:val="Textoindependiente"/>
        <w:jc w:val="center"/>
        <w:rPr>
          <w:rFonts w:eastAsia="Times New Roman"/>
          <w:b/>
          <w:color w:val="000000"/>
          <w:sz w:val="18"/>
          <w:szCs w:val="18"/>
          <w:lang w:val="es-EC"/>
        </w:rPr>
      </w:pPr>
    </w:p>
    <w:p w14:paraId="5DFC02CC" w14:textId="770F4EB7" w:rsidR="00E2429E" w:rsidRDefault="00BA66C5" w:rsidP="00B1672C">
      <w:pPr>
        <w:pStyle w:val="Textoindependiente"/>
        <w:ind w:firstLine="0"/>
        <w:jc w:val="center"/>
        <w:rPr>
          <w:rFonts w:eastAsia="Times New Roman"/>
          <w:b/>
          <w:color w:val="000000"/>
          <w:sz w:val="18"/>
          <w:szCs w:val="18"/>
          <w:lang w:val="es-EC"/>
        </w:rPr>
      </w:pPr>
      <w:r>
        <w:rPr>
          <w:rFonts w:eastAsia="Times New Roman"/>
          <w:b/>
          <w:color w:val="000000"/>
          <w:sz w:val="18"/>
          <w:szCs w:val="18"/>
          <w:lang w:val="es-EC"/>
        </w:rPr>
        <w:t>T</w:t>
      </w:r>
      <w:r w:rsidR="004105D0">
        <w:rPr>
          <w:rFonts w:eastAsia="Times New Roman"/>
          <w:b/>
          <w:color w:val="000000"/>
          <w:sz w:val="18"/>
          <w:szCs w:val="18"/>
          <w:lang w:val="es-EC"/>
        </w:rPr>
        <w:t>ABLE</w:t>
      </w:r>
      <w:r w:rsidR="004105D0" w:rsidRPr="004105D0">
        <w:rPr>
          <w:rFonts w:eastAsia="Times New Roman"/>
          <w:b/>
          <w:color w:val="000000"/>
          <w:sz w:val="18"/>
          <w:szCs w:val="18"/>
          <w:lang w:val="es-EC"/>
        </w:rPr>
        <w:t xml:space="preserve"> </w:t>
      </w:r>
      <w:r w:rsidR="00812D01">
        <w:rPr>
          <w:rFonts w:eastAsia="Times New Roman"/>
          <w:b/>
          <w:color w:val="000000"/>
          <w:sz w:val="18"/>
          <w:szCs w:val="18"/>
          <w:lang w:val="es-EC"/>
        </w:rPr>
        <w:t>I</w:t>
      </w:r>
      <w:r w:rsidR="004105D0" w:rsidRPr="004105D0">
        <w:rPr>
          <w:rFonts w:eastAsia="Times New Roman"/>
          <w:b/>
          <w:color w:val="000000"/>
          <w:sz w:val="18"/>
          <w:szCs w:val="18"/>
          <w:lang w:val="es-EC"/>
        </w:rPr>
        <w:t xml:space="preserve">V </w:t>
      </w:r>
      <w:r w:rsidR="006B1180">
        <w:rPr>
          <w:rFonts w:eastAsia="Times New Roman"/>
          <w:b/>
          <w:color w:val="000000"/>
          <w:sz w:val="18"/>
          <w:szCs w:val="18"/>
          <w:lang w:val="es-EC"/>
        </w:rPr>
        <w:t>TÉCNICAS</w:t>
      </w:r>
      <w:r w:rsidR="00E2429E" w:rsidRPr="004105D0">
        <w:rPr>
          <w:rFonts w:eastAsia="Times New Roman"/>
          <w:b/>
          <w:color w:val="000000"/>
          <w:sz w:val="18"/>
          <w:szCs w:val="18"/>
          <w:lang w:val="es-EC"/>
        </w:rPr>
        <w:t xml:space="preserve"> POR ARTÍCULO</w:t>
      </w:r>
    </w:p>
    <w:tbl>
      <w:tblPr>
        <w:tblStyle w:val="Tablaconcuadrcula"/>
        <w:tblW w:w="0" w:type="auto"/>
        <w:tblLook w:val="04A0" w:firstRow="1" w:lastRow="0" w:firstColumn="1" w:lastColumn="0" w:noHBand="0" w:noVBand="1"/>
      </w:tblPr>
      <w:tblGrid>
        <w:gridCol w:w="2516"/>
        <w:gridCol w:w="2517"/>
      </w:tblGrid>
      <w:tr w:rsidR="009F07EF" w14:paraId="318CB926" w14:textId="77777777" w:rsidTr="009F07EF">
        <w:tc>
          <w:tcPr>
            <w:tcW w:w="2516" w:type="dxa"/>
          </w:tcPr>
          <w:p w14:paraId="1F7900C1" w14:textId="6F88CDB8" w:rsidR="009F07EF" w:rsidRDefault="009F07EF" w:rsidP="009F07EF">
            <w:pPr>
              <w:pStyle w:val="Textoindependiente"/>
              <w:ind w:firstLine="0"/>
              <w:rPr>
                <w:rFonts w:eastAsia="Times New Roman"/>
                <w:b/>
                <w:color w:val="000000"/>
                <w:sz w:val="18"/>
                <w:szCs w:val="18"/>
                <w:lang w:val="es-EC"/>
              </w:rPr>
            </w:pPr>
            <w:r w:rsidRPr="00BB338A">
              <w:rPr>
                <w:rFonts w:eastAsia="Times New Roman"/>
                <w:b/>
                <w:color w:val="000000"/>
                <w:sz w:val="16"/>
                <w:szCs w:val="16"/>
                <w:lang w:val="es-EC"/>
              </w:rPr>
              <w:t>TÉCNICAS</w:t>
            </w:r>
          </w:p>
        </w:tc>
        <w:tc>
          <w:tcPr>
            <w:tcW w:w="2517" w:type="dxa"/>
          </w:tcPr>
          <w:p w14:paraId="001E9D7F" w14:textId="6E48F471" w:rsidR="009F07EF" w:rsidRDefault="009F07EF" w:rsidP="009F07EF">
            <w:pPr>
              <w:pStyle w:val="Textoindependiente"/>
              <w:ind w:firstLine="0"/>
              <w:rPr>
                <w:rFonts w:eastAsia="Times New Roman"/>
                <w:b/>
                <w:color w:val="000000"/>
                <w:sz w:val="18"/>
                <w:szCs w:val="18"/>
                <w:lang w:val="es-EC"/>
              </w:rPr>
            </w:pPr>
            <w:r w:rsidRPr="00BB338A">
              <w:rPr>
                <w:rFonts w:eastAsia="Times New Roman"/>
                <w:b/>
                <w:color w:val="000000"/>
                <w:sz w:val="16"/>
                <w:szCs w:val="16"/>
                <w:lang w:val="es-EC"/>
              </w:rPr>
              <w:t>ARTÍCULOS</w:t>
            </w:r>
          </w:p>
        </w:tc>
      </w:tr>
      <w:tr w:rsidR="009F07EF" w14:paraId="3A7AB2D0" w14:textId="77777777" w:rsidTr="009F07EF">
        <w:tc>
          <w:tcPr>
            <w:tcW w:w="2516" w:type="dxa"/>
          </w:tcPr>
          <w:p w14:paraId="7EA7C07E" w14:textId="7FD682C4"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Entrevista</w:t>
            </w:r>
          </w:p>
        </w:tc>
        <w:tc>
          <w:tcPr>
            <w:tcW w:w="2517" w:type="dxa"/>
          </w:tcPr>
          <w:p w14:paraId="04909A43" w14:textId="636392CF" w:rsidR="009F07EF" w:rsidRPr="00C62CD0" w:rsidRDefault="009F07EF" w:rsidP="009F07EF">
            <w:pPr>
              <w:pStyle w:val="Textoindependiente"/>
              <w:ind w:firstLine="0"/>
              <w:rPr>
                <w:rFonts w:eastAsia="Times New Roman"/>
                <w:bCs/>
                <w:color w:val="000000"/>
                <w:sz w:val="16"/>
                <w:szCs w:val="16"/>
                <w:lang w:val="es-EC"/>
              </w:rPr>
            </w:pP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color w:val="000000"/>
                <w:sz w:val="16"/>
                <w:szCs w:val="16"/>
                <w:lang w:val="es-EC"/>
              </w:rPr>
              <w:t>[34]</w:t>
            </w:r>
            <w:r>
              <w:rPr>
                <w:rFonts w:eastAsia="Times New Roman"/>
                <w:bCs/>
                <w:color w:val="000000"/>
                <w:sz w:val="16"/>
                <w:szCs w:val="16"/>
                <w:lang w:val="es-EC"/>
              </w:rPr>
              <w:fldChar w:fldCharType="end"/>
            </w:r>
            <w:r>
              <w:rPr>
                <w:rFonts w:eastAsia="Times New Roman"/>
                <w:bCs/>
                <w:color w:val="000000"/>
                <w:sz w:val="16"/>
                <w:szCs w:val="16"/>
                <w:lang w:val="es-EC"/>
              </w:rPr>
              <w:t xml:space="preserve"> </w:t>
            </w: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{"citationItems":[{"id":"ITEM-1","itemData":{"DOI":"10.1016/j.procs.2015.03.037","ISSN":"18770509","abstract":"Requirement engineering is the cornerstone of systems engineering. Numerous large scale engineered systems face schedule delays, cost overruns and performance shortfalls that can be traced back to the requirements they need to fulfill. In fact, previous research has demonstrated strong relationship between requirements and systems affordability. This paper summarizes and puts into context the authors' novel contributions in three domains of requirements engineering: systems theory, complexity science, and systems methodologies. The authors propose new theorems and their proofs on requirements affecting affordability, propose a new complexity metric at requirement stage that measures the complexity limit of the system at conceptual stage (even before a specific design is determined), and propose two methodologies to elicit excess-free requirement sets and to identify conflicting requirements more effectively. The paper showcases the value of structuring a research in such a manner, i.e. from theory to practice, enabling strengthening the bounds between theorists and practitioners.","author":[{"dropping-particle":"","family":"Salado","given":"Alejandro","non-dropping-particle":"","parse-names":false,"suffix":""},{"dropping-particle":"","family":"Nilchiani","given":"Roshanak","non-dropping-particle":"","parse-names":false,"suffix":""}],"container-title":"Procedia Computer Science","id":"ITEM-1","issue":"C","issued":{"date-parts":[["2015","1","1"]]},"page":"21-30","publisher":"Elsevier","title":"A research on measuring and reducing problem complexity to increase system affordability: From theory to practice","type":"paper-conference","volume":"44"},"uris":["http://www.mendeley.com/documents/?uuid=ff5df2b8-3ec7-3c40-8b58-58687fc1b199"]}],"mendeley":{"formattedCitation":"[47]","plainTextFormattedCitation":"[47]","previouslyFormattedCitation":"[47]"},"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color w:val="000000"/>
                <w:sz w:val="16"/>
                <w:szCs w:val="16"/>
                <w:lang w:val="es-EC"/>
              </w:rPr>
              <w:t>[47]</w:t>
            </w:r>
            <w:r>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Technology","id":"ITEM-1","issued":{"date-parts":[["0","7"]]},"page":"160-179","publisher":"Elsevier B.V.","title":"REASSURE: Requirements elicitation for adaptive socio-technical systems using repertory grid","type":"article-journal","volume":"87"},"uris":["http://www.mendeley.com/documents/?uuid=742c303b-ce54-3c4c-bec4-9467990bb04b"]}],"mendeley":{"formattedCitation":"[43]","plainTextFormattedCitation":"[43]","previouslyFormattedCitation":"[43]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[43]</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[38]</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{"citationItems":[{"id":"ITEM-1","itemData":{"DOI":"10.1109/IIAI-AAI.2019.00172","ISBN":"9781728126272","abstract":"Requirements elicitation is the first step in software development, methods such as data collection, questionnaire, interview, field observation are used in requirements elicitation, either way, the requirements from customer need to be properly extracted. For the interview, the accuracy of requirements elicitation depends on the dialog ability of software engineer (extractor) and customer (respondent). Among software engineers, there is a difference in the ability of requirements elicitation. Besides, it is difficult for experienced software engineers to extract customer requirements without fail. In this paper, in order to extract requirements without omission, the scope of the requirements is determined in advance, and a tree-like requirements decomposition structure is proposed for constructing the requirement questions. At last, a comparative experiment was carried out, and the effectiveness of the approach was positively supported by the experiment result.","author":[{"dropping-particle":"","family":"Zhi","given":"Qiang","non-dropping-particle":"","parse-names":false,"suffix":""},{"dropping-particle":"","family":"Zhou","given":"Zhengshu","non-dropping-particle":"","parse-names":false,"suffix":""},{"dropping-particle":"","family":"Morisaki","given":"Shuji","non-dropping-particle":"","parse-names":false,"suffix":""},{"dropping-particle":"","family":"Yamamoto","given":"Shuichiro","non-dropping-particle":"","parse-names":false,"suffix":""}],"container-title":"Proceedings - 2019 8th International Congress on Advanced Applied Informatics, IIAI-AAI 2019","id":"ITEM-1","issued":{"date-parts":[["2019","7","1"]]},"page":"847-852","publisher":"Institute of Electrical and Electronics Engineers Inc.","title":"An Approach for Requirements Elicitation using Goal, Question, and Answer","type":"paper-conference"},"uris":["http://www.mendeley.com/documents/?uuid=fe162aa5-bc66-3333-859c-9a5219f87cdd"]}],"mendeley":{"formattedCitation":"[37]","plainTextFormattedCitation":"[37]","previouslyFormattedCitation":"[37]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[37]</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[36]</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[34]</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Science","id":"ITEM-1","issued":{"date-parts":[["2016","1","1"]]},"page":"1691-1700","publisher":"Elsevier B.V.","title":"Requirements Elicitation with Extended Goal Graph","type":"paper-conference","volume":"96"},"uris":["http://www.mendeley.com/documents/?uuid=a36ffae7-8847-3c0a-9f03-5bc1143adf4e"]}],"mendeley":{"formattedCitation":"[33]","plainTextFormattedCitation":"[33]","previouslyFormattedCitation":"[33]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[33]</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[32]</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[30]</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{"citationItems":[{"id":"ITEM-1","itemData":{"DOI":"10.1109/RCIS.2015.7128873","ISSN":"21511357","abstract":"Crowdsourcing is an emerging paradigm which utilises the power of the crowd in contributing information and solving problems. Crowdsourcing can support requirements elicitation, especially for systems used by a wide range of users and working in a dynamic context where requirements evolve regularly. For such systems, traditional elicitation methods are typically costly and limited in catering for the high diversity, scale and volatility of requirements. In this paper, we advocate the use of crowdsourcing for requirements elicitation and investigate ways to configure crowdsourcing to improve the quality of elicited requirements. To confirm and enhance our argument, we follow an empirical approach starting with two focus groups involving 14 participants, users and developers, followed by an online expert survey involving 34 participants from the Requirements Engineering community. We discuss our findings and present a set of challenges of applying crowdsourcing to aid requirements engineering with a focus on the elicitation stage.","author":[{"dropping-particle":"","family":"Hosseini","given":"Mahmood","non-dropping-particle":"","parse-names":false,"suffix":""},{"dropping-particle":"","family":"Shahri","given":"Alimohammad","non-dropping-particle":"","parse-names":false,"suffix":""},{"dropping-particle":"","family":"Phalp","given":"Keith","non-dropping-particle":"","parse-names":false,"suffix":""},{"dropping-particle":"","family":"Taylor","given":"Jacqui","non-dropping-particle":"","parse-names":false,"suffix":""},{"dropping-particle":"","family":"Ali","given":"Raian","non-dropping-particle":"","parse-names":false,"suffix":""},{"dropping-particle":"","family":"Dalpiaz","given":"Fabiano","non-dropping-particle":"","parse-names":false,"suffix":""}],"container-title":"Proceedings - International Conference on Research Challenges in Information Science","id":"ITEM-1","issue":"June","issued":{"date-parts":[["2015","6","19"]]},"page":"133-138","publisher":"IEEE Computer Society","title":"Configuring crowdsourcing for requirements elicitation","type":"paper-conference","volume":"2015-June"},"uris":["http://www.mendeley.com/documents/?uuid=d72adafc-308c-3258-8986-cc844582aa65"]}],"mendeley":{"formattedCitation":"[29]","plainTextFormattedCitation":"[29]","previouslyFormattedCitation":"[29]"},"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[29]</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[28]</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[23]</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{"citationItems":[{"id":"ITEM-1","itemData":{"DOI":"10.1109/RE.2016.56","ISBN":"9781509041213","abstract":"Interviews with stakeholders are the most commonly used elicitation technique, as they are considered one of the most effective ways to transfer knowledge between requirements analysts and customers. During these interviews, ambiguity is a major obstacle for knowledge transfer, as it can lead to incorrectly understood needs and domain aspects and may ultimately result in poorly defined requirements. To address this issue, previous work focused on how ambiguity is perceived on the analyst side, i.e., when the analyst perceives an expression of the customer as ambiguous. However, this work did not consider how ambiguity can affect customers, i.e., when questions fromthe analyst are perceived as ambiguous. Since customers are notin general trained to cope with ambiguity, it is important to provide analysts with techniques that can help them to identify these situations. To support the analysts in this task, we propose to explore the relation between a perceived ambiguity on the customer side, and changes in the voice and bio parameters of that customer. To realize our idea, we plan to (1) study how changes in the voice and bio parameters can be correlated to the levels of stress, confusion, and uncertainty of an interviewee and, ultimately, to ambiguity and (2) investigate the application of modern voice analyzers and wristbands in the context ofcustomer-analyst interviews. To show the feasibility of the idea, inthis paper we present the result of our first step in this direction:an overview of different voice analyzers and wristbands that cancollect bio parameters and their application in similar contexts. Moreover, we propose a plan to carry our research out.","author":[{"dropping-particle":"","family":"Spoletini","given":"Paola","non-dropping-particle":"","parse-names":false,"suffix":""},{"dropping-particle":"","family":"Brock","given":"Casey","non-dropping-particle":"","parse-names":false,"suffix":""},{"dropping-particle":"","family":"Shahwar","given":"Rahat","non-dropping-particle":"","parse-names":false,"suffix":""},{"dropping-particle":"","family":"Ferrari","given":"Alessio","non-dropping-particle":"","parse-names":false,"suffix":""}],"container-title":"Proceedings - 2016 IEEE 24th International Requirements Engineering Conference, RE 2016","id":"ITEM-1","issued":{"date-parts":[["2016","12","2"]]},"page":"371-376","publisher":"Institute of Electrical and Electronics Engineers Inc.","title":"Empowering Requirements Elicitation Interviews with Vocal and Biofeedback Analysis","type":"paper-conference"},"uris":["http://www.mendeley.com/documents/?uuid=0c83bf7c-c611-3f71-9a6e-0bc36676a4e5"]}],"mendeley":{"formattedCitation":"[22]","plainTextFormattedCitation":"[22]","previouslyFormattedCitation":"[22]"},"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[22]</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[20]</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{"citationItems":[{"id":"ITEM-1","itemData":{"DOI":"10.1016/j.ifacol.2018.08.345","ISSN":"24058963","abstract":"This paper provides a procedure to support organizations transforming towards Industry 4.0. We suggest that current models do not put sufficient emphasis on avoiding the development of redundant solutions and the focus on customer needs. The presented procedure therefore enables organizations to address the customer requirements with digital solutions without creating redundancy. A database of requirements an organization already fulfills and wants to see fulfilled in the future is set up by applying the user story method. These stories are tagged with attributes derived from literature. A clustering algorithm then analyses the stories in terms of similarity. This analysis reveals, first, redundant functions within the solutions and, second, suggestions about how to address unfulfilled requirements. The paper provides a case study in which the procedure is applied. The results show that large organizations already roll out redundant Industry 4.0 solutions and that the procedure can help avoiding them.","author":[{"dropping-particle":"","family":"Lorenz","given":"R.","non-dropping-particle":"","parse-names":false,"suffix":""},{"dropping-particle":"","family":"Lorentzen","given":"K.","non-dropping-particle":"","parse-names":false,"suffix":""},{"dropping-particle":"","family":"Stricker","given":"N.","non-dropping-particle":"","parse-names":false,"suffix":""},{"dropping-particle":"","family":"Lanza","given":"G.","non-dropping-particle":"","parse-names":false,"suffix":""}],"container-title":"IFAC-PapersOnLine","id":"ITEM-1","issue":"11","issued":{"date-parts":[["2018","1","1"]]},"page":"1335-1340","publisher":"Elsevier B.V.","title":"Applying User Stories for a customer-driven Industry 4.0 Transformation","type":"article-journal","volume":"51"},"uris":["http://www.mendeley.com/documents/?uuid=ed5b3152-b640-311b-b139-72630f399db9"]}],"mendeley":{"formattedCitation":"[19]","plainTextFormattedCitation":"[19]","previouslyFormattedCitation":"[19]"},"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[19]</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[17]</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[14]</w:t>
            </w:r>
            <w:r w:rsidRPr="00C62CD0">
              <w:rPr>
                <w:rFonts w:eastAsia="Times New Roman"/>
                <w:bCs/>
                <w:color w:val="000000"/>
                <w:sz w:val="16"/>
                <w:szCs w:val="16"/>
                <w:lang w:val="es-EC"/>
              </w:rPr>
              <w:fldChar w:fldCharType="end"/>
            </w:r>
          </w:p>
        </w:tc>
      </w:tr>
      <w:tr w:rsidR="009F07EF" w14:paraId="0D1D7ACC" w14:textId="77777777" w:rsidTr="009F07EF">
        <w:tc>
          <w:tcPr>
            <w:tcW w:w="2516" w:type="dxa"/>
          </w:tcPr>
          <w:p w14:paraId="102AB16E" w14:textId="7E0407E8" w:rsidR="009F07EF" w:rsidRPr="00C62CD0" w:rsidRDefault="009F07EF" w:rsidP="009F07EF">
            <w:pPr>
              <w:pStyle w:val="Textoindependiente"/>
              <w:ind w:firstLine="0"/>
              <w:rPr>
                <w:rFonts w:eastAsia="Times New Roman"/>
                <w:bCs/>
                <w:color w:val="000000"/>
                <w:sz w:val="16"/>
                <w:szCs w:val="16"/>
                <w:lang w:val="es-EC"/>
              </w:rPr>
            </w:pPr>
            <w:r w:rsidRPr="005B3752">
              <w:rPr>
                <w:rFonts w:eastAsia="Times New Roman"/>
                <w:bCs/>
                <w:color w:val="000000"/>
                <w:sz w:val="16"/>
                <w:szCs w:val="16"/>
                <w:lang w:val="es-EC"/>
              </w:rPr>
              <w:t>FDG (Discusión de grupos focales)</w:t>
            </w:r>
          </w:p>
        </w:tc>
        <w:tc>
          <w:tcPr>
            <w:tcW w:w="2517" w:type="dxa"/>
          </w:tcPr>
          <w:p w14:paraId="50E57099" w14:textId="7BB04105" w:rsidR="009F07EF" w:rsidRPr="00C62CD0" w:rsidRDefault="009F07EF" w:rsidP="009F07EF">
            <w:pPr>
              <w:pStyle w:val="Textoindependiente"/>
              <w:ind w:firstLine="0"/>
              <w:rPr>
                <w:rFonts w:eastAsia="Times New Roman"/>
                <w:bCs/>
                <w:color w:val="000000"/>
                <w:sz w:val="16"/>
                <w:szCs w:val="16"/>
                <w:lang w:val="es-EC"/>
              </w:rPr>
            </w:pP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color w:val="000000"/>
                <w:sz w:val="16"/>
                <w:szCs w:val="16"/>
                <w:lang w:val="es-EC"/>
              </w:rPr>
              <w:t>[34]</w:t>
            </w:r>
            <w:r>
              <w:rPr>
                <w:rFonts w:eastAsia="Times New Roman"/>
                <w:bCs/>
                <w:color w:val="000000"/>
                <w:sz w:val="16"/>
                <w:szCs w:val="16"/>
                <w:lang w:val="es-EC"/>
              </w:rPr>
              <w:fldChar w:fldCharType="end"/>
            </w:r>
          </w:p>
        </w:tc>
      </w:tr>
      <w:tr w:rsidR="009F07EF" w14:paraId="2F7B09D6" w14:textId="77777777" w:rsidTr="009F07EF">
        <w:tc>
          <w:tcPr>
            <w:tcW w:w="2516" w:type="dxa"/>
          </w:tcPr>
          <w:p w14:paraId="3EFC9616" w14:textId="33BB52D4"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Encuesta</w:t>
            </w:r>
          </w:p>
        </w:tc>
        <w:tc>
          <w:tcPr>
            <w:tcW w:w="2517" w:type="dxa"/>
          </w:tcPr>
          <w:p w14:paraId="7B16A9BF" w14:textId="34656C27" w:rsidR="009F07EF" w:rsidRPr="00C62CD0" w:rsidRDefault="009F07EF" w:rsidP="009F07EF">
            <w:pPr>
              <w:pStyle w:val="Textoindependiente"/>
              <w:ind w:firstLine="0"/>
              <w:rPr>
                <w:rFonts w:eastAsia="Times New Roman"/>
                <w:bCs/>
                <w:color w:val="000000"/>
                <w:sz w:val="16"/>
                <w:szCs w:val="16"/>
                <w:lang w:val="es-EC"/>
              </w:rPr>
            </w:pP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color w:val="000000"/>
                <w:sz w:val="16"/>
                <w:szCs w:val="16"/>
                <w:lang w:val="es-EC"/>
              </w:rPr>
              <w:t>[34]</w:t>
            </w:r>
            <w:r>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{"citationItems":[{"id":"ITEM-1","itemData":{"DOI":"10.1109/DISE.2017.9","ISBN":"9781538604007","abstract":"Requirements elicitation (RE) is the explanatorydevelopment activity of helping users figure out what theywant. However, acquisition of requirements is challenging andinappropriate requirements might lead to unncessary projectdevelopment cost. It is important to validate the requirementswith various possible techniques to design a software solution. It is equally important to choose appropriate techniques for RE. To understand the importance of RE, Energy feedback or visualizationof electricity consumption application had been chosenwhich would help in reducing household electricity consumptionby motivating the residential end-users. To design an effectiveand innovative solution for visualization application, this articleused a combination of three RE techniques, viz., systematicliterature review (SLR), crowdsourcing survey and user-centreddesign (UCD) based design activity. The SLR assessed 22 studies, while the crowdsourcing survey and the design activity had137 and 6 participants respectively. The RE techniques wereinterdependent and the results from each technique was fedto design the subsequent phases. Each of the RE techniques'motivation, procedure and its results were discussed and werestatistically compared with each other forming the top sevenfeatures of the system to be developed. This study also analyzedthe effectiveness of the requirements elicitation by conductingretrospective on the RE techniques. The retrospective analyzedthings that went well, things that did not go well, and things thatcan be improved. It led to the discussion on how effectively canthis process be improved to collect the requirements.","author":[{"dropping-particle":"","family":"Murugesan","given":"Latha Karthigaa","non-dropping-particle":"","parse-names":false,"suffix":""},{"dropping-particle":"","family":"Hoda","given":"Rashina","non-dropping-particle":"","parse-names":false,"suffix":""},{"dropping-particle":"","family":"Salcic","given":"Zoran","non-dropping-particle":"","parse-names":false,"suffix":""}],"container-title":"Proceedings - 2017 IEEE/ACM 1st International Workshop on Design and Innovation in Software Engineering, DISE 2017","id":"ITEM-1","issued":{"date-parts":[["2017","6","30"]]},"page":"6-12","publisher":"Institute of Electrical and Electronics Engineers Inc.","title":"Identifying Design Features Using Combination of Requirements Elicitation Techniques","type":"paper-conference"},"uris":["http://www.mendeley.com/documents/?uuid=7db684af-ee72-3648-960a-ae4da6a1ddd7"]}],"mendeley":{"formattedCitation":"[40]","plainTextFormattedCitation":"[40]","previouslyFormattedCitation":"[40]"},"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[40]</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[35]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{"citationItems":[{"id":"ITEM-1","itemData":{"DOI":"10.1109/RCIS.2015.7128873","ISSN":"21511357","abstract":"Crowdsourcing is an emerging paradigm which utilises the power of the crowd in contributing information and solving problems. Crowdsourcing can support requirements elicitation, especially for systems used by a wide range of users and working in a dynamic context where requirements evolve regularly. For such systems, traditional elicitation methods are typically costly and limited in catering for the high diversity, scale and volatility of requirements. In this paper, we advocate the use of crowdsourcing for requirements elicitation and investigate ways to configure crowdsourcing to improve the quality of elicited requirements. To confirm and enhance our argument, we follow an empirical approach starting with two focus groups involving 14 participants, users and developers, followed by an online expert survey involving 34 participants from the Requirements Engineering community. We discuss our findings and present a set of challenges of applying crowdsourcing to aid requirements engineering with a focus on the elicitation stage.","author":[{"dropping-particle":"","family":"Hosseini","given":"Mahmood","non-dropping-particle":"","parse-names":false,"suffix":""},{"dropping-particle":"","family":"Shahri","given":"Alimohammad","non-dropping-particle":"","parse-names":false,"suffix":""},{"dropping-particle":"","family":"Phalp","given":"Keith","non-dropping-particle":"","parse-names":false,"suffix":""},{"dropping-particle":"","family":"Taylor","given":"Jacqui","non-dropping-particle":"","parse-names":false,"suffix":""},{"dropping-particle":"","family":"Ali","given":"Raian","non-dropping-particle":"","parse-names":false,"suffix":""},{"dropping-particle":"","family":"Dalpiaz","given":"Fabiano","non-dropping-particle":"","parse-names":false,"suffix":""}],"container-title":"Proceedings - International Conference on Research Challenges in Information Science","id":"ITEM-1","issue":"June","issued":{"date-parts":[["2015","6","19"]]},"page":"133-138","publisher":"IEEE Computer Society","title":"Configuring crowdsourcing for requirements elicitation","type":"paper-conference","volume":"2015-June"},"uris":["http://www.mendeley.com/documents/?uuid=d72adafc-308c-3258-8986-cc844582aa65"]}],"mendeley":{"formattedCitation":"[29]","plainTextFormattedCitation":"[29]","previouslyFormattedCitation":"[29]"},"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[29]</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[23]</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[21]</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{"citationItems":[{"id":"ITEM-1","itemData":{"DOI":"10.1145/3301326.3301360","ISBN":"9781450365536","abstract":"Requirements elicitation is one of the most essential activities in requirements engineering. The last twenty years have seen a growing trend towards Internet of Things and these new applications imposed a challenge for requirements engineers to elicit requirements. The aim of this paper is to identify and present the current trends of elicitation techniques that have been applied in Internet of Things application. To achieve this aim, an electronic search on two computing-related databases was included in this systematic review. After a thorough scanned independently done by the writers, 12 selected publications were examined. The findings of this systematic review revealed that (1) home and public spaces were prevalent domains for Internet of Things applications, (2) interviews and prototypes were most frequently used elicitation techniques, and (3) stakeholders were the common requirements sources.","author":[{"dropping-particle":"","family":"Lim","given":"Tek Yong","non-dropping-particle":"","parse-names":false,"suffix":""},{"dropping-particle":"","family":"Chua","given":"Fang Fang","non-dropping-particle":"","parse-names":false,"suffix":""},{"dropping-particle":"","family":"Tajuddin","given":"Bushra Binti","non-dropping-particle":"","parse-names":false,"suffix":""}],"container-title":"ACM International Conference Proceeding Series","id":"ITEM-1","issued":{"date-parts":[["2018","12","14"]]},"page":"182-188","publisher":"Association for Computing Machinery","publisher-place":"New York, New York, USA","title":"Elicitation techniques for internet of things applications requirements: A systematic review","type":"paper-conference"},"uris":["http://www.mendeley.com/documents/?uuid=d71ed0ea-1ee3-35e3-ae3b-8e2cb93dc4e6"]}],"mendeley":{"formattedCitation":"[18]","plainTextFormattedCitation":"[18]","previouslyFormattedCitation":"[18]"},"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[18]</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[17]</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ry"},"uris":["http://www.mendeley.com/documents/?uuid=65668c9d-842b-3f4f-b408-4bb88ebd1fde"]}],"mendeley":{"formattedCitation":"[16]","plainTextFormattedCitation":"[16]","previouslyFormattedCitation":"[16]"},"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[16]</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[15]</w:t>
            </w:r>
            <w:r w:rsidRPr="00C62CD0">
              <w:rPr>
                <w:rFonts w:eastAsia="Times New Roman"/>
                <w:bCs/>
                <w:color w:val="000000"/>
                <w:sz w:val="16"/>
                <w:szCs w:val="16"/>
                <w:lang w:val="es-EC"/>
              </w:rPr>
              <w:fldChar w:fldCharType="end"/>
            </w:r>
          </w:p>
        </w:tc>
      </w:tr>
      <w:tr w:rsidR="009F07EF" w14:paraId="10C3A2A3" w14:textId="77777777" w:rsidTr="009F07EF">
        <w:tc>
          <w:tcPr>
            <w:tcW w:w="2516" w:type="dxa"/>
          </w:tcPr>
          <w:p w14:paraId="1E351D8D" w14:textId="31F2E58B"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Cuestionario</w:t>
            </w:r>
          </w:p>
        </w:tc>
        <w:tc>
          <w:tcPr>
            <w:tcW w:w="2517" w:type="dxa"/>
          </w:tcPr>
          <w:p w14:paraId="76BB76A6" w14:textId="4E5CC303"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[17]</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[15]</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[14]</w:t>
            </w:r>
            <w:r w:rsidRPr="00C62CD0">
              <w:rPr>
                <w:rFonts w:eastAsia="Times New Roman"/>
                <w:bCs/>
                <w:color w:val="000000"/>
                <w:sz w:val="16"/>
                <w:szCs w:val="16"/>
                <w:lang w:val="es-EC"/>
              </w:rPr>
              <w:fldChar w:fldCharType="end"/>
            </w:r>
          </w:p>
        </w:tc>
      </w:tr>
      <w:tr w:rsidR="009F07EF" w14:paraId="575D629A" w14:textId="77777777" w:rsidTr="009F07EF">
        <w:tc>
          <w:tcPr>
            <w:tcW w:w="2516" w:type="dxa"/>
          </w:tcPr>
          <w:p w14:paraId="3C430315" w14:textId="57B228CC"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Análisis prospectivo</w:t>
            </w:r>
          </w:p>
        </w:tc>
        <w:tc>
          <w:tcPr>
            <w:tcW w:w="2517" w:type="dxa"/>
          </w:tcPr>
          <w:p w14:paraId="71DA1B7C" w14:textId="68D40AB9" w:rsidR="009F07EF" w:rsidRPr="00C62CD0" w:rsidRDefault="009F07EF" w:rsidP="009F07EF">
            <w:pPr>
              <w:pStyle w:val="Textoindependiente"/>
              <w:ind w:firstLine="0"/>
              <w:rPr>
                <w:rFonts w:eastAsia="Times New Roman"/>
                <w:bCs/>
                <w:color w:val="000000"/>
                <w:sz w:val="16"/>
                <w:szCs w:val="16"/>
                <w:lang w:val="es-EC"/>
              </w:rPr>
            </w:pP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{"citationItems":[{"id":"ITEM-1","itemData":{"DOI":"10.1016/j.procs.2015.03.037","ISSN":"18770509","abstract":"Requirement engineering is the cornerstone of systems engineering. Numerous large scale engineered systems face schedule delays, cost overruns and performance shortfalls that can be traced back to the requirements they need to fulfill. In fact, previous research has demonstrated strong relationship between requirements and systems affordability. This paper summarizes and puts into context the authors' novel contributions in three domains of requirements engineering: systems theory, complexity science, and systems methodologies. The authors propose new theorems and their proofs on requirements affecting affordability, propose a new complexity metric at requirement stage that measures the complexity limit of the system at conceptual stage (even before a specific design is determined), and propose two methodologies to elicit excess-free requirement sets and to identify conflicting requirements more effectively. The paper showcases the value of structuring a research in such a manner, i.e. from theory to practice, enabling strengthening the bounds between theorists and practitioners.","author":[{"dropping-particle":"","family":"Salado","given":"Alejandro","non-dropping-particle":"","parse-names":false,"suffix":""},{"dropping-particle":"","family":"Nilchiani","given":"Roshanak","non-dropping-particle":"","parse-names":false,"suffix":""}],"container-title":"Procedia Computer Science","id":"ITEM-1","issue":"C","issued":{"date-parts":[["2015","1","1"]]},"page":"21-30","publisher":"Elsevier","title":"A research on measuring and reducing problem complexity to increase system affordability: From theory to practice","type":"paper-conference","volume":"44"},"uris":["http://www.mendeley.com/documents/?uuid=ff5df2b8-3ec7-3c40-8b58-58687fc1b199"]}],"mendeley":{"formattedCitation":"[47]","plainTextFormattedCitation":"[47]","previouslyFormattedCitation":"[47]"},"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color w:val="000000"/>
                <w:sz w:val="16"/>
                <w:szCs w:val="16"/>
                <w:lang w:val="es-EC"/>
              </w:rPr>
              <w:t>[47]</w:t>
            </w:r>
            <w:r>
              <w:rPr>
                <w:rFonts w:eastAsia="Times New Roman"/>
                <w:bCs/>
                <w:color w:val="000000"/>
                <w:sz w:val="16"/>
                <w:szCs w:val="16"/>
                <w:lang w:val="es-EC"/>
              </w:rPr>
              <w:fldChar w:fldCharType="end"/>
            </w:r>
          </w:p>
        </w:tc>
      </w:tr>
      <w:tr w:rsidR="009F07EF" w14:paraId="47C9B648" w14:textId="77777777" w:rsidTr="009F07EF">
        <w:tc>
          <w:tcPr>
            <w:tcW w:w="2516" w:type="dxa"/>
          </w:tcPr>
          <w:p w14:paraId="349C7FD8" w14:textId="29AC5BA3"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Diagramas UML</w:t>
            </w:r>
          </w:p>
        </w:tc>
        <w:tc>
          <w:tcPr>
            <w:tcW w:w="2517" w:type="dxa"/>
          </w:tcPr>
          <w:p w14:paraId="72E14966" w14:textId="54443C6D" w:rsidR="009F07EF" w:rsidRPr="00C62CD0" w:rsidRDefault="009F07EF" w:rsidP="009F07EF">
            <w:pPr>
              <w:pStyle w:val="Textoindependiente"/>
              <w:ind w:firstLine="0"/>
              <w:rPr>
                <w:rFonts w:eastAsia="Times New Roman"/>
                <w:bCs/>
                <w:color w:val="000000"/>
                <w:sz w:val="16"/>
                <w:szCs w:val="16"/>
                <w:lang w:val="es-EC"/>
              </w:rPr>
            </w:pP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{"citationItems":[{"id":"ITEM-1","itemData":{"DOI":"10.1145/2737856.2737886","ISBN":"9781450331630","abstract":"Information and Communication Technologies and Development (ICTD) has created enormous potential in the expansion of socio- economic opportunities for larger group of underprivileged and isolated population. In spite of the high expectations, there have been some noticeable disappointments in the number of ICTD projects for their poor qualities caused by not fully aware of the requirements and their elicitation process in the system development. This paper identifies the documented requirements elicitation approaches and provides an analysis of a strategic methodological process of requirements elicitation applicable in the ICTD systems development. This paper is based on a Systematic Literature Review (SLR) of documented requirements elicitation approaches in the literature. The results and analysis of this paper contribute in the requirements elicitation process by serving the ICTD project developer as the means of understanding the system development requirements, their elicitation process, and deriving appropriate methods and tools for requirements elicitation.","author":[{"dropping-particle":"","family":"Hasan","given":"M. Mahmudul","non-dropping-particle":"","parse-names":false,"suffix":""}],"container-title":"ACM International Conference Proceeding Series","id":"ITEM-1","issued":{"date-parts":[["2015","5","15"]]},"page":"1-4","publisher":"Association for Computing Machinery","publisher-place":"New York, New York, USA","title":"ICTD Systems Development: Analysis of Requirements Elicitation Approaches","type":"paper-conference","volume":"15"},"uris":["http://www.mendeley.com/documents/?uuid=e34f952c-8e61-339b-91c7-812c5c7eb638"]}],"mendeley":{"formattedCitation":"[46]","plainTextFormattedCitation":"[46]","previouslyFormattedCitation":"[46]"},"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color w:val="000000"/>
                <w:sz w:val="16"/>
                <w:szCs w:val="16"/>
                <w:lang w:val="es-EC"/>
              </w:rPr>
              <w:t>[46]</w:t>
            </w:r>
            <w:r>
              <w:rPr>
                <w:rFonts w:eastAsia="Times New Roman"/>
                <w:bCs/>
                <w:color w:val="000000"/>
                <w:sz w:val="16"/>
                <w:szCs w:val="16"/>
                <w:lang w:val="es-EC"/>
              </w:rPr>
              <w:fldChar w:fldCharType="end"/>
            </w:r>
            <w:r>
              <w:rPr>
                <w:rFonts w:eastAsia="Times New Roman"/>
                <w:bCs/>
                <w:color w:val="000000"/>
                <w:sz w:val="16"/>
                <w:szCs w:val="16"/>
                <w:lang w:val="es-EC"/>
              </w:rPr>
              <w:t xml:space="preserve"> </w:t>
            </w: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color w:val="000000"/>
                <w:sz w:val="16"/>
                <w:szCs w:val="16"/>
                <w:lang w:val="es-EC"/>
              </w:rPr>
              <w:t>[45]</w:t>
            </w:r>
            <w:r>
              <w:rPr>
                <w:rFonts w:eastAsia="Times New Roman"/>
                <w:bCs/>
                <w:color w:val="000000"/>
                <w:sz w:val="16"/>
                <w:szCs w:val="16"/>
                <w:lang w:val="es-EC"/>
              </w:rPr>
              <w:fldChar w:fldCharType="end"/>
            </w: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{"citationItems":[{"id":"ITEM-1","itemData":{"DOI":"10.1145/2851613.2851759","ISBN":"9781450337397","abstract":"Accessibility is a particularly relevant quality attribute for web projects. Current web sites and applications do not provide satisfactory accessibility, making access difficult for users with temporary or permanent, personal or technological limitations. Accessibility is typically considered an implementation concern, thus being tackled when the application is almost fully developed, causing additional rework and an increase in costs. Our proposal is to consider this quality requirement earlier, during requirements engineering, therefore avoiding the rework caused by failures, errors and omissions in the design and programming stages. We defined a semi-automatic method to support accessibility requirements elicitation. This method is grounded on goaloriented approaches and on the WCAG 2.0 (Web Content Accessibility Guidelines), and is supported by our OmnesWeb tool. Both the method and the tool are evaluated with a case study comprising two different projects.","author":[{"dropping-particle":"","family":"Oliveira","given":"Romeu","non-dropping-particle":"","parse-names":false,"suffix":""},{"dropping-particle":"","family":"Silva","given":"Lyrene","non-dropping-particle":"","parse-names":false,"suffix":""},{"dropping-particle":"","family":"Leite","given":"Julio Cesar Sampaio P.","non-dropping-particle":"","parse-names":false,"suffix":""},{"dropping-particle":"","family":"Moreira","given":"Ana","non-dropping-particle":"","parse-names":false,"suffix":""}],"container-title":"Proceedings of the ACM Symposium on Applied Computing","id":"ITEM-1","issued":{"date-parts":[["2016","4","4"]]},"page":"1276-1281","publisher":"Association for Computing Machinery","publisher-place":"New York, New York, USA","title":"Eliciting accessibility requirements an approach based on the NFR framework","type":"paper-conference","volume":"04-08-Apri"},"uris":["http://www.mendeley.com/documents/?uuid=6cf2b72b-f919-3dee-ae87-e48a60ca706a"]}],"mendeley":{"formattedCitation":"[42]","plainTextFormattedCitation":"[42]","previouslyFormattedCitation":"[42]"},"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color w:val="000000"/>
                <w:sz w:val="16"/>
                <w:szCs w:val="16"/>
                <w:lang w:val="es-EC"/>
              </w:rPr>
              <w:t>[42]</w:t>
            </w:r>
            <w:r>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[12]</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t xml:space="preserve"> </w:t>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[28]</w:t>
            </w:r>
            <w:r w:rsidRPr="00C62CD0">
              <w:rPr>
                <w:rFonts w:eastAsia="Times New Roman"/>
                <w:bCs/>
                <w:color w:val="000000"/>
                <w:sz w:val="16"/>
                <w:szCs w:val="16"/>
                <w:lang w:val="es-EC"/>
              </w:rPr>
              <w:fldChar w:fldCharType="end"/>
            </w:r>
            <w:r w:rsidRPr="00C62CD0">
              <w:rPr>
                <w:rFonts w:eastAsia="Times New Roman"/>
                <w:bCs/>
                <w:color w:val="000000"/>
                <w:sz w:val="16"/>
                <w:szCs w:val="16"/>
                <w:lang w:val="es-EC"/>
              </w:rPr>
              <w:fldChar w:fldCharType="begin" w:fldLock="1"/>
            </w:r>
            <w:r w:rsidRPr="00C62CD0">
              <w:rPr>
                <w:rFonts w:eastAsia="Times New Roman"/>
                <w:bCs/>
                <w:color w:val="000000"/>
                <w:sz w:val="16"/>
                <w:szCs w:val="16"/>
                <w:lang w:val="es-EC"/>
              </w:rPr>
              <w:instrText>ADDIN CSL_CITATION {"citationItems":[{"id":"ITEM-1","itemData":{"DOI":"10.1016/j.infsof.2014.11.003","ISSN":"09505849","abstract":"Context It is challenging to develop comprehensive, consistent, analyzable requirements models for evolving requirements. This is particularly critical for certain highly interactive types of socio-technical systems that involve a wide range of stakeholders with disparate backgrounds; system success is often dependent on how well local social constraints are addressed in system design. Objective This paper describes feasibility research, combining a holistic social system perspective provided by Activity Theory (AT), a psychological paradigm, with existing system development methodologies and tools, specifically goal and scenario modeling. Method AT is used to understand the relationships between a system, its stakeholders, and the system's evolving context. The User Requirements Notation (URN) is used to produce rigorous, analyzable specifications combining goal and scenario models. First, an AT language was developed constraining the framework for automation, second consistency heuristics were developed for constructing and analyzing combined AT/URN models, third a combined AT/URN methodology was developed, and consequently applied to a proof-of-concept system. Results An AT language with limited tool support was developed, as was a combined AT/URN methodology. This methodology was applied to an evolving disease management system to demonstrate the feasibility of adapting AT for use in system development with existing methodologies and tools. Bi-directional transformations between the languages allow proposed changes in system design to be propagated to AT models for use in stakeholder discussions regarding system evolution. Conclusions The AT framework can be constrained for use in requirements elicitation and combined with URN tools to provide system designs that include social system perspectives. The developed AT/URN methodology can help engineers to track the impact on system design due to requirement changes triggered by changes in the system's social context. The methodology also allows engineers to assess the impact of proposed system design changes on the social elements of the system context.","author":[{"dropping-particle":"","family":"Georg","given":"Geri","non-dropping-particle":"","parse-names":false,"suffix":""},{"dropping-particle":"","family":"Mussbacher","given":"Gunter","non-dropping-particle":"","parse-names":false,"suffix":""},{"dropping-particle":"","family":"Amyot","given":"Daniel","non-dropping-particle":"","parse-names":false,"suffix":""},{"dropping-particle":"","family":"Petriu","given":"Dorina","non-dropping-particle":"","parse-names":false,"suffix":""},{"dropping-particle":"","family":"Troup","given":"Lucy","non-dropping-particle":"","parse-names":false,"suffix":""},{"dropping-particle":"","family":"Lozano-Fuentes","given":"Saul","non-dropping-particle":"","parse-names":false,"suffix":""},{"dropping-particle":"","family":"France","given":"Robert","non-dropping-particle":"","parse-names":false,"suffix":""}],"container-title":"Information and Software Technology","id":"ITEM-1","issued":{"date-parts":[["2015","3","1"]]},"page":"109-135","publisher":"Elsevier","title":"Synergy between Activity Theory and goal/scenario modeling for requirements elicitation, analysis, and evolution","type":"article-journal","volume":"59"},"uris":["http://www.mendeley.com/documents/?uuid=d31f153e-ab0f-33aa-8547-4a8f3ea5d9c2"]}],"mendeley":{"formattedCitation":"[24]","plainTextFormattedCitation":"[24]","previouslyFormattedCitation":"[24]"},"properties":{"noteIndex":0},"schema":"https://github.com/citation-style-language/schema/raw/master/csl-citation.json"}</w:instrText>
            </w:r>
            <w:r w:rsidRPr="00C62CD0">
              <w:rPr>
                <w:rFonts w:eastAsia="Times New Roman"/>
                <w:bCs/>
                <w:color w:val="000000"/>
                <w:sz w:val="16"/>
                <w:szCs w:val="16"/>
                <w:lang w:val="es-EC"/>
              </w:rPr>
              <w:fldChar w:fldCharType="separate"/>
            </w:r>
            <w:r w:rsidRPr="00C62CD0">
              <w:rPr>
                <w:rFonts w:eastAsia="Times New Roman"/>
                <w:bCs/>
                <w:color w:val="000000"/>
                <w:sz w:val="16"/>
                <w:szCs w:val="16"/>
                <w:lang w:val="es-EC"/>
              </w:rPr>
              <w:t>[24]</w:t>
            </w:r>
            <w:r w:rsidRPr="00C62CD0">
              <w:rPr>
                <w:rFonts w:eastAsia="Times New Roman"/>
                <w:bCs/>
                <w:color w:val="000000"/>
                <w:sz w:val="16"/>
                <w:szCs w:val="16"/>
                <w:lang w:val="es-EC"/>
              </w:rPr>
              <w:fldChar w:fldCharType="end"/>
            </w:r>
          </w:p>
        </w:tc>
      </w:tr>
      <w:tr w:rsidR="009F07EF" w14:paraId="4D89FBE5" w14:textId="77777777" w:rsidTr="009F07EF">
        <w:tc>
          <w:tcPr>
            <w:tcW w:w="2516" w:type="dxa"/>
          </w:tcPr>
          <w:p w14:paraId="2062B51C" w14:textId="58CF14FC" w:rsidR="009F07EF" w:rsidRDefault="009F07EF" w:rsidP="009F07EF">
            <w:pPr>
              <w:pStyle w:val="Textoindependiente"/>
              <w:ind w:firstLine="0"/>
              <w:rPr>
                <w:rFonts w:eastAsia="Times New Roman"/>
                <w:b/>
                <w:color w:val="000000"/>
                <w:sz w:val="18"/>
                <w:szCs w:val="18"/>
                <w:lang w:val="es-EC"/>
              </w:rPr>
            </w:pPr>
            <w:r w:rsidRPr="00BB338A">
              <w:rPr>
                <w:rFonts w:eastAsia="Times New Roman"/>
                <w:bCs/>
                <w:color w:val="000000"/>
                <w:sz w:val="16"/>
                <w:szCs w:val="16"/>
                <w:lang w:val="es-EC"/>
              </w:rPr>
              <w:t>ADDAM</w:t>
            </w:r>
          </w:p>
        </w:tc>
        <w:tc>
          <w:tcPr>
            <w:tcW w:w="2517" w:type="dxa"/>
          </w:tcPr>
          <w:p w14:paraId="05CABB8E" w14:textId="1B64FD43" w:rsidR="009F07EF" w:rsidRDefault="009F07EF" w:rsidP="009F07EF">
            <w:pPr>
              <w:pStyle w:val="Textoindependiente"/>
              <w:ind w:firstLine="0"/>
              <w:rPr>
                <w:rFonts w:eastAsia="Times New Roman"/>
                <w:b/>
                <w:color w:val="000000"/>
                <w:sz w:val="18"/>
                <w:szCs w:val="18"/>
                <w:lang w:val="es-EC"/>
              </w:rPr>
            </w:pP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noProof/>
                <w:color w:val="000000"/>
                <w:sz w:val="16"/>
                <w:szCs w:val="16"/>
                <w:lang w:val="es-EC"/>
              </w:rPr>
              <w:t>[45]</w:t>
            </w:r>
            <w:r>
              <w:rPr>
                <w:rFonts w:eastAsia="Times New Roman"/>
                <w:bCs/>
                <w:color w:val="000000"/>
                <w:sz w:val="16"/>
                <w:szCs w:val="16"/>
                <w:lang w:val="es-EC"/>
              </w:rPr>
              <w:fldChar w:fldCharType="end"/>
            </w:r>
          </w:p>
        </w:tc>
      </w:tr>
      <w:tr w:rsidR="009F07EF" w14:paraId="54DDDE2C" w14:textId="77777777" w:rsidTr="009F07EF">
        <w:tc>
          <w:tcPr>
            <w:tcW w:w="2516" w:type="dxa"/>
          </w:tcPr>
          <w:p w14:paraId="41915AB4" w14:textId="0C54B488" w:rsidR="009F07EF" w:rsidRDefault="009F07EF" w:rsidP="009F07EF">
            <w:pPr>
              <w:pStyle w:val="Textoindependiente"/>
              <w:ind w:firstLine="0"/>
              <w:rPr>
                <w:rFonts w:eastAsia="Times New Roman"/>
                <w:b/>
                <w:color w:val="000000"/>
                <w:sz w:val="18"/>
                <w:szCs w:val="18"/>
                <w:lang w:val="es-EC"/>
              </w:rPr>
            </w:pPr>
            <w:r>
              <w:rPr>
                <w:rFonts w:eastAsia="Times New Roman"/>
                <w:bCs/>
                <w:color w:val="000000"/>
                <w:sz w:val="16"/>
                <w:szCs w:val="16"/>
                <w:lang w:val="es-EC"/>
              </w:rPr>
              <w:t xml:space="preserve"> </w:t>
            </w:r>
            <w:r w:rsidRPr="00BB338A">
              <w:rPr>
                <w:rFonts w:eastAsia="Times New Roman"/>
                <w:bCs/>
                <w:color w:val="000000"/>
                <w:sz w:val="16"/>
                <w:szCs w:val="16"/>
                <w:lang w:val="es-EC"/>
              </w:rPr>
              <w:t>Solicitudes de usuarios</w:t>
            </w:r>
          </w:p>
        </w:tc>
        <w:tc>
          <w:tcPr>
            <w:tcW w:w="2517" w:type="dxa"/>
          </w:tcPr>
          <w:p w14:paraId="0051956B" w14:textId="289E79EF" w:rsidR="009F07EF" w:rsidRDefault="009F07EF" w:rsidP="009F07EF">
            <w:pPr>
              <w:pStyle w:val="Textoindependiente"/>
              <w:ind w:firstLine="0"/>
              <w:rPr>
                <w:rFonts w:eastAsia="Times New Roman"/>
                <w:b/>
                <w:color w:val="000000"/>
                <w:sz w:val="18"/>
                <w:szCs w:val="18"/>
                <w:lang w:val="es-EC"/>
              </w:rPr>
            </w:pP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{"citationItems":[{"id":"ITEM-1","itemData":{"DOI":"10.1016/j.jss.2017.12.028","ISSN":"01641212","abstract":"In order to make a software project succeed, it is necessary to determine the requirements for systems and to document them in a suitable manner. Many ways for requirements elicitation have been discussed. One way is to gather requirements with crowdsourcing methods, which has been discussed for years and is called crowdsourcing requirements engineering. User requests forums in open source communities, where users can propose their expected features of a software product, are common examples of platforms for gathering requirements from the crowd. Requirements collected from these platforms are often informal text descriptions and we name them user requests. In order to transform user requests into structured software requirements, it is better to know the class of requirements that each request belongs to so that each request can be rewritten according to corresponding requirement templates. In this paper, we propose an effective classification methodology by employing both project-specific and non-project-specific keywords and machine learning algorithms. The proposed strategy does well in achieving high classification accuracy by using keywords as features, reducing considerable manual efforts in building machine learning based classifiers, and having stable performance in finding minority classes no matter how few instances they have.","author":[{"dropping-particle":"","family":"Li","given":"Chuanyi","non-dropping-particle":"","parse-names":false,"suffix":""},{"dropping-particle":"","family":"Huang","given":"Liguo","non-dropping-particle":"","parse-names":false,"suffix":""},{"dropping-particle":"","family":"Ge","given":"Jidong","non-dropping-particle":"","parse-names":false,"suffix":""},{"dropping-particle":"","family":"Luo","given":"Bin","non-dropping-particle":"","parse-names":false,"suffix":""},{"dropping-particle":"","family":"Ng","given":"Vincent","non-dropping-particle":"","parse-names":false,"suffix":""}],"container-title":"Journal of Systems and Software","id":"ITEM-1","issued":{"date-parts":[["2018","4","1"]]},"page":"108-123","publisher":"Elsevier Inc.","title":"Automatically classifying user requests in crowdsourcing requirements engineering","type":"article-journal","volume":"138"},"uris":["http://www.mendeley.com/documents/?uuid=403deac5-dcd6-3070-8788-adb20ccec84f"]}],"mendeley":{"formattedCitation":"[44]","plainTextFormattedCitation":"[44]","previouslyFormattedCitation":"[44]"},"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noProof/>
                <w:color w:val="000000"/>
                <w:sz w:val="16"/>
                <w:szCs w:val="16"/>
                <w:lang w:val="es-EC"/>
              </w:rPr>
              <w:t>[44]</w:t>
            </w:r>
            <w:r>
              <w:rPr>
                <w:rFonts w:eastAsia="Times New Roman"/>
                <w:bCs/>
                <w:color w:val="000000"/>
                <w:sz w:val="16"/>
                <w:szCs w:val="16"/>
                <w:lang w:val="es-EC"/>
              </w:rPr>
              <w:fldChar w:fldCharType="end"/>
            </w:r>
          </w:p>
        </w:tc>
      </w:tr>
      <w:tr w:rsidR="009F07EF" w14:paraId="163A6FBE" w14:textId="77777777" w:rsidTr="009F07EF">
        <w:tc>
          <w:tcPr>
            <w:tcW w:w="2516" w:type="dxa"/>
          </w:tcPr>
          <w:p w14:paraId="5EA10F95" w14:textId="62B885F6" w:rsidR="009F07EF" w:rsidRDefault="009F07EF" w:rsidP="009F07EF">
            <w:pPr>
              <w:pStyle w:val="Textoindependiente"/>
              <w:ind w:firstLine="0"/>
              <w:rPr>
                <w:rFonts w:eastAsia="Times New Roman"/>
                <w:b/>
                <w:color w:val="000000"/>
                <w:sz w:val="18"/>
                <w:szCs w:val="18"/>
                <w:lang w:val="es-EC"/>
              </w:rPr>
            </w:pPr>
            <w:r w:rsidRPr="00BB338A">
              <w:rPr>
                <w:rFonts w:eastAsia="Times New Roman"/>
                <w:bCs/>
                <w:color w:val="000000"/>
                <w:sz w:val="16"/>
                <w:szCs w:val="16"/>
                <w:lang w:val="es-EC"/>
              </w:rPr>
              <w:t>Repertory Grid (RG)</w:t>
            </w:r>
          </w:p>
        </w:tc>
        <w:tc>
          <w:tcPr>
            <w:tcW w:w="2517" w:type="dxa"/>
          </w:tcPr>
          <w:p w14:paraId="63DFA7EF" w14:textId="5BF81AC9"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Technology","id":"ITEM-1","issued":{"date-parts":[["0","7"]]},"page":"160-179","publisher":"Elsevier B.V.","title":"REASSURE: Requirements elicitation for adaptive socio-technical systems using repertory grid","type":"article-journal","volume":"87"},"uris":["http://www.mendeley.com/documents/?uuid=742c303b-ce54-3c4c-bec4-9467990bb04b"]}],"mendeley":{"formattedCitation":"[43]","plainTextFormattedCitation":"[43]","previouslyFormattedCitation":"[43]"},"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[43]</w:t>
            </w:r>
            <w:r>
              <w:rPr>
                <w:rFonts w:eastAsia="Times New Roman"/>
                <w:b/>
                <w:color w:val="000000"/>
                <w:sz w:val="16"/>
                <w:szCs w:val="16"/>
                <w:lang w:val="es-EC"/>
              </w:rPr>
              <w:fldChar w:fldCharType="end"/>
            </w:r>
          </w:p>
        </w:tc>
      </w:tr>
      <w:tr w:rsidR="009F07EF" w14:paraId="6718BE7B" w14:textId="77777777" w:rsidTr="009F07EF">
        <w:tc>
          <w:tcPr>
            <w:tcW w:w="2516" w:type="dxa"/>
          </w:tcPr>
          <w:p w14:paraId="5ADD7F6C" w14:textId="58288ADA" w:rsidR="009F07EF" w:rsidRDefault="009F07EF" w:rsidP="009F07EF">
            <w:pPr>
              <w:pStyle w:val="Textoindependiente"/>
              <w:ind w:firstLine="0"/>
              <w:rPr>
                <w:rFonts w:eastAsia="Times New Roman"/>
                <w:b/>
                <w:color w:val="000000"/>
                <w:sz w:val="18"/>
                <w:szCs w:val="18"/>
                <w:lang w:val="es-EC"/>
              </w:rPr>
            </w:pPr>
            <w:r w:rsidRPr="00BB338A">
              <w:rPr>
                <w:rFonts w:eastAsia="Times New Roman"/>
                <w:bCs/>
                <w:color w:val="000000"/>
                <w:sz w:val="16"/>
                <w:szCs w:val="16"/>
                <w:lang w:val="es-EC"/>
              </w:rPr>
              <w:t>RSL</w:t>
            </w:r>
          </w:p>
        </w:tc>
        <w:tc>
          <w:tcPr>
            <w:tcW w:w="2517" w:type="dxa"/>
          </w:tcPr>
          <w:p w14:paraId="7E6E434C" w14:textId="2663B460"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{"citationItems":[{"id":"ITEM-1","itemData":{"DOI":"10.1109/DISE.2017.9","ISBN":"9781538604007","abstract":"Requirements elicitation (RE) is the explanatorydevelopment activity of helping users figure out what theywant. However, acquisition of requirements is challenging andinappropriate requirements might lead to unncessary projectdevelopment cost. It is important to validate the requirementswith various possible techniques to design a software solution. It is equally important to choose appropriate techniques for RE. To understand the importance of RE, Energy feedback or visualizationof electricity consumption application had been chosenwhich would help in reducing household electricity consumptionby motivating the residential end-users. To design an effectiveand innovative solution for visualization application, this articleused a combination of three RE techniques, viz., systematicliterature review (SLR), crowdsourcing survey and user-centreddesign (UCD) based design activity. The SLR assessed 22 studies, while the crowdsourcing survey and the design activity had137 and 6 participants respectively. The RE techniques wereinterdependent and the results from each technique was fedto design the subsequent phases. Each of the RE techniques'motivation, procedure and its results were discussed and werestatistically compared with each other forming the top sevenfeatures of the system to be developed. This study also analyzedthe effectiveness of the requirements elicitation by conductingretrospective on the RE techniques. The retrospective analyzedthings that went well, things that did not go well, and things thatcan be improved. It led to the discussion on how effectively canthis process be improved to collect the requirements.","author":[{"dropping-particle":"","family":"Murugesan","given":"Latha Karthigaa","non-dropping-particle":"","parse-names":false,"suffix":""},{"dropping-particle":"","family":"Hoda","given":"Rashina","non-dropping-particle":"","parse-names":false,"suffix":""},{"dropping-particle":"","family":"Salcic","given":"Zoran","non-dropping-particle":"","parse-names":false,"suffix":""}],"container-title":"Proceedings - 2017 IEEE/ACM 1st International Workshop on Design and Innovation in Software Engineering, DISE 2017","id":"ITEM-1","issued":{"date-parts":[["2017","6","30"]]},"page":"6-12","publisher":"Institute of Electrical and Electronics Engineers Inc.","title":"Identifying Design Features Using Combination of Requirements Elicitation Techniques","type":"paper-conference"},"uris":["http://www.mendeley.com/documents/?uuid=7db684af-ee72-3648-960a-ae4da6a1ddd7"]}],"mendeley":{"formattedCitation":"[40]","plainTextFormattedCitation":"[40]","previouslyFormattedCitation":"[40]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[40]</w:t>
            </w:r>
            <w:r>
              <w:rPr>
                <w:rFonts w:eastAsia="Times New Roman"/>
                <w:b/>
                <w:color w:val="000000"/>
                <w:sz w:val="16"/>
                <w:szCs w:val="16"/>
                <w:lang w:val="es-EC"/>
              </w:rPr>
              <w:fldChar w:fldCharType="end"/>
            </w:r>
          </w:p>
        </w:tc>
      </w:tr>
      <w:tr w:rsidR="009F07EF" w14:paraId="06A6BB9A" w14:textId="77777777" w:rsidTr="009F07EF">
        <w:tc>
          <w:tcPr>
            <w:tcW w:w="2516" w:type="dxa"/>
          </w:tcPr>
          <w:p w14:paraId="3B5068E6" w14:textId="5A0B7EEC" w:rsidR="009F07EF" w:rsidRDefault="009F07EF" w:rsidP="009F07EF">
            <w:pPr>
              <w:pStyle w:val="Textoindependiente"/>
              <w:ind w:firstLine="0"/>
              <w:rPr>
                <w:rFonts w:eastAsia="Times New Roman"/>
                <w:b/>
                <w:color w:val="000000"/>
                <w:sz w:val="18"/>
                <w:szCs w:val="18"/>
                <w:lang w:val="es-EC"/>
              </w:rPr>
            </w:pPr>
            <w:r w:rsidRPr="00BB338A">
              <w:rPr>
                <w:rFonts w:eastAsia="Times New Roman"/>
                <w:bCs/>
                <w:color w:val="000000"/>
                <w:sz w:val="16"/>
                <w:szCs w:val="16"/>
                <w:lang w:val="es-EC"/>
              </w:rPr>
              <w:t>Actividad de pensamiento de diseño</w:t>
            </w:r>
            <w:r>
              <w:rPr>
                <w:rFonts w:eastAsia="Times New Roman"/>
                <w:bCs/>
                <w:color w:val="000000"/>
                <w:sz w:val="16"/>
                <w:szCs w:val="16"/>
                <w:lang w:val="es-EC"/>
              </w:rPr>
              <w:t xml:space="preserve"> (DTA)</w:t>
            </w:r>
          </w:p>
        </w:tc>
        <w:tc>
          <w:tcPr>
            <w:tcW w:w="2517" w:type="dxa"/>
          </w:tcPr>
          <w:p w14:paraId="16D50ED5" w14:textId="0610F87B"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{"citationItems":[{"id":"ITEM-1","itemData":{"DOI":"10.1109/DISE.2017.9","ISBN":"9781538604007","abstract":"Requirements elicitation (RE) is the explanatorydevelopment activity of helping users figure out what theywant. However, acquisition of requirements is challenging andinappropriate requirements might lead to unncessary projectdevelopment cost. It is important to validate the requirementswith various possible techniques to design a software solution. It is equally important to choose appropriate techniques for RE. To understand the importance of RE, Energy feedback or visualizationof electricity consumption application had been chosenwhich would help in reducing household electricity consumptionby motivating the residential end-users. To design an effectiveand innovative solution for visualization application, this articleused a combination of three RE techniques, viz., systematicliterature review (SLR), crowdsourcing survey and user-centreddesign (UCD) based design activity. The SLR assessed 22 studies, while the crowdsourcing survey and the design activity had137 and 6 participants respectively. The RE techniques wereinterdependent and the results from each technique was fedto design the subsequent phases. Each of the RE techniques'motivation, procedure and its results were discussed and werestatistically compared with each other forming the top sevenfeatures of the system to be developed. This study also analyzedthe effectiveness of the requirements elicitation by conductingretrospective on the RE techniques. The retrospective analyzedthings that went well, things that did not go well, and things thatcan be improved. It led to the discussion on how effectively canthis process be improved to collect the requirements.","author":[{"dropping-particle":"","family":"Murugesan","given":"Latha Karthigaa","non-dropping-particle":"","parse-names":false,"suffix":""},{"dropping-particle":"","family":"Hoda","given":"Rashina","non-dropping-particle":"","parse-names":false,"suffix":""},{"dropping-particle":"","family":"Salcic","given":"Zoran","non-dropping-particle":"","parse-names":false,"suffix":""}],"container-title":"Proceedings - 2017 IEEE/ACM 1st International Workshop on Design and Innovation in Software Engineering, DISE 2017","id":"ITEM-1","issued":{"date-parts":[["2017","6","30"]]},"page":"6-12","publisher":"Institute of Electrical and Electronics Engineers Inc.","title":"Identifying Design Features Using Combination of Requirements Elicitation Techniques","type":"paper-conference"},"uris":["http://www.mendeley.com/documents/?uuid=7db684af-ee72-3648-960a-ae4da6a1ddd7"]}],"mendeley":{"formattedCitation":"[40]","plainTextFormattedCitation":"[40]","previouslyFormattedCitation":"[40]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[40]</w:t>
            </w:r>
            <w:r>
              <w:rPr>
                <w:rFonts w:eastAsia="Times New Roman"/>
                <w:b/>
                <w:color w:val="000000"/>
                <w:sz w:val="16"/>
                <w:szCs w:val="16"/>
                <w:lang w:val="es-EC"/>
              </w:rPr>
              <w:fldChar w:fldCharType="end"/>
            </w:r>
          </w:p>
        </w:tc>
      </w:tr>
      <w:tr w:rsidR="009F07EF" w14:paraId="320F0E21" w14:textId="77777777" w:rsidTr="009F07EF">
        <w:tc>
          <w:tcPr>
            <w:tcW w:w="2516" w:type="dxa"/>
          </w:tcPr>
          <w:p w14:paraId="4577BB97" w14:textId="54194ADE"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observación</w:t>
            </w:r>
          </w:p>
        </w:tc>
        <w:tc>
          <w:tcPr>
            <w:tcW w:w="2517" w:type="dxa"/>
          </w:tcPr>
          <w:p w14:paraId="1D6475FC" w14:textId="695A0BB9"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Pr>
                <w:rFonts w:eastAsia="Times New Roman"/>
                <w:b/>
                <w:color w:val="000000"/>
                <w:sz w:val="16"/>
                <w:szCs w:val="16"/>
                <w:lang w:val="es-EC"/>
              </w:rPr>
              <w:fldChar w:fldCharType="separate"/>
            </w:r>
            <w:r w:rsidRPr="009F5999">
              <w:rPr>
                <w:rFonts w:eastAsia="Times New Roman"/>
                <w:noProof/>
                <w:color w:val="000000"/>
                <w:sz w:val="16"/>
                <w:szCs w:val="16"/>
                <w:lang w:val="es-EC"/>
              </w:rPr>
              <w:t>[1]</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[39]</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[34]</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[30]</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 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Conference","id":"ITEM-1","issued":{"date-parts":[["2016","8","24"]]},"page":"233-238","publisher":"IEEE Computer Society","title":"Situation-Oriented Requirements Elicitation","type":"paper-conference","volume":"1"},"uris":["http://www.mendeley.com/documents/?uuid=b77631ff-3f7b-32ab-a118-97d9a76741ec"]}],"mendeley":{"formattedCitation":"[26]","plainTextFormattedCitation":"[26]","previouslyFormattedCitation":"[26]"},"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[26]</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{"citationItems":[{"id":"ITEM-1","itemData":{"DOI":"10.1145/3301326.3301360","ISBN":"9781450365536","abstract":"Requirements elicitation is one of the most essential activities in requirements engineering. The last twenty years have seen a growing trend towards Internet of Things and these new applications imposed a challenge for requirements engineers to elicit requirements. The aim of this paper is to identify and present the current trends of elicitation techniques that have been applied in Internet of Things application. To achieve this aim, an electronic search on two computing-related databases was included in this systematic review. After a thorough scanned independently done by the writers, 12 selected publications were examined. The findings of this systematic review revealed that (1) home and public spaces were prevalent domains for Internet of Things applications, (2) interviews and prototypes were most frequently used elicitation techniques, and (3) stakeholders were the common requirements sources.","author":[{"dropping-particle":"","family":"Lim","given":"Tek Yong","non-dropping-particle":"","parse-names":false,"suffix":""},{"dropping-particle":"","family":"Chua","given":"Fang Fang","non-dropping-particle":"","parse-names":false,"suffix":""},{"dropping-particle":"","family":"Tajuddin","given":"Bushra Binti","non-dropping-particle":"","parse-names":false,"suffix":""}],"container-title":"ACM International Conference Proceeding Series","id":"ITEM-1","issued":{"date-parts":[["2018","12","14"]]},"page":"182-188","publisher":"Association for Computing Machinery","publisher-place":"New York, New York, USA","title":"Elicitation techniques for internet of things applications requirements: A systematic review","type":"paper-conference"},"uris":["http://www.mendeley.com/documents/?uuid=d71ed0ea-1ee3-35e3-ae3b-8e2cb93dc4e6"]}],"mendeley":{"formattedCitation":"[18]","plainTextFormattedCitation":"[18]","previouslyFormattedCitation":"[18]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[18]</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{"citationItems":[{"id":"ITEM-1","itemData":{"DOI":"10.1109/ICENCO48310.2019.9027371","ISBN":"9781728151465","abstract":"eLearning is gaining more ranking nowadays; eLearning systems (eLS) are in continuous need for improvements to meet its stakeholders' requirements. Traditional requirements elicitation techniques can't satisfy the continuous requirements of eLearning stakeholders. Crowdsourcing is an emerging concept in the requirements elicitation, an approach of requirements elicitation based on the crowdsourcing concept for eLS is discussed. In this paper the approach is further evaluated using bi-gram topic modeling. This will assess the approach validity to better extract eLearning stakeholders' requirements and help in the requirements elicitation and evolution of eLS. The bi-gram evaluation was applied on three LMS products and the results were compared with the results of LDA algorithm extraction and with the manual extraction of the requirements. The average results of bigram model were 0.68 f-measure, 0.76 precision, and 0.61 recall. The extracted keywords using bi-gram were better than normal LDA algorithm, relevant and can help in requirements evolution of the eLS.","author":[{"dropping-particle":"","family":"Rizk","given":"Nancy M.","non-dropping-particle":"","parse-names":false,"suffix":""},{"dropping-particle":"","family":"Nasr","given":"Eman S.","non-dropping-particle":"","parse-names":false,"suffix":""},{"dropping-particle":"","family":"Gheith","given":"Mervat H.","non-dropping-particle":"","parse-names":false,"suffix":""}],"container-title":"ICENCO 2019 - 2019 15th International Computer Engineering Conference: Utilizing Machine Intelligence for a Better World","id":"ITEM-1","issued":{"date-parts":[["2019","12","1"]]},"page":"222-226","publisher":"Institute of Electrical and Electronics Engineers Inc.","title":"Enhancing CREeLS the crowdsourcing based requirements elicitation approach for elearning systems using bi-gram evaluation","type":"paper-conference"},"uris":["http://www.mendeley.com/documents/?uuid=b0a35a21-9fb6-3226-815e-58f38e322fa0"]}],"mendeley":{"formattedCitation":"[13]","plainTextFormattedCitation":"[13]","previouslyFormattedCitation":"[13]"},"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[13]</w:t>
            </w:r>
            <w:r>
              <w:rPr>
                <w:rFonts w:eastAsia="Times New Roman"/>
                <w:b/>
                <w:color w:val="000000"/>
                <w:sz w:val="16"/>
                <w:szCs w:val="16"/>
                <w:lang w:val="es-EC"/>
              </w:rPr>
              <w:fldChar w:fldCharType="end"/>
            </w:r>
          </w:p>
        </w:tc>
      </w:tr>
      <w:tr w:rsidR="009F07EF" w14:paraId="041F2F8A" w14:textId="77777777" w:rsidTr="009F07EF">
        <w:tc>
          <w:tcPr>
            <w:tcW w:w="2516" w:type="dxa"/>
          </w:tcPr>
          <w:p w14:paraId="069DC9B4" w14:textId="3E80B9AF"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prototipos</w:t>
            </w:r>
          </w:p>
        </w:tc>
        <w:tc>
          <w:tcPr>
            <w:tcW w:w="2517" w:type="dxa"/>
          </w:tcPr>
          <w:p w14:paraId="6E4FBD54" w14:textId="6B60439E" w:rsidR="009F07EF" w:rsidRDefault="009F07EF" w:rsidP="009F07EF">
            <w:pPr>
              <w:pStyle w:val="Textoindependiente"/>
              <w:ind w:firstLine="0"/>
              <w:rPr>
                <w:rFonts w:eastAsia="Times New Roman"/>
                <w:b/>
                <w:color w:val="000000"/>
                <w:sz w:val="18"/>
                <w:szCs w:val="18"/>
                <w:lang w:val="es-EC"/>
              </w:rPr>
            </w:pPr>
            <w:r>
              <w:rPr>
                <w:rFonts w:eastAsia="Times New Roman"/>
                <w:bCs/>
                <w:color w:val="000000"/>
                <w:sz w:val="16"/>
                <w:szCs w:val="16"/>
                <w:lang w:val="es-EC"/>
              </w:rPr>
              <w:fldChar w:fldCharType="begin" w:fldLock="1"/>
            </w:r>
            <w:r>
              <w:rPr>
                <w:rFonts w:eastAsia="Times New Roman"/>
                <w:bCs/>
                <w:color w:val="000000"/>
                <w:sz w:val="16"/>
                <w:szCs w:val="16"/>
                <w:lang w:val="es-EC"/>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Pr>
                <w:rFonts w:eastAsia="Times New Roman"/>
                <w:bCs/>
                <w:color w:val="000000"/>
                <w:sz w:val="16"/>
                <w:szCs w:val="16"/>
                <w:lang w:val="es-EC"/>
              </w:rPr>
              <w:fldChar w:fldCharType="separate"/>
            </w:r>
            <w:r w:rsidRPr="00F43FE7">
              <w:rPr>
                <w:rFonts w:eastAsia="Times New Roman"/>
                <w:bCs/>
                <w:noProof/>
                <w:color w:val="000000"/>
                <w:sz w:val="16"/>
                <w:szCs w:val="16"/>
                <w:lang w:val="es-EC"/>
              </w:rPr>
              <w:t>[45]</w:t>
            </w:r>
            <w:r>
              <w:rPr>
                <w:rFonts w:eastAsia="Times New Roman"/>
                <w:bCs/>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Pr>
                <w:rFonts w:eastAsia="Times New Roman"/>
                <w:b/>
                <w:color w:val="000000"/>
                <w:sz w:val="16"/>
                <w:szCs w:val="16"/>
                <w:lang w:val="es-EC"/>
              </w:rPr>
              <w:fldChar w:fldCharType="separate"/>
            </w:r>
            <w:r w:rsidRPr="009F5999">
              <w:rPr>
                <w:rFonts w:eastAsia="Times New Roman"/>
                <w:noProof/>
                <w:color w:val="000000"/>
                <w:sz w:val="16"/>
                <w:szCs w:val="16"/>
                <w:lang w:val="es-EC"/>
              </w:rPr>
              <w:t>[1]</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[12]</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[34]</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Science","id":"ITEM-1","issued":{"date-parts":[["2016","1","1"]]},"page":"1691-1700","publisher":"Elsevier B.V.","title":"Requirements Elicitation with Extended Goal Graph","type":"paper-conference","volume":"96"},"uris":["http://www.mendeley.com/documents/?uuid=a36ffae7-8847-3c0a-9f03-5bc1143adf4e"]}],"mendeley":{"formattedCitation":"[33]","plainTextFormattedCitation":"[33]","previouslyFormattedCitation":"[33]"},"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[33]</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[32]</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{"citationItems":[{"id":"ITEM-1","itemData":{"DOI":"10.1109/EmpiRE.2018.00007","ISBN":"9781538683590","abstract":"Requirements Engineering is a multidisciplinary and a human-centered process, therefore, the artifacts produced from RE are always error-prone. The most significant of these errors are missing or misunderstanding requirements. Information loss in RE could result in omitted logic in the software, which will be onerous to correct at the later stages of development. In this paper, we demonstrate and investigate how interactive and Loud Paper Prototyping (LPP) can be integrated to collect stakeholders' needs and expectations than interactive prototyping or face-to-face meetings alone. To this end, we conducted a case study of (1) 31 mobile application (App) development teams who applied either of interactive or loud prototyping and (2) 19 mobile App development teams who applied only the face-to-face meetings. From this study, we found that while using Silent Paper Prototyping (SPP) rather than No Paper Prototyping (NPP) is a more efficient technique to capture Non-Functional Requirements (NFRs), User Interface (UI) requirements, and existing requirements, LPP is more applicable to manage NFRs, UI requirements, as well as adding new requirements and removing/modifying the existing requirements. We also found that among LPP and SPP, LPP is more efficient to capture and influence Functional Requirements (FRs).","author":[{"dropping-particle":"","family":"Shakeri Hossein Abad","given":"Zahra","non-dropping-particle":"","parse-names":false,"suffix":""},{"dropping-particle":"","family":"Moazzam","given":"Sania","non-dropping-particle":"","parse-names":false,"suffix":""},{"dropping-particle":"","family":"Lo","given":"Christina","non-dropping-particle":"","parse-names":false,"suffix":""},{"dropping-particle":"","family":"Lan","given":"Tianhan","non-dropping-particle":"","parse-names":false,"suffix":""},{"dropping-particle":"","family":"Frroku","given":"Elis","non-dropping-particle":"","parse-names":false,"suffix":""},{"dropping-particle":"","family":"Kim","given":"Heejun","non-dropping-particle":"","parse-names":false,"suffix":""}],"container-title":"Proceedings - 2018 7th Workshop on Empirical Requirements Engineering, EmpiRE 2018","id":"ITEM-1","issued":{"date-parts":[["2018","10","19"]]},"page":"16-23","publisher":"Institute of Electrical and Electronics Engineers Inc.","title":"Loud and Interactive Paper Prototyping in Requirements Elicitation: What is it Good for?","type":"paper-conference"},"uris":["http://www.mendeley.com/documents/?uuid=5976f8b3-370a-3113-b19c-ec9ce1321a78"]}],"mendeley":{"formattedCitation":"[31]","plainTextFormattedCitation":"[31]","previouslyFormattedCitation":"[31]"},"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[31]</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[30]</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[17]</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[15]</w:t>
            </w:r>
            <w:r>
              <w:rPr>
                <w:rFonts w:eastAsia="Times New Roman"/>
                <w:b/>
                <w:color w:val="000000"/>
                <w:sz w:val="16"/>
                <w:szCs w:val="16"/>
                <w:lang w:val="es-EC"/>
              </w:rPr>
              <w:fldChar w:fldCharType="end"/>
            </w:r>
          </w:p>
        </w:tc>
      </w:tr>
      <w:tr w:rsidR="009F07EF" w14:paraId="1F1BF84A" w14:textId="77777777" w:rsidTr="009F07EF">
        <w:tc>
          <w:tcPr>
            <w:tcW w:w="2516" w:type="dxa"/>
          </w:tcPr>
          <w:p w14:paraId="3B6F6387" w14:textId="670EE474"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AGORA</w:t>
            </w:r>
          </w:p>
        </w:tc>
        <w:tc>
          <w:tcPr>
            <w:tcW w:w="2517" w:type="dxa"/>
          </w:tcPr>
          <w:p w14:paraId="3B49F3D5" w14:textId="415F3140"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{"citationItems":[{"id":"ITEM-1","itemData":{"DOI":"10.1109/CIACT.2017.7977366","ISBN":"9781509062188","abstract":"Goal Oriented Requirements Engineering (GORE) is concerned with the identification of goals of the software according to the need of the stakeholders. In GORE, goals are the need of the stakeholders. These goals are refined and decomposed into sub-goals until the responsibility of the last goals are assigned to some agent or some software system. In literature different methods have been developed based on GORE concepts for the identification of software goals or software requirements like fuzzy attributed goal oriented software requirements analysis (FAGOSRA) method, knowledge acquisition for automated specifications (KAOS), iframework, attributed goal oriented requirements analysis (AGORA) method, etc. In AGORA, decision makers use subjective values during the selection and the prioritization of software requirements. AGORA method can be extended by computing the objective values. These objective values can be obtained by using analytic hierarchy process (AHP). In AGORA, there is no support to check whether the values provided by the decision makers are consistent or not. Therefore, in order to address this issue we proposed a method for the prioritization of software requirements by applying the AHP in goal oriented requirements elicitation method. Finally, we consider an example to explain the proposed method.","author":[{"dropping-particle":"","family":"Sadiq","given":"Mohd","non-dropping-particle":"","parse-names":false,"suffix":""},{"dropping-particle":"","family":"Hassan","given":"Tanveer","non-dropping-particle":"","parse-names":false,"suffix":""},{"dropping-particle":"","family":"Nazneen","given":"Sanjida","non-dropping-particle":"","parse-names":false,"suffix":""}],"container-title":"3rd IEEE International Conference on ","id":"ITEM-1","issued":{"date-parts":[["2017","7","12"]]},"publisher":"Institute of Electrical and Electronics Engineers Inc.","title":"AHP-GORE-PSR: Applying analytic hierarchy process in goal oriented requirements elicitation method for the prioritization of software requirements","type":"paper-conference"},"uris":["http://www.mendeley.com/documents/?uuid=4a496a86-0e8e-3cd1-9b0a-d56312d700cb"]}],"mendeley":{"formattedCitation":"[41]","plainTextFormattedCitation":"[41]","previouslyFormattedCitation":"[41]"},"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[41]</w:t>
            </w:r>
            <w:r>
              <w:rPr>
                <w:rFonts w:eastAsia="Times New Roman"/>
                <w:b/>
                <w:color w:val="000000"/>
                <w:sz w:val="16"/>
                <w:szCs w:val="16"/>
                <w:lang w:val="es-EC"/>
              </w:rPr>
              <w:fldChar w:fldCharType="end"/>
            </w:r>
          </w:p>
        </w:tc>
      </w:tr>
      <w:tr w:rsidR="009F07EF" w14:paraId="2021E2C3" w14:textId="77777777" w:rsidTr="009F07EF">
        <w:tc>
          <w:tcPr>
            <w:tcW w:w="2516" w:type="dxa"/>
          </w:tcPr>
          <w:p w14:paraId="0F10F46B" w14:textId="7BF1286E"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Talleres</w:t>
            </w:r>
          </w:p>
        </w:tc>
        <w:tc>
          <w:tcPr>
            <w:tcW w:w="2517" w:type="dxa"/>
          </w:tcPr>
          <w:p w14:paraId="187D75EE" w14:textId="6DA90F66"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[39]</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[36]</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[35]</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[20]</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[14]</w:t>
            </w:r>
            <w:r>
              <w:rPr>
                <w:rFonts w:eastAsia="Times New Roman"/>
                <w:b/>
                <w:color w:val="000000"/>
                <w:sz w:val="16"/>
                <w:szCs w:val="16"/>
                <w:lang w:val="es-EC"/>
              </w:rPr>
              <w:fldChar w:fldCharType="end"/>
            </w:r>
          </w:p>
        </w:tc>
      </w:tr>
      <w:tr w:rsidR="009F07EF" w14:paraId="150610A2" w14:textId="77777777" w:rsidTr="009F07EF">
        <w:tc>
          <w:tcPr>
            <w:tcW w:w="2516" w:type="dxa"/>
          </w:tcPr>
          <w:p w14:paraId="4F050843" w14:textId="09C0BD9C"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Actas textuales</w:t>
            </w:r>
          </w:p>
        </w:tc>
        <w:tc>
          <w:tcPr>
            <w:tcW w:w="2517" w:type="dxa"/>
          </w:tcPr>
          <w:p w14:paraId="0F1ADFBD" w14:textId="4236BF65"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[39]</w:t>
            </w:r>
            <w:r>
              <w:rPr>
                <w:rFonts w:eastAsia="Times New Roman"/>
                <w:b/>
                <w:color w:val="000000"/>
                <w:sz w:val="16"/>
                <w:szCs w:val="16"/>
                <w:lang w:val="es-EC"/>
              </w:rPr>
              <w:fldChar w:fldCharType="end"/>
            </w:r>
          </w:p>
        </w:tc>
      </w:tr>
      <w:tr w:rsidR="009F07EF" w14:paraId="6C17158F" w14:textId="77777777" w:rsidTr="009F07EF">
        <w:tc>
          <w:tcPr>
            <w:tcW w:w="2516" w:type="dxa"/>
          </w:tcPr>
          <w:p w14:paraId="24B8C875" w14:textId="49596899"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Multimedia</w:t>
            </w:r>
          </w:p>
        </w:tc>
        <w:tc>
          <w:tcPr>
            <w:tcW w:w="2517" w:type="dxa"/>
          </w:tcPr>
          <w:p w14:paraId="5FEEED6B" w14:textId="060E866F"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[39]</w:t>
            </w:r>
            <w:r>
              <w:rPr>
                <w:rFonts w:eastAsia="Times New Roman"/>
                <w:b/>
                <w:color w:val="000000"/>
                <w:sz w:val="16"/>
                <w:szCs w:val="16"/>
                <w:lang w:val="es-EC"/>
              </w:rPr>
              <w:fldChar w:fldCharType="end"/>
            </w:r>
          </w:p>
        </w:tc>
      </w:tr>
      <w:tr w:rsidR="009F07EF" w14:paraId="58234BFB" w14:textId="77777777" w:rsidTr="009F07EF">
        <w:tc>
          <w:tcPr>
            <w:tcW w:w="2516" w:type="dxa"/>
          </w:tcPr>
          <w:p w14:paraId="4CA2FA2C" w14:textId="7648036C"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 xml:space="preserve">Grupos de Discusión </w:t>
            </w:r>
          </w:p>
        </w:tc>
        <w:tc>
          <w:tcPr>
            <w:tcW w:w="2517" w:type="dxa"/>
          </w:tcPr>
          <w:p w14:paraId="23644121" w14:textId="43B841CB"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[38]</w:t>
            </w:r>
            <w:r>
              <w:rPr>
                <w:rFonts w:eastAsia="Times New Roman"/>
                <w:b/>
                <w:color w:val="000000"/>
                <w:sz w:val="16"/>
                <w:szCs w:val="16"/>
                <w:lang w:val="es-EC"/>
              </w:rPr>
              <w:fldChar w:fldCharType="end"/>
            </w:r>
          </w:p>
        </w:tc>
      </w:tr>
      <w:tr w:rsidR="009F07EF" w14:paraId="19BB49AE" w14:textId="77777777" w:rsidTr="009F07EF">
        <w:tc>
          <w:tcPr>
            <w:tcW w:w="2516" w:type="dxa"/>
          </w:tcPr>
          <w:p w14:paraId="5D26B07A" w14:textId="0EC0D075"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Lluvia de ideas</w:t>
            </w:r>
          </w:p>
        </w:tc>
        <w:tc>
          <w:tcPr>
            <w:tcW w:w="2517" w:type="dxa"/>
          </w:tcPr>
          <w:p w14:paraId="304D1F6C" w14:textId="1609C577"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[38]</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[30]</w:t>
            </w:r>
            <w:r>
              <w:rPr>
                <w:rFonts w:eastAsia="Times New Roman"/>
                <w:b/>
                <w:color w:val="000000"/>
                <w:sz w:val="16"/>
                <w:szCs w:val="16"/>
                <w:lang w:val="es-EC"/>
              </w:rPr>
              <w:fldChar w:fldCharType="end"/>
            </w:r>
          </w:p>
        </w:tc>
      </w:tr>
      <w:tr w:rsidR="009F07EF" w14:paraId="5863897B" w14:textId="77777777" w:rsidTr="009F07EF">
        <w:tc>
          <w:tcPr>
            <w:tcW w:w="2516" w:type="dxa"/>
          </w:tcPr>
          <w:p w14:paraId="41064AB6" w14:textId="0FE9191C"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Análisis de procesos</w:t>
            </w:r>
          </w:p>
        </w:tc>
        <w:tc>
          <w:tcPr>
            <w:tcW w:w="2517" w:type="dxa"/>
          </w:tcPr>
          <w:p w14:paraId="296D124B" w14:textId="7C750775"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[38]</w:t>
            </w:r>
            <w:r>
              <w:rPr>
                <w:rFonts w:eastAsia="Times New Roman"/>
                <w:b/>
                <w:color w:val="000000"/>
                <w:sz w:val="16"/>
                <w:szCs w:val="16"/>
                <w:lang w:val="es-EC"/>
              </w:rPr>
              <w:fldChar w:fldCharType="end"/>
            </w:r>
          </w:p>
        </w:tc>
      </w:tr>
      <w:tr w:rsidR="009F07EF" w14:paraId="2433E14F" w14:textId="77777777" w:rsidTr="009F07EF">
        <w:tc>
          <w:tcPr>
            <w:tcW w:w="2516" w:type="dxa"/>
          </w:tcPr>
          <w:p w14:paraId="7D9E2366" w14:textId="30AC0DDD"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Medidas de desempeño</w:t>
            </w:r>
          </w:p>
        </w:tc>
        <w:tc>
          <w:tcPr>
            <w:tcW w:w="2517" w:type="dxa"/>
          </w:tcPr>
          <w:p w14:paraId="36C0F997" w14:textId="539CA296"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[38]</w:t>
            </w:r>
            <w:r>
              <w:rPr>
                <w:rFonts w:eastAsia="Times New Roman"/>
                <w:b/>
                <w:color w:val="000000"/>
                <w:sz w:val="16"/>
                <w:szCs w:val="16"/>
                <w:lang w:val="es-EC"/>
              </w:rPr>
              <w:fldChar w:fldCharType="end"/>
            </w:r>
          </w:p>
        </w:tc>
      </w:tr>
      <w:tr w:rsidR="009F07EF" w14:paraId="0CEDD339" w14:textId="77777777" w:rsidTr="009F07EF">
        <w:tc>
          <w:tcPr>
            <w:tcW w:w="2516" w:type="dxa"/>
          </w:tcPr>
          <w:p w14:paraId="75576A2A" w14:textId="3B164363"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Identificación de oportunidades</w:t>
            </w:r>
          </w:p>
        </w:tc>
        <w:tc>
          <w:tcPr>
            <w:tcW w:w="2517" w:type="dxa"/>
          </w:tcPr>
          <w:p w14:paraId="3590BEA0" w14:textId="60240035"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[38]</w:t>
            </w:r>
            <w:r>
              <w:rPr>
                <w:rFonts w:eastAsia="Times New Roman"/>
                <w:b/>
                <w:color w:val="000000"/>
                <w:sz w:val="16"/>
                <w:szCs w:val="16"/>
                <w:lang w:val="es-EC"/>
              </w:rPr>
              <w:fldChar w:fldCharType="end"/>
            </w:r>
          </w:p>
        </w:tc>
      </w:tr>
      <w:tr w:rsidR="009F07EF" w14:paraId="7ADC432C" w14:textId="77777777" w:rsidTr="009F07EF">
        <w:tc>
          <w:tcPr>
            <w:tcW w:w="2516" w:type="dxa"/>
          </w:tcPr>
          <w:p w14:paraId="1ACCF60B" w14:textId="6028E9E3"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Caso de Estudio</w:t>
            </w:r>
          </w:p>
        </w:tc>
        <w:tc>
          <w:tcPr>
            <w:tcW w:w="2517" w:type="dxa"/>
          </w:tcPr>
          <w:p w14:paraId="4407D0A6" w14:textId="1CA1943D"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{"citationItems":[{"id":"ITEM-1","itemData":{"DOI":"10.1109/CIACT.2017.7977366","ISBN":"9781509062188","abstract":"Goal Oriented Requirements Engineering (GORE) is concerned with the identification of goals of the software according to the need of the stakeholders. In GORE, goals are the need of the stakeholders. These goals are refined and decomposed into sub-goals until the responsibility of the last goals are assigned to some agent or some software system. In literature different methods have been developed based on GORE concepts for the identification of software goals or software requirements like fuzzy attributed goal oriented software requirements analysis (FAGOSRA) method, knowledge acquisition for automated specifications (KAOS), iframework, attributed goal oriented requirements analysis (AGORA) method, etc. In AGORA, decision makers use subjective values during the selection and the prioritization of software requirements. AGORA method can be extended by computing the objective values. These objective values can be obtained by using analytic hierarchy process (AHP). In AGORA, there is no support to check whether the values provided by the decision makers are consistent or not. Therefore, in order to address this issue we proposed a method for the prioritization of software requirements by applying the AHP in goal oriented requirements elicitation method. Finally, we consider an example to explain the proposed method.","author":[{"dropping-particle":"","family":"Sadiq","given":"Mohd","non-dropping-particle":"","parse-names":false,"suffix":""},{"dropping-particle":"","family":"Hassan","given":"Tanveer","non-dropping-particle":"","parse-names":false,"suffix":""},{"dropping-particle":"","family":"Nazneen","given":"Sanjida","non-dropping-particle":"","parse-names":false,"suffix":""}],"container-title":"3rd IEEE International Conference on ","id":"ITEM-1","issued":{"date-parts":[["2017","7","12"]]},"publisher":"Institute of Electrical and Electronics Engineers Inc.","title":"AHP-GORE-PSR: Applying analytic hierarchy process in goal oriented requirements elicitation method for the prioritization of software requirements","type":"paper-conference"},"uris":["http://www.mendeley.com/documents/?uuid=4a496a86-0e8e-3cd1-9b0a-d56312d700cb"]}],"mendeley":{"formattedCitation":"[41]","plainTextFormattedCitation":"[41]","previouslyFormattedCitation":"[41]"},"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[41]</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{"citationItems":[{"id":"ITEM-1","itemData":{"DOI":"10.1109/IIAI-AAI.2019.00172","ISBN":"9781728126272","abstract":"Requirements elicitation is the first step in software development, methods such as data collection, questionnaire, interview, field observation are used in requirements elicitation, either way, the requirements from customer need to be properly extracted. For the interview, the accuracy of requirements elicitation depends on the dialog ability of software engineer (extractor) and customer (respondent). Among software engineers, there is a difference in the ability of requirements elicitation. Besides, it is difficult for experienced software engineers to extract customer requirements without fail. In this paper, in order to extract requirements without omission, the scope of the requirements is determined in advance, and a tree-like requirements decomposition structure is proposed for constructing the requirement questions. At last, a comparative experiment was carried out, and the effectiveness of the approach was positively supported by the experiment result.","author":[{"dropping-particle":"","family":"Zhi","given":"Qiang","non-dropping-particle":"","parse-names":false,"suffix":""},{"dropping-particle":"","family":"Zhou","given":"Zhengshu","non-dropping-particle":"","parse-names":false,"suffix":""},{"dropping-particle":"","family":"Morisaki","given":"Shuji","non-dropping-particle":"","parse-names":false,"suffix":""},{"dropping-particle":"","family":"Yamamoto","given":"Shuichiro","non-dropping-particle":"","parse-names":false,"suffix":""}],"container-title":"Proceedings - 2019 8th International Congress on Advanced Applied Informatics, IIAI-AAI 2019","id":"ITEM-1","issued":{"date-parts":[["2019","7","1"]]},"page":"847-852","publisher":"Institute of Electrical and Electronics Engineers Inc.","title":"An Approach for Requirements Elicitation using Goal, Question, and Answer","type":"paper-conference"},"uris":["http://www.mendeley.com/documents/?uuid=fe162aa5-bc66-3333-859c-9a5219f87cdd"]}],"mendeley":{"formattedCitation":"[37]","plainTextFormattedCitation":"[37]","previouslyFormattedCitation":"[37]"},"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[37]</w:t>
            </w:r>
            <w:r>
              <w:rPr>
                <w:rFonts w:eastAsia="Times New Roman"/>
                <w:b/>
                <w:color w:val="000000"/>
                <w:sz w:val="16"/>
                <w:szCs w:val="16"/>
                <w:lang w:val="es-EC"/>
              </w:rPr>
              <w:fldChar w:fldCharType="end"/>
            </w:r>
          </w:p>
        </w:tc>
      </w:tr>
      <w:tr w:rsidR="009F07EF" w14:paraId="7C305368" w14:textId="77777777" w:rsidTr="009F07EF">
        <w:tc>
          <w:tcPr>
            <w:tcW w:w="2516" w:type="dxa"/>
          </w:tcPr>
          <w:p w14:paraId="6F09EB23" w14:textId="7DC0BBC7"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Foro de Discusión</w:t>
            </w:r>
          </w:p>
        </w:tc>
        <w:tc>
          <w:tcPr>
            <w:tcW w:w="2517" w:type="dxa"/>
          </w:tcPr>
          <w:p w14:paraId="6A8E9D2A" w14:textId="65F0B667"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[36]</w:t>
            </w:r>
            <w:r>
              <w:rPr>
                <w:rFonts w:eastAsia="Times New Roman"/>
                <w:b/>
                <w:color w:val="000000"/>
                <w:sz w:val="16"/>
                <w:szCs w:val="16"/>
                <w:lang w:val="es-EC"/>
              </w:rPr>
              <w:fldChar w:fldCharType="end"/>
            </w:r>
          </w:p>
        </w:tc>
      </w:tr>
      <w:tr w:rsidR="009F07EF" w14:paraId="7C30AF10" w14:textId="77777777" w:rsidTr="009F07EF">
        <w:tc>
          <w:tcPr>
            <w:tcW w:w="2516" w:type="dxa"/>
          </w:tcPr>
          <w:p w14:paraId="64FCC659" w14:textId="5E928A06" w:rsidR="009F07EF" w:rsidRPr="00C62CD0" w:rsidRDefault="009F07EF" w:rsidP="009F07EF">
            <w:pPr>
              <w:pStyle w:val="Textoindependiente"/>
              <w:ind w:firstLine="0"/>
              <w:rPr>
                <w:rFonts w:eastAsia="Times New Roman"/>
                <w:bCs/>
                <w:color w:val="000000"/>
                <w:sz w:val="16"/>
                <w:szCs w:val="16"/>
                <w:lang w:val="es-EC"/>
              </w:rPr>
            </w:pPr>
            <w:r>
              <w:rPr>
                <w:rFonts w:eastAsia="Times New Roman"/>
                <w:bCs/>
                <w:color w:val="000000"/>
                <w:sz w:val="16"/>
                <w:szCs w:val="16"/>
                <w:lang w:val="es-EC"/>
              </w:rPr>
              <w:t>Reutilización</w:t>
            </w:r>
          </w:p>
        </w:tc>
        <w:tc>
          <w:tcPr>
            <w:tcW w:w="2517" w:type="dxa"/>
          </w:tcPr>
          <w:p w14:paraId="5052310D" w14:textId="36C5E4A4"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[35]</w:t>
            </w:r>
            <w:r>
              <w:rPr>
                <w:rFonts w:eastAsia="Times New Roman"/>
                <w:b/>
                <w:color w:val="000000"/>
                <w:sz w:val="16"/>
                <w:szCs w:val="16"/>
                <w:lang w:val="es-EC"/>
              </w:rPr>
              <w:fldChar w:fldCharType="end"/>
            </w:r>
          </w:p>
        </w:tc>
      </w:tr>
      <w:tr w:rsidR="009F07EF" w14:paraId="3F59858D" w14:textId="77777777" w:rsidTr="009F07EF">
        <w:tc>
          <w:tcPr>
            <w:tcW w:w="2516" w:type="dxa"/>
          </w:tcPr>
          <w:p w14:paraId="72B8F5DD" w14:textId="60E146F6" w:rsidR="009F07EF" w:rsidRPr="00C62CD0" w:rsidRDefault="009F07EF" w:rsidP="009F07EF">
            <w:pPr>
              <w:pStyle w:val="Textoindependiente"/>
              <w:ind w:firstLine="0"/>
              <w:rPr>
                <w:rFonts w:eastAsia="Times New Roman"/>
                <w:bCs/>
                <w:color w:val="000000"/>
                <w:sz w:val="16"/>
                <w:szCs w:val="16"/>
                <w:lang w:val="es-EC"/>
              </w:rPr>
            </w:pPr>
            <w:r>
              <w:rPr>
                <w:rFonts w:eastAsia="Times New Roman"/>
                <w:bCs/>
                <w:color w:val="000000"/>
                <w:sz w:val="16"/>
                <w:szCs w:val="16"/>
                <w:lang w:val="es-EC"/>
              </w:rPr>
              <w:t>A</w:t>
            </w:r>
            <w:r w:rsidRPr="003D1018">
              <w:rPr>
                <w:rFonts w:eastAsia="Times New Roman"/>
                <w:bCs/>
                <w:color w:val="000000"/>
                <w:sz w:val="16"/>
                <w:szCs w:val="16"/>
                <w:lang w:val="es-EC"/>
              </w:rPr>
              <w:t>rqueología del sistema</w:t>
            </w:r>
          </w:p>
        </w:tc>
        <w:tc>
          <w:tcPr>
            <w:tcW w:w="2517" w:type="dxa"/>
          </w:tcPr>
          <w:p w14:paraId="3CBD25A2" w14:textId="3D6C2DF9"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[35]</w:t>
            </w:r>
            <w:r>
              <w:rPr>
                <w:rFonts w:eastAsia="Times New Roman"/>
                <w:b/>
                <w:color w:val="000000"/>
                <w:sz w:val="16"/>
                <w:szCs w:val="16"/>
                <w:lang w:val="es-EC"/>
              </w:rPr>
              <w:fldChar w:fldCharType="end"/>
            </w:r>
          </w:p>
        </w:tc>
      </w:tr>
      <w:tr w:rsidR="009F07EF" w14:paraId="57579B35" w14:textId="77777777" w:rsidTr="009F07EF">
        <w:tc>
          <w:tcPr>
            <w:tcW w:w="2516" w:type="dxa"/>
          </w:tcPr>
          <w:p w14:paraId="686559EC" w14:textId="7A2C84CB"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Análisis de documentos</w:t>
            </w:r>
          </w:p>
        </w:tc>
        <w:tc>
          <w:tcPr>
            <w:tcW w:w="2517" w:type="dxa"/>
          </w:tcPr>
          <w:p w14:paraId="13379B90" w14:textId="18EF49B3"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[35]</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[34]</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[30]</w:t>
            </w:r>
            <w:r>
              <w:rPr>
                <w:rFonts w:eastAsia="Times New Roman"/>
                <w:b/>
                <w:color w:val="000000"/>
                <w:sz w:val="16"/>
                <w:szCs w:val="16"/>
                <w:lang w:val="es-EC"/>
              </w:rPr>
              <w:fldChar w:fldCharType="end"/>
            </w:r>
          </w:p>
        </w:tc>
      </w:tr>
      <w:tr w:rsidR="009F07EF" w14:paraId="7BC57981" w14:textId="77777777" w:rsidTr="009F07EF">
        <w:tc>
          <w:tcPr>
            <w:tcW w:w="2516" w:type="dxa"/>
          </w:tcPr>
          <w:p w14:paraId="56EA2D6C" w14:textId="2EEB0583"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Escenarios</w:t>
            </w:r>
          </w:p>
        </w:tc>
        <w:tc>
          <w:tcPr>
            <w:tcW w:w="2517" w:type="dxa"/>
          </w:tcPr>
          <w:p w14:paraId="70DD7B06" w14:textId="093F2FE3"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[30]</w:t>
            </w:r>
            <w:r>
              <w:rPr>
                <w:rFonts w:eastAsia="Times New Roman"/>
                <w:b/>
                <w:color w:val="000000"/>
                <w:sz w:val="16"/>
                <w:szCs w:val="16"/>
                <w:lang w:val="es-EC"/>
              </w:rPr>
              <w:fldChar w:fldCharType="end"/>
            </w:r>
          </w:p>
        </w:tc>
      </w:tr>
      <w:tr w:rsidR="009F07EF" w14:paraId="78E874D8" w14:textId="77777777" w:rsidTr="009F07EF">
        <w:tc>
          <w:tcPr>
            <w:tcW w:w="2516" w:type="dxa"/>
          </w:tcPr>
          <w:p w14:paraId="61D35275" w14:textId="581CBAE8"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Guiones gráficos pasivos e interactivos</w:t>
            </w:r>
          </w:p>
        </w:tc>
        <w:tc>
          <w:tcPr>
            <w:tcW w:w="2517" w:type="dxa"/>
          </w:tcPr>
          <w:p w14:paraId="030F3171" w14:textId="613B2CE6"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[30]</w:t>
            </w:r>
            <w:r>
              <w:rPr>
                <w:rFonts w:eastAsia="Times New Roman"/>
                <w:b/>
                <w:color w:val="000000"/>
                <w:sz w:val="16"/>
                <w:szCs w:val="16"/>
                <w:lang w:val="es-EC"/>
              </w:rPr>
              <w:fldChar w:fldCharType="end"/>
            </w:r>
          </w:p>
        </w:tc>
      </w:tr>
      <w:tr w:rsidR="009F07EF" w14:paraId="77BA97ED" w14:textId="77777777" w:rsidTr="009F07EF">
        <w:tc>
          <w:tcPr>
            <w:tcW w:w="2516" w:type="dxa"/>
          </w:tcPr>
          <w:p w14:paraId="08D7768A" w14:textId="36364C7F"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Casos de Uso</w:t>
            </w:r>
          </w:p>
        </w:tc>
        <w:tc>
          <w:tcPr>
            <w:tcW w:w="2517" w:type="dxa"/>
          </w:tcPr>
          <w:p w14:paraId="4CEB3E1C" w14:textId="5C216EEA"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[28]</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[23]</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[21]</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{"citationItems":[{"id":"ITEM-1","itemData":{"DOI":"10.1016/j.ifacol.2018.08.345","ISSN":"24058963","abstract":"This paper provides a procedure to support organizations transforming towards Industry 4.0. We suggest that current models do not put sufficient emphasis on avoiding the development of redundant solutions and the focus on customer needs. The presented procedure therefore enables organizations to address the customer requirements with digital solutions without creating redundancy. A database of requirements an organization already fulfills and wants to see fulfilled in the future is set up by applying the user story method. These stories are tagged with attributes derived from literature. A clustering algorithm then analyses the stories in terms of similarity. This analysis reveals, first, redundant functions within the solutions and, second, suggestions about how to address unfulfilled requirements. The paper provides a case study in which the procedure is applied. The results show that large organizations already roll out redundant Industry 4.0 solutions and that the procedure can help avoiding them.","author":[{"dropping-particle":"","family":"Lorenz","given":"R.","non-dropping-particle":"","parse-names":false,"suffix":""},{"dropping-particle":"","family":"Lorentzen","given":"K.","non-dropping-particle":"","parse-names":false,"suffix":""},{"dropping-particle":"","family":"Stricker","given":"N.","non-dropping-particle":"","parse-names":false,"suffix":""},{"dropping-particle":"","family":"Lanza","given":"G.","non-dropping-particle":"","parse-names":false,"suffix":""}],"container-title":"IFAC-PapersOnLine","id":"ITEM-1","issue":"11","issued":{"date-parts":[["2018","1","1"]]},"page":"1335-1340","publisher":"Elsevier B.V.","title":"Applying User Stories for a customer-driven Industry 4.0 Transformation","type":"article-journal","volume":"51"},"uris":["http://www.mendeley.com/documents/?uuid=ed5b3152-b640-311b-b139-72630f399db9"]}],"mendeley":{"formattedCitation":"[19]","plainTextFormattedCitation":"[19]","previouslyFormattedCitation":"[19]"},"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[19]</w:t>
            </w:r>
            <w:r>
              <w:rPr>
                <w:rFonts w:eastAsia="Times New Roman"/>
                <w:b/>
                <w:color w:val="000000"/>
                <w:sz w:val="16"/>
                <w:szCs w:val="16"/>
                <w:lang w:val="es-EC"/>
              </w:rPr>
              <w:fldChar w:fldCharType="end"/>
            </w:r>
          </w:p>
        </w:tc>
      </w:tr>
      <w:tr w:rsidR="009F07EF" w14:paraId="6FED0D8C" w14:textId="77777777" w:rsidTr="009F07EF">
        <w:tc>
          <w:tcPr>
            <w:tcW w:w="2516" w:type="dxa"/>
          </w:tcPr>
          <w:p w14:paraId="4C63648B" w14:textId="09A8EB7E" w:rsidR="009F07EF" w:rsidRPr="00C62CD0" w:rsidRDefault="009F07EF" w:rsidP="009F07EF">
            <w:pPr>
              <w:pStyle w:val="Textoindependiente"/>
              <w:ind w:firstLine="0"/>
              <w:rPr>
                <w:rFonts w:eastAsia="Times New Roman"/>
                <w:bCs/>
                <w:color w:val="000000"/>
                <w:sz w:val="16"/>
                <w:szCs w:val="16"/>
                <w:lang w:val="es-EC"/>
              </w:rPr>
            </w:pPr>
            <w:r w:rsidRPr="00C62CD0">
              <w:rPr>
                <w:rFonts w:eastAsia="Times New Roman"/>
                <w:bCs/>
                <w:color w:val="000000"/>
                <w:sz w:val="16"/>
                <w:szCs w:val="16"/>
                <w:lang w:val="es-EC"/>
              </w:rPr>
              <w:t>Historias de Usuario</w:t>
            </w:r>
          </w:p>
        </w:tc>
        <w:tc>
          <w:tcPr>
            <w:tcW w:w="2517" w:type="dxa"/>
          </w:tcPr>
          <w:p w14:paraId="1C1515AB" w14:textId="305EE424"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{"citationItems":[{"id":"ITEM-1","itemData":{"DOI":"10.1109/CrowdRE.2015.7367586","ISBN":"9781509001132","abstract":"Crowdsourcing is an emerging method to collect requirements for software systems. Applications seeking global acceptance need to meet the expectations of a wide range of users. Collecting requirements and arriving at consensus with a wide range of users is difficult using traditional method of requirements elicitation. This paper presents crowdsourcing based approach for German medium-size software company MyERP that might help the company to get access to requirements from non-German customers. We present the tasks involved in the proposed solution that would help the company meet the goal of eliciting requirements at a fast pace with non-German customers.","author":[{"dropping-particle":"","family":"Srivastava","given":"Pratyoush K.","non-dropping-particle":"","parse-names":false,"suffix":""},{"dropping-particle":"","family":"Sharma","given":"Richa","non-dropping-particle":"","parse-names":false,"suffix":""}],"container-title":"1st International Workshop on Crowd-Based Requirements Engineering, CrowdRE 2015 - Proceedings","id":"ITEM-1","issued":{"date-parts":[["2015","12","28"]]},"page":"31-35","publisher":"Institute of Electrical and Electronics Engineers Inc.","title":"Crowdsourcing to elicit requirements for MyERP application","type":"paper-conference"},"uris":["http://www.mendeley.com/documents/?uuid=9fd3c783-df40-3c43-bea4-a7794f1d21c6"]}],"mendeley":{"formattedCitation":"[27]","plainTextFormattedCitation":"[27]","previouslyFormattedCitation":"[27]"},"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[27]</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{"citationItems":[{"id":"ITEM-1","itemData":{"DOI":"10.1016/j.ifacol.2018.08.345","ISSN":"24058963","abstract":"This paper provides a procedure to support organizations transforming towards Industry 4.0. We suggest that current models do not put sufficient emphasis on avoiding the development of redundant solutions and the focus on customer needs. The presented procedure therefore enables organizations to address the customer requirements with digital solutions without creating redundancy. A database of requirements an organization already fulfills and wants to see fulfilled in the future is set up by applying the user story method. These stories are tagged with attributes derived from literature. A clustering algorithm then analyses the stories in terms of similarity. This analysis reveals, first, redundant functions within the solutions and, second, suggestions about how to address unfulfilled requirements. The paper provides a case study in which the procedure is applied. The results show that large organizations already roll out redundant Industry 4.0 solutions and that the procedure can help avoiding them.","author":[{"dropping-particle":"","family":"Lorenz","given":"R.","non-dropping-particle":"","parse-names":false,"suffix":""},{"dropping-particle":"","family":"Lorentzen","given":"K.","non-dropping-particle":"","parse-names":false,"suffix":""},{"dropping-particle":"","family":"Stricker","given":"N.","non-dropping-particle":"","parse-names":false,"suffix":""},{"dropping-particle":"","family":"Lanza","given":"G.","non-dropping-particle":"","parse-names":false,"suffix":""}],"container-title":"IFAC-PapersOnLine","id":"ITEM-1","issue":"11","issued":{"date-parts":[["2018","1","1"]]},"page":"1335-1340","publisher":"Elsevier B.V.","title":"Applying User Stories for a customer-driven Industry 4.0 Transformation","type":"article-journal","volume":"51"},"uris":["http://www.mendeley.com/documents/?uuid=ed5b3152-b640-311b-b139-72630f399db9"]}],"mendeley":{"formattedCitation":"[19]","plainTextFormattedCitation":"[19]","previouslyFormattedCitation":"[19]"},"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[19]</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[15]</w:t>
            </w:r>
            <w:r>
              <w:rPr>
                <w:rFonts w:eastAsia="Times New Roman"/>
                <w:b/>
                <w:color w:val="000000"/>
                <w:sz w:val="16"/>
                <w:szCs w:val="16"/>
                <w:lang w:val="es-EC"/>
              </w:rPr>
              <w:fldChar w:fldCharType="end"/>
            </w:r>
          </w:p>
        </w:tc>
      </w:tr>
      <w:tr w:rsidR="009F07EF" w14:paraId="3547BE0E" w14:textId="77777777" w:rsidTr="009F07EF">
        <w:tc>
          <w:tcPr>
            <w:tcW w:w="2516" w:type="dxa"/>
          </w:tcPr>
          <w:p w14:paraId="742D982F" w14:textId="436308BA"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Modelo Conceptual</w:t>
            </w:r>
          </w:p>
        </w:tc>
        <w:tc>
          <w:tcPr>
            <w:tcW w:w="2517" w:type="dxa"/>
          </w:tcPr>
          <w:p w14:paraId="14344BAC" w14:textId="4952A4A2"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[21]</w:t>
            </w:r>
            <w:r>
              <w:rPr>
                <w:rFonts w:eastAsia="Times New Roman"/>
                <w:b/>
                <w:color w:val="000000"/>
                <w:sz w:val="16"/>
                <w:szCs w:val="16"/>
                <w:lang w:val="es-EC"/>
              </w:rPr>
              <w:fldChar w:fldCharType="end"/>
            </w:r>
          </w:p>
        </w:tc>
      </w:tr>
      <w:tr w:rsidR="009F07EF" w14:paraId="441B5631" w14:textId="77777777" w:rsidTr="009F07EF">
        <w:tc>
          <w:tcPr>
            <w:tcW w:w="2516" w:type="dxa"/>
          </w:tcPr>
          <w:p w14:paraId="1C52FE3F" w14:textId="0282A542" w:rsidR="009F07EF" w:rsidRPr="00C62CD0" w:rsidRDefault="009F07EF" w:rsidP="009F07EF">
            <w:pPr>
              <w:pStyle w:val="Textoindependiente"/>
              <w:ind w:firstLine="0"/>
              <w:rPr>
                <w:rFonts w:eastAsia="Times New Roman"/>
                <w:bCs/>
                <w:color w:val="000000"/>
                <w:sz w:val="16"/>
                <w:szCs w:val="16"/>
                <w:lang w:val="es-EC"/>
              </w:rPr>
            </w:pPr>
            <w:r w:rsidRPr="00BB338A">
              <w:rPr>
                <w:rFonts w:eastAsia="Times New Roman"/>
                <w:bCs/>
                <w:color w:val="000000"/>
                <w:sz w:val="16"/>
                <w:szCs w:val="16"/>
                <w:lang w:val="es-EC"/>
              </w:rPr>
              <w:t>WERT</w:t>
            </w:r>
          </w:p>
        </w:tc>
        <w:tc>
          <w:tcPr>
            <w:tcW w:w="2517" w:type="dxa"/>
          </w:tcPr>
          <w:p w14:paraId="36F08497" w14:textId="690A969D"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[17]</w:t>
            </w:r>
            <w:r>
              <w:rPr>
                <w:rFonts w:eastAsia="Times New Roman"/>
                <w:b/>
                <w:color w:val="000000"/>
                <w:sz w:val="16"/>
                <w:szCs w:val="16"/>
                <w:lang w:val="es-EC"/>
              </w:rPr>
              <w:fldChar w:fldCharType="end"/>
            </w:r>
          </w:p>
        </w:tc>
      </w:tr>
    </w:tbl>
    <w:p w14:paraId="1E036552" w14:textId="71D3AD53" w:rsidR="00F304A5" w:rsidRDefault="00F304A5" w:rsidP="009F07EF">
      <w:pPr>
        <w:pStyle w:val="Textoindependiente"/>
        <w:ind w:firstLine="0"/>
        <w:jc w:val="center"/>
        <w:rPr>
          <w:rFonts w:eastAsia="Times New Roman"/>
          <w:b/>
          <w:color w:val="000000"/>
          <w:sz w:val="18"/>
          <w:szCs w:val="18"/>
          <w:lang w:val="es-EC"/>
        </w:rPr>
      </w:pPr>
    </w:p>
    <w:p w14:paraId="0BB93EC2" w14:textId="2D1AEB5C" w:rsidR="000D47E9" w:rsidRDefault="00B1672C" w:rsidP="00B1672C">
      <w:pPr>
        <w:pStyle w:val="Textoindependiente"/>
        <w:ind w:firstLine="0"/>
        <w:jc w:val="center"/>
        <w:rPr>
          <w:rFonts w:eastAsia="Times New Roman"/>
          <w:b/>
          <w:color w:val="000000"/>
          <w:sz w:val="18"/>
          <w:szCs w:val="18"/>
          <w:lang w:val="es-EC"/>
        </w:rPr>
      </w:pPr>
      <w:r>
        <w:rPr>
          <w:rFonts w:eastAsia="Times New Roman"/>
          <w:b/>
          <w:color w:val="000000"/>
          <w:sz w:val="18"/>
          <w:szCs w:val="18"/>
          <w:lang w:val="es-EC"/>
        </w:rPr>
        <w:t>TABLE</w:t>
      </w:r>
      <w:r w:rsidRPr="004105D0">
        <w:rPr>
          <w:rFonts w:eastAsia="Times New Roman"/>
          <w:b/>
          <w:color w:val="000000"/>
          <w:sz w:val="18"/>
          <w:szCs w:val="18"/>
          <w:lang w:val="es-EC"/>
        </w:rPr>
        <w:t xml:space="preserve"> V </w:t>
      </w:r>
      <w:r>
        <w:rPr>
          <w:rFonts w:eastAsia="Times New Roman"/>
          <w:b/>
          <w:color w:val="000000"/>
          <w:sz w:val="18"/>
          <w:szCs w:val="18"/>
          <w:lang w:val="es-EC"/>
        </w:rPr>
        <w:t>METODOLOGÍAS</w:t>
      </w:r>
      <w:r w:rsidRPr="004105D0">
        <w:rPr>
          <w:rFonts w:eastAsia="Times New Roman"/>
          <w:b/>
          <w:color w:val="000000"/>
          <w:sz w:val="18"/>
          <w:szCs w:val="18"/>
          <w:lang w:val="es-EC"/>
        </w:rPr>
        <w:t xml:space="preserve"> POR ARTÍCULO</w:t>
      </w:r>
    </w:p>
    <w:tbl>
      <w:tblPr>
        <w:tblStyle w:val="Tablaconcuadrcula"/>
        <w:tblW w:w="0" w:type="auto"/>
        <w:tblLook w:val="04A0" w:firstRow="1" w:lastRow="0" w:firstColumn="1" w:lastColumn="0" w:noHBand="0" w:noVBand="1"/>
      </w:tblPr>
      <w:tblGrid>
        <w:gridCol w:w="2516"/>
        <w:gridCol w:w="2517"/>
      </w:tblGrid>
      <w:tr w:rsidR="009F07EF" w14:paraId="43982BEE" w14:textId="77777777" w:rsidTr="009F07EF">
        <w:tc>
          <w:tcPr>
            <w:tcW w:w="2516" w:type="dxa"/>
          </w:tcPr>
          <w:p w14:paraId="233BE62A" w14:textId="1DDA2C01" w:rsidR="009F07EF" w:rsidRDefault="009F07EF" w:rsidP="009F07EF">
            <w:pPr>
              <w:pStyle w:val="Textoindependiente"/>
              <w:ind w:firstLine="0"/>
              <w:rPr>
                <w:rFonts w:eastAsia="Times New Roman"/>
                <w:b/>
                <w:color w:val="000000"/>
                <w:sz w:val="18"/>
                <w:szCs w:val="18"/>
                <w:lang w:val="es-EC"/>
              </w:rPr>
            </w:pPr>
            <w:r w:rsidRPr="00B359C3">
              <w:rPr>
                <w:rFonts w:eastAsia="Times New Roman"/>
                <w:b/>
                <w:color w:val="000000"/>
                <w:sz w:val="16"/>
                <w:szCs w:val="16"/>
                <w:lang w:val="es-EC"/>
              </w:rPr>
              <w:t>METODOLOGÍAS</w:t>
            </w:r>
          </w:p>
        </w:tc>
        <w:tc>
          <w:tcPr>
            <w:tcW w:w="2517" w:type="dxa"/>
          </w:tcPr>
          <w:p w14:paraId="4BF9A768" w14:textId="55D6D41D" w:rsidR="009F07EF" w:rsidRDefault="009F07EF" w:rsidP="009F07EF">
            <w:pPr>
              <w:pStyle w:val="Textoindependiente"/>
              <w:ind w:firstLine="0"/>
              <w:rPr>
                <w:rFonts w:eastAsia="Times New Roman"/>
                <w:b/>
                <w:color w:val="000000"/>
                <w:sz w:val="18"/>
                <w:szCs w:val="18"/>
                <w:lang w:val="es-EC"/>
              </w:rPr>
            </w:pPr>
            <w:r w:rsidRPr="00B359C3">
              <w:rPr>
                <w:rFonts w:eastAsia="Times New Roman"/>
                <w:b/>
                <w:color w:val="000000"/>
                <w:sz w:val="16"/>
                <w:szCs w:val="16"/>
                <w:lang w:val="es-EC"/>
              </w:rPr>
              <w:t>ARTÍCULOS</w:t>
            </w:r>
          </w:p>
        </w:tc>
      </w:tr>
      <w:tr w:rsidR="009F07EF" w14:paraId="5BDB578B" w14:textId="77777777" w:rsidTr="009F07EF">
        <w:tc>
          <w:tcPr>
            <w:tcW w:w="2516" w:type="dxa"/>
          </w:tcPr>
          <w:p w14:paraId="3FDA198F" w14:textId="2D944DC1"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Mapeo de Conceptos</w:t>
            </w:r>
          </w:p>
        </w:tc>
        <w:tc>
          <w:tcPr>
            <w:tcW w:w="2517" w:type="dxa"/>
          </w:tcPr>
          <w:p w14:paraId="2D136375" w14:textId="2D77AA33"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{"citationItems":[{"id":"ITEM-1","itemData":{"DOI":"10.1016/j.ijmedinf.2019.104055","ISSN":"18728243","PMID":"31877404","abstract":"Background: Understanding functional and non-functional requirements is essential to successfully implement electronic medical record (EMR) systems. Actual requirements will be different for different contexts. Objective: To elicit and prioritize requirements for implementing EMRs in oncology in low and middle income countries (LMICs), and to relate these to requirements from high-income countries. Participants and setting: Cancer care stakeholders including oncologists, general doctors, nurses, biostatisticians, information technologists, from different LMICs, were involved. Methods: Concept mapping was used. Statements of requirements were obtained during focus group discussions (FGDs) and interviews. Using surveys, the requirements were clustered and ranked on importance and feasibility. Data were analyzed in SPSS using agglomerative hierarchical clustering and multidimensional scaling, to create cluster maps and go-zone maps reflecting the relationships between the requirements and their prioritization. Results: Four FGD sessions, with twenty participants, were conducted. In addition, six participants were interviewed. Twenty-two participants clustered the requirements and sixty-three participants ranked them on importance and feasibility. One hundred and sixty requirement statements were generated which were reduced to sixty-four after de-duplication and merging. Nine clusters were obtained encompassing the following domains, in order of importance: Security, Conducive organization, Management/Governance, General EMR functionalities, Computer infrastructure, Data management, Usability, Oncology decision support, and Ancillary requirements. On ranking, the requirements scored between 3.74 and 4.80 on importance, and between 3.55 and 4.46 on feasibility, on a 5-point Likert scale. We generated concept maps for use when communicating with stakeholders. Conclusion: For oncology EMRs in LMICs, requirements overlap those from high-income countries, but generic EMR functionalities, Infrastructural and organizational requirements are still considered priority in LMICs compared to oncology-specific requirements or advanced EMR features e.g. computerized decision support or interoperability. Concept mapping is a fast and cost-effective method for eliciting and prioritizing EMR requirements in a user-centered manner.","author":[{"dropping-particle":"","family":"Kabukye","given":"Johnblack K.","non-dropping-particle":"","parse-names":false,"suffix":""},{"dropping-particle":"","family":"Keizer","given":"Nicolet","non-dropping-particle":"de","parse-names":false,"suffix":""},{"dropping-particle":"","family":"Cornet","given":"Ronald","non-dropping-particle":"","parse-names":false,"suffix":""}],"container-title":"International Journal of Medical Informatics","id":"ITEM-1","issued":{"date-parts":[["2020","3","1"]]},"page":"104055","publisher":"Elsevier Ireland Ltd","title":"Elicitation and prioritization of requirements for electronic health records for oncology in low resource settings: A concept mapping study","type":"article-journal","volume":"135"},"uris":["http://www.mendeley.com/documents/?uuid=f326c04e-24a4-3c9e-a2dc-6fe924524480"]}],"mendeley":{"formattedCitation":"[48]","plainTextFormattedCitation":"[48]","previouslyFormattedCitation":"[48]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[48]</w:t>
            </w:r>
            <w:r>
              <w:rPr>
                <w:rFonts w:eastAsia="Times New Roman"/>
                <w:b/>
                <w:color w:val="000000"/>
                <w:sz w:val="16"/>
                <w:szCs w:val="16"/>
                <w:lang w:val="es-EC"/>
              </w:rPr>
              <w:fldChar w:fldCharType="end"/>
            </w:r>
          </w:p>
        </w:tc>
      </w:tr>
      <w:tr w:rsidR="009F07EF" w14:paraId="73A33573" w14:textId="77777777" w:rsidTr="009F07EF">
        <w:tc>
          <w:tcPr>
            <w:tcW w:w="2516" w:type="dxa"/>
          </w:tcPr>
          <w:p w14:paraId="08BA59C0" w14:textId="62C92C22"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XP</w:t>
            </w:r>
          </w:p>
        </w:tc>
        <w:tc>
          <w:tcPr>
            <w:tcW w:w="2517" w:type="dxa"/>
          </w:tcPr>
          <w:p w14:paraId="7011BD97" w14:textId="5AAF0ABD"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[45]</w:t>
            </w:r>
            <w:r>
              <w:rPr>
                <w:rFonts w:eastAsia="Times New Roman"/>
                <w:b/>
                <w:color w:val="000000"/>
                <w:sz w:val="16"/>
                <w:szCs w:val="16"/>
                <w:lang w:val="es-EC"/>
              </w:rPr>
              <w:fldChar w:fldCharType="end"/>
            </w:r>
          </w:p>
        </w:tc>
      </w:tr>
      <w:tr w:rsidR="009F07EF" w14:paraId="5D9F1E00" w14:textId="77777777" w:rsidTr="009F07EF">
        <w:tc>
          <w:tcPr>
            <w:tcW w:w="2516" w:type="dxa"/>
          </w:tcPr>
          <w:p w14:paraId="574676AF" w14:textId="083BCE34"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Kanban</w:t>
            </w:r>
          </w:p>
        </w:tc>
        <w:tc>
          <w:tcPr>
            <w:tcW w:w="2517" w:type="dxa"/>
          </w:tcPr>
          <w:p w14:paraId="454405CB" w14:textId="796256B0"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[45]</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[34]</w:t>
            </w:r>
            <w:r>
              <w:rPr>
                <w:rFonts w:eastAsia="Times New Roman"/>
                <w:b/>
                <w:color w:val="000000"/>
                <w:sz w:val="16"/>
                <w:szCs w:val="16"/>
                <w:lang w:val="es-EC"/>
              </w:rPr>
              <w:fldChar w:fldCharType="end"/>
            </w:r>
          </w:p>
        </w:tc>
      </w:tr>
      <w:tr w:rsidR="009F07EF" w14:paraId="6012E09A" w14:textId="77777777" w:rsidTr="009F07EF">
        <w:tc>
          <w:tcPr>
            <w:tcW w:w="2516" w:type="dxa"/>
          </w:tcPr>
          <w:p w14:paraId="3C4EDD5C" w14:textId="4CA487D0"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SCRUM</w:t>
            </w:r>
          </w:p>
        </w:tc>
        <w:tc>
          <w:tcPr>
            <w:tcW w:w="2517" w:type="dxa"/>
          </w:tcPr>
          <w:p w14:paraId="388EF9D3" w14:textId="5EFB035D"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[45]</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{"citationItems":[{"id":"ITEM-1","itemData":{"DOI":"10.1016/j.ifacol.2018.08.345","ISSN":"24058963","abstract":"This paper provides a procedure to support organizations transforming towards Industry 4.0. We suggest that current models do not put sufficient emphasis on avoiding the development of redundant solutions and the focus on customer needs. The presented procedure therefore enables organizations to address the customer requirements with digital solutions without creating redundancy. A database of requirements an organization already fulfills and wants to see fulfilled in the future is set up by applying the user story method. These stories are tagged with attributes derived from literature. A clustering algorithm then analyses the stories in terms of similarity. This analysis reveals, first, redundant functions within the solutions and, second, suggestions about how to address unfulfilled requirements. The paper provides a case study in which the procedure is applied. The results show that large organizations already roll out redundant Industry 4.0 solutions and that the procedure can help avoiding them.","author":[{"dropping-particle":"","family":"Lorenz","given":"R.","non-dropping-particle":"","parse-names":false,"suffix":""},{"dropping-particle":"","family":"Lorentzen","given":"K.","non-dropping-particle":"","parse-names":false,"suffix":""},{"dropping-particle":"","family":"Stricker","given":"N.","non-dropping-particle":"","parse-names":false,"suffix":""},{"dropping-particle":"","family":"Lanza","given":"G.","non-dropping-particle":"","parse-names":false,"suffix":""}],"container-title":"IFAC-PapersOnLine","id":"ITEM-1","issue":"11","issued":{"date-parts":[["2018","1","1"]]},"page":"1335-1340","publisher":"Elsevier B.V.","title":"Applying User Stories for a customer-driven Industry 4.0 Transformation","type":"article-journal","volume":"51"},"uris":["http://www.mendeley.com/documents/?uuid=ed5b3152-b640-311b-b139-72630f399db9"]}],"mendeley":{"formattedCitation":"[19]","plainTextFormattedCitation":"[19]","previouslyFormattedCitation":"[19]"},"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[19]</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[15]</w:t>
            </w:r>
            <w:r>
              <w:rPr>
                <w:rFonts w:eastAsia="Times New Roman"/>
                <w:b/>
                <w:color w:val="000000"/>
                <w:sz w:val="16"/>
                <w:szCs w:val="16"/>
                <w:lang w:val="es-EC"/>
              </w:rPr>
              <w:fldChar w:fldCharType="end"/>
            </w:r>
          </w:p>
        </w:tc>
      </w:tr>
      <w:tr w:rsidR="009F07EF" w14:paraId="6FAA6C2F" w14:textId="77777777" w:rsidTr="009F07EF">
        <w:tc>
          <w:tcPr>
            <w:tcW w:w="2516" w:type="dxa"/>
          </w:tcPr>
          <w:p w14:paraId="4F3F62B0" w14:textId="5EBCE797" w:rsidR="009F07EF" w:rsidRDefault="009F07EF" w:rsidP="009F07EF">
            <w:pPr>
              <w:pStyle w:val="Textoindependiente"/>
              <w:ind w:firstLine="0"/>
              <w:rPr>
                <w:rFonts w:eastAsia="Times New Roman"/>
                <w:b/>
                <w:color w:val="000000"/>
                <w:sz w:val="18"/>
                <w:szCs w:val="18"/>
                <w:lang w:val="es-EC"/>
              </w:rPr>
            </w:pPr>
            <w:bookmarkStart w:id="0" w:name="_Hlk48732352"/>
            <w:r w:rsidRPr="00B359C3">
              <w:rPr>
                <w:rFonts w:eastAsia="Times New Roman"/>
                <w:bCs/>
                <w:color w:val="000000"/>
                <w:sz w:val="16"/>
                <w:szCs w:val="16"/>
                <w:lang w:val="es-EC"/>
              </w:rPr>
              <w:t>Crowdsourcing</w:t>
            </w:r>
            <w:bookmarkEnd w:id="0"/>
          </w:p>
        </w:tc>
        <w:tc>
          <w:tcPr>
            <w:tcW w:w="2517" w:type="dxa"/>
          </w:tcPr>
          <w:p w14:paraId="4DB9E59C" w14:textId="100D7FC6"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{"citationItems":[{"id":"ITEM-1","itemData":{"DOI":"10.1016/j.jss.2017.12.028","ISSN":"01641212","abstract":"In order to make a software project succeed, it is necessary to determine the requirements for systems and to document them in a suitable manner. Many ways for requirements elicitation have been discussed. One way is to gather requirements with crowdsourcing methods, which has been discussed for years and is called crowdsourcing requirements engineering. User requests forums in open source communities, where users can propose their expected features of a software product, are common examples of platforms for gathering requirements from the crowd. Requirements collected from these platforms are often informal text descriptions and we name them user requests. In order to transform user requests into structured software requirements, it is better to know the class of requirements that each request belongs to so that each request can be rewritten according to corresponding requirement templates. In this paper, we propose an effective classification methodology by employing both project-specific and non-project-specific keywords and machine learning algorithms. The proposed strategy does well in achieving high classification accuracy by using keywords as features, reducing considerable manual efforts in building machine learning based classifiers, and having stable performance in finding minority classes no matter how few instances they have.","author":[{"dropping-particle":"","family":"Li","given":"Chuanyi","non-dropping-particle":"","parse-names":false,"suffix":""},{"dropping-particle":"","family":"Huang","given":"Liguo","non-dropping-particle":"","parse-names":false,"suffix":""},{"dropping-particle":"","family":"Ge","given":"Jidong","non-dropping-particle":"","parse-names":false,"suffix":""},{"dropping-particle":"","family":"Luo","given":"Bin","non-dropping-particle":"","parse-names":false,"suffix":""},{"dropping-particle":"","family":"Ng","given":"Vincent","non-dropping-particle":"","parse-names":false,"suffix":""}],"container-title":"Journal of Systems and Software","id":"ITEM-1","issued":{"date-parts":[["2018","4","1"]]},"page":"108-123","publisher":"Elsevier Inc.","title":"Automatically classifying user requests in crowdsourcing requirements engineering","type":"article-journal","volume":"138"},"uris":["http://www.mendeley.com/documents/?uuid=403deac5-dcd6-3070-8788-adb20ccec84f"]}],"mendeley":{"formattedCitation":"[44]","plainTextFormattedCitation":"[44]","previouslyFormattedCitation":"[44]"},"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[44]</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[36]</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{"citationItems":[{"id":"ITEM-1","itemData":{"DOI":"10.1109/RCIS.2015.7128873","ISSN":"21511357","abstract":"Crowdsourcing is an emerging paradigm which utilises the power of the crowd in contributing information and solving problems. Crowdsourcing can support requirements elicitation, especially for systems used by a wide range of users and working in a dynamic context where requirements evolve regularly. For such systems, traditional elicitation methods are typically costly and limited in catering for the high diversity, scale and volatility of requirements. In this paper, we advocate the use of crowdsourcing for requirements elicitation and investigate ways to configure crowdsourcing to improve the quality of elicited requirements. To confirm and enhance our argument, we follow an empirical approach starting with two focus groups involving 14 participants, users and developers, followed by an online expert survey involving 34 participants from the Requirements Engineering community. We discuss our findings and present a set of challenges of applying crowdsourcing to aid requirements engineering with a focus on the elicitation stage.","author":[{"dropping-particle":"","family":"Hosseini","given":"Mahmood","non-dropping-particle":"","parse-names":false,"suffix":""},{"dropping-particle":"","family":"Shahri","given":"Alimohammad","non-dropping-particle":"","parse-names":false,"suffix":""},{"dropping-particle":"","family":"Phalp","given":"Keith","non-dropping-particle":"","parse-names":false,"suffix":""},{"dropping-particle":"","family":"Taylor","given":"Jacqui","non-dropping-particle":"","parse-names":false,"suffix":""},{"dropping-particle":"","family":"Ali","given":"Raian","non-dropping-particle":"","parse-names":false,"suffix":""},{"dropping-particle":"","family":"Dalpiaz","given":"Fabiano","non-dropping-particle":"","parse-names":false,"suffix":""}],"container-title":"Proceedings - International Conference on Research Challenges in Information Science","id":"ITEM-1","issue":"June","issued":{"date-parts":[["2015","6","19"]]},"page":"133-138","publisher":"IEEE Computer Society","title":"Configuring crowdsourcing for requirements elicitation","type":"paper-conference","volume":"2015-June"},"uris":["http://www.mendeley.com/documents/?uuid=d72adafc-308c-3258-8986-cc844582aa65"]}],"mendeley":{"formattedCitation":"[29]","plainTextFormattedCitation":"[29]","previouslyFormattedCitation":"[29]"},"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[29]</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{"citationItems":[{"id":"ITEM-1","itemData":{"DOI":"10.1109/CrowdRE.2015.7367586","ISBN":"9781509001132","abstract":"Crowdsourcing is an emerging method to collect requirements for software systems. Applications seeking global acceptance need to meet the expectations of a wide range of users. Collecting requirements and arriving at consensus with a wide range of users is difficult using traditional method of requirements elicitation. This paper presents crowdsourcing based approach for German medium-size software company MyERP that might help the company to get access to requirements from non-German customers. We present the tasks involved in the proposed solution that would help the company meet the goal of eliciting requirements at a fast pace with non-German customers.","author":[{"dropping-particle":"","family":"Srivastava","given":"Pratyoush K.","non-dropping-particle":"","parse-names":false,"suffix":""},{"dropping-particle":"","family":"Sharma","given":"Richa","non-dropping-particle":"","parse-names":false,"suffix":""}],"container-title":"1st International Workshop on Crowd-Based Requirements Engineering, CrowdRE 2015 - Proceedings","id":"ITEM-1","issued":{"date-parts":[["2015","12","28"]]},"page":"31-35","publisher":"Institute of Electrical and Electronics Engineers Inc.","title":"Crowdsourcing to elicit requirements for MyERP application","type":"paper-conference"},"uris":["http://www.mendeley.com/documents/?uuid=9fd3c783-df40-3c43-bea4-a7794f1d21c6"]}],"mendeley":{"formattedCitation":"[27]","plainTextFormattedCitation":"[27]","previouslyFormattedCitation":"[27]"},"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[27]</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 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Conference","id":"ITEM-1","issued":{"date-parts":[["2016","8","24"]]},"page":"233-238","publisher":"IEEE Computer Society","title":"Situation-Oriented Requirements Elicitation","type":"paper-conference","volume":"1"},"uris":["http://www.mendeley.com/documents/?uuid=b77631ff-3f7b-32ab-a118-97d9a76741ec"]}],"mendeley":{"formattedCitation":"[26]","plainTextFormattedCitation":"[26]","previouslyFormattedCitation":"[26]"},"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[26]</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{"citationItems":[{"id":"ITEM-1","itemData":{"DOI":"10.1145/3301326.3301360","ISBN":"9781450365536","abstract":"Requirements elicitation is one of the most essential activities in requirements engineering. The last twenty years have seen a growing trend towards Internet of Things and these new applications imposed a challenge for requirements engineers to elicit requirements. The aim of this paper is to identify and present the current trends of elicitation techniques that have been applied in Internet of Things application. To achieve this aim, an electronic search on two computing-related databases was included in this systematic review. After a thorough scanned independently done by the writers, 12 selected publications were examined. The findings of this systematic review revealed that (1) home and public spaces were prevalent domains for Internet of Things applications, (2) interviews and prototypes were most frequently used elicitation techniques, and (3) stakeholders were the common requirements sources.","author":[{"dropping-particle":"","family":"Lim","given":"Tek Yong","non-dropping-particle":"","parse-names":false,"suffix":""},{"dropping-particle":"","family":"Chua","given":"Fang Fang","non-dropping-particle":"","parse-names":false,"suffix":""},{"dropping-particle":"","family":"Tajuddin","given":"Bushra Binti","non-dropping-particle":"","parse-names":false,"suffix":""}],"container-title":"ACM International Conference Proceeding Series","id":"ITEM-1","issued":{"date-parts":[["2018","12","14"]]},"page":"182-188","publisher":"Association for Computing Machinery","publisher-place":"New York, New York, USA","title":"Elicitation techniques for internet of things applications requirements: A systematic review","type":"paper-conference"},"uris":["http://www.mendeley.com/documents/?uuid=d71ed0ea-1ee3-35e3-ae3b-8e2cb93dc4e6"]}],"mendeley":{"formattedCitation":"[18]","plainTextFormattedCitation":"[18]","previouslyFormattedCitation":"[18]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[18]</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[17]</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{"citationItems":[{"id":"ITEM-1","itemData":{"DOI":"10.1109/ICENCO48310.2019.9027371","ISBN":"9781728151465","abstract":"eLearning is gaining more ranking nowadays; eLearning systems (eLS) are in continuous need for improvements to meet its stakeholders' requirements. Traditional requirements elicitation techniques can't satisfy the continuous requirements of eLearning stakeholders. Crowdsourcing is an emerging concept in the requirements elicitation, an approach of requirements elicitation based on the crowdsourcing concept for eLS is discussed. In this paper the approach is further evaluated using bi-gram topic modeling. This will assess the approach validity to better extract eLearning stakeholders' requirements and help in the requirements elicitation and evolution of eLS. The bi-gram evaluation was applied on three LMS products and the results were compared with the results of LDA algorithm extraction and with the manual extraction of the requirements. The average results of bigram model were 0.68 f-measure, 0.76 precision, and 0.61 recall. The extracted keywords using bi-gram were better than normal LDA algorithm, relevant and can help in requirements evolution of the eLS.","author":[{"dropping-particle":"","family":"Rizk","given":"Nancy M.","non-dropping-particle":"","parse-names":false,"suffix":""},{"dropping-particle":"","family":"Nasr","given":"Eman S.","non-dropping-particle":"","parse-names":false,"suffix":""},{"dropping-particle":"","family":"Gheith","given":"Mervat H.","non-dropping-particle":"","parse-names":false,"suffix":""}],"container-title":"ICENCO 2019 - 2019 15th International Computer Engineering Conference: Utilizing Machine Intelligence for a Better World","id":"ITEM-1","issued":{"date-parts":[["2019","12","1"]]},"page":"222-226","publisher":"Institute of Electrical and Electronics Engineers Inc.","title":"Enhancing CREeLS the crowdsourcing based requirements elicitation approach for elearning systems using bi-gram evaluation","type":"paper-conference"},"uris":["http://www.mendeley.com/documents/?uuid=b0a35a21-9fb6-3226-815e-58f38e322fa0"]}],"mendeley":{"formattedCitation":"[13]","plainTextFormattedCitation":"[13]","previouslyFormattedCitation":"[13]"},"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[13]</w:t>
            </w:r>
            <w:r>
              <w:rPr>
                <w:rFonts w:eastAsia="Times New Roman"/>
                <w:b/>
                <w:color w:val="000000"/>
                <w:sz w:val="16"/>
                <w:szCs w:val="16"/>
                <w:lang w:val="es-EC"/>
              </w:rPr>
              <w:fldChar w:fldCharType="end"/>
            </w:r>
          </w:p>
        </w:tc>
      </w:tr>
      <w:tr w:rsidR="009F07EF" w14:paraId="072A5EEF" w14:textId="77777777" w:rsidTr="009F07EF">
        <w:tc>
          <w:tcPr>
            <w:tcW w:w="2516" w:type="dxa"/>
          </w:tcPr>
          <w:p w14:paraId="78053118" w14:textId="70EB8254"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REASSURE</w:t>
            </w:r>
          </w:p>
        </w:tc>
        <w:tc>
          <w:tcPr>
            <w:tcW w:w="2517" w:type="dxa"/>
          </w:tcPr>
          <w:p w14:paraId="7A3966D1" w14:textId="15F3C196"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Technology","id":"ITEM-1","issued":{"date-parts":[["0","7"]]},"page":"160-179","publisher":"Elsevier B.V.","title":"REASSURE: Requirements elicitation for adaptive socio-technical systems using repertory grid","type":"article-journal","volume":"87"},"uris":["http://www.mendeley.com/documents/?uuid=742c303b-ce54-3c4c-bec4-9467990bb04b"]}],"mendeley":{"formattedCitation":"[43]","plainTextFormattedCitation":"[43]","previouslyFormattedCitation":"[43]"},"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[43]</w:t>
            </w:r>
            <w:r>
              <w:rPr>
                <w:rFonts w:eastAsia="Times New Roman"/>
                <w:b/>
                <w:color w:val="000000"/>
                <w:sz w:val="16"/>
                <w:szCs w:val="16"/>
                <w:lang w:val="es-EC"/>
              </w:rPr>
              <w:fldChar w:fldCharType="end"/>
            </w:r>
          </w:p>
        </w:tc>
      </w:tr>
      <w:tr w:rsidR="009F07EF" w14:paraId="15CF4B0B" w14:textId="77777777" w:rsidTr="009F07EF">
        <w:tc>
          <w:tcPr>
            <w:tcW w:w="2516" w:type="dxa"/>
          </w:tcPr>
          <w:p w14:paraId="7F88A5CD" w14:textId="43564EB7"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SIG</w:t>
            </w:r>
          </w:p>
        </w:tc>
        <w:tc>
          <w:tcPr>
            <w:tcW w:w="2517" w:type="dxa"/>
          </w:tcPr>
          <w:p w14:paraId="384DA568" w14:textId="6116974C"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{"citationItems":[{"id":"ITEM-1","itemData":{"DOI":"10.1145/2851613.2851759","ISBN":"9781450337397","abstract":"Accessibility is a particularly relevant quality attribute for web projects. Current web sites and applications do not provide satisfactory accessibility, making access difficult for users with temporary or permanent, personal or technological limitations. Accessibility is typically considered an implementation concern, thus being tackled when the application is almost fully developed, causing additional rework and an increase in costs. Our proposal is to consider this quality requirement earlier, during requirements engineering, therefore avoiding the rework caused by failures, errors and omissions in the design and programming stages. We defined a semi-automatic method to support accessibility requirements elicitation. This method is grounded on goaloriented approaches and on the WCAG 2.0 (Web Content Accessibility Guidelines), and is supported by our OmnesWeb tool. Both the method and the tool are evaluated with a case study comprising two different projects.","author":[{"dropping-particle":"","family":"Oliveira","given":"Romeu","non-dropping-particle":"","parse-names":false,"suffix":""},{"dropping-particle":"","family":"Silva","given":"Lyrene","non-dropping-particle":"","parse-names":false,"suffix":""},{"dropping-particle":"","family":"Leite","given":"Julio Cesar Sampaio P.","non-dropping-particle":"","parse-names":false,"suffix":""},{"dropping-particle":"","family":"Moreira","given":"Ana","non-dropping-particle":"","parse-names":false,"suffix":""}],"container-title":"Proceedings of the ACM Symposium on Applied Computing","id":"ITEM-1","issued":{"date-parts":[["2016","4","4"]]},"page":"1276-1281","publisher":"Association for Computing Machinery","publisher-place":"New York, New York, USA","title":"Eliciting accessibility requirements an approach based on the NFR framework","type":"paper-conference","volume":"04-08-Apri"},"uris":["http://www.mendeley.com/documents/?uuid=6cf2b72b-f919-3dee-ae87-e48a60ca706a"]}],"mendeley":{"formattedCitation":"[42]","plainTextFormattedCitation":"[42]","previouslyFormattedCitation":"[42]"},"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[42]</w:t>
            </w:r>
            <w:r>
              <w:rPr>
                <w:rFonts w:eastAsia="Times New Roman"/>
                <w:b/>
                <w:color w:val="000000"/>
                <w:sz w:val="16"/>
                <w:szCs w:val="16"/>
                <w:lang w:val="es-EC"/>
              </w:rPr>
              <w:fldChar w:fldCharType="end"/>
            </w:r>
          </w:p>
        </w:tc>
      </w:tr>
      <w:tr w:rsidR="009F07EF" w14:paraId="27E91C50" w14:textId="77777777" w:rsidTr="009F07EF">
        <w:tc>
          <w:tcPr>
            <w:tcW w:w="2516" w:type="dxa"/>
          </w:tcPr>
          <w:p w14:paraId="4C7EAAAE" w14:textId="3AB73020"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Metodología de la Investigación-acción</w:t>
            </w:r>
          </w:p>
        </w:tc>
        <w:tc>
          <w:tcPr>
            <w:tcW w:w="2517" w:type="dxa"/>
          </w:tcPr>
          <w:p w14:paraId="3266AC34" w14:textId="20BE1C96"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Pr>
                <w:rFonts w:eastAsia="Times New Roman"/>
                <w:b/>
                <w:color w:val="000000"/>
                <w:sz w:val="16"/>
                <w:szCs w:val="16"/>
                <w:lang w:val="es-EC"/>
              </w:rPr>
              <w:fldChar w:fldCharType="separate"/>
            </w:r>
            <w:r w:rsidRPr="009F5999">
              <w:rPr>
                <w:rFonts w:eastAsia="Times New Roman"/>
                <w:noProof/>
                <w:color w:val="000000"/>
                <w:sz w:val="16"/>
                <w:szCs w:val="16"/>
                <w:lang w:val="es-EC"/>
              </w:rPr>
              <w:t>[1]</w:t>
            </w:r>
            <w:r>
              <w:rPr>
                <w:rFonts w:eastAsia="Times New Roman"/>
                <w:b/>
                <w:color w:val="000000"/>
                <w:sz w:val="16"/>
                <w:szCs w:val="16"/>
                <w:lang w:val="es-EC"/>
              </w:rPr>
              <w:fldChar w:fldCharType="end"/>
            </w:r>
          </w:p>
        </w:tc>
      </w:tr>
      <w:tr w:rsidR="009F07EF" w14:paraId="3AD77B4A" w14:textId="77777777" w:rsidTr="009F07EF">
        <w:tc>
          <w:tcPr>
            <w:tcW w:w="2516" w:type="dxa"/>
          </w:tcPr>
          <w:p w14:paraId="34EFDF3D" w14:textId="385B5B9E"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AHP_GORE_PSR</w:t>
            </w:r>
          </w:p>
        </w:tc>
        <w:tc>
          <w:tcPr>
            <w:tcW w:w="2517" w:type="dxa"/>
          </w:tcPr>
          <w:p w14:paraId="7153E725" w14:textId="23D68DEC"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{"citationItems":[{"id":"ITEM-1","itemData":{"DOI":"10.1109/CIACT.2017.7977366","ISBN":"9781509062188","abstract":"Goal Oriented Requirements Engineering (GORE) is concerned with the identification of goals of the software according to the need of the stakeholders. In GORE, goals are the need of the stakeholders. These goals are refined and decomposed into sub-goals until the responsibility of the last goals are assigned to some agent or some software system. In literature different methods have been developed based on GORE concepts for the identification of software goals or software requirements like fuzzy attributed goal oriented software requirements analysis (FAGOSRA) method, knowledge acquisition for automated specifications (KAOS), iframework, attributed goal oriented requirements analysis (AGORA) method, etc. In AGORA, decision makers use subjective values during the selection and the prioritization of software requirements. AGORA method can be extended by computing the objective values. These objective values can be obtained by using analytic hierarchy process (AHP). In AGORA, there is no support to check whether the values provided by the decision makers are consistent or not. Therefore, in order to address this issue we proposed a method for the prioritization of software requirements by applying the AHP in goal oriented requirements elicitation method. Finally, we consider an example to explain the proposed method.","author":[{"dropping-particle":"","family":"Sadiq","given":"Mohd","non-dropping-particle":"","parse-names":false,"suffix":""},{"dropping-particle":"","family":"Hassan","given":"Tanveer","non-dropping-particle":"","parse-names":false,"suffix":""},{"dropping-particle":"","family":"Nazneen","given":"Sanjida","non-dropping-particle":"","parse-names":false,"suffix":""}],"container-title":"3rd IEEE International Conference on ","id":"ITEM-1","issued":{"date-parts":[["2017","7","12"]]},"publisher":"Institute of Electrical and Electronics Engineers Inc.","title":"AHP-GORE-PSR: Applying analytic hierarchy process in goal oriented requirements elicitation method for the prioritization of software requirements","type":"paper-conference"},"uris":["http://www.mendeley.com/documents/?uuid=4a496a86-0e8e-3cd1-9b0a-d56312d700cb"]}],"mendeley":{"formattedCitation":"[41]","plainTextFormattedCitation":"[41]","previouslyFormattedCitation":"[41]"},"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[41]</w:t>
            </w:r>
            <w:r>
              <w:rPr>
                <w:rFonts w:eastAsia="Times New Roman"/>
                <w:b/>
                <w:color w:val="000000"/>
                <w:sz w:val="16"/>
                <w:szCs w:val="16"/>
                <w:lang w:val="es-EC"/>
              </w:rPr>
              <w:fldChar w:fldCharType="end"/>
            </w:r>
          </w:p>
        </w:tc>
      </w:tr>
      <w:tr w:rsidR="009F07EF" w14:paraId="11D44B4A" w14:textId="77777777" w:rsidTr="009F07EF">
        <w:tc>
          <w:tcPr>
            <w:tcW w:w="2516" w:type="dxa"/>
          </w:tcPr>
          <w:p w14:paraId="77A1A1AB" w14:textId="790F622F"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RE de EAGLE</w:t>
            </w:r>
          </w:p>
        </w:tc>
        <w:tc>
          <w:tcPr>
            <w:tcW w:w="2517" w:type="dxa"/>
          </w:tcPr>
          <w:p w14:paraId="0EC40A85" w14:textId="5E36A1E7"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[38]</w:t>
            </w:r>
            <w:r>
              <w:rPr>
                <w:rFonts w:eastAsia="Times New Roman"/>
                <w:b/>
                <w:color w:val="000000"/>
                <w:sz w:val="16"/>
                <w:szCs w:val="16"/>
                <w:lang w:val="es-EC"/>
              </w:rPr>
              <w:fldChar w:fldCharType="end"/>
            </w:r>
          </w:p>
        </w:tc>
      </w:tr>
      <w:tr w:rsidR="009F07EF" w14:paraId="32697AD8" w14:textId="77777777" w:rsidTr="009F07EF">
        <w:tc>
          <w:tcPr>
            <w:tcW w:w="2516" w:type="dxa"/>
          </w:tcPr>
          <w:p w14:paraId="1859077D" w14:textId="70EE0C6F"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GQA</w:t>
            </w:r>
          </w:p>
        </w:tc>
        <w:tc>
          <w:tcPr>
            <w:tcW w:w="2517" w:type="dxa"/>
          </w:tcPr>
          <w:p w14:paraId="2A810354" w14:textId="775FDF47"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{"citationItems":[{"id":"ITEM-1","itemData":{"DOI":"10.1109/IIAI-AAI.2019.00172","ISBN":"9781728126272","abstract":"Requirements elicitation is the first step in software development, methods such as data collection, questionnaire, interview, field observation are used in requirements elicitation, either way, the requirements from customer need to be properly extracted. For the interview, the accuracy of requirements elicitation depends on the dialog ability of software engineer (extractor) and customer (respondent). Among software engineers, there is a difference in the ability of requirements elicitation. Besides, it is difficult for experienced software engineers to extract customer requirements without fail. In this paper, in order to extract requirements without omission, the scope of the requirements is determined in advance, and a tree-like requirements decomposition structure is proposed for constructing the requirement questions. At last, a comparative experiment was carried out, and the effectiveness of the approach was positively supported by the experiment result.","author":[{"dropping-particle":"","family":"Zhi","given":"Qiang","non-dropping-particle":"","parse-names":false,"suffix":""},{"dropping-particle":"","family":"Zhou","given":"Zhengshu","non-dropping-particle":"","parse-names":false,"suffix":""},{"dropping-particle":"","family":"Morisaki","given":"Shuji","non-dropping-particle":"","parse-names":false,"suffix":""},{"dropping-particle":"","family":"Yamamoto","given":"Shuichiro","non-dropping-particle":"","parse-names":false,"suffix":""}],"container-title":"Proceedings - 2019 8th International Congress on Advanced Applied Informatics, IIAI-AAI 2019","id":"ITEM-1","issued":{"date-parts":[["2019","7","1"]]},"page":"847-852","publisher":"Institute of Electrical and Electronics Engineers Inc.","title":"An Approach for Requirements Elicitation using Goal, Question, and Answer","type":"paper-conference"},"uris":["http://www.mendeley.com/documents/?uuid=fe162aa5-bc66-3333-859c-9a5219f87cdd"]}],"mendeley":{"formattedCitation":"[37]","plainTextFormattedCitation":"[37]","previouslyFormattedCitation":"[37]"},"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[37]</w:t>
            </w:r>
            <w:r>
              <w:rPr>
                <w:rFonts w:eastAsia="Times New Roman"/>
                <w:b/>
                <w:color w:val="000000"/>
                <w:sz w:val="16"/>
                <w:szCs w:val="16"/>
                <w:lang w:val="es-EC"/>
              </w:rPr>
              <w:fldChar w:fldCharType="end"/>
            </w:r>
          </w:p>
        </w:tc>
      </w:tr>
      <w:tr w:rsidR="009F07EF" w14:paraId="7134A683" w14:textId="77777777" w:rsidTr="009F07EF">
        <w:tc>
          <w:tcPr>
            <w:tcW w:w="2516" w:type="dxa"/>
          </w:tcPr>
          <w:p w14:paraId="139A7555" w14:textId="3405A8CB"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lastRenderedPageBreak/>
              <w:t>CVAIM</w:t>
            </w:r>
          </w:p>
        </w:tc>
        <w:tc>
          <w:tcPr>
            <w:tcW w:w="2517" w:type="dxa"/>
          </w:tcPr>
          <w:p w14:paraId="2793EE96" w14:textId="58295347"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[35]</w:t>
            </w:r>
            <w:r>
              <w:rPr>
                <w:rFonts w:eastAsia="Times New Roman"/>
                <w:b/>
                <w:color w:val="000000"/>
                <w:sz w:val="16"/>
                <w:szCs w:val="16"/>
                <w:lang w:val="es-EC"/>
              </w:rPr>
              <w:fldChar w:fldCharType="end"/>
            </w:r>
          </w:p>
        </w:tc>
      </w:tr>
      <w:tr w:rsidR="009F07EF" w14:paraId="61D8D656" w14:textId="77777777" w:rsidTr="009F07EF">
        <w:tc>
          <w:tcPr>
            <w:tcW w:w="2516" w:type="dxa"/>
          </w:tcPr>
          <w:p w14:paraId="0BE4EE5F" w14:textId="446CBB56"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UX (Experiencia de Usuario)</w:t>
            </w:r>
          </w:p>
        </w:tc>
        <w:tc>
          <w:tcPr>
            <w:tcW w:w="2517" w:type="dxa"/>
          </w:tcPr>
          <w:p w14:paraId="689972DF" w14:textId="1A5BA557"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[32]</w:t>
            </w:r>
            <w:r>
              <w:rPr>
                <w:rFonts w:eastAsia="Times New Roman"/>
                <w:b/>
                <w:color w:val="000000"/>
                <w:sz w:val="16"/>
                <w:szCs w:val="16"/>
                <w:lang w:val="es-EC"/>
              </w:rPr>
              <w:fldChar w:fldCharType="end"/>
            </w:r>
          </w:p>
        </w:tc>
      </w:tr>
      <w:tr w:rsidR="009F07EF" w14:paraId="27CA10B8" w14:textId="77777777" w:rsidTr="009F07EF">
        <w:tc>
          <w:tcPr>
            <w:tcW w:w="2516" w:type="dxa"/>
          </w:tcPr>
          <w:p w14:paraId="56A38EB6" w14:textId="48E2BEF1"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Storyboard</w:t>
            </w:r>
          </w:p>
        </w:tc>
        <w:tc>
          <w:tcPr>
            <w:tcW w:w="2517" w:type="dxa"/>
          </w:tcPr>
          <w:p w14:paraId="5BA6C46A" w14:textId="3DC3F034"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{"citationItems":[{"id":"ITEM-1","itemData":{"DOI":"10.1109/EmpiRE.2018.00007","ISBN":"9781538683590","abstract":"Requirements Engineering is a multidisciplinary and a human-centered process, therefore, the artifacts produced from RE are always error-prone. The most significant of these errors are missing or misunderstanding requirements. Information loss in RE could result in omitted logic in the software, which will be onerous to correct at the later stages of development. In this paper, we demonstrate and investigate how interactive and Loud Paper Prototyping (LPP) can be integrated to collect stakeholders' needs and expectations than interactive prototyping or face-to-face meetings alone. To this end, we conducted a case study of (1) 31 mobile application (App) development teams who applied either of interactive or loud prototyping and (2) 19 mobile App development teams who applied only the face-to-face meetings. From this study, we found that while using Silent Paper Prototyping (SPP) rather than No Paper Prototyping (NPP) is a more efficient technique to capture Non-Functional Requirements (NFRs), User Interface (UI) requirements, and existing requirements, LPP is more applicable to manage NFRs, UI requirements, as well as adding new requirements and removing/modifying the existing requirements. We also found that among LPP and SPP, LPP is more efficient to capture and influence Functional Requirements (FRs).","author":[{"dropping-particle":"","family":"Shakeri Hossein Abad","given":"Zahra","non-dropping-particle":"","parse-names":false,"suffix":""},{"dropping-particle":"","family":"Moazzam","given":"Sania","non-dropping-particle":"","parse-names":false,"suffix":""},{"dropping-particle":"","family":"Lo","given":"Christina","non-dropping-particle":"","parse-names":false,"suffix":""},{"dropping-particle":"","family":"Lan","given":"Tianhan","non-dropping-particle":"","parse-names":false,"suffix":""},{"dropping-particle":"","family":"Frroku","given":"Elis","non-dropping-particle":"","parse-names":false,"suffix":""},{"dropping-particle":"","family":"Kim","given":"Heejun","non-dropping-particle":"","parse-names":false,"suffix":""}],"container-title":"Proceedings - 2018 7th Workshop on Empirical Requirements Engineering, EmpiRE 2018","id":"ITEM-1","issued":{"date-parts":[["2018","10","19"]]},"page":"16-23","publisher":"Institute of Electrical and Electronics Engineers Inc.","title":"Loud and Interactive Paper Prototyping in Requirements Elicitation: What is it Good for?","type":"paper-conference"},"uris":["http://www.mendeley.com/documents/?uuid=5976f8b3-370a-3113-b19c-ec9ce1321a78"]}],"mendeley":{"formattedCitation":"[31]","plainTextFormattedCitation":"[31]","previouslyFormattedCitation":"[31]"},"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[31]</w:t>
            </w:r>
            <w:r>
              <w:rPr>
                <w:rFonts w:eastAsia="Times New Roman"/>
                <w:b/>
                <w:color w:val="000000"/>
                <w:sz w:val="16"/>
                <w:szCs w:val="16"/>
                <w:lang w:val="es-EC"/>
              </w:rPr>
              <w:fldChar w:fldCharType="end"/>
            </w:r>
          </w:p>
        </w:tc>
      </w:tr>
      <w:tr w:rsidR="009F07EF" w14:paraId="3706CCEF" w14:textId="77777777" w:rsidTr="009F07EF">
        <w:tc>
          <w:tcPr>
            <w:tcW w:w="2516" w:type="dxa"/>
          </w:tcPr>
          <w:p w14:paraId="0DF02023" w14:textId="20E2CDC3"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Iconix</w:t>
            </w:r>
          </w:p>
        </w:tc>
        <w:tc>
          <w:tcPr>
            <w:tcW w:w="2517" w:type="dxa"/>
          </w:tcPr>
          <w:p w14:paraId="500DA885" w14:textId="37FC87A2"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[30]</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{"citationItems":[{"id":"ITEM-1","itemData":{"DOI":"10.1109/RE.2016.56","ISBN":"9781509041213","abstract":"Interviews with stakeholders are the most commonly used elicitation technique, as they are considered one of the most effective ways to transfer knowledge between requirements analysts and customers. During these interviews, ambiguity is a major obstacle for knowledge transfer, as it can lead to incorrectly understood needs and domain aspects and may ultimately result in poorly defined requirements. To address this issue, previous work focused on how ambiguity is perceived on the analyst side, i.e., when the analyst perceives an expression of the customer as ambiguous. However, this work did not consider how ambiguity can affect customers, i.e., when questions fromthe analyst are perceived as ambiguous. Since customers are notin general trained to cope with ambiguity, it is important to provide analysts with techniques that can help them to identify these situations. To support the analysts in this task, we propose to explore the relation between a perceived ambiguity on the customer side, and changes in the voice and bio parameters of that customer. To realize our idea, we plan to (1) study how changes in the voice and bio parameters can be correlated to the levels of stress, confusion, and uncertainty of an interviewee and, ultimately, to ambiguity and (2) investigate the application of modern voice analyzers and wristbands in the context ofcustomer-analyst interviews. To show the feasibility of the idea, inthis paper we present the result of our first step in this direction:an overview of different voice analyzers and wristbands that cancollect bio parameters and their application in similar contexts. Moreover, we propose a plan to carry our research out.","author":[{"dropping-particle":"","family":"Spoletini","given":"Paola","non-dropping-particle":"","parse-names":false,"suffix":""},{"dropping-particle":"","family":"Brock","given":"Casey","non-dropping-particle":"","parse-names":false,"suffix":""},{"dropping-particle":"","family":"Shahwar","given":"Rahat","non-dropping-particle":"","parse-names":false,"suffix":""},{"dropping-particle":"","family":"Ferrari","given":"Alessio","non-dropping-particle":"","parse-names":false,"suffix":""}],"container-title":"Proceedings - 2016 IEEE 24th International Requirements Engineering Conference, RE 2016","id":"ITEM-1","issued":{"date-parts":[["2016","12","2"]]},"page":"371-376","publisher":"Institute of Electrical and Electronics Engineers Inc.","title":"Empowering Requirements Elicitation Interviews with Vocal and Biofeedback Analysis","type":"paper-conference"},"uris":["http://www.mendeley.com/documents/?uuid=0c83bf7c-c611-3f71-9a6e-0bc36676a4e5"]}],"mendeley":{"formattedCitation":"[22]","plainTextFormattedCitation":"[22]","previouslyFormattedCitation":"[22]"},"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[22]</w:t>
            </w:r>
            <w:r>
              <w:rPr>
                <w:rFonts w:eastAsia="Times New Roman"/>
                <w:b/>
                <w:color w:val="000000"/>
                <w:sz w:val="16"/>
                <w:szCs w:val="16"/>
                <w:lang w:val="es-EC"/>
              </w:rPr>
              <w:fldChar w:fldCharType="end"/>
            </w:r>
          </w:p>
        </w:tc>
      </w:tr>
      <w:tr w:rsidR="009F07EF" w14:paraId="1F1513AA" w14:textId="77777777" w:rsidTr="009F07EF">
        <w:tc>
          <w:tcPr>
            <w:tcW w:w="2516" w:type="dxa"/>
          </w:tcPr>
          <w:p w14:paraId="1AF0C5C4" w14:textId="6DEC2ADD"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GRE</w:t>
            </w:r>
          </w:p>
        </w:tc>
        <w:tc>
          <w:tcPr>
            <w:tcW w:w="2517" w:type="dxa"/>
          </w:tcPr>
          <w:p w14:paraId="21DFBAFC" w14:textId="18355866"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[28]</w:t>
            </w:r>
            <w:r>
              <w:rPr>
                <w:rFonts w:eastAsia="Times New Roman"/>
                <w:b/>
                <w:color w:val="000000"/>
                <w:sz w:val="16"/>
                <w:szCs w:val="16"/>
                <w:lang w:val="es-EC"/>
              </w:rPr>
              <w:fldChar w:fldCharType="end"/>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{"citationItems":[{"id":"ITEM-1","itemData":{"DOI":"10.1109/ESPRE.2015.7330164","ISBN":"9781509001071","abstract":"This paper presents a model for structuring and reusing security requirements sources. The model serves as blueprint for the development of an organization-specific repository which provides relevant security requirements sources such as security information and knowledge sources and relevant compliance obligations in a structured and reusable form. The resulting repository is intended to be used by development teams during the elicitation and analysis of security requirements with the goal to understand the security problem space, incorporate all relevant requirements sources and to avoid unnecessary effort for identifying, understanding and correlating applicable security requirements sources on a project-wise basis. We start with an overview and categorization of important security requirements sources, followed by the description of the generic model. To demonstrate the applicability and benefits of the model, the instantiation approach and details of the resulting repository of security requirements sources are presented.","author":[{"dropping-particle":"","family":"Schmitt","given":"Christian","non-dropping-particle":"","parse-names":false,"suffix":""},{"dropping-particle":"","family":"Liggesmeyer","given":"Peter","non-dropping-particle":"","parse-names":false,"suffix":""}],"container-title":"2nd International Workshop on Evolving Security and Privacy Requirements Engineering, ESPRE 2015 - Proceedings","id":"ITEM-1","issued":{"date-parts":[["2015","11","16"]]},"page":"25-30","publisher":"Institute of Electrical and Electronics Engineers Inc.","title":"Instantiating a model for structuring and reusing security requirements sources","type":"paper-conference"},"uris":["http://www.mendeley.com/documents/?uuid=91aa265b-e1a4-31af-9386-dbeac2fe9abe"]}],"mendeley":{"formattedCitation":"[25]","plainTextFormattedCitation":"[25]","previouslyFormattedCitation":"[25]"},"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[25]</w:t>
            </w:r>
            <w:r>
              <w:rPr>
                <w:rFonts w:eastAsia="Times New Roman"/>
                <w:b/>
                <w:color w:val="000000"/>
                <w:sz w:val="16"/>
                <w:szCs w:val="16"/>
                <w:lang w:val="es-EC"/>
              </w:rPr>
              <w:fldChar w:fldCharType="end"/>
            </w:r>
          </w:p>
        </w:tc>
      </w:tr>
      <w:tr w:rsidR="009F07EF" w14:paraId="6CE99582" w14:textId="77777777" w:rsidTr="009F07EF">
        <w:tc>
          <w:tcPr>
            <w:tcW w:w="2516" w:type="dxa"/>
          </w:tcPr>
          <w:p w14:paraId="06A02A7E" w14:textId="518CFB20"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SDLC</w:t>
            </w:r>
          </w:p>
        </w:tc>
        <w:tc>
          <w:tcPr>
            <w:tcW w:w="2517" w:type="dxa"/>
          </w:tcPr>
          <w:p w14:paraId="498ACD0F" w14:textId="288ACBB3"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[23]</w:t>
            </w:r>
            <w:r>
              <w:rPr>
                <w:rFonts w:eastAsia="Times New Roman"/>
                <w:b/>
                <w:color w:val="000000"/>
                <w:sz w:val="16"/>
                <w:szCs w:val="16"/>
                <w:lang w:val="es-EC"/>
              </w:rPr>
              <w:fldChar w:fldCharType="end"/>
            </w:r>
            <w:r>
              <w:rPr>
                <w:rFonts w:eastAsia="Times New Roman"/>
                <w:b/>
                <w:color w:val="000000"/>
                <w:sz w:val="16"/>
                <w:szCs w:val="16"/>
                <w:lang w:val="es-EC"/>
              </w:rPr>
              <w:t xml:space="preserve"> </w:t>
            </w: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[21]</w:t>
            </w:r>
            <w:r>
              <w:rPr>
                <w:rFonts w:eastAsia="Times New Roman"/>
                <w:b/>
                <w:color w:val="000000"/>
                <w:sz w:val="16"/>
                <w:szCs w:val="16"/>
                <w:lang w:val="es-EC"/>
              </w:rPr>
              <w:fldChar w:fldCharType="end"/>
            </w:r>
          </w:p>
        </w:tc>
      </w:tr>
      <w:tr w:rsidR="009F07EF" w14:paraId="09D93FA4" w14:textId="77777777" w:rsidTr="009F07EF">
        <w:tc>
          <w:tcPr>
            <w:tcW w:w="2516" w:type="dxa"/>
          </w:tcPr>
          <w:p w14:paraId="58198CFE" w14:textId="6FB55A08"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Metodología Motivacional</w:t>
            </w:r>
          </w:p>
        </w:tc>
        <w:tc>
          <w:tcPr>
            <w:tcW w:w="2517" w:type="dxa"/>
          </w:tcPr>
          <w:p w14:paraId="6742D459" w14:textId="1B4BD41A"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[20]</w:t>
            </w:r>
            <w:r>
              <w:rPr>
                <w:rFonts w:eastAsia="Times New Roman"/>
                <w:b/>
                <w:color w:val="000000"/>
                <w:sz w:val="16"/>
                <w:szCs w:val="16"/>
                <w:lang w:val="es-EC"/>
              </w:rPr>
              <w:fldChar w:fldCharType="end"/>
            </w:r>
          </w:p>
        </w:tc>
      </w:tr>
      <w:tr w:rsidR="009F07EF" w14:paraId="410D8FA2" w14:textId="77777777" w:rsidTr="009F07EF">
        <w:tc>
          <w:tcPr>
            <w:tcW w:w="2516" w:type="dxa"/>
          </w:tcPr>
          <w:p w14:paraId="6E6B19DE" w14:textId="4714B233" w:rsidR="009F07EF" w:rsidRDefault="009F07EF" w:rsidP="009F07EF">
            <w:pPr>
              <w:pStyle w:val="Textoindependiente"/>
              <w:ind w:firstLine="0"/>
              <w:rPr>
                <w:rFonts w:eastAsia="Times New Roman"/>
                <w:b/>
                <w:color w:val="000000"/>
                <w:sz w:val="18"/>
                <w:szCs w:val="18"/>
                <w:lang w:val="es-EC"/>
              </w:rPr>
            </w:pPr>
            <w:bookmarkStart w:id="1" w:name="_Hlk48689103"/>
            <w:r w:rsidRPr="00B359C3">
              <w:rPr>
                <w:rFonts w:eastAsia="Times New Roman"/>
                <w:bCs/>
                <w:color w:val="000000"/>
                <w:sz w:val="16"/>
                <w:szCs w:val="16"/>
                <w:lang w:val="es-EC"/>
              </w:rPr>
              <w:t>NDT</w:t>
            </w:r>
            <w:r>
              <w:rPr>
                <w:rFonts w:eastAsia="Times New Roman"/>
                <w:bCs/>
                <w:color w:val="000000"/>
                <w:sz w:val="16"/>
                <w:szCs w:val="16"/>
                <w:lang w:val="es-EC"/>
              </w:rPr>
              <w:t xml:space="preserve"> (</w:t>
            </w:r>
            <w:r w:rsidRPr="005D3C4E">
              <w:rPr>
                <w:rFonts w:eastAsia="Times New Roman"/>
                <w:bCs/>
                <w:color w:val="000000"/>
                <w:sz w:val="16"/>
                <w:szCs w:val="16"/>
                <w:lang w:val="es-EC"/>
              </w:rPr>
              <w:t>Navigational Development Technique</w:t>
            </w:r>
            <w:r>
              <w:rPr>
                <w:rFonts w:eastAsia="Times New Roman"/>
                <w:bCs/>
                <w:color w:val="000000"/>
                <w:sz w:val="16"/>
                <w:szCs w:val="16"/>
                <w:lang w:val="es-EC"/>
              </w:rPr>
              <w:t>)</w:t>
            </w:r>
            <w:bookmarkEnd w:id="1"/>
          </w:p>
        </w:tc>
        <w:tc>
          <w:tcPr>
            <w:tcW w:w="2517" w:type="dxa"/>
          </w:tcPr>
          <w:p w14:paraId="1DCC48B2" w14:textId="000536AF"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ry"},"uris":["http://www.mendeley.com/documents/?uuid=65668c9d-842b-3f4f-b408-4bb88ebd1fde"]}],"mendeley":{"formattedCitation":"[16]","plainTextFormattedCitation":"[16]","previouslyFormattedCitation":"[16]"},"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[16]</w:t>
            </w:r>
            <w:r>
              <w:rPr>
                <w:rFonts w:eastAsia="Times New Roman"/>
                <w:b/>
                <w:color w:val="000000"/>
                <w:sz w:val="16"/>
                <w:szCs w:val="16"/>
                <w:lang w:val="es-EC"/>
              </w:rPr>
              <w:fldChar w:fldCharType="end"/>
            </w:r>
          </w:p>
        </w:tc>
      </w:tr>
      <w:tr w:rsidR="009F07EF" w14:paraId="5D485894" w14:textId="77777777" w:rsidTr="009F07EF">
        <w:tc>
          <w:tcPr>
            <w:tcW w:w="2516" w:type="dxa"/>
          </w:tcPr>
          <w:p w14:paraId="404C11D1" w14:textId="630F771E" w:rsidR="009F07EF" w:rsidRDefault="009F07EF" w:rsidP="009F07EF">
            <w:pPr>
              <w:pStyle w:val="Textoindependiente"/>
              <w:ind w:firstLine="0"/>
              <w:rPr>
                <w:rFonts w:eastAsia="Times New Roman"/>
                <w:b/>
                <w:color w:val="000000"/>
                <w:sz w:val="18"/>
                <w:szCs w:val="18"/>
                <w:lang w:val="es-EC"/>
              </w:rPr>
            </w:pPr>
            <w:r w:rsidRPr="00B359C3">
              <w:rPr>
                <w:rFonts w:eastAsia="Times New Roman"/>
                <w:bCs/>
                <w:color w:val="000000"/>
                <w:sz w:val="16"/>
                <w:szCs w:val="16"/>
                <w:lang w:val="es-EC"/>
              </w:rPr>
              <w:t>ISD</w:t>
            </w:r>
          </w:p>
        </w:tc>
        <w:tc>
          <w:tcPr>
            <w:tcW w:w="2517" w:type="dxa"/>
          </w:tcPr>
          <w:p w14:paraId="41546235" w14:textId="6359A5CB"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6"/>
                <w:szCs w:val="16"/>
                <w:lang w:val="es-EC"/>
              </w:rPr>
              <w:fldChar w:fldCharType="begin" w:fldLock="1"/>
            </w:r>
            <w:r>
              <w:rPr>
                <w:rFonts w:eastAsia="Times New Roman"/>
                <w:b/>
                <w:color w:val="000000"/>
                <w:sz w:val="16"/>
                <w:szCs w:val="16"/>
                <w:lang w:val="es-EC"/>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Pr>
                <w:rFonts w:eastAsia="Times New Roman"/>
                <w:b/>
                <w:color w:val="000000"/>
                <w:sz w:val="16"/>
                <w:szCs w:val="16"/>
                <w:lang w:val="es-EC"/>
              </w:rPr>
              <w:fldChar w:fldCharType="separate"/>
            </w:r>
            <w:r w:rsidRPr="00F43FE7">
              <w:rPr>
                <w:rFonts w:eastAsia="Times New Roman"/>
                <w:noProof/>
                <w:color w:val="000000"/>
                <w:sz w:val="16"/>
                <w:szCs w:val="16"/>
                <w:lang w:val="es-EC"/>
              </w:rPr>
              <w:t>[14]</w:t>
            </w:r>
            <w:r>
              <w:rPr>
                <w:rFonts w:eastAsia="Times New Roman"/>
                <w:b/>
                <w:color w:val="000000"/>
                <w:sz w:val="16"/>
                <w:szCs w:val="16"/>
                <w:lang w:val="es-EC"/>
              </w:rPr>
              <w:fldChar w:fldCharType="end"/>
            </w:r>
          </w:p>
        </w:tc>
      </w:tr>
    </w:tbl>
    <w:p w14:paraId="041EDCDC" w14:textId="680FD481" w:rsidR="00B1672C" w:rsidRPr="004105D0" w:rsidRDefault="00B1672C" w:rsidP="00D379D9">
      <w:pPr>
        <w:keepNext/>
        <w:pBdr>
          <w:top w:val="nil"/>
          <w:left w:val="nil"/>
          <w:bottom w:val="nil"/>
          <w:right w:val="nil"/>
          <w:between w:val="nil"/>
        </w:pBdr>
        <w:jc w:val="both"/>
        <w:rPr>
          <w:rFonts w:eastAsia="Times New Roman"/>
          <w:b/>
          <w:color w:val="000000"/>
          <w:sz w:val="18"/>
          <w:szCs w:val="18"/>
          <w:lang w:val="es-EC"/>
        </w:rPr>
      </w:pPr>
    </w:p>
    <w:p w14:paraId="2694084E" w14:textId="6D28FA9F" w:rsidR="00B1672C" w:rsidRDefault="00B1672C" w:rsidP="00B1672C">
      <w:pPr>
        <w:pStyle w:val="Textoindependiente"/>
        <w:ind w:firstLine="0"/>
        <w:jc w:val="center"/>
        <w:rPr>
          <w:rFonts w:eastAsia="Times New Roman"/>
          <w:b/>
          <w:color w:val="000000"/>
          <w:sz w:val="18"/>
          <w:szCs w:val="18"/>
          <w:lang w:val="es-EC"/>
        </w:rPr>
      </w:pPr>
      <w:r>
        <w:rPr>
          <w:rFonts w:eastAsia="Times New Roman"/>
          <w:b/>
          <w:color w:val="000000"/>
          <w:sz w:val="18"/>
          <w:szCs w:val="18"/>
          <w:lang w:val="es-EC"/>
        </w:rPr>
        <w:t>TABLE</w:t>
      </w:r>
      <w:r w:rsidRPr="004105D0">
        <w:rPr>
          <w:rFonts w:eastAsia="Times New Roman"/>
          <w:b/>
          <w:color w:val="000000"/>
          <w:sz w:val="18"/>
          <w:szCs w:val="18"/>
          <w:lang w:val="es-EC"/>
        </w:rPr>
        <w:t xml:space="preserve"> V</w:t>
      </w:r>
      <w:r>
        <w:rPr>
          <w:rFonts w:eastAsia="Times New Roman"/>
          <w:b/>
          <w:color w:val="000000"/>
          <w:sz w:val="18"/>
          <w:szCs w:val="18"/>
          <w:lang w:val="es-EC"/>
        </w:rPr>
        <w:t>I</w:t>
      </w:r>
      <w:r w:rsidRPr="004105D0">
        <w:rPr>
          <w:rFonts w:eastAsia="Times New Roman"/>
          <w:b/>
          <w:color w:val="000000"/>
          <w:sz w:val="18"/>
          <w:szCs w:val="18"/>
          <w:lang w:val="es-EC"/>
        </w:rPr>
        <w:t xml:space="preserve"> </w:t>
      </w:r>
      <w:r>
        <w:rPr>
          <w:rFonts w:eastAsia="Times New Roman"/>
          <w:b/>
          <w:color w:val="000000"/>
          <w:sz w:val="18"/>
          <w:szCs w:val="18"/>
          <w:lang w:val="es-EC"/>
        </w:rPr>
        <w:t>EST</w:t>
      </w:r>
      <w:r>
        <w:rPr>
          <w:rFonts w:eastAsia="Times New Roman"/>
          <w:b/>
          <w:color w:val="000000"/>
          <w:sz w:val="18"/>
          <w:szCs w:val="18"/>
          <w:lang w:val="es-MX"/>
        </w:rPr>
        <w:t>Á</w:t>
      </w:r>
      <w:r>
        <w:rPr>
          <w:rFonts w:eastAsia="Times New Roman"/>
          <w:b/>
          <w:color w:val="000000"/>
          <w:sz w:val="18"/>
          <w:szCs w:val="18"/>
          <w:lang w:val="es-EC"/>
        </w:rPr>
        <w:t>NDARES</w:t>
      </w:r>
      <w:r w:rsidRPr="004105D0">
        <w:rPr>
          <w:rFonts w:eastAsia="Times New Roman"/>
          <w:b/>
          <w:color w:val="000000"/>
          <w:sz w:val="18"/>
          <w:szCs w:val="18"/>
          <w:lang w:val="es-EC"/>
        </w:rPr>
        <w:t xml:space="preserve"> POR ARTÍCULO</w:t>
      </w:r>
    </w:p>
    <w:tbl>
      <w:tblPr>
        <w:tblStyle w:val="Tablaconcuadrcula"/>
        <w:tblW w:w="0" w:type="auto"/>
        <w:tblLook w:val="04A0" w:firstRow="1" w:lastRow="0" w:firstColumn="1" w:lastColumn="0" w:noHBand="0" w:noVBand="1"/>
      </w:tblPr>
      <w:tblGrid>
        <w:gridCol w:w="2516"/>
        <w:gridCol w:w="2517"/>
      </w:tblGrid>
      <w:tr w:rsidR="009F07EF" w14:paraId="3653F729" w14:textId="77777777" w:rsidTr="009F07EF">
        <w:tc>
          <w:tcPr>
            <w:tcW w:w="2516" w:type="dxa"/>
          </w:tcPr>
          <w:p w14:paraId="35AC80C3" w14:textId="195E7634"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8"/>
                <w:szCs w:val="18"/>
                <w:lang w:val="es-EC"/>
              </w:rPr>
              <w:t>ESTANDARES</w:t>
            </w:r>
          </w:p>
        </w:tc>
        <w:tc>
          <w:tcPr>
            <w:tcW w:w="2517" w:type="dxa"/>
          </w:tcPr>
          <w:p w14:paraId="35D48DE2" w14:textId="57E9747E"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8"/>
                <w:szCs w:val="18"/>
                <w:lang w:val="es-EC"/>
              </w:rPr>
              <w:t>ARTÍCULOS</w:t>
            </w:r>
          </w:p>
        </w:tc>
      </w:tr>
      <w:tr w:rsidR="009F07EF" w14:paraId="6E6E3922" w14:textId="77777777" w:rsidTr="009F07EF">
        <w:tc>
          <w:tcPr>
            <w:tcW w:w="2516" w:type="dxa"/>
          </w:tcPr>
          <w:p w14:paraId="4E3DB47D" w14:textId="456C97FD" w:rsidR="009F07EF" w:rsidRPr="00EE2E69" w:rsidRDefault="009F07EF" w:rsidP="009F07EF">
            <w:pPr>
              <w:pStyle w:val="Textoindependiente"/>
              <w:ind w:firstLine="0"/>
              <w:rPr>
                <w:rFonts w:eastAsia="Times New Roman"/>
                <w:b/>
                <w:color w:val="000000"/>
                <w:sz w:val="18"/>
                <w:szCs w:val="18"/>
              </w:rPr>
            </w:pPr>
            <w:r w:rsidRPr="00C97282">
              <w:rPr>
                <w:rFonts w:eastAsia="Times New Roman"/>
                <w:bCs/>
                <w:color w:val="000000"/>
                <w:sz w:val="18"/>
                <w:szCs w:val="18"/>
              </w:rPr>
              <w:t>FORTE-CM (S2018 / TCS-4314) project</w:t>
            </w:r>
          </w:p>
        </w:tc>
        <w:tc>
          <w:tcPr>
            <w:tcW w:w="2517" w:type="dxa"/>
          </w:tcPr>
          <w:p w14:paraId="3041FC06" w14:textId="19F2A97A"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8"/>
                <w:szCs w:val="18"/>
              </w:rPr>
              <w:fldChar w:fldCharType="begin" w:fldLock="1"/>
            </w:r>
            <w:r>
              <w:rPr>
                <w:rFonts w:eastAsia="Times New Roman"/>
                <w:b/>
                <w:color w:val="000000"/>
                <w:sz w:val="18"/>
                <w:szCs w:val="18"/>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Pr>
                <w:rFonts w:eastAsia="Times New Roman"/>
                <w:b/>
                <w:color w:val="000000"/>
                <w:sz w:val="18"/>
                <w:szCs w:val="18"/>
              </w:rPr>
              <w:fldChar w:fldCharType="separate"/>
            </w:r>
            <w:r w:rsidRPr="00F43FE7">
              <w:rPr>
                <w:rFonts w:eastAsia="Times New Roman"/>
                <w:noProof/>
                <w:color w:val="000000"/>
                <w:sz w:val="18"/>
                <w:szCs w:val="18"/>
                <w:lang w:val="es-MX"/>
              </w:rPr>
              <w:t>[45]</w:t>
            </w:r>
            <w:r>
              <w:rPr>
                <w:rFonts w:eastAsia="Times New Roman"/>
                <w:b/>
                <w:color w:val="000000"/>
                <w:sz w:val="18"/>
                <w:szCs w:val="18"/>
              </w:rPr>
              <w:fldChar w:fldCharType="end"/>
            </w:r>
          </w:p>
        </w:tc>
      </w:tr>
      <w:tr w:rsidR="009F07EF" w14:paraId="4EBE6C57" w14:textId="77777777" w:rsidTr="009F07EF">
        <w:tc>
          <w:tcPr>
            <w:tcW w:w="2516" w:type="dxa"/>
          </w:tcPr>
          <w:p w14:paraId="1592CE15" w14:textId="0D5C5ABB" w:rsidR="009F07EF" w:rsidRDefault="009F07EF" w:rsidP="009F07EF">
            <w:pPr>
              <w:pStyle w:val="Textoindependiente"/>
              <w:ind w:firstLine="0"/>
              <w:rPr>
                <w:rFonts w:eastAsia="Times New Roman"/>
                <w:b/>
                <w:color w:val="000000"/>
                <w:sz w:val="18"/>
                <w:szCs w:val="18"/>
                <w:lang w:val="es-EC"/>
              </w:rPr>
            </w:pPr>
            <w:r w:rsidRPr="003576EA">
              <w:rPr>
                <w:rFonts w:eastAsia="Times New Roman"/>
                <w:bCs/>
                <w:color w:val="000000"/>
                <w:sz w:val="18"/>
                <w:szCs w:val="18"/>
                <w:lang w:val="es-MX"/>
              </w:rPr>
              <w:t>NLP</w:t>
            </w:r>
          </w:p>
        </w:tc>
        <w:tc>
          <w:tcPr>
            <w:tcW w:w="2517" w:type="dxa"/>
          </w:tcPr>
          <w:p w14:paraId="3BF8B181" w14:textId="2B116E42"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8"/>
                <w:szCs w:val="18"/>
                <w:lang w:val="es-MX"/>
              </w:rPr>
              <w:fldChar w:fldCharType="begin" w:fldLock="1"/>
            </w:r>
            <w:r>
              <w:rPr>
                <w:rFonts w:eastAsia="Times New Roman"/>
                <w:b/>
                <w:color w:val="000000"/>
                <w:sz w:val="18"/>
                <w:szCs w:val="18"/>
                <w:lang w:val="es-MX"/>
              </w:rPr>
              <w:instrText>ADDIN CSL_CITATION {"citationItems":[{"id":"ITEM-1","itemData":{"DOI":"10.1016/j.jss.2017.12.028","ISSN":"01641212","abstract":"In order to make a software project succeed, it is necessary to determine the requirements for systems and to document them in a suitable manner. Many ways for requirements elicitation have been discussed. One way is to gather requirements with crowdsourcing methods, which has been discussed for years and is called crowdsourcing requirements engineering. User requests forums in open source communities, where users can propose their expected features of a software product, are common examples of platforms for gathering requirements from the crowd. Requirements collected from these platforms are often informal text descriptions and we name them user requests. In order to transform user requests into structured software requirements, it is better to know the class of requirements that each request belongs to so that each request can be rewritten according to corresponding requirement templates. In this paper, we propose an effective classification methodology by employing both project-specific and non-project-specific keywords and machine learning algorithms. The proposed strategy does well in achieving high classification accuracy by using keywords as features, reducing considerable manual efforts in building machine learning based classifiers, and having stable performance in finding minority classes no matter how few instances they have.","author":[{"dropping-particle":"","family":"Li","given":"Chuanyi","non-dropping-particle":"","parse-names":false,"suffix":""},{"dropping-particle":"","family":"Huang","given":"Liguo","non-dropping-particle":"","parse-names":false,"suffix":""},{"dropping-particle":"","family":"Ge","given":"Jidong","non-dropping-particle":"","parse-names":false,"suffix":""},{"dropping-particle":"","family":"Luo","given":"Bin","non-dropping-particle":"","parse-names":false,"suffix":""},{"dropping-particle":"","family":"Ng","given":"Vincent","non-dropping-particle":"","parse-names":false,"suffix":""}],"container-title":"Journal of Systems and Software","id":"ITEM-1","issued":{"date-parts":[["2018","4","1"]]},"page":"108-123","publisher":"Elsevier Inc.","title":"Automatically classifying user requests in crowdsourcing requirements engineering","type":"article-journal","volume":"138"},"uris":["http://www.mendeley.com/documents/?uuid=403deac5-dcd6-3070-8788-adb20ccec84f"]}],"mendeley":{"formattedCitation":"[44]","plainTextFormattedCitation":"[44]","previouslyFormattedCitation":"[44]"},"properties":{"noteIndex":0},"schema":"https://github.com/citation-style-language/schema/raw/master/csl-citation.json"}</w:instrText>
            </w:r>
            <w:r>
              <w:rPr>
                <w:rFonts w:eastAsia="Times New Roman"/>
                <w:b/>
                <w:color w:val="000000"/>
                <w:sz w:val="18"/>
                <w:szCs w:val="18"/>
                <w:lang w:val="es-MX"/>
              </w:rPr>
              <w:fldChar w:fldCharType="separate"/>
            </w:r>
            <w:r w:rsidRPr="00F43FE7">
              <w:rPr>
                <w:rFonts w:eastAsia="Times New Roman"/>
                <w:noProof/>
                <w:color w:val="000000"/>
                <w:sz w:val="18"/>
                <w:szCs w:val="18"/>
                <w:lang w:val="es-MX"/>
              </w:rPr>
              <w:t>[44]</w:t>
            </w:r>
            <w:r>
              <w:rPr>
                <w:rFonts w:eastAsia="Times New Roman"/>
                <w:b/>
                <w:color w:val="000000"/>
                <w:sz w:val="18"/>
                <w:szCs w:val="18"/>
                <w:lang w:val="es-MX"/>
              </w:rPr>
              <w:fldChar w:fldCharType="end"/>
            </w:r>
            <w:r>
              <w:rPr>
                <w:rFonts w:eastAsia="Times New Roman"/>
                <w:b/>
                <w:color w:val="000000"/>
                <w:sz w:val="18"/>
                <w:szCs w:val="18"/>
                <w:lang w:val="es-MX"/>
              </w:rPr>
              <w:fldChar w:fldCharType="begin" w:fldLock="1"/>
            </w:r>
            <w:r>
              <w:rPr>
                <w:rFonts w:eastAsia="Times New Roman"/>
                <w:b/>
                <w:color w:val="000000"/>
                <w:sz w:val="18"/>
                <w:szCs w:val="18"/>
                <w:lang w:val="es-MX"/>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Pr>
                <w:rFonts w:eastAsia="Times New Roman"/>
                <w:b/>
                <w:color w:val="000000"/>
                <w:sz w:val="18"/>
                <w:szCs w:val="18"/>
                <w:lang w:val="es-MX"/>
              </w:rPr>
              <w:fldChar w:fldCharType="separate"/>
            </w:r>
            <w:r w:rsidRPr="00F43FE7">
              <w:rPr>
                <w:rFonts w:eastAsia="Times New Roman"/>
                <w:noProof/>
                <w:color w:val="000000"/>
                <w:sz w:val="18"/>
                <w:szCs w:val="18"/>
                <w:lang w:val="es-MX"/>
              </w:rPr>
              <w:t>[12]</w:t>
            </w:r>
            <w:r>
              <w:rPr>
                <w:rFonts w:eastAsia="Times New Roman"/>
                <w:b/>
                <w:color w:val="000000"/>
                <w:sz w:val="18"/>
                <w:szCs w:val="18"/>
                <w:lang w:val="es-MX"/>
              </w:rPr>
              <w:fldChar w:fldCharType="end"/>
            </w:r>
          </w:p>
        </w:tc>
      </w:tr>
      <w:tr w:rsidR="009F07EF" w14:paraId="71CA0C8C" w14:textId="77777777" w:rsidTr="009F07EF">
        <w:tc>
          <w:tcPr>
            <w:tcW w:w="2516" w:type="dxa"/>
          </w:tcPr>
          <w:p w14:paraId="7A4F3492" w14:textId="56BFA7E7" w:rsidR="009F07EF" w:rsidRDefault="009F07EF" w:rsidP="009F07EF">
            <w:pPr>
              <w:pStyle w:val="Textoindependiente"/>
              <w:ind w:firstLine="0"/>
              <w:rPr>
                <w:rFonts w:eastAsia="Times New Roman"/>
                <w:b/>
                <w:color w:val="000000"/>
                <w:sz w:val="18"/>
                <w:szCs w:val="18"/>
                <w:lang w:val="es-EC"/>
              </w:rPr>
            </w:pPr>
            <w:r w:rsidRPr="003576EA">
              <w:rPr>
                <w:rFonts w:eastAsia="Times New Roman"/>
                <w:bCs/>
                <w:color w:val="000000"/>
                <w:sz w:val="18"/>
                <w:szCs w:val="18"/>
                <w:lang w:val="es-MX"/>
              </w:rPr>
              <w:t>UNE 66.181</w:t>
            </w:r>
          </w:p>
        </w:tc>
        <w:tc>
          <w:tcPr>
            <w:tcW w:w="2517" w:type="dxa"/>
          </w:tcPr>
          <w:p w14:paraId="4BA0C59E" w14:textId="11991F2A"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8"/>
                <w:szCs w:val="18"/>
                <w:lang w:val="es-MX"/>
              </w:rPr>
              <w:fldChar w:fldCharType="begin" w:fldLock="1"/>
            </w:r>
            <w:r>
              <w:rPr>
                <w:rFonts w:eastAsia="Times New Roman"/>
                <w:b/>
                <w:color w:val="000000"/>
                <w:sz w:val="18"/>
                <w:szCs w:val="18"/>
                <w:lang w:val="es-MX"/>
              </w:rPr>
              <w:instrText>ADDIN CSL_CITATION {"citationItems":[{"id":"ITEM-1","itemData":{"DOI":"10.1145/2851613.2851759","ISBN":"9781450337397","abstract":"Accessibility is a particularly relevant quality attribute for web projects. Current web sites and applications do not provide satisfactory accessibility, making access difficult for users with temporary or permanent, personal or technological limitations. Accessibility is typically considered an implementation concern, thus being tackled when the application is almost fully developed, causing additional rework and an increase in costs. Our proposal is to consider this quality requirement earlier, during requirements engineering, therefore avoiding the rework caused by failures, errors and omissions in the design and programming stages. We defined a semi-automatic method to support accessibility requirements elicitation. This method is grounded on goaloriented approaches and on the WCAG 2.0 (Web Content Accessibility Guidelines), and is supported by our OmnesWeb tool. Both the method and the tool are evaluated with a case study comprising two different projects.","author":[{"dropping-particle":"","family":"Oliveira","given":"Romeu","non-dropping-particle":"","parse-names":false,"suffix":""},{"dropping-particle":"","family":"Silva","given":"Lyrene","non-dropping-particle":"","parse-names":false,"suffix":""},{"dropping-particle":"","family":"Leite","given":"Julio Cesar Sampaio P.","non-dropping-particle":"","parse-names":false,"suffix":""},{"dropping-particle":"","family":"Moreira","given":"Ana","non-dropping-particle":"","parse-names":false,"suffix":""}],"container-title":"Proceedings of the ACM Symposium on Applied Computing","id":"ITEM-1","issued":{"date-parts":[["2016","4","4"]]},"page":"1276-1281","publisher":"Association for Computing Machinery","publisher-place":"New York, New York, USA","title":"Eliciting accessibility requirements an approach based on the NFR framework","type":"paper-conference","volume":"04-08-Apri"},"uris":["http://www.mendeley.com/documents/?uuid=6cf2b72b-f919-3dee-ae87-e48a60ca706a"]}],"mendeley":{"formattedCitation":"[42]","plainTextFormattedCitation":"[42]","previouslyFormattedCitation":"[42]"},"properties":{"noteIndex":0},"schema":"https://github.com/citation-style-language/schema/raw/master/csl-citation.json"}</w:instrText>
            </w:r>
            <w:r>
              <w:rPr>
                <w:rFonts w:eastAsia="Times New Roman"/>
                <w:b/>
                <w:color w:val="000000"/>
                <w:sz w:val="18"/>
                <w:szCs w:val="18"/>
                <w:lang w:val="es-MX"/>
              </w:rPr>
              <w:fldChar w:fldCharType="separate"/>
            </w:r>
            <w:r w:rsidRPr="00F43FE7">
              <w:rPr>
                <w:rFonts w:eastAsia="Times New Roman"/>
                <w:noProof/>
                <w:color w:val="000000"/>
                <w:sz w:val="18"/>
                <w:szCs w:val="18"/>
                <w:lang w:val="es-MX"/>
              </w:rPr>
              <w:t>[42]</w:t>
            </w:r>
            <w:r>
              <w:rPr>
                <w:rFonts w:eastAsia="Times New Roman"/>
                <w:b/>
                <w:color w:val="000000"/>
                <w:sz w:val="18"/>
                <w:szCs w:val="18"/>
                <w:lang w:val="es-MX"/>
              </w:rPr>
              <w:fldChar w:fldCharType="end"/>
            </w:r>
          </w:p>
        </w:tc>
      </w:tr>
      <w:tr w:rsidR="009F07EF" w14:paraId="45DB3CFA" w14:textId="77777777" w:rsidTr="009F07EF">
        <w:tc>
          <w:tcPr>
            <w:tcW w:w="2516" w:type="dxa"/>
          </w:tcPr>
          <w:p w14:paraId="6F504201" w14:textId="3A4D445B" w:rsidR="009F07EF" w:rsidRDefault="009F07EF" w:rsidP="009F07EF">
            <w:pPr>
              <w:pStyle w:val="Textoindependiente"/>
              <w:ind w:firstLine="0"/>
              <w:rPr>
                <w:rFonts w:eastAsia="Times New Roman"/>
                <w:b/>
                <w:color w:val="000000"/>
                <w:sz w:val="18"/>
                <w:szCs w:val="18"/>
                <w:lang w:val="es-EC"/>
              </w:rPr>
            </w:pPr>
            <w:r w:rsidRPr="001C7760">
              <w:rPr>
                <w:rFonts w:eastAsia="Times New Roman"/>
                <w:bCs/>
                <w:color w:val="000000"/>
                <w:sz w:val="18"/>
                <w:szCs w:val="18"/>
                <w:lang w:val="es-MX"/>
              </w:rPr>
              <w:t>La norma ISO / IEC / IEEE 29148-2011</w:t>
            </w:r>
          </w:p>
        </w:tc>
        <w:tc>
          <w:tcPr>
            <w:tcW w:w="2517" w:type="dxa"/>
          </w:tcPr>
          <w:p w14:paraId="750116F9" w14:textId="41443671"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8"/>
                <w:szCs w:val="18"/>
                <w:lang w:val="es-MX"/>
              </w:rPr>
              <w:fldChar w:fldCharType="begin" w:fldLock="1"/>
            </w:r>
            <w:r>
              <w:rPr>
                <w:rFonts w:eastAsia="Times New Roman"/>
                <w:b/>
                <w:color w:val="000000"/>
                <w:sz w:val="18"/>
                <w:szCs w:val="18"/>
                <w:lang w:val="es-MX"/>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Pr>
                <w:rFonts w:eastAsia="Times New Roman"/>
                <w:b/>
                <w:color w:val="000000"/>
                <w:sz w:val="18"/>
                <w:szCs w:val="18"/>
                <w:lang w:val="es-MX"/>
              </w:rPr>
              <w:fldChar w:fldCharType="separate"/>
            </w:r>
            <w:r w:rsidRPr="00F43FE7">
              <w:rPr>
                <w:rFonts w:eastAsia="Times New Roman"/>
                <w:noProof/>
                <w:color w:val="000000"/>
                <w:sz w:val="18"/>
                <w:szCs w:val="18"/>
                <w:lang w:val="es-MX"/>
              </w:rPr>
              <w:t>[39]</w:t>
            </w:r>
            <w:r>
              <w:rPr>
                <w:rFonts w:eastAsia="Times New Roman"/>
                <w:b/>
                <w:color w:val="000000"/>
                <w:sz w:val="18"/>
                <w:szCs w:val="18"/>
                <w:lang w:val="es-MX"/>
              </w:rPr>
              <w:fldChar w:fldCharType="end"/>
            </w:r>
          </w:p>
        </w:tc>
      </w:tr>
      <w:tr w:rsidR="009F07EF" w14:paraId="7C7B4620" w14:textId="77777777" w:rsidTr="009F07EF">
        <w:tc>
          <w:tcPr>
            <w:tcW w:w="2516" w:type="dxa"/>
          </w:tcPr>
          <w:p w14:paraId="54137D85" w14:textId="70E96FA7" w:rsidR="009F07EF" w:rsidRDefault="009F07EF" w:rsidP="009F07EF">
            <w:pPr>
              <w:pStyle w:val="Textoindependiente"/>
              <w:ind w:firstLine="0"/>
              <w:rPr>
                <w:rFonts w:eastAsia="Times New Roman"/>
                <w:b/>
                <w:color w:val="000000"/>
                <w:sz w:val="18"/>
                <w:szCs w:val="18"/>
                <w:lang w:val="es-EC"/>
              </w:rPr>
            </w:pPr>
            <w:r w:rsidRPr="001C7760">
              <w:rPr>
                <w:rFonts w:eastAsia="Times New Roman"/>
                <w:bCs/>
                <w:color w:val="000000"/>
                <w:sz w:val="18"/>
                <w:szCs w:val="18"/>
                <w:lang w:val="es-MX"/>
              </w:rPr>
              <w:t>ISO 9241-210</w:t>
            </w:r>
          </w:p>
        </w:tc>
        <w:tc>
          <w:tcPr>
            <w:tcW w:w="2517" w:type="dxa"/>
          </w:tcPr>
          <w:p w14:paraId="0AC32BFD" w14:textId="466D5B5E"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8"/>
                <w:szCs w:val="18"/>
                <w:lang w:val="es-MX"/>
              </w:rPr>
              <w:fldChar w:fldCharType="begin" w:fldLock="1"/>
            </w:r>
            <w:r>
              <w:rPr>
                <w:rFonts w:eastAsia="Times New Roman"/>
                <w:b/>
                <w:color w:val="000000"/>
                <w:sz w:val="18"/>
                <w:szCs w:val="18"/>
                <w:lang w:val="es-MX"/>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Pr>
                <w:rFonts w:eastAsia="Times New Roman"/>
                <w:b/>
                <w:color w:val="000000"/>
                <w:sz w:val="18"/>
                <w:szCs w:val="18"/>
                <w:lang w:val="es-MX"/>
              </w:rPr>
              <w:fldChar w:fldCharType="separate"/>
            </w:r>
            <w:r w:rsidRPr="00F43FE7">
              <w:rPr>
                <w:rFonts w:eastAsia="Times New Roman"/>
                <w:noProof/>
                <w:color w:val="000000"/>
                <w:sz w:val="18"/>
                <w:szCs w:val="18"/>
                <w:lang w:val="es-MX"/>
              </w:rPr>
              <w:t>[32]</w:t>
            </w:r>
            <w:r>
              <w:rPr>
                <w:rFonts w:eastAsia="Times New Roman"/>
                <w:b/>
                <w:color w:val="000000"/>
                <w:sz w:val="18"/>
                <w:szCs w:val="18"/>
                <w:lang w:val="es-MX"/>
              </w:rPr>
              <w:fldChar w:fldCharType="end"/>
            </w:r>
          </w:p>
        </w:tc>
      </w:tr>
      <w:tr w:rsidR="009F07EF" w14:paraId="2E2146F1" w14:textId="77777777" w:rsidTr="009F07EF">
        <w:tc>
          <w:tcPr>
            <w:tcW w:w="2516" w:type="dxa"/>
          </w:tcPr>
          <w:p w14:paraId="06BF19AB" w14:textId="6C570F2B" w:rsidR="009F07EF" w:rsidRDefault="009F07EF" w:rsidP="009F07EF">
            <w:pPr>
              <w:pStyle w:val="Textoindependiente"/>
              <w:ind w:firstLine="0"/>
              <w:rPr>
                <w:rFonts w:eastAsia="Times New Roman"/>
                <w:b/>
                <w:color w:val="000000"/>
                <w:sz w:val="18"/>
                <w:szCs w:val="18"/>
                <w:lang w:val="es-EC"/>
              </w:rPr>
            </w:pPr>
            <w:r w:rsidRPr="001C7760">
              <w:rPr>
                <w:rFonts w:eastAsia="Times New Roman"/>
                <w:bCs/>
                <w:color w:val="000000"/>
                <w:sz w:val="18"/>
                <w:szCs w:val="18"/>
                <w:lang w:val="es-MX"/>
              </w:rPr>
              <w:t>MILSTD-882D</w:t>
            </w:r>
          </w:p>
        </w:tc>
        <w:tc>
          <w:tcPr>
            <w:tcW w:w="2517" w:type="dxa"/>
          </w:tcPr>
          <w:p w14:paraId="6C48563D" w14:textId="62EDE5A5" w:rsidR="009F07EF" w:rsidRDefault="009F07EF" w:rsidP="009F07EF">
            <w:pPr>
              <w:pStyle w:val="Textoindependiente"/>
              <w:ind w:firstLine="0"/>
              <w:rPr>
                <w:rFonts w:eastAsia="Times New Roman"/>
                <w:b/>
                <w:color w:val="000000"/>
                <w:sz w:val="18"/>
                <w:szCs w:val="18"/>
                <w:lang w:val="es-EC"/>
              </w:rPr>
            </w:pPr>
            <w:r>
              <w:rPr>
                <w:rFonts w:eastAsia="Times New Roman"/>
                <w:b/>
                <w:color w:val="000000"/>
                <w:sz w:val="18"/>
                <w:szCs w:val="18"/>
                <w:lang w:val="es-MX"/>
              </w:rPr>
              <w:fldChar w:fldCharType="begin" w:fldLock="1"/>
            </w:r>
            <w:r>
              <w:rPr>
                <w:rFonts w:eastAsia="Times New Roman"/>
                <w:b/>
                <w:color w:val="000000"/>
                <w:sz w:val="18"/>
                <w:szCs w:val="18"/>
                <w:lang w:val="es-MX"/>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Pr>
                <w:rFonts w:eastAsia="Times New Roman"/>
                <w:b/>
                <w:color w:val="000000"/>
                <w:sz w:val="18"/>
                <w:szCs w:val="18"/>
                <w:lang w:val="es-MX"/>
              </w:rPr>
              <w:fldChar w:fldCharType="separate"/>
            </w:r>
            <w:r w:rsidRPr="00F43FE7">
              <w:rPr>
                <w:rFonts w:eastAsia="Times New Roman"/>
                <w:noProof/>
                <w:color w:val="000000"/>
                <w:sz w:val="18"/>
                <w:szCs w:val="18"/>
                <w:lang w:val="es-MX"/>
              </w:rPr>
              <w:t>[21]</w:t>
            </w:r>
            <w:r>
              <w:rPr>
                <w:rFonts w:eastAsia="Times New Roman"/>
                <w:b/>
                <w:color w:val="000000"/>
                <w:sz w:val="18"/>
                <w:szCs w:val="18"/>
                <w:lang w:val="es-MX"/>
              </w:rPr>
              <w:fldChar w:fldCharType="end"/>
            </w:r>
          </w:p>
        </w:tc>
      </w:tr>
    </w:tbl>
    <w:p w14:paraId="58238EF6" w14:textId="77777777" w:rsidR="009F07EF" w:rsidRDefault="009F07EF" w:rsidP="00B1672C">
      <w:pPr>
        <w:pStyle w:val="Textoindependiente"/>
        <w:ind w:firstLine="0"/>
        <w:jc w:val="center"/>
        <w:rPr>
          <w:rFonts w:eastAsia="Times New Roman"/>
          <w:b/>
          <w:color w:val="000000"/>
          <w:sz w:val="18"/>
          <w:szCs w:val="18"/>
          <w:lang w:val="es-EC"/>
        </w:rPr>
      </w:pPr>
    </w:p>
    <w:p w14:paraId="36AECB4F" w14:textId="519ECE4E" w:rsidR="00ED13D6" w:rsidRDefault="006374AE" w:rsidP="00AE4E15">
      <w:pPr>
        <w:pStyle w:val="Ttulo11"/>
        <w:numPr>
          <w:ilvl w:val="0"/>
          <w:numId w:val="40"/>
        </w:numPr>
        <w:ind w:left="426" w:hanging="154"/>
        <w:rPr>
          <w:rStyle w:val="hps"/>
          <w:b/>
          <w:lang w:val="es-ES"/>
        </w:rPr>
      </w:pPr>
      <w:r w:rsidRPr="00AE4E15">
        <w:rPr>
          <w:rStyle w:val="hps"/>
          <w:b/>
          <w:bCs/>
          <w:lang w:val="es-ES"/>
        </w:rPr>
        <w:t>discusión</w:t>
      </w:r>
    </w:p>
    <w:p w14:paraId="0112D608" w14:textId="40750FF7" w:rsidR="00CD6073" w:rsidRDefault="00A9722A" w:rsidP="00A9722A">
      <w:pPr>
        <w:jc w:val="both"/>
        <w:rPr>
          <w:lang w:val="es-MX"/>
        </w:rPr>
      </w:pPr>
      <w:r w:rsidRPr="00A05274">
        <w:rPr>
          <w:lang w:val="es-MX"/>
        </w:rPr>
        <w:t xml:space="preserve"> </w:t>
      </w:r>
    </w:p>
    <w:p w14:paraId="7B3BA03D" w14:textId="385A2EE9" w:rsidR="00CD6073" w:rsidRPr="00A05274" w:rsidRDefault="00CD6073" w:rsidP="00A9722A">
      <w:pPr>
        <w:jc w:val="both"/>
        <w:rPr>
          <w:lang w:val="es-MX"/>
        </w:rPr>
      </w:pPr>
      <w:r w:rsidRPr="00CD6073">
        <w:rPr>
          <w:lang w:val="es-MX"/>
        </w:rPr>
        <w:t xml:space="preserve">En medio del proceso de revisión de la literatura en las distintas bases de datos consultadas se denota que la información en esta temática es bastante amplia y en este orden se han formulado y desarrollado </w:t>
      </w:r>
      <w:r w:rsidR="0037285C">
        <w:rPr>
          <w:lang w:val="es-MX"/>
        </w:rPr>
        <w:t>las siguientes preguntas de calidad</w:t>
      </w:r>
      <w:r w:rsidRPr="00CD6073">
        <w:rPr>
          <w:lang w:val="es-MX"/>
        </w:rPr>
        <w:t xml:space="preserve"> tendientes a mostrar los hallazgos relacionados </w:t>
      </w:r>
      <w:r w:rsidR="00DC2D49" w:rsidRPr="00CD6073">
        <w:rPr>
          <w:lang w:val="es-MX"/>
        </w:rPr>
        <w:t>con metodologías</w:t>
      </w:r>
      <w:r w:rsidR="0037285C">
        <w:rPr>
          <w:lang w:val="es-MX"/>
        </w:rPr>
        <w:t>, técnicas, problemas y estándares de elicitación</w:t>
      </w:r>
      <w:r w:rsidRPr="00CD6073">
        <w:rPr>
          <w:lang w:val="es-MX"/>
        </w:rPr>
        <w:t xml:space="preserve">. </w:t>
      </w:r>
      <w:r w:rsidRPr="0037285C">
        <w:rPr>
          <w:lang w:val="es-MX"/>
        </w:rPr>
        <w:t>La presente RSL ha permitido conocer lo siguiente:</w:t>
      </w:r>
    </w:p>
    <w:p w14:paraId="69C3AE19" w14:textId="34B7084F" w:rsidR="00A9722A" w:rsidRPr="00A9722A" w:rsidRDefault="00A9722A" w:rsidP="00A9722A">
      <w:pPr>
        <w:jc w:val="both"/>
        <w:rPr>
          <w:lang w:val="es-ES"/>
        </w:rPr>
      </w:pPr>
    </w:p>
    <w:p w14:paraId="649D850A" w14:textId="72549F8E" w:rsidR="001A009A" w:rsidRPr="001A009A" w:rsidRDefault="00C2024A" w:rsidP="001A009A">
      <w:pPr>
        <w:pStyle w:val="Ttulo21"/>
        <w:numPr>
          <w:ilvl w:val="0"/>
          <w:numId w:val="42"/>
        </w:numPr>
        <w:jc w:val="both"/>
        <w:rPr>
          <w:lang w:val="es-ES"/>
        </w:rPr>
      </w:pPr>
      <w:r>
        <w:rPr>
          <w:rStyle w:val="hps"/>
          <w:lang w:val="es-ES"/>
        </w:rPr>
        <w:t>L</w:t>
      </w:r>
      <w:r w:rsidR="00855ADB" w:rsidRPr="00E81A80">
        <w:rPr>
          <w:rStyle w:val="hps"/>
          <w:lang w:val="es-ES"/>
        </w:rPr>
        <w:t>os problemas que se generan en el proceso de elicitación de requisitos</w:t>
      </w:r>
    </w:p>
    <w:p w14:paraId="5E8E26F2" w14:textId="4AF9BDA5" w:rsidR="004C084A" w:rsidRPr="00B51256" w:rsidRDefault="004C084A" w:rsidP="000D3C2F">
      <w:pPr>
        <w:ind w:firstLine="288"/>
        <w:jc w:val="both"/>
        <w:rPr>
          <w:rStyle w:val="hps"/>
          <w:spacing w:val="-1"/>
          <w:lang w:val="es-ES_tradnl"/>
        </w:rPr>
      </w:pPr>
      <w:r>
        <w:rPr>
          <w:lang w:val="es-ES"/>
        </w:rPr>
        <w:t xml:space="preserve">Según lo </w:t>
      </w:r>
      <w:r w:rsidR="00627E11">
        <w:rPr>
          <w:lang w:val="es-ES"/>
        </w:rPr>
        <w:t>presentado en la Tabla III</w:t>
      </w:r>
      <w:r w:rsidR="000308B9">
        <w:rPr>
          <w:lang w:val="es-ES"/>
        </w:rPr>
        <w:t xml:space="preserve"> los problemas que </w:t>
      </w:r>
      <w:r w:rsidR="003F3967">
        <w:rPr>
          <w:lang w:val="es-ES"/>
        </w:rPr>
        <w:t>más</w:t>
      </w:r>
      <w:r w:rsidR="000308B9">
        <w:rPr>
          <w:lang w:val="es-ES"/>
        </w:rPr>
        <w:t xml:space="preserve"> intervi</w:t>
      </w:r>
      <w:r w:rsidR="0009271A">
        <w:rPr>
          <w:lang w:val="es-ES"/>
        </w:rPr>
        <w:t>enen en la elicitación de requisitos</w:t>
      </w:r>
      <w:r w:rsidR="0025763D">
        <w:rPr>
          <w:lang w:val="es-ES"/>
        </w:rPr>
        <w:t xml:space="preserve"> </w:t>
      </w:r>
      <w:r w:rsidR="0009271A">
        <w:rPr>
          <w:lang w:val="es-ES"/>
        </w:rPr>
        <w:t>son</w:t>
      </w:r>
      <w:r w:rsidR="009A51F6">
        <w:rPr>
          <w:lang w:val="es-ES"/>
        </w:rPr>
        <w:t xml:space="preserve">: </w:t>
      </w:r>
      <w:r w:rsidR="009A51F6" w:rsidRPr="009A51F6">
        <w:rPr>
          <w:lang w:val="es-ES"/>
        </w:rPr>
        <w:t>Ambigüedad</w:t>
      </w:r>
      <w:r w:rsidR="00DB3F7D">
        <w:rPr>
          <w:lang w:val="es-ES"/>
        </w:rPr>
        <w:t xml:space="preserve"> la cual es citada en los artículos</w:t>
      </w:r>
      <w:r w:rsidR="009A51F6">
        <w:rPr>
          <w:lang w:val="es-ES"/>
        </w:rPr>
        <w:t xml:space="preserve"> </w:t>
      </w:r>
      <w:r w:rsidR="00B1672C" w:rsidRPr="006918FE">
        <w:rPr>
          <w:lang w:val="es-ES"/>
        </w:rPr>
        <w:fldChar w:fldCharType="begin" w:fldLock="1"/>
      </w:r>
      <w:r w:rsidR="00C57043" w:rsidRPr="006918FE">
        <w:rPr>
          <w:lang w:val="es-ES"/>
        </w:rPr>
        <w:instrText>ADDIN CSL_CITATION {"citationItems":[{"id":"ITEM-1","itemData":{"DOI":"10.1145/2737856.2737886","ISBN":"9781450331630","abstract":"Information and Communication Technologies and Development (ICTD) has created enormous potential in the expansion of socio- economic opportunities for larger group of underprivileged and isolated population. In spite of the high expectations, there have been some noticeable disappointments in the number of ICTD projects for their poor qualities caused by not fully aware of the requirements and their elicitation process in the system development. This paper identifies the documented requirements elicitation approaches and provides an analysis of a strategic methodological process of requirements elicitation applicable in the ICTD systems development. This paper is based on a Systematic Literature Review (SLR) of documented requirements elicitation approaches in the literature. The results and analysis of this paper contribute in the requirements elicitation process by serving the ICTD project developer as the means of understanding the system development requirements, their elicitation process, and deriving appropriate methods and tools for requirements elicitation.","author":[{"dropping-particle":"","family":"Hasan","given":"M. Mahmudul","non-dropping-particle":"","parse-names":false,"suffix":""}],"container-title":"ACM International Conference Proceeding Series","id":"ITEM-1","issued":{"date-parts":[["2015","5","15"]]},"page":"1-4","publisher":"Association for Computing Machinery","publisher-place":"New York, New York, USA","title":"ICTD Systems Development: Analysis of Requirements Elicitation Approaches","type":"paper-conference","volume":"15"},"uris":["http://www.mendeley.com/documents/?uuid=e34f952c-8e61-339b-91c7-812c5c7eb638"]}],"mendeley":{"formattedCitation":"[46]","plainTextFormattedCitation":"[46]","previouslyFormattedCitation":"[46]"},"properties":{"noteIndex":0},"schema":"https://github.com/citation-style-language/schema/raw/master/csl-citation.json"}</w:instrText>
      </w:r>
      <w:r w:rsidR="00B1672C" w:rsidRPr="006918FE">
        <w:rPr>
          <w:lang w:val="es-ES"/>
        </w:rPr>
        <w:fldChar w:fldCharType="separate"/>
      </w:r>
      <w:r w:rsidR="00F43FE7" w:rsidRPr="006918FE">
        <w:rPr>
          <w:lang w:val="es-ES"/>
        </w:rPr>
        <w:t>[46]</w:t>
      </w:r>
      <w:r w:rsidR="00B1672C" w:rsidRPr="006918FE">
        <w:rPr>
          <w:lang w:val="es-ES"/>
        </w:rPr>
        <w:fldChar w:fldCharType="end"/>
      </w:r>
      <w:r w:rsidR="00B1672C" w:rsidRPr="006918FE">
        <w:rPr>
          <w:lang w:val="es-ES"/>
        </w:rPr>
        <w:fldChar w:fldCharType="begin" w:fldLock="1"/>
      </w:r>
      <w:r w:rsidR="00C57043" w:rsidRPr="006918FE">
        <w:rPr>
          <w:lang w:val="es-ES"/>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00B1672C" w:rsidRPr="006918FE">
        <w:rPr>
          <w:lang w:val="es-ES"/>
        </w:rPr>
        <w:fldChar w:fldCharType="separate"/>
      </w:r>
      <w:r w:rsidR="00F43FE7" w:rsidRPr="006918FE">
        <w:rPr>
          <w:lang w:val="es-ES"/>
        </w:rPr>
        <w:t>[45]</w:t>
      </w:r>
      <w:r w:rsidR="00B1672C" w:rsidRPr="006918FE">
        <w:rPr>
          <w:lang w:val="es-ES"/>
        </w:rPr>
        <w:fldChar w:fldCharType="end"/>
      </w:r>
      <w:r w:rsidR="00B1672C" w:rsidRPr="006918FE">
        <w:rPr>
          <w:lang w:val="es-ES"/>
        </w:rPr>
        <w:fldChar w:fldCharType="begin" w:fldLock="1"/>
      </w:r>
      <w:r w:rsidR="00C57043" w:rsidRPr="006918FE">
        <w:rPr>
          <w:lang w:val="es-ES"/>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00B1672C" w:rsidRPr="006918FE">
        <w:rPr>
          <w:lang w:val="es-ES"/>
        </w:rPr>
        <w:fldChar w:fldCharType="separate"/>
      </w:r>
      <w:r w:rsidR="00F43FE7" w:rsidRPr="006918FE">
        <w:rPr>
          <w:lang w:val="es-ES"/>
        </w:rPr>
        <w:t>[34]</w:t>
      </w:r>
      <w:r w:rsidR="00B1672C" w:rsidRPr="006918FE">
        <w:rPr>
          <w:lang w:val="es-ES"/>
        </w:rPr>
        <w:fldChar w:fldCharType="end"/>
      </w:r>
      <w:r w:rsidR="00B1672C" w:rsidRPr="006918FE">
        <w:rPr>
          <w:lang w:val="es-ES"/>
        </w:rPr>
        <w:t xml:space="preserve"> </w:t>
      </w:r>
      <w:r w:rsidR="00B1672C" w:rsidRPr="006918FE">
        <w:rPr>
          <w:lang w:val="es-ES"/>
        </w:rPr>
        <w:fldChar w:fldCharType="begin" w:fldLock="1"/>
      </w:r>
      <w:r w:rsidR="00C57043" w:rsidRPr="006918FE">
        <w:rPr>
          <w:lang w:val="es-ES"/>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00B1672C" w:rsidRPr="006918FE">
        <w:rPr>
          <w:lang w:val="es-ES"/>
        </w:rPr>
        <w:fldChar w:fldCharType="separate"/>
      </w:r>
      <w:r w:rsidR="00F43FE7" w:rsidRPr="006918FE">
        <w:rPr>
          <w:lang w:val="es-ES"/>
        </w:rPr>
        <w:t>[23]</w:t>
      </w:r>
      <w:r w:rsidR="00B1672C" w:rsidRPr="006918FE">
        <w:rPr>
          <w:lang w:val="es-ES"/>
        </w:rPr>
        <w:fldChar w:fldCharType="end"/>
      </w:r>
      <w:r w:rsidR="00B1672C" w:rsidRPr="006918FE">
        <w:rPr>
          <w:lang w:val="es-ES"/>
        </w:rPr>
        <w:fldChar w:fldCharType="begin" w:fldLock="1"/>
      </w:r>
      <w:r w:rsidR="00C57043" w:rsidRPr="006918FE">
        <w:rPr>
          <w:lang w:val="es-ES"/>
        </w:rPr>
        <w:instrText>ADDIN CSL_CITATION {"citationItems":[{"id":"ITEM-1","itemData":{"DOI":"10.1109/RE.2016.56","ISBN":"9781509041213","abstract":"Interviews with stakeholders are the most commonly used elicitation technique, as they are considered one of the most effective ways to transfer knowledge between requirements analysts and customers. During these interviews, ambiguity is a major obstacle for knowledge transfer, as it can lead to incorrectly understood needs and domain aspects and may ultimately result in poorly defined requirements. To address this issue, previous work focused on how ambiguity is perceived on the analyst side, i.e., when the analyst perceives an expression of the customer as ambiguous. However, this work did not consider how ambiguity can affect customers, i.e., when questions fromthe analyst are perceived as ambiguous. Since customers are notin general trained to cope with ambiguity, it is important to provide analysts with techniques that can help them to identify these situations. To support the analysts in this task, we propose to explore the relation between a perceived ambiguity on the customer side, and changes in the voice and bio parameters of that customer. To realize our idea, we plan to (1) study how changes in the voice and bio parameters can be correlated to the levels of stress, confusion, and uncertainty of an interviewee and, ultimately, to ambiguity and (2) investigate the application of modern voice analyzers and wristbands in the context ofcustomer-analyst interviews. To show the feasibility of the idea, inthis paper we present the result of our first step in this direction:an overview of different voice analyzers and wristbands that cancollect bio parameters and their application in similar contexts. Moreover, we propose a plan to carry our research out.","author":[{"dropping-particle":"","family":"Spoletini","given":"Paola","non-dropping-particle":"","parse-names":false,"suffix":""},{"dropping-particle":"","family":"Brock","given":"Casey","non-dropping-particle":"","parse-names":false,"suffix":""},{"dropping-particle":"","family":"Shahwar","given":"Rahat","non-dropping-particle":"","parse-names":false,"suffix":""},{"dropping-particle":"","family":"Ferrari","given":"Alessio","non-dropping-particle":"","parse-names":false,"suffix":""}],"container-title":"Proceedings - 2016 IEEE 24th International Requirements Engineering Conference, RE 2016","id":"ITEM-1","issued":{"date-parts":[["2016","12","2"]]},"page":"371-376","publisher":"Institute of Electrical and Electronics Engineers Inc.","title":"Empowering Requirements Elicitation Interviews with Vocal and Biofeedback Analysis","type":"paper-conference"},"uris":["http://www.mendeley.com/documents/?uuid=0c83bf7c-c611-3f71-9a6e-0bc36676a4e5"]}],"mendeley":{"formattedCitation":"[22]","plainTextFormattedCitation":"[22]","previouslyFormattedCitation":"[22]"},"properties":{"noteIndex":0},"schema":"https://github.com/citation-style-language/schema/raw/master/csl-citation.json"}</w:instrText>
      </w:r>
      <w:r w:rsidR="00B1672C" w:rsidRPr="006918FE">
        <w:rPr>
          <w:lang w:val="es-ES"/>
        </w:rPr>
        <w:fldChar w:fldCharType="separate"/>
      </w:r>
      <w:r w:rsidR="00F43FE7" w:rsidRPr="006918FE">
        <w:rPr>
          <w:lang w:val="es-ES"/>
        </w:rPr>
        <w:t>[22]</w:t>
      </w:r>
      <w:r w:rsidR="00B1672C" w:rsidRPr="006918FE">
        <w:rPr>
          <w:lang w:val="es-ES"/>
        </w:rPr>
        <w:fldChar w:fldCharType="end"/>
      </w:r>
      <w:r w:rsidR="002E3F08">
        <w:rPr>
          <w:lang w:val="es-ES"/>
        </w:rPr>
        <w:t>,</w:t>
      </w:r>
      <w:r w:rsidR="003F3967">
        <w:rPr>
          <w:lang w:val="es-ES"/>
        </w:rPr>
        <w:t xml:space="preserve"> </w:t>
      </w:r>
      <w:r w:rsidR="003F3967" w:rsidRPr="003F3967">
        <w:rPr>
          <w:lang w:val="es-ES"/>
        </w:rPr>
        <w:t>Contradicción de requisitos por parte del usuario</w:t>
      </w:r>
      <w:r w:rsidR="00DB3F7D">
        <w:rPr>
          <w:lang w:val="es-ES"/>
        </w:rPr>
        <w:t>, como l</w:t>
      </w:r>
      <w:r w:rsidR="002E3F08">
        <w:rPr>
          <w:lang w:val="es-ES"/>
        </w:rPr>
        <w:t>o</w:t>
      </w:r>
      <w:r w:rsidR="00DB3F7D">
        <w:rPr>
          <w:lang w:val="es-ES"/>
        </w:rPr>
        <w:t xml:space="preserve"> detallan en los artículos</w:t>
      </w:r>
      <w:r w:rsidR="003F3967">
        <w:rPr>
          <w:lang w:val="es-ES"/>
        </w:rPr>
        <w:t xml:space="preserve"> </w:t>
      </w:r>
      <w:r w:rsidR="003F3967" w:rsidRPr="003F3967">
        <w:rPr>
          <w:lang w:val="es-ES"/>
        </w:rPr>
        <w:fldChar w:fldCharType="begin" w:fldLock="1"/>
      </w:r>
      <w:r w:rsidR="003F3967" w:rsidRPr="003F3967">
        <w:rPr>
          <w:lang w:val="es-ES"/>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003F3967" w:rsidRPr="003F3967">
        <w:rPr>
          <w:lang w:val="es-ES"/>
        </w:rPr>
        <w:fldChar w:fldCharType="separate"/>
      </w:r>
      <w:r w:rsidR="003F3967" w:rsidRPr="003F3967">
        <w:rPr>
          <w:lang w:val="es-ES"/>
        </w:rPr>
        <w:t>[45]</w:t>
      </w:r>
      <w:r w:rsidR="003F3967" w:rsidRPr="003F3967">
        <w:rPr>
          <w:lang w:val="es-ES"/>
        </w:rPr>
        <w:fldChar w:fldCharType="end"/>
      </w:r>
      <w:r w:rsidR="003F3967" w:rsidRPr="003F3967">
        <w:rPr>
          <w:lang w:val="es-ES"/>
        </w:rPr>
        <w:fldChar w:fldCharType="begin" w:fldLock="1"/>
      </w:r>
      <w:r w:rsidR="003F3967" w:rsidRPr="003F3967">
        <w:rPr>
          <w:lang w:val="es-ES"/>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Technology","id":"ITEM-1","issued":{"date-parts":[["0","7"]]},"page":"160-179","publisher":"Elsevier B.V.","title":"REASSURE: Requirements elicitation for adaptive socio-technical systems using repertory grid","type":"article-journal","volume":"87"},"uris":["http://www.mendeley.com/documents/?uuid=742c303b-ce54-3c4c-bec4-9467990bb04b"]}],"mendeley":{"formattedCitation":"[43]","plainTextFormattedCitation":"[43]","previouslyFormattedCitation":"[43]"},"properties":{"noteIndex":0},"schema":"https://github.com/citation-style-language/schema/raw/master/csl-citation.json"}</w:instrText>
      </w:r>
      <w:r w:rsidR="003F3967" w:rsidRPr="003F3967">
        <w:rPr>
          <w:lang w:val="es-ES"/>
        </w:rPr>
        <w:fldChar w:fldCharType="separate"/>
      </w:r>
      <w:r w:rsidR="003F3967" w:rsidRPr="003F3967">
        <w:rPr>
          <w:lang w:val="es-ES"/>
        </w:rPr>
        <w:t>[43]</w:t>
      </w:r>
      <w:r w:rsidR="003F3967" w:rsidRPr="003F3967">
        <w:rPr>
          <w:lang w:val="es-ES"/>
        </w:rPr>
        <w:fldChar w:fldCharType="end"/>
      </w:r>
      <w:r w:rsidR="003F3967" w:rsidRPr="003F3967">
        <w:rPr>
          <w:lang w:val="es-ES"/>
        </w:rPr>
        <w:fldChar w:fldCharType="begin" w:fldLock="1"/>
      </w:r>
      <w:r w:rsidR="003F3967" w:rsidRPr="003F3967">
        <w:rPr>
          <w:lang w:val="es-ES"/>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sidR="003F3967" w:rsidRPr="003F3967">
        <w:rPr>
          <w:lang w:val="es-ES"/>
        </w:rPr>
        <w:fldChar w:fldCharType="separate"/>
      </w:r>
      <w:r w:rsidR="003F3967" w:rsidRPr="003F3967">
        <w:rPr>
          <w:lang w:val="es-ES"/>
        </w:rPr>
        <w:t>[1]</w:t>
      </w:r>
      <w:r w:rsidR="003F3967" w:rsidRPr="003F3967">
        <w:rPr>
          <w:lang w:val="es-ES"/>
        </w:rPr>
        <w:fldChar w:fldCharType="end"/>
      </w:r>
      <w:r w:rsidR="003F3967" w:rsidRPr="003F3967">
        <w:rPr>
          <w:lang w:val="es-ES"/>
        </w:rPr>
        <w:fldChar w:fldCharType="begin" w:fldLock="1"/>
      </w:r>
      <w:r w:rsidR="003F3967" w:rsidRPr="003F3967">
        <w:rPr>
          <w:lang w:val="es-ES"/>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003F3967" w:rsidRPr="003F3967">
        <w:rPr>
          <w:lang w:val="es-ES"/>
        </w:rPr>
        <w:fldChar w:fldCharType="separate"/>
      </w:r>
      <w:r w:rsidR="003F3967" w:rsidRPr="003F3967">
        <w:rPr>
          <w:lang w:val="es-ES"/>
        </w:rPr>
        <w:t>[35]</w:t>
      </w:r>
      <w:r w:rsidR="003F3967" w:rsidRPr="003F3967">
        <w:rPr>
          <w:lang w:val="es-ES"/>
        </w:rPr>
        <w:fldChar w:fldCharType="end"/>
      </w:r>
      <w:r w:rsidR="003F3967" w:rsidRPr="003F3967">
        <w:rPr>
          <w:lang w:val="es-ES"/>
        </w:rPr>
        <w:fldChar w:fldCharType="begin" w:fldLock="1"/>
      </w:r>
      <w:r w:rsidR="003F3967" w:rsidRPr="003F3967">
        <w:rPr>
          <w:lang w:val="es-ES"/>
        </w:rPr>
        <w:instrText>ADDIN CSL_CITATION {"citationItems":[{"id":"ITEM-1","itemData":{"DOI":"10.1016/j.procs.2016.08.217","ISSN":"18770509","abstract":"Requirements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Science","id":"ITEM-1","issued":{"date-parts":[["2016","1","1"]]},"page":"1691-1700","publisher":"Elsevier B.V.","title":"Requirements Elicitation with Extended Goal Graph","type":"paper-conference","volume":"96"},"uris":["http://www.mendeley.com/documents/?uuid=a36ffae7-8847-3c0a-9f03-5bc1143adf4e"]}],"mendeley":{"formattedCitation":"[33]","plainTextFormattedCitation":"[33]","previouslyFormattedCitation":"[33]"},"properties":{"noteIndex":0},"schema":"https://github.com/citation-style-language/schema/raw/master/csl-citation.json"}</w:instrText>
      </w:r>
      <w:r w:rsidR="003F3967" w:rsidRPr="003F3967">
        <w:rPr>
          <w:lang w:val="es-ES"/>
        </w:rPr>
        <w:fldChar w:fldCharType="separate"/>
      </w:r>
      <w:r w:rsidR="003F3967" w:rsidRPr="003F3967">
        <w:rPr>
          <w:lang w:val="es-ES"/>
        </w:rPr>
        <w:t>[33]</w:t>
      </w:r>
      <w:r w:rsidR="003F3967" w:rsidRPr="003F3967">
        <w:rPr>
          <w:lang w:val="es-ES"/>
        </w:rPr>
        <w:fldChar w:fldCharType="end"/>
      </w:r>
      <w:r w:rsidR="002E3F08">
        <w:rPr>
          <w:lang w:val="es-ES"/>
        </w:rPr>
        <w:t>,</w:t>
      </w:r>
      <w:r w:rsidR="003F7604">
        <w:rPr>
          <w:lang w:val="es-ES"/>
        </w:rPr>
        <w:t xml:space="preserve"> </w:t>
      </w:r>
      <w:r w:rsidR="00EE2E69">
        <w:rPr>
          <w:rStyle w:val="hps"/>
          <w:spacing w:val="-1"/>
          <w:lang w:val="es-ES_tradnl"/>
        </w:rPr>
        <w:t xml:space="preserve">Según se detalla en </w:t>
      </w:r>
      <w:r w:rsidR="00EE2E69" w:rsidRPr="00CD67E2">
        <w:rPr>
          <w:rStyle w:val="hps"/>
          <w:spacing w:val="-1"/>
          <w:lang w:val="es-ES_tradnl"/>
        </w:rPr>
        <w:fldChar w:fldCharType="begin" w:fldLock="1"/>
      </w:r>
      <w:r w:rsidR="00EE2E69">
        <w:rPr>
          <w:rStyle w:val="hps"/>
          <w:spacing w:val="-1"/>
          <w:lang w:val="es-ES_tradnl"/>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00EE2E69" w:rsidRPr="00CD67E2">
        <w:rPr>
          <w:rStyle w:val="hps"/>
          <w:spacing w:val="-1"/>
          <w:lang w:val="es-ES_tradnl"/>
        </w:rPr>
        <w:fldChar w:fldCharType="separate"/>
      </w:r>
      <w:r w:rsidR="00EE2E69" w:rsidRPr="00F43FE7">
        <w:rPr>
          <w:rStyle w:val="hps"/>
          <w:noProof/>
          <w:spacing w:val="-1"/>
          <w:lang w:val="es-ES_tradnl"/>
        </w:rPr>
        <w:t>[38]</w:t>
      </w:r>
      <w:r w:rsidR="00EE2E69" w:rsidRPr="00CD67E2">
        <w:rPr>
          <w:rStyle w:val="hps"/>
          <w:spacing w:val="-1"/>
          <w:lang w:val="es-ES_tradnl"/>
        </w:rPr>
        <w:fldChar w:fldCharType="end"/>
      </w:r>
      <w:r w:rsidR="00EE2E69" w:rsidRPr="00CD67E2">
        <w:rPr>
          <w:rStyle w:val="hps"/>
          <w:spacing w:val="-1"/>
          <w:lang w:val="es-ES_tradnl"/>
        </w:rPr>
        <w:fldChar w:fldCharType="begin" w:fldLock="1"/>
      </w:r>
      <w:r w:rsidR="00EE2E69">
        <w:rPr>
          <w:rStyle w:val="hps"/>
          <w:spacing w:val="-1"/>
          <w:lang w:val="es-ES_tradnl"/>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sidR="00EE2E69" w:rsidRPr="00CD67E2">
        <w:rPr>
          <w:rStyle w:val="hps"/>
          <w:spacing w:val="-1"/>
          <w:lang w:val="es-ES_tradnl"/>
        </w:rPr>
        <w:fldChar w:fldCharType="separate"/>
      </w:r>
      <w:r w:rsidR="00EE2E69" w:rsidRPr="00F43FE7">
        <w:rPr>
          <w:rStyle w:val="hps"/>
          <w:noProof/>
          <w:spacing w:val="-1"/>
          <w:lang w:val="es-ES_tradnl"/>
        </w:rPr>
        <w:t>[28]</w:t>
      </w:r>
      <w:r w:rsidR="00EE2E69" w:rsidRPr="00CD67E2">
        <w:rPr>
          <w:rStyle w:val="hps"/>
          <w:spacing w:val="-1"/>
          <w:lang w:val="es-ES_tradnl"/>
        </w:rPr>
        <w:fldChar w:fldCharType="end"/>
      </w:r>
      <w:r w:rsidR="00EE2E69" w:rsidRPr="00CD67E2">
        <w:rPr>
          <w:rStyle w:val="hps"/>
          <w:spacing w:val="-1"/>
          <w:lang w:val="es-ES_tradnl"/>
        </w:rPr>
        <w:fldChar w:fldCharType="begin" w:fldLock="1"/>
      </w:r>
      <w:r w:rsidR="00EE2E69">
        <w:rPr>
          <w:rStyle w:val="hps"/>
          <w:spacing w:val="-1"/>
          <w:lang w:val="es-ES_tradnl"/>
        </w:rPr>
        <w:instrText>ADDIN CSL_CITATION {"citationItems":[{"id":"ITEM-1","itemData":{"DOI":"10.1109/CrowdRE.2015.7367586","ISBN":"9781509001132","abstract":"Crowdsourcing is an emerging method to collect requirements for software systems. Applications seeking global acceptance need to meet the expectations of a wide range of users. Collecting requirements and arriving at consensus with a wide range of users is difficult using traditional method of requirements elicitation. This paper presents crowdsourcing based approach for German medium-size software company MyERP that might help the company to get access to requirements from non-German customers. We present the tasks involved in the proposed solution that would help the company meet the goal of eliciting requirements at a fast pace with non-German customers.","author":[{"dropping-particle":"","family":"Srivastava","given":"Pratyoush K.","non-dropping-particle":"","parse-names":false,"suffix":""},{"dropping-particle":"","family":"Sharma","given":"Richa","non-dropping-particle":"","parse-names":false,"suffix":""}],"container-title":"1st International Workshop on Crowd-Based Requirements Engineering, CrowdRE 2015 - Proceedings","id":"ITEM-1","issued":{"date-parts":[["2015","12","28"]]},"page":"31-35","publisher":"Institute of Electrical and Electronics Engineers Inc.","title":"Crowdsourcing to elicit requirements for MyERP application","type":"paper-conference"},"uris":["http://www.mendeley.com/documents/?uuid=9fd3c783-df40-3c43-bea4-a7794f1d21c6"]}],"mendeley":{"formattedCitation":"[27]","plainTextFormattedCitation":"[27]","previouslyFormattedCitation":"[27]"},"properties":{"noteIndex":0},"schema":"https://github.com/citation-style-language/schema/raw/master/csl-citation.json"}</w:instrText>
      </w:r>
      <w:r w:rsidR="00EE2E69" w:rsidRPr="00CD67E2">
        <w:rPr>
          <w:rStyle w:val="hps"/>
          <w:spacing w:val="-1"/>
          <w:lang w:val="es-ES_tradnl"/>
        </w:rPr>
        <w:fldChar w:fldCharType="separate"/>
      </w:r>
      <w:r w:rsidR="00EE2E69" w:rsidRPr="00F43FE7">
        <w:rPr>
          <w:rStyle w:val="hps"/>
          <w:noProof/>
          <w:spacing w:val="-1"/>
          <w:lang w:val="es-ES_tradnl"/>
        </w:rPr>
        <w:t>[27]</w:t>
      </w:r>
      <w:r w:rsidR="00EE2E69" w:rsidRPr="00CD67E2">
        <w:rPr>
          <w:rStyle w:val="hps"/>
          <w:spacing w:val="-1"/>
          <w:lang w:val="es-ES_tradnl"/>
        </w:rPr>
        <w:fldChar w:fldCharType="end"/>
      </w:r>
      <w:r w:rsidR="00EE2E69" w:rsidRPr="00CD67E2">
        <w:rPr>
          <w:rStyle w:val="hps"/>
          <w:spacing w:val="-1"/>
          <w:lang w:val="es-ES_tradnl"/>
        </w:rPr>
        <w:fldChar w:fldCharType="begin" w:fldLock="1"/>
      </w:r>
      <w:r w:rsidR="00EE2E69">
        <w:rPr>
          <w:rStyle w:val="hps"/>
          <w:spacing w:val="-1"/>
          <w:lang w:val="es-ES_tradnl"/>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sidR="00EE2E69" w:rsidRPr="00CD67E2">
        <w:rPr>
          <w:rStyle w:val="hps"/>
          <w:spacing w:val="-1"/>
          <w:lang w:val="es-ES_tradnl"/>
        </w:rPr>
        <w:fldChar w:fldCharType="separate"/>
      </w:r>
      <w:r w:rsidR="00EE2E69" w:rsidRPr="00F43FE7">
        <w:rPr>
          <w:rStyle w:val="hps"/>
          <w:noProof/>
          <w:spacing w:val="-1"/>
          <w:lang w:val="es-ES_tradnl"/>
        </w:rPr>
        <w:t>[20]</w:t>
      </w:r>
      <w:r w:rsidR="00EE2E69" w:rsidRPr="00CD67E2">
        <w:rPr>
          <w:rStyle w:val="hps"/>
          <w:spacing w:val="-1"/>
          <w:lang w:val="es-ES_tradnl"/>
        </w:rPr>
        <w:fldChar w:fldCharType="end"/>
      </w:r>
      <w:r w:rsidR="00EE2E69" w:rsidRPr="00CD67E2">
        <w:rPr>
          <w:rStyle w:val="hps"/>
          <w:spacing w:val="-1"/>
          <w:lang w:val="es-ES_tradnl"/>
        </w:rPr>
        <w:fldChar w:fldCharType="begin" w:fldLock="1"/>
      </w:r>
      <w:r w:rsidR="00EE2E69">
        <w:rPr>
          <w:rStyle w:val="hps"/>
          <w:spacing w:val="-1"/>
          <w:lang w:val="es-ES_tradnl"/>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00EE2E69" w:rsidRPr="00CD67E2">
        <w:rPr>
          <w:rStyle w:val="hps"/>
          <w:spacing w:val="-1"/>
          <w:lang w:val="es-ES_tradnl"/>
        </w:rPr>
        <w:fldChar w:fldCharType="separate"/>
      </w:r>
      <w:r w:rsidR="00EE2E69" w:rsidRPr="00F43FE7">
        <w:rPr>
          <w:rStyle w:val="hps"/>
          <w:noProof/>
          <w:spacing w:val="-1"/>
          <w:lang w:val="es-ES_tradnl"/>
        </w:rPr>
        <w:t>[15]</w:t>
      </w:r>
      <w:r w:rsidR="00EE2E69" w:rsidRPr="00CD67E2">
        <w:rPr>
          <w:rStyle w:val="hps"/>
          <w:spacing w:val="-1"/>
          <w:lang w:val="es-ES_tradnl"/>
        </w:rPr>
        <w:fldChar w:fldCharType="end"/>
      </w:r>
      <w:r w:rsidR="00EE2E69">
        <w:rPr>
          <w:rStyle w:val="hps"/>
          <w:spacing w:val="-1"/>
          <w:lang w:val="es-ES_tradnl"/>
        </w:rPr>
        <w:t xml:space="preserve"> la información volátil es un problema a menudo debido a la información incompleta proporcionada por los usuarios.</w:t>
      </w:r>
      <w:r w:rsidR="003F7604">
        <w:rPr>
          <w:lang w:val="es-ES"/>
        </w:rPr>
        <w:t xml:space="preserve"> </w:t>
      </w:r>
      <w:r w:rsidR="00EE2E69">
        <w:rPr>
          <w:lang w:val="es-ES"/>
        </w:rPr>
        <w:t>Y</w:t>
      </w:r>
      <w:r w:rsidR="003F7604">
        <w:rPr>
          <w:lang w:val="es-ES"/>
        </w:rPr>
        <w:t xml:space="preserve"> Requisitos mal estructurados </w:t>
      </w:r>
      <w:r w:rsidR="00EE2E69">
        <w:rPr>
          <w:lang w:val="es-ES"/>
        </w:rPr>
        <w:t xml:space="preserve">es </w:t>
      </w:r>
      <w:r w:rsidR="00EE2E69">
        <w:rPr>
          <w:rStyle w:val="hps"/>
          <w:spacing w:val="-1"/>
          <w:lang w:val="es-ES_tradnl"/>
        </w:rPr>
        <w:t xml:space="preserve">la no categorización de los requisitos puede provocar que se estructuren de manera incorrecta como lo exponen en los artículos  </w:t>
      </w:r>
      <w:r w:rsidR="00C11AD7" w:rsidRPr="00B51256">
        <w:rPr>
          <w:rStyle w:val="hps"/>
          <w:spacing w:val="-1"/>
          <w:lang w:val="es-ES_tradnl"/>
        </w:rPr>
        <w:t>referenciado en</w:t>
      </w:r>
      <w:r w:rsidR="003F7604" w:rsidRPr="00B51256">
        <w:rPr>
          <w:rStyle w:val="hps"/>
          <w:spacing w:val="-1"/>
          <w:lang w:val="es-ES_tradnl"/>
        </w:rPr>
        <w:t xml:space="preserve"> </w:t>
      </w:r>
      <w:r w:rsidR="003F7604" w:rsidRPr="00B51256">
        <w:rPr>
          <w:rStyle w:val="hps"/>
          <w:spacing w:val="-1"/>
          <w:lang w:val="es-ES_tradnl"/>
        </w:rPr>
        <w:fldChar w:fldCharType="begin" w:fldLock="1"/>
      </w:r>
      <w:r w:rsidR="003F7604" w:rsidRPr="00B51256">
        <w:rPr>
          <w:rStyle w:val="hps"/>
          <w:spacing w:val="-1"/>
          <w:lang w:val="es-ES_tradnl"/>
        </w:rPr>
        <w:instrText>ADDIN CSL_CITATION {"citationItems":[{"id":"ITEM-1","itemData":{"DOI":"10.1109/ESPRE.2015.7330164","ISBN":"9781509001071","abstract":"This paper presents a model for structuring and reusing security requirements sources. The model serves as blueprint for the development of an organization-specific repository which provides relevant security requirements sources such as security information and knowledge sources and relevant compliance obligations in a structured and reusable form. The resulting repository is intended to be used by development teams during the elicitation and analysis of security requirements with the goal to understand the security problem space, incorporate all relevant requirements sources and to avoid unnecessary effort for identifying, understanding and correlating applicable security requirements sources on a project-wise basis. We start with an overview and categorization of important security requirements sources, followed by the description of the generic model. To demonstrate the applicability and benefits of the model, the instantiation approach and details of the resulting repository of security requirements sources are presented.","author":[{"dropping-particle":"","family":"Schmitt","given":"Christian","non-dropping-particle":"","parse-names":false,"suffix":""},{"dropping-particle":"","family":"Liggesmeyer","given":"Peter","non-dropping-particle":"","parse-names":false,"suffix":""}],"container-title":"2nd International Workshop on Evolving Security and Privacy Requirements Engineering, ESPRE 2015 - Proceedings","id":"ITEM-1","issued":{"date-parts":[["2015","11","16"]]},"page":"25-30","publisher":"Institute of Electrical and Electronics Engineers Inc.","title":"Instantiating a model for structuring and reusing security requirements sources","type":"paper-conference"},"uris":["http://www.mendeley.com/documents/?uuid=91aa265b-e1a4-31af-9386-dbeac2fe9abe"]}],"mendeley":{"formattedCitation":"[25]","plainTextFormattedCitation":"[25]","previouslyFormattedCitation":"[25]"},"properties":{"noteIndex":0},"schema":"https://github.com/citation-style-language/schema/raw/master/csl-citation.json"}</w:instrText>
      </w:r>
      <w:r w:rsidR="003F7604" w:rsidRPr="00B51256">
        <w:rPr>
          <w:rStyle w:val="hps"/>
          <w:spacing w:val="-1"/>
          <w:lang w:val="es-ES_tradnl"/>
        </w:rPr>
        <w:fldChar w:fldCharType="separate"/>
      </w:r>
      <w:r w:rsidR="003F7604" w:rsidRPr="00B51256">
        <w:rPr>
          <w:rStyle w:val="hps"/>
          <w:spacing w:val="-1"/>
          <w:lang w:val="es-ES_tradnl"/>
        </w:rPr>
        <w:t>[25]</w:t>
      </w:r>
      <w:r w:rsidR="003F7604" w:rsidRPr="00B51256">
        <w:rPr>
          <w:rStyle w:val="hps"/>
          <w:spacing w:val="-1"/>
          <w:lang w:val="es-ES_tradnl"/>
        </w:rPr>
        <w:fldChar w:fldCharType="end"/>
      </w:r>
      <w:r w:rsidR="003F7604" w:rsidRPr="00B51256">
        <w:rPr>
          <w:rStyle w:val="hps"/>
          <w:spacing w:val="-1"/>
          <w:lang w:val="es-ES_tradnl"/>
        </w:rPr>
        <w:fldChar w:fldCharType="begin" w:fldLock="1"/>
      </w:r>
      <w:r w:rsidR="003F7604" w:rsidRPr="00B51256">
        <w:rPr>
          <w:rStyle w:val="hps"/>
          <w:spacing w:val="-1"/>
          <w:lang w:val="es-ES_tradnl"/>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003F7604" w:rsidRPr="00B51256">
        <w:rPr>
          <w:rStyle w:val="hps"/>
          <w:spacing w:val="-1"/>
          <w:lang w:val="es-ES_tradnl"/>
        </w:rPr>
        <w:fldChar w:fldCharType="separate"/>
      </w:r>
      <w:r w:rsidR="003F7604" w:rsidRPr="00B51256">
        <w:rPr>
          <w:rStyle w:val="hps"/>
          <w:spacing w:val="-1"/>
          <w:lang w:val="es-ES_tradnl"/>
        </w:rPr>
        <w:t>[21]</w:t>
      </w:r>
      <w:r w:rsidR="003F7604" w:rsidRPr="00B51256">
        <w:rPr>
          <w:rStyle w:val="hps"/>
          <w:spacing w:val="-1"/>
          <w:lang w:val="es-ES_tradnl"/>
        </w:rPr>
        <w:fldChar w:fldCharType="end"/>
      </w:r>
      <w:r w:rsidR="003F7604" w:rsidRPr="00B51256">
        <w:rPr>
          <w:rStyle w:val="hps"/>
          <w:spacing w:val="-1"/>
          <w:lang w:val="es-ES_tradnl"/>
        </w:rPr>
        <w:fldChar w:fldCharType="begin" w:fldLock="1"/>
      </w:r>
      <w:r w:rsidR="003F7604" w:rsidRPr="00B51256">
        <w:rPr>
          <w:rStyle w:val="hps"/>
          <w:spacing w:val="-1"/>
          <w:lang w:val="es-ES_tradnl"/>
        </w:rPr>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ry"},"uris":["http://www.mendeley.com/documents/?uuid=65668c9d-842b-3f4f-b408-4bb88ebd1fde"]}],"mendeley":{"formattedCitation":"[16]","plainTextFormattedCitation":"[16]","previouslyFormattedCitation":"[16]"},"properties":{"noteIndex":0},"schema":"https://github.com/citation-style-language/schema/raw/master/csl-citation.json"}</w:instrText>
      </w:r>
      <w:r w:rsidR="003F7604" w:rsidRPr="00B51256">
        <w:rPr>
          <w:rStyle w:val="hps"/>
          <w:spacing w:val="-1"/>
          <w:lang w:val="es-ES_tradnl"/>
        </w:rPr>
        <w:fldChar w:fldCharType="separate"/>
      </w:r>
      <w:r w:rsidR="003F7604" w:rsidRPr="00B51256">
        <w:rPr>
          <w:rStyle w:val="hps"/>
          <w:spacing w:val="-1"/>
          <w:lang w:val="es-ES_tradnl"/>
        </w:rPr>
        <w:t>[16]</w:t>
      </w:r>
      <w:r w:rsidR="003F7604" w:rsidRPr="00B51256">
        <w:rPr>
          <w:rStyle w:val="hps"/>
          <w:spacing w:val="-1"/>
          <w:lang w:val="es-ES_tradnl"/>
        </w:rPr>
        <w:fldChar w:fldCharType="end"/>
      </w:r>
      <w:r w:rsidR="003F7604" w:rsidRPr="00B51256">
        <w:rPr>
          <w:rStyle w:val="hps"/>
          <w:spacing w:val="-1"/>
          <w:lang w:val="es-ES_tradnl"/>
        </w:rPr>
        <w:fldChar w:fldCharType="begin" w:fldLock="1"/>
      </w:r>
      <w:r w:rsidR="003F7604" w:rsidRPr="00B51256">
        <w:rPr>
          <w:rStyle w:val="hps"/>
          <w:spacing w:val="-1"/>
          <w:lang w:val="es-ES_tradnl"/>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003F7604" w:rsidRPr="00B51256">
        <w:rPr>
          <w:rStyle w:val="hps"/>
          <w:spacing w:val="-1"/>
          <w:lang w:val="es-ES_tradnl"/>
        </w:rPr>
        <w:fldChar w:fldCharType="separate"/>
      </w:r>
      <w:r w:rsidR="003F7604" w:rsidRPr="00B51256">
        <w:rPr>
          <w:rStyle w:val="hps"/>
          <w:spacing w:val="-1"/>
          <w:lang w:val="es-ES_tradnl"/>
        </w:rPr>
        <w:t>[15]</w:t>
      </w:r>
      <w:r w:rsidR="003F7604" w:rsidRPr="00B51256">
        <w:rPr>
          <w:rStyle w:val="hps"/>
          <w:spacing w:val="-1"/>
          <w:lang w:val="es-ES_tradnl"/>
        </w:rPr>
        <w:fldChar w:fldCharType="end"/>
      </w:r>
      <w:r w:rsidR="003F7604" w:rsidRPr="00B51256">
        <w:rPr>
          <w:rStyle w:val="hps"/>
          <w:spacing w:val="-1"/>
          <w:lang w:val="es-ES_tradnl"/>
        </w:rPr>
        <w:fldChar w:fldCharType="begin" w:fldLock="1"/>
      </w:r>
      <w:r w:rsidR="003F7604" w:rsidRPr="00B51256">
        <w:rPr>
          <w:rStyle w:val="hps"/>
          <w:spacing w:val="-1"/>
          <w:lang w:val="es-ES_tradnl"/>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003F7604" w:rsidRPr="00B51256">
        <w:rPr>
          <w:rStyle w:val="hps"/>
          <w:spacing w:val="-1"/>
          <w:lang w:val="es-ES_tradnl"/>
        </w:rPr>
        <w:fldChar w:fldCharType="separate"/>
      </w:r>
      <w:r w:rsidR="003F7604" w:rsidRPr="00B51256">
        <w:rPr>
          <w:rStyle w:val="hps"/>
          <w:spacing w:val="-1"/>
          <w:lang w:val="es-ES_tradnl"/>
        </w:rPr>
        <w:t>[14]</w:t>
      </w:r>
      <w:r w:rsidR="003F7604" w:rsidRPr="00B51256">
        <w:rPr>
          <w:rStyle w:val="hps"/>
          <w:spacing w:val="-1"/>
          <w:lang w:val="es-ES_tradnl"/>
        </w:rPr>
        <w:fldChar w:fldCharType="end"/>
      </w:r>
      <w:r w:rsidR="00990CD1" w:rsidRPr="00B51256">
        <w:rPr>
          <w:rStyle w:val="hps"/>
          <w:spacing w:val="-1"/>
          <w:lang w:val="es-ES_tradnl"/>
        </w:rPr>
        <w:t>.</w:t>
      </w:r>
    </w:p>
    <w:p w14:paraId="69ED4AA4" w14:textId="79601E76" w:rsidR="00B51256" w:rsidRDefault="00B51256" w:rsidP="000D3C2F">
      <w:pPr>
        <w:ind w:firstLine="288"/>
        <w:jc w:val="both"/>
        <w:rPr>
          <w:rStyle w:val="hps"/>
          <w:spacing w:val="-1"/>
          <w:lang w:val="es-ES_tradnl"/>
        </w:rPr>
      </w:pPr>
      <w:r w:rsidRPr="00B51256">
        <w:rPr>
          <w:rStyle w:val="hps"/>
          <w:spacing w:val="-1"/>
          <w:lang w:val="es-ES_tradnl"/>
        </w:rPr>
        <w:t xml:space="preserve">En </w:t>
      </w:r>
      <w:r w:rsidRPr="00B51256">
        <w:rPr>
          <w:rStyle w:val="hps"/>
          <w:spacing w:val="-1"/>
          <w:lang w:val="es-ES_tradnl"/>
        </w:rPr>
        <w:fldChar w:fldCharType="begin" w:fldLock="1"/>
      </w:r>
      <w:r w:rsidRPr="00B51256">
        <w:rPr>
          <w:rStyle w:val="hps"/>
          <w:spacing w:val="-1"/>
          <w:lang w:val="es-ES_tradnl"/>
        </w:rPr>
        <w:instrText>ADDIN CSL_CITATION {"citationItems":[{"id":"ITEM-1","itemData":{"DOI":"10.1109/IIAI-AAI.2019.00172","ISBN":"9781728126272","abstract":"Requirements elicitation is the first step in software development, methods such as data collection, questionnaire, interview, field observation are used in requirements elicitation, either way, the requirements from customer need to be properly extracted. For the interview, the accuracy of requirements elicitation depends on the dialog ability of software engineer (extractor) and customer (respondent). Among software engineers, there is a difference in the ability of requirements elicitation. Besides, it is difficult for experienced software engineers to extract customer requirements without fail. In this paper, in order to extract requirements without omission, the scope of the requirements is determined in advance, and a tree-like requirements decomposition structure is proposed for constructing the requirement questions. At last, a comparative experiment was carried out, and the effectiveness of the approach was positively supported by the experiment result.","author":[{"dropping-particle":"","family":"Zhi","given":"Qiang","non-dropping-particle":"","parse-names":false,"suffix":""},{"dropping-particle":"","family":"Zhou","given":"Zhengshu","non-dropping-particle":"","parse-names":false,"suffix":""},{"dropping-particle":"","family":"Morisaki","given":"Shuji","non-dropping-particle":"","parse-names":false,"suffix":""},{"dropping-particle":"","family":"Yamamoto","given":"Shuichiro","non-dropping-particle":"","parse-names":false,"suffix":""}],"container-title":"Proceedings - 2019 8th International Congress on Advanced Applied Informatics, IIAI-AAI 2019","id":"ITEM-1","issued":{"date-parts":[["2019","7","1"]]},"page":"847-852","publisher":"Institute of Electrical and Electronics Engineers Inc.","title":"An Approach for Requirements Elicitation using Goal, Question, and Answer","type":"paper-conference"},"uris":["http://www.mendeley.com/documents/?uuid=fe162aa5-bc66-3333-859c-9a5219f87cdd"]}],"mendeley":{"formattedCitation":"[37]","plainTextFormattedCitation":"[37]","previouslyFormattedCitation":"[37]"},"properties":{"noteIndex":0},"schema":"https://github.com/citation-style-language/schema/raw/master/csl-citation.json"}</w:instrText>
      </w:r>
      <w:r w:rsidRPr="00B51256">
        <w:rPr>
          <w:rStyle w:val="hps"/>
          <w:spacing w:val="-1"/>
          <w:lang w:val="es-ES_tradnl"/>
        </w:rPr>
        <w:fldChar w:fldCharType="separate"/>
      </w:r>
      <w:r w:rsidRPr="00B51256">
        <w:rPr>
          <w:rStyle w:val="hps"/>
          <w:spacing w:val="-1"/>
          <w:lang w:val="es-ES_tradnl"/>
        </w:rPr>
        <w:t>[37]</w:t>
      </w:r>
      <w:r w:rsidRPr="00B51256">
        <w:rPr>
          <w:rStyle w:val="hps"/>
          <w:spacing w:val="-1"/>
          <w:lang w:val="es-ES_tradnl"/>
        </w:rPr>
        <w:fldChar w:fldCharType="end"/>
      </w:r>
      <w:r w:rsidRPr="00B51256">
        <w:rPr>
          <w:rStyle w:val="hps"/>
          <w:spacing w:val="-1"/>
          <w:lang w:val="es-ES_tradnl"/>
        </w:rPr>
        <w:fldChar w:fldCharType="begin" w:fldLock="1"/>
      </w:r>
      <w:r w:rsidRPr="00B51256">
        <w:rPr>
          <w:rStyle w:val="hps"/>
          <w:spacing w:val="-1"/>
          <w:lang w:val="es-ES_tradnl"/>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Pr="00B51256">
        <w:rPr>
          <w:rStyle w:val="hps"/>
          <w:spacing w:val="-1"/>
          <w:lang w:val="es-ES_tradnl"/>
        </w:rPr>
        <w:fldChar w:fldCharType="separate"/>
      </w:r>
      <w:r w:rsidRPr="00B51256">
        <w:rPr>
          <w:rStyle w:val="hps"/>
          <w:spacing w:val="-1"/>
          <w:lang w:val="es-ES_tradnl"/>
        </w:rPr>
        <w:t>[35]</w:t>
      </w:r>
      <w:r w:rsidRPr="00B51256">
        <w:rPr>
          <w:rStyle w:val="hps"/>
          <w:spacing w:val="-1"/>
          <w:lang w:val="es-ES_tradnl"/>
        </w:rPr>
        <w:fldChar w:fldCharType="end"/>
      </w:r>
      <w:r w:rsidRPr="00B51256">
        <w:rPr>
          <w:rStyle w:val="hps"/>
          <w:spacing w:val="-1"/>
          <w:lang w:val="es-ES_tradnl"/>
        </w:rPr>
        <w:t xml:space="preserve"> </w:t>
      </w:r>
      <w:r w:rsidRPr="00B51256">
        <w:rPr>
          <w:rStyle w:val="hps"/>
          <w:spacing w:val="-1"/>
          <w:lang w:val="es-ES_tradnl"/>
        </w:rPr>
        <w:fldChar w:fldCharType="begin" w:fldLock="1"/>
      </w:r>
      <w:r w:rsidRPr="00B51256">
        <w:rPr>
          <w:rStyle w:val="hps"/>
          <w:spacing w:val="-1"/>
          <w:lang w:val="es-ES_tradnl"/>
        </w:rPr>
        <w:instrText>ADDIN CSL_CITATION {"citationItems":[{"id":"ITEM-1","itemData":{"DOI":"10.1109/EmpiRE.2018.00007","ISBN":"9781538683590","abstract":"Requirements Engineering is a multidisciplinary and a human-centered process, therefore, the artifacts produced from RE are always error-prone. The most significant of these errors are missing or misunderstanding requirements. Information loss in RE could result in omitted logic in the software, which will be onerous to correct at the later stages of development. In this paper, we demonstrate and investigate how interactive and Loud Paper Prototyping (LPP) can be integrated to collect stakeholders' needs and expectations than interactive prototyping or face-to-face meetings alone. To this end, we conducted a case study of (1) 31 mobile application (App) development teams who applied either of interactive or loud prototyping and (2) 19 mobile App development teams who applied only the face-to-face meetings. From this study, we found that while using Silent Paper Prototyping (SPP) rather than No Paper Prototyping (NPP) is a more efficient technique to capture Non-Functional Requirements (NFRs), User Interface (UI) requirements, and existing requirements, LPP is more applicable to manage NFRs, UI requirements, as well as adding new requirements and removing/modifying the existing requirements. We also found that among LPP and SPP, LPP is more efficient to capture and influence Functional Requirements (FRs).","author":[{"dropping-particle":"","family":"Shakeri Hossein Abad","given":"Zahra","non-dropping-particle":"","parse-names":false,"suffix":""},{"dropping-particle":"","family":"Moazzam","given":"Sania","non-dropping-particle":"","parse-names":false,"suffix":""},{"dropping-particle":"","family":"Lo","given":"Christina","non-dropping-particle":"","parse-names":false,"suffix":""},{"dropping-particle":"","family":"Lan","given":"Tianhan","non-dropping-particle":"","parse-names":false,"suffix":""},{"dropping-particle":"","family":"Frroku","given":"Elis","non-dropping-particle":"","parse-names":false,"suffix":""},{"dropping-particle":"","family":"Kim","given":"Heejun","non-dropping-particle":"","parse-names":false,"suffix":""}],"container-title":"Proceedings - 2018 7th Workshop on Empirical Requirements Engineering, EmpiRE 2018","id":"ITEM-1","issued":{"date-parts":[["2018","10","19"]]},"page":"16-23","publisher":"Institute of Electrical and Electronics Engineers Inc.","title":"Loud and Interactive Paper Prototyping in Requirements Elicitation: What is it Good for?","type":"paper-conference"},"uris":["http://www.mendeley.com/documents/?uuid=5976f8b3-370a-3113-b19c-ec9ce1321a78"]}],"mendeley":{"formattedCitation":"[31]","plainTextFormattedCitation":"[31]","previouslyFormattedCitation":"[31]"},"properties":{"noteIndex":0},"schema":"https://github.com/citation-style-language/schema/raw/master/csl-citation.json"}</w:instrText>
      </w:r>
      <w:r w:rsidRPr="00B51256">
        <w:rPr>
          <w:rStyle w:val="hps"/>
          <w:spacing w:val="-1"/>
          <w:lang w:val="es-ES_tradnl"/>
        </w:rPr>
        <w:fldChar w:fldCharType="separate"/>
      </w:r>
      <w:r w:rsidRPr="00B51256">
        <w:rPr>
          <w:rStyle w:val="hps"/>
          <w:spacing w:val="-1"/>
          <w:lang w:val="es-ES_tradnl"/>
        </w:rPr>
        <w:t>[31]</w:t>
      </w:r>
      <w:r w:rsidRPr="00B51256">
        <w:rPr>
          <w:rStyle w:val="hps"/>
          <w:spacing w:val="-1"/>
          <w:lang w:val="es-ES_tradnl"/>
        </w:rPr>
        <w:fldChar w:fldCharType="end"/>
      </w:r>
      <w:r w:rsidRPr="00B51256">
        <w:rPr>
          <w:rStyle w:val="hps"/>
          <w:spacing w:val="-1"/>
          <w:lang w:val="es-ES_tradnl"/>
        </w:rPr>
        <w:fldChar w:fldCharType="begin" w:fldLock="1"/>
      </w:r>
      <w:r w:rsidRPr="00B51256">
        <w:rPr>
          <w:rStyle w:val="hps"/>
          <w:spacing w:val="-1"/>
          <w:lang w:val="es-ES_tradnl"/>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Pr="00B51256">
        <w:rPr>
          <w:rStyle w:val="hps"/>
          <w:spacing w:val="-1"/>
          <w:lang w:val="es-ES_tradnl"/>
        </w:rPr>
        <w:fldChar w:fldCharType="separate"/>
      </w:r>
      <w:r w:rsidRPr="00B51256">
        <w:rPr>
          <w:rStyle w:val="hps"/>
          <w:spacing w:val="-1"/>
          <w:lang w:val="es-ES_tradnl"/>
        </w:rPr>
        <w:t>[30]</w:t>
      </w:r>
      <w:r w:rsidRPr="00B51256">
        <w:rPr>
          <w:rStyle w:val="hps"/>
          <w:spacing w:val="-1"/>
          <w:lang w:val="es-ES_tradnl"/>
        </w:rPr>
        <w:fldChar w:fldCharType="end"/>
      </w:r>
      <w:r w:rsidRPr="00B51256">
        <w:rPr>
          <w:rStyle w:val="hps"/>
          <w:spacing w:val="-1"/>
          <w:lang w:val="es-ES_tradnl"/>
        </w:rPr>
        <w:t xml:space="preserve"> mencionan que la falta de conocimiento del tema y la mala planificación provoca que los objetivos sean mal planteados</w:t>
      </w:r>
      <w:r w:rsidR="006378AA">
        <w:rPr>
          <w:rStyle w:val="hps"/>
          <w:spacing w:val="-1"/>
          <w:lang w:val="es-ES_tradnl"/>
        </w:rPr>
        <w:t xml:space="preserve"> generando dificultades a posteriores procesos</w:t>
      </w:r>
      <w:r w:rsidRPr="00B51256">
        <w:rPr>
          <w:rStyle w:val="hps"/>
          <w:spacing w:val="-1"/>
          <w:lang w:val="es-ES_tradnl"/>
        </w:rPr>
        <w:t>.</w:t>
      </w:r>
      <w:r w:rsidRPr="006378AA">
        <w:rPr>
          <w:rStyle w:val="hps"/>
          <w:lang w:val="es-ES_tradnl"/>
        </w:rPr>
        <w:t xml:space="preserve"> </w:t>
      </w:r>
      <w:r w:rsidR="006378AA">
        <w:rPr>
          <w:rStyle w:val="hps"/>
          <w:spacing w:val="-1"/>
          <w:lang w:val="es-ES_tradnl"/>
        </w:rPr>
        <w:t xml:space="preserve">De acuerdo lo planteado en </w:t>
      </w:r>
      <w:r w:rsidRPr="00B51256">
        <w:rPr>
          <w:rStyle w:val="hps"/>
          <w:spacing w:val="-1"/>
          <w:lang w:val="es-ES_tradnl"/>
        </w:rPr>
        <w:t xml:space="preserve">los artículos </w:t>
      </w:r>
      <w:r w:rsidRPr="00B51256">
        <w:rPr>
          <w:rStyle w:val="hps"/>
          <w:spacing w:val="-1"/>
          <w:lang w:val="es-ES_tradnl"/>
        </w:rPr>
        <w:fldChar w:fldCharType="begin" w:fldLock="1"/>
      </w:r>
      <w:r w:rsidRPr="00B51256">
        <w:rPr>
          <w:rStyle w:val="hps"/>
          <w:spacing w:val="-1"/>
          <w:lang w:val="es-ES_tradnl"/>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 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Conference","id":"ITEM-1","issued":{"date-parts":[["2016","8","24"]]},"page":"233-238","publisher":"IEEE Computer Society","title":"Situation-Oriented Requirements Elicitation","type":"paper-conference","volume":"1"},"uris":["http://www.mendeley.com/documents/?uuid=b77631ff-3f7b-32ab-a118-97d9a76741ec"]}],"mendeley":{"formattedCitation":"[26]","plainTextFormattedCitation":"[26]","previouslyFormattedCitation":"[26]"},"properties":{"noteIndex":0},"schema":"https://github.com/citation-style-language/schema/raw/master/csl-citation.json"}</w:instrText>
      </w:r>
      <w:r w:rsidRPr="00B51256">
        <w:rPr>
          <w:rStyle w:val="hps"/>
          <w:spacing w:val="-1"/>
          <w:lang w:val="es-ES_tradnl"/>
        </w:rPr>
        <w:fldChar w:fldCharType="separate"/>
      </w:r>
      <w:r w:rsidRPr="00B51256">
        <w:rPr>
          <w:rStyle w:val="hps"/>
          <w:spacing w:val="-1"/>
          <w:lang w:val="es-ES_tradnl"/>
        </w:rPr>
        <w:t>[26]</w:t>
      </w:r>
      <w:r w:rsidRPr="00B51256">
        <w:rPr>
          <w:rStyle w:val="hps"/>
          <w:spacing w:val="-1"/>
          <w:lang w:val="es-ES_tradnl"/>
        </w:rPr>
        <w:fldChar w:fldCharType="end"/>
      </w:r>
      <w:r w:rsidRPr="00B51256">
        <w:rPr>
          <w:rStyle w:val="hps"/>
          <w:spacing w:val="-1"/>
          <w:lang w:val="es-ES_tradnl"/>
        </w:rPr>
        <w:fldChar w:fldCharType="begin" w:fldLock="1"/>
      </w:r>
      <w:r w:rsidRPr="00B51256">
        <w:rPr>
          <w:rStyle w:val="hps"/>
          <w:spacing w:val="-1"/>
          <w:lang w:val="es-ES_tradnl"/>
        </w:rPr>
        <w:instrText>ADDIN CSL_CITATION {"citationItems":[{"id":"ITEM-1","itemData":{"DOI":"10.1109/ESPRE.2015.7330164","ISBN":"9781509001071","abstract":"This paper presents a model for structuring and reusing security requirements sources. The model serves as blueprint for the development of an organization-specific repository which provides relevant security requirements sources such as security information and knowledge sources and relevant compliance obligations in a structured and reusable form. The resulting repository is intended to be used by development teams during the elicitation and analysis of security requirements with the goal to understand the security problem space, incorporate all relevant requirements sources and to avoid unnecessary effort for identifying, understanding and correlating applicable security requirements sources on a project-wise basis. We start with an overview and categorization of important security requirements sources, followed by the description of the generic model. To demonstrate the applicability and benefits of the model, the instantiation approach and details of the resulting repository of security requirements sources are presented.","author":[{"dropping-particle":"","family":"Schmitt","given":"Christian","non-dropping-particle":"","parse-names":false,"suffix":""},{"dropping-particle":"","family":"Liggesmeyer","given":"Peter","non-dropping-particle":"","parse-names":false,"suffix":""}],"container-title":"2nd International Workshop on Evolving Security and Privacy Requirements Engineering, ESPRE 2015 - Proceedings","id":"ITEM-1","issued":{"date-parts":[["2015","11","16"]]},"page":"25-30","publisher":"Institute of Electrical and Electronics Engineers Inc.","title":"Instantiating a model for structuring and reusing security requirements sources","type":"paper-conference"},"uris":["http://www.mendeley.com/documents/?uuid=91aa265b-e1a4-31af-9386-dbeac2fe9abe"]}],"mendeley":{"formattedCitation":"[25]","plainTextFormattedCitation":"[25]","previouslyFormattedCitation":"[25]"},"properties":{"noteIndex":0},"schema":"https://github.com/citation-style-language/schema/raw/master/csl-citation.json"}</w:instrText>
      </w:r>
      <w:r w:rsidRPr="00B51256">
        <w:rPr>
          <w:rStyle w:val="hps"/>
          <w:spacing w:val="-1"/>
          <w:lang w:val="es-ES_tradnl"/>
        </w:rPr>
        <w:fldChar w:fldCharType="separate"/>
      </w:r>
      <w:r w:rsidRPr="00B51256">
        <w:rPr>
          <w:rStyle w:val="hps"/>
          <w:spacing w:val="-1"/>
          <w:lang w:val="es-ES_tradnl"/>
        </w:rPr>
        <w:t>[25]</w:t>
      </w:r>
      <w:r w:rsidRPr="00B51256">
        <w:rPr>
          <w:rStyle w:val="hps"/>
          <w:spacing w:val="-1"/>
          <w:lang w:val="es-ES_tradnl"/>
        </w:rPr>
        <w:fldChar w:fldCharType="end"/>
      </w:r>
      <w:r w:rsidRPr="00B51256">
        <w:rPr>
          <w:rStyle w:val="hps"/>
          <w:spacing w:val="-1"/>
          <w:lang w:val="es-ES_tradnl"/>
        </w:rPr>
        <w:fldChar w:fldCharType="begin" w:fldLock="1"/>
      </w:r>
      <w:r w:rsidRPr="00B51256">
        <w:rPr>
          <w:rStyle w:val="hps"/>
          <w:spacing w:val="-1"/>
          <w:lang w:val="es-ES_tradnl"/>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Pr="00B51256">
        <w:rPr>
          <w:rStyle w:val="hps"/>
          <w:spacing w:val="-1"/>
          <w:lang w:val="es-ES_tradnl"/>
        </w:rPr>
        <w:fldChar w:fldCharType="separate"/>
      </w:r>
      <w:r w:rsidRPr="00B51256">
        <w:rPr>
          <w:rStyle w:val="hps"/>
          <w:spacing w:val="-1"/>
          <w:lang w:val="es-ES_tradnl"/>
        </w:rPr>
        <w:t>[23]</w:t>
      </w:r>
      <w:r w:rsidRPr="00B51256">
        <w:rPr>
          <w:rStyle w:val="hps"/>
          <w:spacing w:val="-1"/>
          <w:lang w:val="es-ES_tradnl"/>
        </w:rPr>
        <w:fldChar w:fldCharType="end"/>
      </w:r>
      <w:r w:rsidRPr="00B51256">
        <w:rPr>
          <w:rStyle w:val="hps"/>
          <w:spacing w:val="-1"/>
          <w:lang w:val="es-ES_tradnl"/>
        </w:rPr>
        <w:fldChar w:fldCharType="begin" w:fldLock="1"/>
      </w:r>
      <w:r w:rsidRPr="00B51256">
        <w:rPr>
          <w:rStyle w:val="hps"/>
          <w:spacing w:val="-1"/>
          <w:lang w:val="es-ES_tradnl"/>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Pr="00B51256">
        <w:rPr>
          <w:rStyle w:val="hps"/>
          <w:spacing w:val="-1"/>
          <w:lang w:val="es-ES_tradnl"/>
        </w:rPr>
        <w:fldChar w:fldCharType="separate"/>
      </w:r>
      <w:r w:rsidRPr="00B51256">
        <w:rPr>
          <w:rStyle w:val="hps"/>
          <w:spacing w:val="-1"/>
          <w:lang w:val="es-ES_tradnl"/>
        </w:rPr>
        <w:t>[21]</w:t>
      </w:r>
      <w:r w:rsidRPr="00B51256">
        <w:rPr>
          <w:rStyle w:val="hps"/>
          <w:spacing w:val="-1"/>
          <w:lang w:val="es-ES_tradnl"/>
        </w:rPr>
        <w:fldChar w:fldCharType="end"/>
      </w:r>
      <w:r>
        <w:rPr>
          <w:rStyle w:val="hps"/>
          <w:spacing w:val="-1"/>
          <w:lang w:val="es-ES_tradnl"/>
        </w:rPr>
        <w:t xml:space="preserve"> exponen que al no realizar una técnica de validación de </w:t>
      </w:r>
      <w:r>
        <w:rPr>
          <w:rStyle w:val="hps"/>
          <w:spacing w:val="-1"/>
          <w:lang w:val="es-ES_tradnl"/>
        </w:rPr>
        <w:t>requisitos se puede generar problemas en la seguridad de la información.</w:t>
      </w:r>
    </w:p>
    <w:p w14:paraId="3058D208" w14:textId="0DEFDEEA" w:rsidR="007A4E72" w:rsidRDefault="007A4E72" w:rsidP="000D3C2F">
      <w:pPr>
        <w:ind w:firstLine="288"/>
        <w:jc w:val="both"/>
        <w:rPr>
          <w:rStyle w:val="hps"/>
          <w:spacing w:val="-1"/>
          <w:lang w:val="es-ES_tradnl"/>
        </w:rPr>
      </w:pPr>
      <w:r>
        <w:rPr>
          <w:rStyle w:val="hps"/>
          <w:spacing w:val="-1"/>
          <w:lang w:val="es-ES_tradnl"/>
        </w:rPr>
        <w:t xml:space="preserve">En los artículos </w:t>
      </w:r>
      <w:r w:rsidRPr="00186D11">
        <w:rPr>
          <w:rStyle w:val="hps"/>
          <w:spacing w:val="-1"/>
          <w:lang w:val="es-ES_tradnl"/>
        </w:rPr>
        <w:fldChar w:fldCharType="begin" w:fldLock="1"/>
      </w:r>
      <w:r>
        <w:rPr>
          <w:rStyle w:val="hps"/>
          <w:spacing w:val="-1"/>
          <w:lang w:val="es-ES_tradnl"/>
        </w:rPr>
        <w:instrText>ADDIN CSL_CITATION {"citationItems":[{"id":"ITEM-1","itemData":{"DOI":"10.1109/DISE.2017.9","ISBN":"9781538604007","abstract":"Requirements elicitation (RE) is the explanatorydevelopment activity of helping users figure out what theywant. However, acquisition of requirements is challenging andinappropriate requirements might lead to unncessary projectdevelopment cost. It is important to validate the requirementswith various possible techniques to design a software solution. It is equally important to choose appropriate techniques for RE. To understand the importance of RE, Energy feedback or visualizationof electricity consumption application had been chosenwhich would help in reducing household electricity consumptionby motivating the residential end-users. To design an effectiveand innovative solution for visualization application, this articleused a combination of three RE techniques, viz., systematicliterature review (SLR), crowdsourcing survey and user-centreddesign (UCD) based design activity. The SLR assessed 22 studies, while the crowdsourcing survey and the design activity had137 and 6 participants respectively. The RE techniques wereinterdependent and the results from each technique was fedto design the subsequent phases. Each of the RE techniques'motivation, procedure and its results were discussed and werestatistically compared with each other forming the top sevenfeatures of the system to be developed. This study also analyzedthe effectiveness of the requirements elicitation by conductingretrospective on the RE techniques. The retrospective analyzedthings that went well, things that did not go well, and things thatcan be improved. It led to the discussion on how effectively canthis process be improved to collect the requirements.","author":[{"dropping-particle":"","family":"Murugesan","given":"Latha Karthigaa","non-dropping-particle":"","parse-names":false,"suffix":""},{"dropping-particle":"","family":"Hoda","given":"Rashina","non-dropping-particle":"","parse-names":false,"suffix":""},{"dropping-particle":"","family":"Salcic","given":"Zoran","non-dropping-particle":"","parse-names":false,"suffix":""}],"container-title":"Proceedings - 2017 IEEE/ACM 1st International Workshop on Design and Innovation in Software Engineering, DISE 2017","id":"ITEM-1","issued":{"date-parts":[["2017","6","30"]]},"page":"6-12","publisher":"Institute of Electrical and Electronics Engineers Inc.","title":"Identifying Design Features Using Combination of Requirements Elicitation Techniques","type":"paper-conference"},"uris":["http://www.mendeley.com/documents/?uuid=7db684af-ee72-3648-960a-ae4da6a1ddd7"]}],"mendeley":{"formattedCitation":"[40]","plainTextFormattedCitation":"[40]","previouslyFormattedCitation":"[40]"},"properties":{"noteIndex":0},"schema":"https://github.com/citation-style-language/schema/raw/master/csl-citation.json"}</w:instrText>
      </w:r>
      <w:r w:rsidRPr="00186D11">
        <w:rPr>
          <w:rStyle w:val="hps"/>
          <w:spacing w:val="-1"/>
          <w:lang w:val="es-ES_tradnl"/>
        </w:rPr>
        <w:fldChar w:fldCharType="separate"/>
      </w:r>
      <w:r w:rsidRPr="00F43FE7">
        <w:rPr>
          <w:rStyle w:val="hps"/>
          <w:spacing w:val="-1"/>
          <w:lang w:val="es-ES_tradnl"/>
        </w:rPr>
        <w:t>[40]</w:t>
      </w:r>
      <w:r w:rsidRPr="00186D11">
        <w:rPr>
          <w:rStyle w:val="hps"/>
          <w:spacing w:val="-1"/>
          <w:lang w:val="es-ES_tradnl"/>
        </w:rPr>
        <w:fldChar w:fldCharType="end"/>
      </w:r>
      <w:r w:rsidRPr="00186D11">
        <w:rPr>
          <w:rStyle w:val="hps"/>
          <w:spacing w:val="-1"/>
          <w:lang w:val="es-ES_tradnl"/>
        </w:rPr>
        <w:fldChar w:fldCharType="begin" w:fldLock="1"/>
      </w:r>
      <w:r>
        <w:rPr>
          <w:rStyle w:val="hps"/>
          <w:spacing w:val="-1"/>
          <w:lang w:val="es-ES_tradnl"/>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sidRPr="00186D11">
        <w:rPr>
          <w:rStyle w:val="hps"/>
          <w:spacing w:val="-1"/>
          <w:lang w:val="es-ES_tradnl"/>
        </w:rPr>
        <w:fldChar w:fldCharType="separate"/>
      </w:r>
      <w:r w:rsidRPr="00F43FE7">
        <w:rPr>
          <w:rStyle w:val="hps"/>
          <w:spacing w:val="-1"/>
          <w:lang w:val="es-ES_tradnl"/>
        </w:rPr>
        <w:t>[36]</w:t>
      </w:r>
      <w:r w:rsidRPr="00186D11">
        <w:rPr>
          <w:rStyle w:val="hps"/>
          <w:spacing w:val="-1"/>
          <w:lang w:val="es-ES_tradnl"/>
        </w:rPr>
        <w:fldChar w:fldCharType="end"/>
      </w:r>
      <w:r w:rsidRPr="00186D11">
        <w:rPr>
          <w:rStyle w:val="hps"/>
          <w:spacing w:val="-1"/>
          <w:lang w:val="es-ES_tradnl"/>
        </w:rPr>
        <w:fldChar w:fldCharType="begin" w:fldLock="1"/>
      </w:r>
      <w:r>
        <w:rPr>
          <w:rStyle w:val="hps"/>
          <w:spacing w:val="-1"/>
          <w:lang w:val="es-ES_tradnl"/>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Pr="00186D11">
        <w:rPr>
          <w:rStyle w:val="hps"/>
          <w:spacing w:val="-1"/>
          <w:lang w:val="es-ES_tradnl"/>
        </w:rPr>
        <w:fldChar w:fldCharType="separate"/>
      </w:r>
      <w:r w:rsidRPr="00F43FE7">
        <w:rPr>
          <w:rStyle w:val="hps"/>
          <w:spacing w:val="-1"/>
          <w:lang w:val="es-ES_tradnl"/>
        </w:rPr>
        <w:t>[34]</w:t>
      </w:r>
      <w:r w:rsidRPr="00186D11">
        <w:rPr>
          <w:rStyle w:val="hps"/>
          <w:spacing w:val="-1"/>
          <w:lang w:val="es-ES_tradnl"/>
        </w:rPr>
        <w:fldChar w:fldCharType="end"/>
      </w:r>
      <w:r w:rsidRPr="00186D11">
        <w:rPr>
          <w:rStyle w:val="hps"/>
          <w:spacing w:val="-1"/>
          <w:lang w:val="es-ES_tradnl"/>
        </w:rPr>
        <w:t xml:space="preserve"> </w:t>
      </w:r>
      <w:r>
        <w:rPr>
          <w:rStyle w:val="hps"/>
          <w:spacing w:val="-1"/>
          <w:lang w:val="es-ES_tradnl"/>
        </w:rPr>
        <w:t xml:space="preserve">nos indican que con una mala </w:t>
      </w:r>
      <w:r w:rsidR="00826F22">
        <w:rPr>
          <w:rStyle w:val="hps"/>
          <w:spacing w:val="-1"/>
          <w:lang w:val="es-ES_tradnl"/>
        </w:rPr>
        <w:t xml:space="preserve">planificación en la </w:t>
      </w:r>
      <w:r>
        <w:rPr>
          <w:rStyle w:val="hps"/>
          <w:spacing w:val="-1"/>
          <w:lang w:val="es-ES_tradnl"/>
        </w:rPr>
        <w:t xml:space="preserve">formulación de la encuestas y entrevistas </w:t>
      </w:r>
      <w:r w:rsidR="00826F22">
        <w:rPr>
          <w:rStyle w:val="hps"/>
          <w:spacing w:val="-1"/>
          <w:lang w:val="es-ES_tradnl"/>
        </w:rPr>
        <w:t>generan problemas de ambigüedad, contradicción, etc</w:t>
      </w:r>
      <w:r>
        <w:rPr>
          <w:rStyle w:val="hps"/>
          <w:spacing w:val="-1"/>
          <w:lang w:val="es-ES_tradnl"/>
        </w:rPr>
        <w:t>.</w:t>
      </w:r>
      <w:r w:rsidRPr="007A4E72">
        <w:rPr>
          <w:spacing w:val="-1"/>
          <w:lang w:val="es-ES_tradnl"/>
        </w:rPr>
        <w:t xml:space="preserve"> </w:t>
      </w:r>
      <w:r>
        <w:rPr>
          <w:rStyle w:val="hps"/>
          <w:spacing w:val="-1"/>
          <w:lang w:val="es-ES_tradnl"/>
        </w:rPr>
        <w:t xml:space="preserve">En los artículos </w:t>
      </w:r>
      <w:r w:rsidRPr="00A85BEF">
        <w:rPr>
          <w:rStyle w:val="hps"/>
          <w:spacing w:val="-1"/>
          <w:lang w:val="es-ES_tradnl"/>
        </w:rPr>
        <w:fldChar w:fldCharType="begin" w:fldLock="1"/>
      </w:r>
      <w:r>
        <w:rPr>
          <w:rStyle w:val="hps"/>
          <w:spacing w:val="-1"/>
          <w:lang w:val="es-ES_tradnl"/>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Pr="00A85BEF">
        <w:rPr>
          <w:rStyle w:val="hps"/>
          <w:spacing w:val="-1"/>
          <w:lang w:val="es-ES_tradnl"/>
        </w:rPr>
        <w:fldChar w:fldCharType="separate"/>
      </w:r>
      <w:r w:rsidRPr="00F43FE7">
        <w:rPr>
          <w:rStyle w:val="hps"/>
          <w:spacing w:val="-1"/>
          <w:lang w:val="es-ES_tradnl"/>
        </w:rPr>
        <w:t>[38]</w:t>
      </w:r>
      <w:r w:rsidRPr="00A85BEF">
        <w:rPr>
          <w:rStyle w:val="hps"/>
          <w:spacing w:val="-1"/>
          <w:lang w:val="es-ES_tradnl"/>
        </w:rPr>
        <w:fldChar w:fldCharType="end"/>
      </w:r>
      <w:r w:rsidRPr="00A85BEF">
        <w:rPr>
          <w:rStyle w:val="hps"/>
          <w:spacing w:val="-1"/>
          <w:lang w:val="es-ES_tradnl"/>
        </w:rPr>
        <w:fldChar w:fldCharType="begin" w:fldLock="1"/>
      </w:r>
      <w:r>
        <w:rPr>
          <w:rStyle w:val="hps"/>
          <w:spacing w:val="-1"/>
          <w:lang w:val="es-ES_tradnl"/>
        </w:rPr>
        <w:instrText>ADDIN CSL_CITATION {"citationItems":[{"id":"ITEM-1","itemData":{"DOI":"10.1109/EmpiRE.2018.00007","ISBN":"9781538683590","abstract":"Requirements Engineering is a multidisciplinary and a human-centered process, therefore, the artifacts produced from RE are always error-prone. The most significant of these errors are missing or misunderstanding requirements. Information loss in RE could result in omitted logic in the software, which will be onerous to correct at the later stages of development. In this paper, we demonstrate and investigate how interactive and Loud Paper Prototyping (LPP) can be integrated to collect stakeholders' needs and expectations than interactive prototyping or face-to-face meetings alone. To this end, we conducted a case study of (1) 31 mobile application (App) development teams who applied either of interactive or loud prototyping and (2) 19 mobile App development teams who applied only the face-to-face meetings. From this study, we found that while using Silent Paper Prototyping (SPP) rather than No Paper Prototyping (NPP) is a more efficient technique to capture Non-Functional Requirements (NFRs), User Interface (UI) requirements, and existing requirements, LPP is more applicable to manage NFRs, UI requirements, as well as adding new requirements and removing/modifying the existing requirements. We also found that among LPP and SPP, LPP is more efficient to capture and influence Functional Requirements (FRs).","author":[{"dropping-particle":"","family":"Shakeri Hossein Abad","given":"Zahra","non-dropping-particle":"","parse-names":false,"suffix":""},{"dropping-particle":"","family":"Moazzam","given":"Sania","non-dropping-particle":"","parse-names":false,"suffix":""},{"dropping-particle":"","family":"Lo","given":"Christina","non-dropping-particle":"","parse-names":false,"suffix":""},{"dropping-particle":"","family":"Lan","given":"Tianhan","non-dropping-particle":"","parse-names":false,"suffix":""},{"dropping-particle":"","family":"Frroku","given":"Elis","non-dropping-particle":"","parse-names":false,"suffix":""},{"dropping-particle":"","family":"Kim","given":"Heejun","non-dropping-particle":"","parse-names":false,"suffix":""}],"container-title":"Proceedings - 2018 7th Workshop on Empirical Requirements Engineering, EmpiRE 2018","id":"ITEM-1","issued":{"date-parts":[["2018","10","19"]]},"page":"16-23","publisher":"Institute of Electrical and Electronics Engineers Inc.","title":"Loud and Interactive Paper Prototyping in Requirements Elicitation: What is it Good for?","type":"paper-conference"},"uris":["http://www.mendeley.com/documents/?uuid=5976f8b3-370a-3113-b19c-ec9ce1321a78"]}],"mendeley":{"formattedCitation":"[31]","plainTextFormattedCitation":"[31]","previouslyFormattedCitation":"[31]"},"properties":{"noteIndex":0},"schema":"https://github.com/citation-style-language/schema/raw/master/csl-citation.json"}</w:instrText>
      </w:r>
      <w:r w:rsidRPr="00A85BEF">
        <w:rPr>
          <w:rStyle w:val="hps"/>
          <w:spacing w:val="-1"/>
          <w:lang w:val="es-ES_tradnl"/>
        </w:rPr>
        <w:fldChar w:fldCharType="separate"/>
      </w:r>
      <w:r w:rsidRPr="00F43FE7">
        <w:rPr>
          <w:rStyle w:val="hps"/>
          <w:spacing w:val="-1"/>
          <w:lang w:val="es-ES_tradnl"/>
        </w:rPr>
        <w:t>[31]</w:t>
      </w:r>
      <w:r w:rsidRPr="00A85BEF">
        <w:rPr>
          <w:rStyle w:val="hps"/>
          <w:spacing w:val="-1"/>
          <w:lang w:val="es-ES_tradnl"/>
        </w:rPr>
        <w:fldChar w:fldCharType="end"/>
      </w:r>
      <w:r w:rsidRPr="00A85BEF">
        <w:rPr>
          <w:rStyle w:val="hps"/>
          <w:spacing w:val="-1"/>
          <w:lang w:val="es-ES_tradnl"/>
        </w:rPr>
        <w:fldChar w:fldCharType="begin" w:fldLock="1"/>
      </w:r>
      <w:r>
        <w:rPr>
          <w:rStyle w:val="hps"/>
          <w:spacing w:val="-1"/>
          <w:lang w:val="es-ES_tradnl"/>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Pr="00A85BEF">
        <w:rPr>
          <w:rStyle w:val="hps"/>
          <w:spacing w:val="-1"/>
          <w:lang w:val="es-ES_tradnl"/>
        </w:rPr>
        <w:fldChar w:fldCharType="separate"/>
      </w:r>
      <w:r w:rsidRPr="00F43FE7">
        <w:rPr>
          <w:rStyle w:val="hps"/>
          <w:spacing w:val="-1"/>
          <w:lang w:val="es-ES_tradnl"/>
        </w:rPr>
        <w:t>[30]</w:t>
      </w:r>
      <w:r w:rsidRPr="00A85BEF">
        <w:rPr>
          <w:rStyle w:val="hps"/>
          <w:spacing w:val="-1"/>
          <w:lang w:val="es-ES_tradnl"/>
        </w:rPr>
        <w:fldChar w:fldCharType="end"/>
      </w:r>
      <w:r>
        <w:rPr>
          <w:rStyle w:val="hps"/>
          <w:spacing w:val="-1"/>
          <w:lang w:val="es-ES_tradnl"/>
        </w:rPr>
        <w:t xml:space="preserve"> presentan que la falta de comprensión de información </w:t>
      </w:r>
      <w:r w:rsidR="00337A96">
        <w:rPr>
          <w:rStyle w:val="hps"/>
          <w:spacing w:val="-1"/>
          <w:lang w:val="es-ES_tradnl"/>
        </w:rPr>
        <w:t xml:space="preserve">por parte de los analistas </w:t>
      </w:r>
      <w:r>
        <w:rPr>
          <w:rStyle w:val="hps"/>
          <w:spacing w:val="-1"/>
          <w:lang w:val="es-ES_tradnl"/>
        </w:rPr>
        <w:t>pueden llevar una mala redacción de requisitos.</w:t>
      </w:r>
      <w:r w:rsidRPr="007A4E72">
        <w:rPr>
          <w:spacing w:val="-1"/>
          <w:lang w:val="es-ES_tradnl"/>
        </w:rPr>
        <w:t xml:space="preserve"> </w:t>
      </w:r>
      <w:r>
        <w:rPr>
          <w:rStyle w:val="hps"/>
          <w:spacing w:val="-1"/>
          <w:lang w:val="es-ES_tradnl"/>
        </w:rPr>
        <w:t xml:space="preserve">Los artículos </w:t>
      </w:r>
      <w:r w:rsidRPr="00AA1E74">
        <w:rPr>
          <w:rStyle w:val="hps"/>
          <w:spacing w:val="-1"/>
          <w:lang w:val="es-ES_tradnl"/>
        </w:rPr>
        <w:fldChar w:fldCharType="begin" w:fldLock="1"/>
      </w:r>
      <w:r>
        <w:rPr>
          <w:rStyle w:val="hps"/>
          <w:spacing w:val="-1"/>
          <w:lang w:val="es-ES_tradnl"/>
        </w:rPr>
        <w:instrText>ADDIN CSL_CITATION {"citationItems":[{"id":"ITEM-1","itemData":{"DOI":"10.1016/j.procs.2016.08.217","ISSN":"18770509","abstract":"Requirements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Science","id":"ITEM-1","issued":{"date-parts":[["2016","1","1"]]},"page":"1691-1700","publisher":"Elsevier B.V.","title":"Requirements Elicitation with Extended Goal Graph","type":"paper-conference","volume":"96"},"uris":["http://www.mendeley.com/documents/?uuid=a36ffae7-8847-3c0a-9f03-5bc1143adf4e"]}],"mendeley":{"formattedCitation":"[33]","plainTextFormattedCitation":"[33]","previouslyFormattedCitation":"[33]"},"properties":{"noteIndex":0},"schema":"https://github.com/citation-style-language/schema/raw/master/csl-citation.json"}</w:instrText>
      </w:r>
      <w:r w:rsidRPr="00AA1E74">
        <w:rPr>
          <w:rStyle w:val="hps"/>
          <w:spacing w:val="-1"/>
          <w:lang w:val="es-ES_tradnl"/>
        </w:rPr>
        <w:fldChar w:fldCharType="separate"/>
      </w:r>
      <w:r w:rsidRPr="00F43FE7">
        <w:rPr>
          <w:rStyle w:val="hps"/>
          <w:spacing w:val="-1"/>
          <w:lang w:val="es-ES_tradnl"/>
        </w:rPr>
        <w:t>[33]</w:t>
      </w:r>
      <w:r w:rsidRPr="00AA1E74">
        <w:rPr>
          <w:rStyle w:val="hps"/>
          <w:spacing w:val="-1"/>
          <w:lang w:val="es-ES_tradnl"/>
        </w:rPr>
        <w:fldChar w:fldCharType="end"/>
      </w:r>
      <w:r w:rsidRPr="00AA1E74">
        <w:rPr>
          <w:rStyle w:val="hps"/>
          <w:spacing w:val="-1"/>
          <w:lang w:val="es-ES_tradnl"/>
        </w:rPr>
        <w:fldChar w:fldCharType="begin" w:fldLock="1"/>
      </w:r>
      <w:r>
        <w:rPr>
          <w:rStyle w:val="hps"/>
          <w:spacing w:val="-1"/>
          <w:lang w:val="es-ES_tradnl"/>
        </w:rPr>
        <w:instrText>ADDIN CSL_CITATION {"citationItems":[{"id":"ITEM-1","itemData":{"DOI":"10.1109/CrowdRE.2015.7367586","ISBN":"9781509001132","abstract":"Crowdsourcing is an emerging method to collect requirements for software systems. Applications seeking global acceptance need to meet the expectations of a wide range of users. Collecting requirements and arriving at consensus with a wide range of users is difficult using traditional method of requirements elicitation. This paper presents crowdsourcing based approach for German medium-size software company MyERP that might help the company to get access to requirements from non-German customers. We present the tasks involved in the proposed solution that would help the company meet the goal of eliciting requirements at a fast pace with non-German customers.","author":[{"dropping-particle":"","family":"Srivastava","given":"Pratyoush K.","non-dropping-particle":"","parse-names":false,"suffix":""},{"dropping-particle":"","family":"Sharma","given":"Richa","non-dropping-particle":"","parse-names":false,"suffix":""}],"container-title":"1st International Workshop on Crowd-Based Requirements Engineering, CrowdRE 2015 - Proceedings","id":"ITEM-1","issued":{"date-parts":[["2015","12","28"]]},"page":"31-35","publisher":"Institute of Electrical and Electronics Engineers Inc.","title":"Crowdsourcing to elicit requirements for MyERP application","type":"paper-conference"},"uris":["http://www.mendeley.com/documents/?uuid=9fd3c783-df40-3c43-bea4-a7794f1d21c6"]}],"mendeley":{"formattedCitation":"[27]","plainTextFormattedCitation":"[27]","previouslyFormattedCitation":"[27]"},"properties":{"noteIndex":0},"schema":"https://github.com/citation-style-language/schema/raw/master/csl-citation.json"}</w:instrText>
      </w:r>
      <w:r w:rsidRPr="00AA1E74">
        <w:rPr>
          <w:rStyle w:val="hps"/>
          <w:spacing w:val="-1"/>
          <w:lang w:val="es-ES_tradnl"/>
        </w:rPr>
        <w:fldChar w:fldCharType="separate"/>
      </w:r>
      <w:r w:rsidRPr="00F43FE7">
        <w:rPr>
          <w:rStyle w:val="hps"/>
          <w:spacing w:val="-1"/>
          <w:lang w:val="es-ES_tradnl"/>
        </w:rPr>
        <w:t>[27]</w:t>
      </w:r>
      <w:r w:rsidRPr="00AA1E74">
        <w:rPr>
          <w:rStyle w:val="hps"/>
          <w:spacing w:val="-1"/>
          <w:lang w:val="es-ES_tradnl"/>
        </w:rPr>
        <w:fldChar w:fldCharType="end"/>
      </w:r>
      <w:r w:rsidRPr="00AA1E74">
        <w:rPr>
          <w:rStyle w:val="hps"/>
          <w:spacing w:val="-1"/>
          <w:lang w:val="es-ES_tradnl"/>
        </w:rPr>
        <w:fldChar w:fldCharType="begin" w:fldLock="1"/>
      </w:r>
      <w:r>
        <w:rPr>
          <w:rStyle w:val="hps"/>
          <w:spacing w:val="-1"/>
          <w:lang w:val="es-ES_tradnl"/>
        </w:rPr>
        <w:instrText>ADDIN CSL_CITATION {"citationItems":[{"id":"ITEM-1","itemData":{"DOI":"10.1016/j.ifacol.2018.08.345","ISSN":"24058963","abstract":"This paper provides a procedure to support organizations transforming towards Industry 4.0. We suggest that current models do not put sufficient emphasis on avoiding the development of redundant solutions and the focus on customer needs. The presented procedure therefore enables organizations to address the customer requirements with digital solutions without creating redundancy. A database of requirements an organization already fulfills and wants to see fulfilled in the future is set up by applying the user story method. These stories are tagged with attributes derived from literature. A clustering algorithm then analyses the stories in terms of similarity. This analysis reveals, first, redundant functions within the solutions and, second, suggestions about how to address unfulfilled requirements. The paper provides a case study in which the procedure is applied. The results show that large organizations already roll out redundant Industry 4.0 solutions and that the procedure can help avoiding them.","author":[{"dropping-particle":"","family":"Lorenz","given":"R.","non-dropping-particle":"","parse-names":false,"suffix":""},{"dropping-particle":"","family":"Lorentzen","given":"K.","non-dropping-particle":"","parse-names":false,"suffix":""},{"dropping-particle":"","family":"Stricker","given":"N.","non-dropping-particle":"","parse-names":false,"suffix":""},{"dropping-particle":"","family":"Lanza","given":"G.","non-dropping-particle":"","parse-names":false,"suffix":""}],"container-title":"IFAC-PapersOnLine","id":"ITEM-1","issue":"11","issued":{"date-parts":[["2018","1","1"]]},"page":"1335-1340","publisher":"Elsevier B.V.","title":"Applying User Stories for a customer-driven Industry 4.0 Transformation","type":"article-journal","volume":"51"},"uris":["http://www.mendeley.com/documents/?uuid=ed5b3152-b640-311b-b139-72630f399db9"]}],"mendeley":{"formattedCitation":"[19]","plainTextFormattedCitation":"[19]","previouslyFormattedCitation":"[19]"},"properties":{"noteIndex":0},"schema":"https://github.com/citation-style-language/schema/raw/master/csl-citation.json"}</w:instrText>
      </w:r>
      <w:r w:rsidRPr="00AA1E74">
        <w:rPr>
          <w:rStyle w:val="hps"/>
          <w:spacing w:val="-1"/>
          <w:lang w:val="es-ES_tradnl"/>
        </w:rPr>
        <w:fldChar w:fldCharType="separate"/>
      </w:r>
      <w:r w:rsidRPr="00F43FE7">
        <w:rPr>
          <w:rStyle w:val="hps"/>
          <w:spacing w:val="-1"/>
          <w:lang w:val="es-ES_tradnl"/>
        </w:rPr>
        <w:t>[19]</w:t>
      </w:r>
      <w:r w:rsidRPr="00AA1E74">
        <w:rPr>
          <w:rStyle w:val="hps"/>
          <w:spacing w:val="-1"/>
          <w:lang w:val="es-ES_tradnl"/>
        </w:rPr>
        <w:fldChar w:fldCharType="end"/>
      </w:r>
      <w:r>
        <w:rPr>
          <w:rStyle w:val="hps"/>
          <w:spacing w:val="-1"/>
          <w:lang w:val="es-ES_tradnl"/>
        </w:rPr>
        <w:t xml:space="preserve"> señalan que la Duplicidad de Requisitos es causada por diversidad de fuentes de las que se obtienen requisitos.</w:t>
      </w:r>
      <w:r w:rsidRPr="007A4E72">
        <w:rPr>
          <w:spacing w:val="-1"/>
          <w:lang w:val="es-ES_tradnl"/>
        </w:rPr>
        <w:t xml:space="preserve"> </w:t>
      </w:r>
      <w:r>
        <w:rPr>
          <w:rStyle w:val="hps"/>
          <w:spacing w:val="-1"/>
          <w:lang w:val="es-ES_tradnl"/>
        </w:rPr>
        <w:t xml:space="preserve">Uno de los problemas es la información privada ya que se dificulta el acceso a ella, tal como lo especifican los artículos </w:t>
      </w:r>
      <w:r w:rsidRPr="00926827">
        <w:rPr>
          <w:rStyle w:val="hps"/>
          <w:spacing w:val="-1"/>
          <w:lang w:val="es-ES_tradnl"/>
        </w:rPr>
        <w:fldChar w:fldCharType="begin" w:fldLock="1"/>
      </w:r>
      <w:r>
        <w:rPr>
          <w:rStyle w:val="hps"/>
          <w:spacing w:val="-1"/>
          <w:lang w:val="es-ES_tradnl"/>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 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Conference","id":"ITEM-1","issued":{"date-parts":[["2016","8","24"]]},"page":"233-238","publisher":"IEEE Computer Society","title":"Situation-Oriented Requirements Elicitation","type":"paper-conference","volume":"1"},"uris":["http://www.mendeley.com/documents/?uuid=b77631ff-3f7b-32ab-a118-97d9a76741ec"]}],"mendeley":{"formattedCitation":"[26]","plainTextFormattedCitation":"[26]","previouslyFormattedCitation":"[26]"},"properties":{"noteIndex":0},"schema":"https://github.com/citation-style-language/schema/raw/master/csl-citation.json"}</w:instrText>
      </w:r>
      <w:r w:rsidRPr="00926827">
        <w:rPr>
          <w:rStyle w:val="hps"/>
          <w:spacing w:val="-1"/>
          <w:lang w:val="es-ES_tradnl"/>
        </w:rPr>
        <w:fldChar w:fldCharType="separate"/>
      </w:r>
      <w:r w:rsidRPr="00F43FE7">
        <w:rPr>
          <w:rStyle w:val="hps"/>
          <w:spacing w:val="-1"/>
          <w:lang w:val="es-ES_tradnl"/>
        </w:rPr>
        <w:t>[26]</w:t>
      </w:r>
      <w:r w:rsidRPr="00926827">
        <w:rPr>
          <w:rStyle w:val="hps"/>
          <w:spacing w:val="-1"/>
          <w:lang w:val="es-ES_tradnl"/>
        </w:rPr>
        <w:fldChar w:fldCharType="end"/>
      </w:r>
      <w:r w:rsidRPr="00926827">
        <w:rPr>
          <w:rStyle w:val="hps"/>
          <w:spacing w:val="-1"/>
          <w:lang w:val="es-ES_tradnl"/>
        </w:rPr>
        <w:t xml:space="preserve"> </w:t>
      </w:r>
      <w:r w:rsidRPr="00EE0F8C">
        <w:rPr>
          <w:rStyle w:val="hps"/>
          <w:spacing w:val="-1"/>
          <w:lang w:val="es-ES_tradnl"/>
        </w:rPr>
        <w:fldChar w:fldCharType="begin" w:fldLock="1"/>
      </w:r>
      <w:r>
        <w:rPr>
          <w:rStyle w:val="hps"/>
          <w:spacing w:val="-1"/>
          <w:lang w:val="es-ES_tradnl"/>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sidRPr="00EE0F8C">
        <w:rPr>
          <w:rStyle w:val="hps"/>
          <w:spacing w:val="-1"/>
          <w:lang w:val="es-ES_tradnl"/>
        </w:rPr>
        <w:fldChar w:fldCharType="separate"/>
      </w:r>
      <w:r w:rsidRPr="00F43FE7">
        <w:rPr>
          <w:rStyle w:val="hps"/>
          <w:spacing w:val="-1"/>
          <w:lang w:val="es-ES_tradnl"/>
        </w:rPr>
        <w:t>[20]</w:t>
      </w:r>
      <w:r w:rsidRPr="00EE0F8C">
        <w:rPr>
          <w:rStyle w:val="hps"/>
          <w:spacing w:val="-1"/>
          <w:lang w:val="es-ES_tradnl"/>
        </w:rPr>
        <w:fldChar w:fldCharType="end"/>
      </w:r>
      <w:r w:rsidRPr="00EE0F8C">
        <w:rPr>
          <w:rStyle w:val="hps"/>
          <w:spacing w:val="-1"/>
          <w:lang w:val="es-ES_tradnl"/>
        </w:rPr>
        <w:fldChar w:fldCharType="begin" w:fldLock="1"/>
      </w:r>
      <w:r>
        <w:rPr>
          <w:rStyle w:val="hps"/>
          <w:spacing w:val="-1"/>
          <w:lang w:val="es-ES_tradnl"/>
        </w:rPr>
        <w:instrText>ADDIN CSL_CITATION {"citationItems":[{"id":"ITEM-1","itemData":{"DOI":"10.1145/3301326.3301360","ISBN":"9781450365536","abstract":"Requirements elicitation is one of the most essential activities in requirements engineering. The last twenty years have seen a growing trend towards Internet of Things and these new applications imposed a challenge for requirements engineers to elicit requirements. The aim of this paper is to identify and present the current trends of elicitation techniques that have been applied in Internet of Things application. To achieve this aim, an electronic search on two computing-related databases was included in this systematic review. After a thorough scanned independently done by the writers, 12 selected publications were examined. The findings of this systematic review revealed that (1) home and public spaces were prevalent domains for Internet of Things applications, (2) interviews and prototypes were most frequently used elicitation techniques, and (3) stakeholders were the common requirements sources.","author":[{"dropping-particle":"","family":"Lim","given":"Tek Yong","non-dropping-particle":"","parse-names":false,"suffix":""},{"dropping-particle":"","family":"Chua","given":"Fang Fang","non-dropping-particle":"","parse-names":false,"suffix":""},{"dropping-particle":"","family":"Tajuddin","given":"Bushra Binti","non-dropping-particle":"","parse-names":false,"suffix":""}],"container-title":"ACM International Conference Proceeding Series","id":"ITEM-1","issued":{"date-parts":[["2018","12","14"]]},"page":"182-188","publisher":"Association for Computing Machinery","publisher-place":"New York, New York, USA","title":"Elicitation techniques for internet of things applications requirements: A systematic review","type":"paper-conference"},"uris":["http://www.mendeley.com/documents/?uuid=d71ed0ea-1ee3-35e3-ae3b-8e2cb93dc4e6"]}],"mendeley":{"formattedCitation":"[18]","plainTextFormattedCitation":"[18]","previouslyFormattedCitation":"[18]"},"properties":{"noteIndex":0},"schema":"https://github.com/citation-style-language/schema/raw/master/csl-citation.json"}</w:instrText>
      </w:r>
      <w:r w:rsidRPr="00EE0F8C">
        <w:rPr>
          <w:rStyle w:val="hps"/>
          <w:spacing w:val="-1"/>
          <w:lang w:val="es-ES_tradnl"/>
        </w:rPr>
        <w:fldChar w:fldCharType="separate"/>
      </w:r>
      <w:r w:rsidRPr="00F43FE7">
        <w:rPr>
          <w:rStyle w:val="hps"/>
          <w:spacing w:val="-1"/>
          <w:lang w:val="es-ES_tradnl"/>
        </w:rPr>
        <w:t>[18]</w:t>
      </w:r>
      <w:r w:rsidRPr="00EE0F8C">
        <w:rPr>
          <w:rStyle w:val="hps"/>
          <w:spacing w:val="-1"/>
          <w:lang w:val="es-ES_tradnl"/>
        </w:rPr>
        <w:fldChar w:fldCharType="end"/>
      </w:r>
      <w:r>
        <w:rPr>
          <w:rStyle w:val="hps"/>
          <w:spacing w:val="-1"/>
          <w:lang w:val="es-ES_tradnl"/>
        </w:rPr>
        <w:t>.</w:t>
      </w:r>
    </w:p>
    <w:p w14:paraId="2F79B3E1" w14:textId="77777777" w:rsidR="00E068E4" w:rsidRDefault="007A4E72" w:rsidP="004E6A05">
      <w:pPr>
        <w:ind w:firstLine="288"/>
        <w:jc w:val="both"/>
        <w:rPr>
          <w:rStyle w:val="hps"/>
          <w:spacing w:val="-1"/>
          <w:lang w:val="es-ES_tradnl"/>
        </w:rPr>
      </w:pPr>
      <w:r w:rsidRPr="00784CC7">
        <w:rPr>
          <w:rStyle w:val="hps"/>
          <w:spacing w:val="-1"/>
          <w:lang w:val="es-ES_tradnl"/>
        </w:rPr>
        <w:t xml:space="preserve">Los artículos </w:t>
      </w:r>
      <w:r w:rsidRPr="00784CC7">
        <w:rPr>
          <w:rStyle w:val="hps"/>
          <w:spacing w:val="-1"/>
          <w:lang w:val="es-ES_tradnl"/>
        </w:rPr>
        <w:fldChar w:fldCharType="begin" w:fldLock="1"/>
      </w:r>
      <w:r>
        <w:rPr>
          <w:rStyle w:val="hps"/>
          <w:spacing w:val="-1"/>
          <w:lang w:val="es-ES_tradnl"/>
        </w:rPr>
        <w:instrText>ADDIN CSL_CITATION {"citationItems":[{"id":"ITEM-1","itemData":{"DOI":"10.1016/j.procs.2015.03.037","ISSN":"18770509","abstract":"Requirement engineering is the cornerstone of systems engineering. Numerous large scale engineered systems face schedule delays, cost overruns and performance shortfalls that can be traced back to the requirements they need to fulfill. In fact, previous research has demonstrated strong relationship between requirements and systems affordability. This paper summarizes and puts into context the authors' novel contributions in three domains of requirements engineering: systems theory, complexity science, and systems methodologies. The authors propose new theorems and their proofs on requirements affecting affordability, propose a new complexity metric at requirement stage that measures the complexity limit of the system at conceptual stage (even before a specific design is determined), and propose two methodologies to elicit excess-free requirement sets and to identify conflicting requirements more effectively. The paper showcases the value of structuring a research in such a manner, i.e. from theory to practice, enabling strengthening the bounds between theorists and practitioners.","author":[{"dropping-particle":"","family":"Salado","given":"Alejandro","non-dropping-particle":"","parse-names":false,"suffix":""},{"dropping-particle":"","family":"Nilchiani","given":"Roshanak","non-dropping-particle":"","parse-names":false,"suffix":""}],"container-title":"Procedia Computer Science","id":"ITEM-1","issue":"C","issued":{"date-parts":[["2015","1","1"]]},"page":"21-30","publisher":"Elsevier","title":"A research on measuring and reducing problem complexity to increase system affordability: From theory to practice","type":"paper-conference","volume":"44"},"uris":["http://www.mendeley.com/documents/?uuid=ff5df2b8-3ec7-3c40-8b58-58687fc1b199"]}],"mendeley":{"formattedCitation":"[47]","plainTextFormattedCitation":"[47]","previouslyFormattedCitation":"[47]"},"properties":{"noteIndex":0},"schema":"https://github.com/citation-style-language/schema/raw/master/csl-citation.json"}</w:instrText>
      </w:r>
      <w:r w:rsidRPr="00784CC7">
        <w:rPr>
          <w:rStyle w:val="hps"/>
          <w:spacing w:val="-1"/>
          <w:lang w:val="es-ES_tradnl"/>
        </w:rPr>
        <w:fldChar w:fldCharType="separate"/>
      </w:r>
      <w:r w:rsidRPr="00F43FE7">
        <w:rPr>
          <w:rStyle w:val="hps"/>
          <w:spacing w:val="-1"/>
          <w:lang w:val="es-ES_tradnl"/>
        </w:rPr>
        <w:t>[47]</w:t>
      </w:r>
      <w:r w:rsidRPr="00784CC7">
        <w:rPr>
          <w:rStyle w:val="hps"/>
          <w:spacing w:val="-1"/>
          <w:lang w:val="es-ES_tradnl"/>
        </w:rPr>
        <w:fldChar w:fldCharType="end"/>
      </w:r>
      <w:r w:rsidRPr="00784CC7">
        <w:rPr>
          <w:rStyle w:val="hps"/>
          <w:spacing w:val="-1"/>
          <w:lang w:val="es-ES_tradnl"/>
        </w:rPr>
        <w:t xml:space="preserve"> </w:t>
      </w:r>
      <w:r w:rsidRPr="00784CC7">
        <w:rPr>
          <w:rStyle w:val="hps"/>
          <w:spacing w:val="-1"/>
          <w:lang w:val="es-ES_tradnl"/>
        </w:rPr>
        <w:fldChar w:fldCharType="begin" w:fldLock="1"/>
      </w:r>
      <w:r>
        <w:rPr>
          <w:rStyle w:val="hps"/>
          <w:spacing w:val="-1"/>
          <w:lang w:val="es-ES_tradnl"/>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Pr="00784CC7">
        <w:rPr>
          <w:rStyle w:val="hps"/>
          <w:spacing w:val="-1"/>
          <w:lang w:val="es-ES_tradnl"/>
        </w:rPr>
        <w:fldChar w:fldCharType="separate"/>
      </w:r>
      <w:r w:rsidRPr="00F43FE7">
        <w:rPr>
          <w:rStyle w:val="hps"/>
          <w:spacing w:val="-1"/>
          <w:lang w:val="es-ES_tradnl"/>
        </w:rPr>
        <w:t>[17]</w:t>
      </w:r>
      <w:r w:rsidRPr="00784CC7">
        <w:rPr>
          <w:rStyle w:val="hps"/>
          <w:spacing w:val="-1"/>
          <w:lang w:val="es-ES_tradnl"/>
        </w:rPr>
        <w:fldChar w:fldCharType="end"/>
      </w:r>
      <w:r w:rsidRPr="00784CC7">
        <w:rPr>
          <w:rStyle w:val="hps"/>
          <w:spacing w:val="-1"/>
          <w:lang w:val="es-ES_tradnl"/>
        </w:rPr>
        <w:t xml:space="preserve"> presentan un posible inconveniente de Incertidumbre de completitud en la información obtenida</w:t>
      </w:r>
      <w:r>
        <w:rPr>
          <w:rStyle w:val="hps"/>
          <w:spacing w:val="-1"/>
          <w:lang w:val="es-ES_tradnl"/>
        </w:rPr>
        <w:t>.</w:t>
      </w:r>
      <w:r w:rsidR="004E6A05">
        <w:rPr>
          <w:spacing w:val="-1"/>
          <w:lang w:val="es-ES_tradnl"/>
        </w:rPr>
        <w:t xml:space="preserve"> </w:t>
      </w:r>
      <w:r>
        <w:rPr>
          <w:rStyle w:val="hps"/>
          <w:spacing w:val="-1"/>
          <w:lang w:val="es-ES_tradnl"/>
        </w:rPr>
        <w:t xml:space="preserve">Muchas de las veces genera conflictos en el proceso </w:t>
      </w:r>
      <w:r w:rsidRPr="002A6D3C">
        <w:rPr>
          <w:rStyle w:val="hps"/>
          <w:spacing w:val="-1"/>
          <w:lang w:val="es-ES_tradnl"/>
        </w:rPr>
        <w:t xml:space="preserve">de elicitación cuando existe información incompleta como lo detallan los artículos  </w:t>
      </w:r>
      <w:r w:rsidRPr="002A6D3C">
        <w:rPr>
          <w:rStyle w:val="hps"/>
          <w:spacing w:val="-1"/>
          <w:lang w:val="es-ES_tradnl"/>
        </w:rPr>
        <w:fldChar w:fldCharType="begin" w:fldLock="1"/>
      </w:r>
      <w:r>
        <w:rPr>
          <w:rStyle w:val="hps"/>
          <w:spacing w:val="-1"/>
          <w:lang w:val="es-ES_tradnl"/>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Pr="002A6D3C">
        <w:rPr>
          <w:rStyle w:val="hps"/>
          <w:spacing w:val="-1"/>
          <w:lang w:val="es-ES_tradnl"/>
        </w:rPr>
        <w:fldChar w:fldCharType="separate"/>
      </w:r>
      <w:r w:rsidRPr="00F43FE7">
        <w:rPr>
          <w:rStyle w:val="hps"/>
          <w:spacing w:val="-1"/>
          <w:lang w:val="es-ES_tradnl"/>
        </w:rPr>
        <w:t>[23]</w:t>
      </w:r>
      <w:r w:rsidRPr="002A6D3C">
        <w:rPr>
          <w:rStyle w:val="hps"/>
          <w:spacing w:val="-1"/>
          <w:lang w:val="es-ES_tradnl"/>
        </w:rPr>
        <w:fldChar w:fldCharType="end"/>
      </w:r>
      <w:r w:rsidRPr="002A6D3C">
        <w:rPr>
          <w:rStyle w:val="hps"/>
          <w:spacing w:val="-1"/>
          <w:lang w:val="es-ES_tradnl"/>
        </w:rPr>
        <w:t xml:space="preserve"> </w:t>
      </w:r>
      <w:r w:rsidRPr="002A6D3C">
        <w:rPr>
          <w:rStyle w:val="hps"/>
          <w:spacing w:val="-1"/>
          <w:lang w:val="es-ES_tradnl"/>
        </w:rPr>
        <w:fldChar w:fldCharType="begin" w:fldLock="1"/>
      </w:r>
      <w:r>
        <w:rPr>
          <w:rStyle w:val="hps"/>
          <w:spacing w:val="-1"/>
          <w:lang w:val="es-ES_tradnl"/>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Pr="002A6D3C">
        <w:rPr>
          <w:rStyle w:val="hps"/>
          <w:spacing w:val="-1"/>
          <w:lang w:val="es-ES_tradnl"/>
        </w:rPr>
        <w:fldChar w:fldCharType="separate"/>
      </w:r>
      <w:r w:rsidRPr="00F43FE7">
        <w:rPr>
          <w:rStyle w:val="hps"/>
          <w:spacing w:val="-1"/>
          <w:lang w:val="es-ES_tradnl"/>
        </w:rPr>
        <w:t>[14]</w:t>
      </w:r>
      <w:r w:rsidRPr="002A6D3C">
        <w:rPr>
          <w:rStyle w:val="hps"/>
          <w:spacing w:val="-1"/>
          <w:lang w:val="es-ES_tradnl"/>
        </w:rPr>
        <w:fldChar w:fldCharType="end"/>
      </w:r>
      <w:r w:rsidRPr="002A6D3C">
        <w:rPr>
          <w:rStyle w:val="hps"/>
          <w:spacing w:val="-1"/>
          <w:lang w:val="es-ES_tradnl"/>
        </w:rPr>
        <w:t xml:space="preserve">. </w:t>
      </w:r>
      <w:r>
        <w:rPr>
          <w:rStyle w:val="hps"/>
          <w:spacing w:val="-1"/>
          <w:lang w:val="es-ES_tradnl"/>
        </w:rPr>
        <w:t xml:space="preserve">Según el artículo </w:t>
      </w:r>
      <w:r w:rsidRPr="00784CC7">
        <w:rPr>
          <w:rStyle w:val="hps"/>
          <w:spacing w:val="-1"/>
          <w:lang w:val="es-ES_tradnl"/>
        </w:rPr>
        <w:fldChar w:fldCharType="begin" w:fldLock="1"/>
      </w:r>
      <w:r>
        <w:rPr>
          <w:rStyle w:val="hps"/>
          <w:spacing w:val="-1"/>
          <w:lang w:val="es-ES_tradnl"/>
        </w:rPr>
        <w:instrText>ADDIN CSL_CITATION {"citationItems":[{"id":"ITEM-1","itemData":{"DOI":"10.1016/j.procs.2015.03.037","ISSN":"18770509","abstract":"Requirement engineering is the cornerstone of systems engineering. Numerous large scale engineered systems face schedule delays, cost overruns and performance shortfalls that can be traced back to the requirements they need to fulfill. In fact, previous research has demonstrated strong relationship between requirements and systems affordability. This paper summarizes and puts into context the authors' novel contributions in three domains of requirements engineering: systems theory, complexity science, and systems methodologies. The authors propose new theorems and their proofs on requirements affecting affordability, propose a new complexity metric at requirement stage that measures the complexity limit of the system at conceptual stage (even before a specific design is determined), and propose two methodologies to elicit excess-free requirement sets and to identify conflicting requirements more effectively. The paper showcases the value of structuring a research in such a manner, i.e. from theory to practice, enabling strengthening the bounds between theorists and practitioners.","author":[{"dropping-particle":"","family":"Salado","given":"Alejandro","non-dropping-particle":"","parse-names":false,"suffix":""},{"dropping-particle":"","family":"Nilchiani","given":"Roshanak","non-dropping-particle":"","parse-names":false,"suffix":""}],"container-title":"Procedia Computer Science","id":"ITEM-1","issue":"C","issued":{"date-parts":[["2015","1","1"]]},"page":"21-30","publisher":"Elsevier","title":"A research on measuring and reducing problem complexity to increase system affordability: From theory to practice","type":"paper-conference","volume":"44"},"uris":["http://www.mendeley.com/documents/?uuid=ff5df2b8-3ec7-3c40-8b58-58687fc1b199"]}],"mendeley":{"formattedCitation":"[47]","plainTextFormattedCitation":"[47]","previouslyFormattedCitation":"[47]"},"properties":{"noteIndex":0},"schema":"https://github.com/citation-style-language/schema/raw/master/csl-citation.json"}</w:instrText>
      </w:r>
      <w:r w:rsidRPr="00784CC7">
        <w:rPr>
          <w:rStyle w:val="hps"/>
          <w:spacing w:val="-1"/>
          <w:lang w:val="es-ES_tradnl"/>
        </w:rPr>
        <w:fldChar w:fldCharType="separate"/>
      </w:r>
      <w:r w:rsidRPr="00F43FE7">
        <w:rPr>
          <w:rStyle w:val="hps"/>
          <w:spacing w:val="-1"/>
          <w:lang w:val="es-ES_tradnl"/>
        </w:rPr>
        <w:t>[47]</w:t>
      </w:r>
      <w:r w:rsidRPr="00784CC7">
        <w:rPr>
          <w:rStyle w:val="hps"/>
          <w:spacing w:val="-1"/>
          <w:lang w:val="es-ES_tradnl"/>
        </w:rPr>
        <w:fldChar w:fldCharType="end"/>
      </w:r>
      <w:r>
        <w:rPr>
          <w:rStyle w:val="hps"/>
          <w:spacing w:val="-1"/>
          <w:lang w:val="es-ES_tradnl"/>
        </w:rPr>
        <w:t xml:space="preserve"> los posibles problemas son Modelado Dirigido y Descomposición Elemental de la información. El articulo </w:t>
      </w:r>
      <w:r w:rsidRPr="008046BB">
        <w:rPr>
          <w:rStyle w:val="hps"/>
          <w:spacing w:val="-1"/>
          <w:lang w:val="es-ES_tradnl"/>
        </w:rPr>
        <w:fldChar w:fldCharType="begin" w:fldLock="1"/>
      </w:r>
      <w:r>
        <w:rPr>
          <w:rStyle w:val="hps"/>
          <w:spacing w:val="-1"/>
          <w:lang w:val="es-ES_tradnl"/>
        </w:rPr>
        <w:instrText>ADDIN CSL_CITATION {"citationItems":[{"id":"ITEM-1","itemData":{"DOI":"10.1145/2737856.2737886","ISBN":"9781450331630","abstract":"Information and Communication Technologies and Development (ICTD) has created enormous potential in the expansion of socio- economic opportunities for larger group of underprivileged and isolated population. In spite of the high expectations, there have been some noticeable disappointments in the number of ICTD projects for their poor qualities caused by not fully aware of the requirements and their elicitation process in the system development. This paper identifies the documented requirements elicitation approaches and provides an analysis of a strategic methodological process of requirements elicitation applicable in the ICTD systems development. This paper is based on a Systematic Literature Review (SLR) of documented requirements elicitation approaches in the literature. The results and analysis of this paper contribute in the requirements elicitation process by serving the ICTD project developer as the means of understanding the system development requirements, their elicitation process, and deriving appropriate methods and tools for requirements elicitation.","author":[{"dropping-particle":"","family":"Hasan","given":"M. Mahmudul","non-dropping-particle":"","parse-names":false,"suffix":""}],"container-title":"ACM International Conference Proceeding Series","id":"ITEM-1","issued":{"date-parts":[["2015","5","15"]]},"page":"1-4","publisher":"Association for Computing Machinery","publisher-place":"New York, New York, USA","title":"ICTD Systems Development: Analysis of Requirements Elicitation Approaches","type":"paper-conference","volume":"15"},"uris":["http://www.mendeley.com/documents/?uuid=e34f952c-8e61-339b-91c7-812c5c7eb638"]}],"mendeley":{"formattedCitation":"[46]","plainTextFormattedCitation":"[46]","previouslyFormattedCitation":"[46]"},"properties":{"noteIndex":0},"schema":"https://github.com/citation-style-language/schema/raw/master/csl-citation.json"}</w:instrText>
      </w:r>
      <w:r w:rsidRPr="008046BB">
        <w:rPr>
          <w:rStyle w:val="hps"/>
          <w:spacing w:val="-1"/>
          <w:lang w:val="es-ES_tradnl"/>
        </w:rPr>
        <w:fldChar w:fldCharType="separate"/>
      </w:r>
      <w:r w:rsidRPr="00F43FE7">
        <w:rPr>
          <w:rStyle w:val="hps"/>
          <w:spacing w:val="-1"/>
          <w:lang w:val="es-ES_tradnl"/>
        </w:rPr>
        <w:t>[46]</w:t>
      </w:r>
      <w:r w:rsidRPr="008046BB">
        <w:rPr>
          <w:rStyle w:val="hps"/>
          <w:spacing w:val="-1"/>
          <w:lang w:val="es-ES_tradnl"/>
        </w:rPr>
        <w:fldChar w:fldCharType="end"/>
      </w:r>
      <w:r w:rsidRPr="004503E2">
        <w:rPr>
          <w:rStyle w:val="hps"/>
          <w:spacing w:val="-1"/>
          <w:lang w:val="es-ES_tradnl"/>
        </w:rPr>
        <w:t xml:space="preserve"> muestra la inconsistencia </w:t>
      </w:r>
      <w:r>
        <w:rPr>
          <w:rStyle w:val="hps"/>
          <w:spacing w:val="-1"/>
          <w:lang w:val="es-ES_tradnl"/>
        </w:rPr>
        <w:t>de los requisitos como un factor negativo para la elicitación.</w:t>
      </w:r>
      <w:r w:rsidRPr="007A4E72">
        <w:rPr>
          <w:spacing w:val="-1"/>
          <w:lang w:val="es-ES_tradnl"/>
        </w:rPr>
        <w:t xml:space="preserve"> </w:t>
      </w:r>
      <w:r>
        <w:rPr>
          <w:rStyle w:val="hps"/>
          <w:spacing w:val="-1"/>
          <w:lang w:val="es-ES_tradnl"/>
        </w:rPr>
        <w:t xml:space="preserve">El articulo </w:t>
      </w:r>
      <w:r w:rsidRPr="00CD2094">
        <w:rPr>
          <w:rStyle w:val="hps"/>
          <w:spacing w:val="-1"/>
          <w:lang w:val="es-ES_tradnl"/>
        </w:rPr>
        <w:fldChar w:fldCharType="begin" w:fldLock="1"/>
      </w:r>
      <w:r>
        <w:rPr>
          <w:rStyle w:val="hps"/>
          <w:spacing w:val="-1"/>
          <w:lang w:val="es-ES_tradnl"/>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sidRPr="00CD2094">
        <w:rPr>
          <w:rStyle w:val="hps"/>
          <w:spacing w:val="-1"/>
          <w:lang w:val="es-ES_tradnl"/>
        </w:rPr>
        <w:fldChar w:fldCharType="separate"/>
      </w:r>
      <w:r w:rsidRPr="00F43FE7">
        <w:rPr>
          <w:rStyle w:val="hps"/>
          <w:spacing w:val="-1"/>
          <w:lang w:val="es-ES_tradnl"/>
        </w:rPr>
        <w:t>[12]</w:t>
      </w:r>
      <w:r w:rsidRPr="00CD2094">
        <w:rPr>
          <w:rStyle w:val="hps"/>
          <w:spacing w:val="-1"/>
          <w:lang w:val="es-ES_tradnl"/>
        </w:rPr>
        <w:fldChar w:fldCharType="end"/>
      </w:r>
      <w:r>
        <w:rPr>
          <w:rStyle w:val="hps"/>
          <w:spacing w:val="-1"/>
          <w:lang w:val="es-ES_tradnl"/>
        </w:rPr>
        <w:t xml:space="preserve"> menciona Diversidad de partes interesadas (no existe un acuerdo común).</w:t>
      </w:r>
    </w:p>
    <w:p w14:paraId="144381B2" w14:textId="3DC7A7B6" w:rsidR="007A4E72" w:rsidRDefault="007A4E72" w:rsidP="004E6A05">
      <w:pPr>
        <w:ind w:firstLine="288"/>
        <w:jc w:val="both"/>
        <w:rPr>
          <w:rStyle w:val="hps"/>
          <w:spacing w:val="-1"/>
          <w:lang w:val="es-ES_tradnl"/>
        </w:rPr>
      </w:pPr>
      <w:r w:rsidRPr="007A4E72">
        <w:rPr>
          <w:spacing w:val="-1"/>
          <w:lang w:val="es-ES_tradnl"/>
        </w:rPr>
        <w:t xml:space="preserve"> </w:t>
      </w:r>
      <w:r>
        <w:rPr>
          <w:rStyle w:val="hps"/>
          <w:spacing w:val="-1"/>
          <w:lang w:val="es-ES_tradnl"/>
        </w:rPr>
        <w:t xml:space="preserve">En </w:t>
      </w:r>
      <w:r w:rsidRPr="0027707C">
        <w:rPr>
          <w:rStyle w:val="hps"/>
          <w:spacing w:val="-1"/>
          <w:lang w:val="es-ES_tradnl"/>
        </w:rPr>
        <w:fldChar w:fldCharType="begin" w:fldLock="1"/>
      </w:r>
      <w:r>
        <w:rPr>
          <w:rStyle w:val="hps"/>
          <w:spacing w:val="-1"/>
          <w:lang w:val="es-ES_tradnl"/>
        </w:rPr>
        <w:instrText>ADDIN CSL_CITATION {"citationItems":[{"id":"ITEM-1","itemData":{"DOI":"10.1109/CIACT.2017.7977366","ISBN":"9781509062188","abstract":"Goal Oriented Requirements Engineering (GORE) is concerned with the identification of goals of the software according to the need of the stakeholders. In GORE, goals are the need of the stakeholders. These goals are refined and decomposed into sub-goals until the responsibility of the last goals are assigned to some agent or some software system. In literature different methods have been developed based on GORE concepts for the identification of software goals or software requirements like fuzzy attributed goal oriented software requirements analysis (FAGOSRA) method, knowledge acquisition for automated specifications (KAOS), iframework, attributed goal oriented requirements analysis (AGORA) method, etc. In AGORA, decision makers use subjective values during the selection and the prioritization of software requirements. AGORA method can be extended by computing the objective values. These objective values can be obtained by using analytic hierarchy process (AHP). In AGORA, there is no support to check whether the values provided by the decision makers are consistent or not. Therefore, in order to address this issue we proposed a method for the prioritization of software requirements by applying the AHP in goal oriented requirements elicitation method. Finally, we consider an example to explain the proposed method.","author":[{"dropping-particle":"","family":"Sadiq","given":"Mohd","non-dropping-particle":"","parse-names":false,"suffix":""},{"dropping-particle":"","family":"Hassan","given":"Tanveer","non-dropping-particle":"","parse-names":false,"suffix":""},{"dropping-particle":"","family":"Nazneen","given":"Sanjida","non-dropping-particle":"","parse-names":false,"suffix":""}],"container-title":"3rd IEEE International Conference on ","id":"ITEM-1","issued":{"date-parts":[["2017","7","12"]]},"publisher":"Institute of Electrical and Electronics Engineers Inc.","title":"AHP-GORE-PSR: Applying analytic hierarchy process in goal oriented requirements elicitation method for the prioritization of software requirements","type":"paper-conference"},"uris":["http://www.mendeley.com/documents/?uuid=4a496a86-0e8e-3cd1-9b0a-d56312d700cb"]}],"mendeley":{"formattedCitation":"[41]","plainTextFormattedCitation":"[41]","previouslyFormattedCitation":"[41]"},"properties":{"noteIndex":0},"schema":"https://github.com/citation-style-language/schema/raw/master/csl-citation.json"}</w:instrText>
      </w:r>
      <w:r w:rsidRPr="0027707C">
        <w:rPr>
          <w:rStyle w:val="hps"/>
          <w:spacing w:val="-1"/>
          <w:lang w:val="es-ES_tradnl"/>
        </w:rPr>
        <w:fldChar w:fldCharType="separate"/>
      </w:r>
      <w:r w:rsidRPr="00F43FE7">
        <w:rPr>
          <w:rStyle w:val="hps"/>
          <w:spacing w:val="-1"/>
          <w:lang w:val="es-ES_tradnl"/>
        </w:rPr>
        <w:t>[41]</w:t>
      </w:r>
      <w:r w:rsidRPr="0027707C">
        <w:rPr>
          <w:rStyle w:val="hps"/>
          <w:spacing w:val="-1"/>
          <w:lang w:val="es-ES_tradnl"/>
        </w:rPr>
        <w:fldChar w:fldCharType="end"/>
      </w:r>
      <w:r>
        <w:rPr>
          <w:rStyle w:val="hps"/>
          <w:spacing w:val="-1"/>
          <w:lang w:val="es-ES_tradnl"/>
        </w:rPr>
        <w:t xml:space="preserve"> hace alusión a la fiabilidad en la información obtenida como una parte importante.</w:t>
      </w:r>
      <w:r w:rsidRPr="007A4E72">
        <w:rPr>
          <w:spacing w:val="-1"/>
          <w:lang w:val="es-ES_tradnl"/>
        </w:rPr>
        <w:t xml:space="preserve"> </w:t>
      </w:r>
      <w:r>
        <w:rPr>
          <w:rStyle w:val="hps"/>
          <w:spacing w:val="-1"/>
          <w:lang w:val="es-ES_tradnl"/>
        </w:rPr>
        <w:t xml:space="preserve">Por otra parte, el alcance de la información podría jugar un rol en contra si no es determinante tal y como se detalla en </w:t>
      </w:r>
      <w:r w:rsidRPr="006E4269">
        <w:rPr>
          <w:rStyle w:val="hps"/>
          <w:spacing w:val="-1"/>
          <w:lang w:val="es-ES_tradnl"/>
        </w:rPr>
        <w:fldChar w:fldCharType="begin" w:fldLock="1"/>
      </w:r>
      <w:r>
        <w:rPr>
          <w:rStyle w:val="hps"/>
          <w:spacing w:val="-1"/>
          <w:lang w:val="es-ES_tradnl"/>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Pr="006E4269">
        <w:rPr>
          <w:rStyle w:val="hps"/>
          <w:spacing w:val="-1"/>
          <w:lang w:val="es-ES_tradnl"/>
        </w:rPr>
        <w:fldChar w:fldCharType="separate"/>
      </w:r>
      <w:r w:rsidRPr="00F43FE7">
        <w:rPr>
          <w:rStyle w:val="hps"/>
          <w:spacing w:val="-1"/>
          <w:lang w:val="es-ES_tradnl"/>
        </w:rPr>
        <w:t>[38]</w:t>
      </w:r>
      <w:r w:rsidRPr="006E4269">
        <w:rPr>
          <w:rStyle w:val="hps"/>
          <w:spacing w:val="-1"/>
          <w:lang w:val="es-ES_tradnl"/>
        </w:rPr>
        <w:fldChar w:fldCharType="end"/>
      </w:r>
      <w:r>
        <w:rPr>
          <w:rStyle w:val="hps"/>
          <w:spacing w:val="-1"/>
          <w:lang w:val="es-ES_tradnl"/>
        </w:rPr>
        <w:t>.</w:t>
      </w:r>
      <w:r w:rsidRPr="007A4E72">
        <w:rPr>
          <w:spacing w:val="-1"/>
          <w:lang w:val="es-ES_tradnl"/>
        </w:rPr>
        <w:t xml:space="preserve"> </w:t>
      </w:r>
      <w:r>
        <w:rPr>
          <w:rStyle w:val="hps"/>
          <w:spacing w:val="-1"/>
          <w:lang w:val="es-ES_tradnl"/>
        </w:rPr>
        <w:t xml:space="preserve">El articulo </w:t>
      </w:r>
      <w:r w:rsidRPr="0025168A">
        <w:rPr>
          <w:rStyle w:val="hps"/>
          <w:spacing w:val="-1"/>
          <w:lang w:val="es-ES_tradnl"/>
        </w:rPr>
        <w:fldChar w:fldCharType="begin" w:fldLock="1"/>
      </w:r>
      <w:r>
        <w:rPr>
          <w:rStyle w:val="hps"/>
          <w:spacing w:val="-1"/>
          <w:lang w:val="es-ES_tradnl"/>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sidRPr="0025168A">
        <w:rPr>
          <w:rStyle w:val="hps"/>
          <w:spacing w:val="-1"/>
          <w:lang w:val="es-ES_tradnl"/>
        </w:rPr>
        <w:fldChar w:fldCharType="separate"/>
      </w:r>
      <w:r w:rsidRPr="00F43FE7">
        <w:rPr>
          <w:rStyle w:val="hps"/>
          <w:spacing w:val="-1"/>
          <w:lang w:val="es-ES_tradnl"/>
        </w:rPr>
        <w:t>[36]</w:t>
      </w:r>
      <w:r w:rsidRPr="0025168A">
        <w:rPr>
          <w:rStyle w:val="hps"/>
          <w:spacing w:val="-1"/>
          <w:lang w:val="es-ES_tradnl"/>
        </w:rPr>
        <w:fldChar w:fldCharType="end"/>
      </w:r>
      <w:r>
        <w:rPr>
          <w:rStyle w:val="hps"/>
          <w:spacing w:val="-1"/>
          <w:lang w:val="es-ES_tradnl"/>
        </w:rPr>
        <w:t xml:space="preserve"> detalla que la poca oportunidad de involucrar comentarios de las partes interesadas indirectamente explícitos e implícitos provoca la poca participación de los usuarios. En el artículo </w:t>
      </w:r>
      <w:r w:rsidRPr="00DA1CB6">
        <w:rPr>
          <w:rStyle w:val="hps"/>
          <w:spacing w:val="-1"/>
          <w:lang w:val="es-ES_tradnl"/>
        </w:rPr>
        <w:fldChar w:fldCharType="begin" w:fldLock="1"/>
      </w:r>
      <w:r>
        <w:rPr>
          <w:rStyle w:val="hps"/>
          <w:spacing w:val="-1"/>
          <w:lang w:val="es-ES_tradnl"/>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sidRPr="00DA1CB6">
        <w:rPr>
          <w:rStyle w:val="hps"/>
          <w:spacing w:val="-1"/>
          <w:lang w:val="es-ES_tradnl"/>
        </w:rPr>
        <w:fldChar w:fldCharType="separate"/>
      </w:r>
      <w:r w:rsidRPr="00F43FE7">
        <w:rPr>
          <w:rStyle w:val="hps"/>
          <w:spacing w:val="-1"/>
          <w:lang w:val="es-ES_tradnl"/>
        </w:rPr>
        <w:t>[32]</w:t>
      </w:r>
      <w:r w:rsidRPr="00DA1CB6">
        <w:rPr>
          <w:rStyle w:val="hps"/>
          <w:spacing w:val="-1"/>
          <w:lang w:val="es-ES_tradnl"/>
        </w:rPr>
        <w:fldChar w:fldCharType="end"/>
      </w:r>
      <w:r w:rsidRPr="00DA1CB6">
        <w:rPr>
          <w:rStyle w:val="hps"/>
          <w:spacing w:val="-1"/>
          <w:lang w:val="es-ES_tradnl"/>
        </w:rPr>
        <w:t xml:space="preserve">  uno de los problemas poco comunes es que el usuario no se adapta a la metodología</w:t>
      </w:r>
      <w:r>
        <w:rPr>
          <w:rStyle w:val="hps"/>
          <w:spacing w:val="-1"/>
          <w:lang w:val="es-ES_tradnl"/>
        </w:rPr>
        <w:t xml:space="preserve"> con la que se está trabajando. En el artículo </w:t>
      </w:r>
      <w:r w:rsidRPr="00D95CE8">
        <w:rPr>
          <w:rStyle w:val="hps"/>
          <w:spacing w:val="-1"/>
          <w:lang w:val="es-ES_tradnl"/>
        </w:rPr>
        <w:fldChar w:fldCharType="begin" w:fldLock="1"/>
      </w:r>
      <w:r>
        <w:rPr>
          <w:rStyle w:val="hps"/>
          <w:spacing w:val="-1"/>
          <w:lang w:val="es-ES_tradnl"/>
        </w:rPr>
        <w:instrText>ADDIN CSL_CITATION {"citationItems":[{"id":"ITEM-1","itemData":{"DOI":"10.1109/CrowdRE.2015.7367586","ISBN":"9781509001132","abstract":"Crowdsourcing is an emerging method to collect requirements for software systems. Applications seeking global acceptance need to meet the expectations of a wide range of users. Collecting requirements and arriving at consensus with a wide range of users is difficult using traditional method of requirements elicitation. This paper presents crowdsourcing based approach for German medium-size software company MyERP that might help the company to get access to requirements from non-German customers. We present the tasks involved in the proposed solution that would help the company meet the goal of eliciting requirements at a fast pace with non-German customers.","author":[{"dropping-particle":"","family":"Srivastava","given":"Pratyoush K.","non-dropping-particle":"","parse-names":false,"suffix":""},{"dropping-particle":"","family":"Sharma","given":"Richa","non-dropping-particle":"","parse-names":false,"suffix":""}],"container-title":"1st International Workshop on Crowd-Based Requirements Engineering, CrowdRE 2015 - Proceedings","id":"ITEM-1","issued":{"date-parts":[["2015","12","28"]]},"page":"31-35","publisher":"Institute of Electrical and Electronics Engineers Inc.","title":"Crowdsourcing to elicit requirements for MyERP application","type":"paper-conference"},"uris":["http://www.mendeley.com/documents/?uuid=9fd3c783-df40-3c43-bea4-a7794f1d21c6"]}],"mendeley":{"formattedCitation":"[27]","plainTextFormattedCitation":"[27]","previouslyFormattedCitation":"[27]"},"properties":{"noteIndex":0},"schema":"https://github.com/citation-style-language/schema/raw/master/csl-citation.json"}</w:instrText>
      </w:r>
      <w:r w:rsidRPr="00D95CE8">
        <w:rPr>
          <w:rStyle w:val="hps"/>
          <w:spacing w:val="-1"/>
          <w:lang w:val="es-ES_tradnl"/>
        </w:rPr>
        <w:fldChar w:fldCharType="separate"/>
      </w:r>
      <w:r w:rsidRPr="00F43FE7">
        <w:rPr>
          <w:rStyle w:val="hps"/>
          <w:spacing w:val="-1"/>
          <w:lang w:val="es-ES_tradnl"/>
        </w:rPr>
        <w:t>[27]</w:t>
      </w:r>
      <w:r w:rsidRPr="00D95CE8">
        <w:rPr>
          <w:rStyle w:val="hps"/>
          <w:spacing w:val="-1"/>
          <w:lang w:val="es-ES_tradnl"/>
        </w:rPr>
        <w:fldChar w:fldCharType="end"/>
      </w:r>
      <w:r>
        <w:rPr>
          <w:rStyle w:val="hps"/>
          <w:spacing w:val="-1"/>
          <w:lang w:val="es-ES_tradnl"/>
        </w:rPr>
        <w:t xml:space="preserve"> se muestra como la mala redacción de los requisitos produce contradicción entre ellos.</w:t>
      </w:r>
      <w:r w:rsidR="0032693E" w:rsidRPr="0032693E">
        <w:rPr>
          <w:spacing w:val="-1"/>
          <w:lang w:val="es-ES_tradnl"/>
        </w:rPr>
        <w:t xml:space="preserve"> </w:t>
      </w:r>
      <w:r w:rsidR="0032693E">
        <w:rPr>
          <w:rStyle w:val="hps"/>
          <w:spacing w:val="-1"/>
          <w:lang w:val="es-ES_tradnl"/>
        </w:rPr>
        <w:t xml:space="preserve">En el artículo </w:t>
      </w:r>
      <w:r w:rsidR="0032693E" w:rsidRPr="00DC517A">
        <w:rPr>
          <w:rStyle w:val="hps"/>
          <w:spacing w:val="-1"/>
          <w:lang w:val="es-ES_tradnl"/>
        </w:rPr>
        <w:fldChar w:fldCharType="begin" w:fldLock="1"/>
      </w:r>
      <w:r w:rsidR="0032693E">
        <w:rPr>
          <w:rStyle w:val="hps"/>
          <w:spacing w:val="-1"/>
          <w:lang w:val="es-ES_tradnl"/>
        </w:rPr>
        <w:instrText>ADDIN CSL_CITATION {"citationItems":[{"id":"ITEM-1","itemData":{"DOI":"10.1016/j.infsof.2014.11.003","ISSN":"09505849","abstract":"Context It is challenging to develop comprehensive, consistent, analyzable requirements models for evolving requirements. This is particularly critical for certain highly interactive types of socio-technical systems that involve a wide range of stakeholders with disparate backgrounds; system success is often dependent on how well local social constraints are addressed in system design. Objective This paper describes feasibility research, combining a holistic social system perspective provided by Activity Theory (AT), a psychological paradigm, with existing system development methodologies and tools, specifically goal and scenario modeling. Method AT is used to understand the relationships between a system, its stakeholders, and the system's evolving context. The User Requirements Notation (URN) is used to produce rigorous, analyzable specifications combining goal and scenario models. First, an AT language was developed constraining the framework for automation, second consistency heuristics were developed for constructing and analyzing combined AT/URN models, third a combined AT/URN methodology was developed, and consequently applied to a proof-of-concept system. Results An AT language with limited tool support was developed, as was a combined AT/URN methodology. This methodology was applied to an evolving disease management system to demonstrate the feasibility of adapting AT for use in system development with existing methodologies and tools. Bi-directional transformations between the languages allow proposed changes in system design to be propagated to AT models for use in stakeholder discussions regarding system evolution. Conclusions The AT framework can be constrained for use in requirements elicitation and combined with URN tools to provide system designs that include social system perspectives. The developed AT/URN methodology can help engineers to track the impact on system design due to requirement changes triggered by changes in the system's social context. The methodology also allows engineers to assess the impact of proposed system design changes on the social elements of the system context.","author":[{"dropping-particle":"","family":"Georg","given":"Geri","non-dropping-particle":"","parse-names":false,"suffix":""},{"dropping-particle":"","family":"Mussbacher","given":"Gunter","non-dropping-particle":"","parse-names":false,"suffix":""},{"dropping-particle":"","family":"Amyot","given":"Daniel","non-dropping-particle":"","parse-names":false,"suffix":""},{"dropping-particle":"","family":"Petriu","given":"Dorina","non-dropping-particle":"","parse-names":false,"suffix":""},{"dropping-particle":"","family":"Troup","given":"Lucy","non-dropping-particle":"","parse-names":false,"suffix":""},{"dropping-particle":"","family":"Lozano-Fuentes","given":"Saul","non-dropping-particle":"","parse-names":false,"suffix":""},{"dropping-particle":"","family":"France","given":"Robert","non-dropping-particle":"","parse-names":false,"suffix":""}],"container-title":"Information and Software Technology","id":"ITEM-1","issued":{"date-parts":[["2015","3","1"]]},"page":"109-135","publisher":"Elsevier","title":"Synergy between Activity Theory and goal/scenario modeling for requirements elicitation, analysis, and evolution","type":"article-journal","volume":"59"},"uris":["http://www.mendeley.com/documents/?uuid=d31f153e-ab0f-33aa-8547-4a8f3ea5d9c2"]}],"mendeley":{"formattedCitation":"[24]","plainTextFormattedCitation":"[24]","previouslyFormattedCitation":"[24]"},"properties":{"noteIndex":0},"schema":"https://github.com/citation-style-language/schema/raw/master/csl-citation.json"}</w:instrText>
      </w:r>
      <w:r w:rsidR="0032693E" w:rsidRPr="00DC517A">
        <w:rPr>
          <w:rStyle w:val="hps"/>
          <w:spacing w:val="-1"/>
          <w:lang w:val="es-ES_tradnl"/>
        </w:rPr>
        <w:fldChar w:fldCharType="separate"/>
      </w:r>
      <w:r w:rsidR="0032693E" w:rsidRPr="00F43FE7">
        <w:rPr>
          <w:rStyle w:val="hps"/>
          <w:spacing w:val="-1"/>
          <w:lang w:val="es-ES_tradnl"/>
        </w:rPr>
        <w:t>[24]</w:t>
      </w:r>
      <w:r w:rsidR="0032693E" w:rsidRPr="00DC517A">
        <w:rPr>
          <w:rStyle w:val="hps"/>
          <w:spacing w:val="-1"/>
          <w:lang w:val="es-ES_tradnl"/>
        </w:rPr>
        <w:fldChar w:fldCharType="end"/>
      </w:r>
      <w:r w:rsidR="0032693E" w:rsidRPr="00DC517A">
        <w:rPr>
          <w:rStyle w:val="hps"/>
          <w:spacing w:val="-1"/>
          <w:lang w:val="es-ES_tradnl"/>
        </w:rPr>
        <w:t xml:space="preserve"> se puede observar que</w:t>
      </w:r>
      <w:r w:rsidR="0032693E">
        <w:rPr>
          <w:rStyle w:val="hps"/>
          <w:spacing w:val="-1"/>
          <w:lang w:val="es-ES_tradnl"/>
        </w:rPr>
        <w:t xml:space="preserve"> entre los problemas de los requisitos se puede dar por el mal planteamiento de los casos de uso.</w:t>
      </w:r>
    </w:p>
    <w:p w14:paraId="05A596E1" w14:textId="77777777" w:rsidR="007A4E72" w:rsidRPr="00B51256" w:rsidRDefault="007A4E72" w:rsidP="000D3C2F">
      <w:pPr>
        <w:ind w:firstLine="288"/>
        <w:jc w:val="both"/>
        <w:rPr>
          <w:rStyle w:val="hps"/>
          <w:spacing w:val="-1"/>
          <w:lang w:val="es-ES_tradnl"/>
        </w:rPr>
      </w:pPr>
    </w:p>
    <w:p w14:paraId="61B66346" w14:textId="2F06600C" w:rsidR="00B918BF" w:rsidRPr="00B51256" w:rsidRDefault="00B918BF" w:rsidP="000D3C2F">
      <w:pPr>
        <w:ind w:firstLine="288"/>
        <w:jc w:val="both"/>
        <w:rPr>
          <w:rStyle w:val="hps"/>
          <w:spacing w:val="-1"/>
          <w:lang w:val="es-ES_tradnl"/>
        </w:rPr>
      </w:pPr>
    </w:p>
    <w:p w14:paraId="6178E882" w14:textId="36AD1892" w:rsidR="00DA74AE" w:rsidRPr="00B51256" w:rsidRDefault="00EC2BB3" w:rsidP="00860115">
      <w:pPr>
        <w:pStyle w:val="Ttulo21"/>
        <w:numPr>
          <w:ilvl w:val="0"/>
          <w:numId w:val="42"/>
        </w:numPr>
        <w:rPr>
          <w:rStyle w:val="hps"/>
          <w:i w:val="0"/>
          <w:iCs w:val="0"/>
          <w:noProof w:val="0"/>
          <w:spacing w:val="-1"/>
          <w:lang w:val="es-ES_tradnl"/>
        </w:rPr>
      </w:pPr>
      <w:r w:rsidRPr="00B51256">
        <w:rPr>
          <w:rStyle w:val="hps"/>
          <w:i w:val="0"/>
          <w:iCs w:val="0"/>
          <w:noProof w:val="0"/>
          <w:spacing w:val="-1"/>
          <w:lang w:val="es-ES_tradnl"/>
        </w:rPr>
        <w:t xml:space="preserve">Técnicas que se utilizan para obtener requisitos </w:t>
      </w:r>
    </w:p>
    <w:p w14:paraId="4C69C8DE" w14:textId="2E0D107E" w:rsidR="009F2A80" w:rsidRDefault="00D25DB0" w:rsidP="009F2A80">
      <w:pPr>
        <w:ind w:firstLine="288"/>
        <w:jc w:val="both"/>
        <w:rPr>
          <w:rFonts w:eastAsia="Times New Roman"/>
          <w:color w:val="000000"/>
          <w:lang w:val="es-EC"/>
        </w:rPr>
      </w:pPr>
      <w:r w:rsidRPr="00B51256">
        <w:rPr>
          <w:rStyle w:val="hps"/>
          <w:spacing w:val="-1"/>
          <w:lang w:val="es-ES_tradnl"/>
        </w:rPr>
        <w:t>En</w:t>
      </w:r>
      <w:r w:rsidR="005B65E2" w:rsidRPr="00B51256">
        <w:rPr>
          <w:rStyle w:val="hps"/>
          <w:spacing w:val="-1"/>
          <w:lang w:val="es-ES_tradnl"/>
        </w:rPr>
        <w:t xml:space="preserve"> la tabla IV se puede observar un listado de técnicas que permiten recolectar información, para poder realizar el proceso de elicitación</w:t>
      </w:r>
      <w:r w:rsidR="0068157F" w:rsidRPr="00B51256">
        <w:rPr>
          <w:rStyle w:val="hps"/>
          <w:spacing w:val="-1"/>
          <w:lang w:val="es-ES_tradnl"/>
        </w:rPr>
        <w:t xml:space="preserve">, siendo la más utilizada la entrevista </w:t>
      </w:r>
      <w:r w:rsidR="001D08AB" w:rsidRPr="00B51256">
        <w:rPr>
          <w:rStyle w:val="hps"/>
          <w:spacing w:val="-1"/>
          <w:lang w:val="es-ES_tradnl"/>
        </w:rPr>
        <w:t xml:space="preserve">ya que ha sido utilizada en los artículos </w:t>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[34]</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{"citationItems":[{"id":"ITEM-1","itemData":{"DOI":"10.1016/j.procs.2015.03.037","ISSN":"18770509","abstract":"Requirement engineering is the cornerstone of systems engineering. Numerous large scale engineered systems face schedule delays, cost overruns and performance shortfalls that can be traced back to the requirements they need to fulfill. In fact, previous research has demonstrated strong relationship between requirements and systems affordability. This paper summarizes and puts into context the authors' novel contributions in three domains of requirements engineering: systems theory, complexity science, and systems methodologies. The authors propose new theorems and their proofs on requirements affecting affordability, propose a new complexity metric at requirement stage that measures the complexity limit of the system at conceptual stage (even before a specific design is determined), and propose two methodologies to elicit excess-free requirement sets and to identify conflicting requirements more effectively. The paper showcases the value of structuring a research in such a manner, i.e. from theory to practice, enabling strengthening the bounds between theorists and practitioners.","author":[{"dropping-particle":"","family":"Salado","given":"Alejandro","non-dropping-particle":"","parse-names":false,"suffix":""},{"dropping-particle":"","family":"Nilchiani","given":"Roshanak","non-dropping-particle":"","parse-names":false,"suffix":""}],"container-title":"Procedia Computer Science","id":"ITEM-1","issue":"C","issued":{"date-parts":[["2015","1","1"]]},"page":"21-30","publisher":"Elsevier","title":"A research on measuring and reducing problem complexity to increase system affordability: From theory to practice","type":"paper-conference","volume":"44"},"uris":["http://www.mendeley.com/documents/?uuid=ff5df2b8-3ec7-3c40-8b58-58687fc1b199"]}],"mendeley":{"formattedCitation":"[47]","plainTextFormattedCitation":"[47]","previouslyFormattedCitation":"[47]"},"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[47]</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Technology","id":"ITEM-1","issued":{"date-parts":[["0","7"]]},"page":"160-179","publisher":"Elsevier B.V.","title":"REASSURE: Requirements elicitation for adaptive socio-technical systems using repertory grid","type":"article-journal","volume":"87"},"uris":["http://www.mendeley.com/documents/?uuid=742c303b-ce54-3c4c-bec4-9467990bb04b"]}],"mendeley":{"formattedCitation":"[43]","plainTextFormattedCitation":"[43]","previouslyFormattedCitation":"[43]"},"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[43]</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[38]</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{"citationItems":[{"id":"ITEM-1","itemData":{"DOI":"10.1109/IIAI-AAI.2019.00172","ISBN":"9781728126272","abstract":"Requirements elicitation is the first step in software development, methods such as data collection, questionnaire, interview, field observation are used in requirements elicitation, either way, the requirements from customer need to be properly extracted. For the interview, the accuracy of requirements elicitation depends on the dialog ability of software engineer (extractor) and customer (respondent). Among software engineers, there is a difference in the ability of requirements elicitation. Besides, it is difficult for experienced software engineers to extract customer requirements without fail. In this paper, in order to extract requirements without omission, the scope of the requirements is determined in advance, and a tree-like requirements decomposition structure is proposed for constructing the requirement questions. At last, a comparative experiment was carried out, and the effectiveness of the approach was positively supported by the experiment result.","author":[{"dropping-particle":"","family":"Zhi","given":"Qiang","non-dropping-particle":"","parse-names":false,"suffix":""},{"dropping-particle":"","family":"Zhou","given":"Zhengshu","non-dropping-particle":"","parse-names":false,"suffix":""},{"dropping-particle":"","family":"Morisaki","given":"Shuji","non-dropping-particle":"","parse-names":false,"suffix":""},{"dropping-particle":"","family":"Yamamoto","given":"Shuichiro","non-dropping-particle":"","parse-names":false,"suffix":""}],"container-title":"Proceedings - 2019 8th International Congress on Advanced Applied Informatics, IIAI-AAI 2019","id":"ITEM-1","issued":{"date-parts":[["2019","7","1"]]},"page":"847-852","publisher":"Institute of Electrical and Electronics Engineers Inc.","title":"An Approach for Requirements Elicitation using Goal, Question, and Answer","type":"paper-conference"},"uris":["http://www.mendeley.com/documents/?uuid=fe162aa5-bc66-3333-859c-9a5219f87cdd"]}],"mendeley":{"formattedCitation":"[37]","plainTextFormattedCitation":"[37]","previouslyFormattedCitation":"[37]"},"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[37]</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[36]</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[35]</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[34]</w:t>
      </w:r>
      <w:r w:rsidR="001D08AB" w:rsidRPr="00B51256">
        <w:rPr>
          <w:rStyle w:val="hps"/>
          <w:spacing w:val="-1"/>
          <w:lang w:val="es-ES_tradnl"/>
        </w:rPr>
        <w:fldChar w:fldCharType="end"/>
      </w:r>
      <w:r w:rsidR="001D08AB" w:rsidRPr="00B51256">
        <w:rPr>
          <w:rStyle w:val="hps"/>
          <w:spacing w:val="-1"/>
          <w:lang w:val="es-ES_tradnl"/>
        </w:rPr>
        <w:t xml:space="preserve"> </w:t>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Science","id":"ITEM-1","issued":{"date-parts":[["2016","1","1"]]},"page":"1691-1700","publisher":"Elsevier B.V.","title":"Requirements Elicitation with Extended Goal Graph","type":"paper-conference","volume":"96"},"uris":["http://www.mendeley.com/documents/?uuid=a36ffae7-8847-3c0a-9f03-5bc1143adf4e"]}],"mendeley":{"formattedCitation":"[33]","plainTextFormattedCitation":"[33]","previouslyFormattedCitation":"[33]"},"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[33]</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[32]</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[30]</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{"citationItems":[{"id":"ITEM-1","itemData":{"DOI":"10.1109/RCIS.2015.7128873","ISSN":"21511357","abstract":"Crowdsourcing is an emerging paradigm which utilises the power of the crowd in contributing information and solving problems. Crowdsourcing can support requirements elicitation, especially for systems used by a wide range of users and working in a dynamic context where requirements evolve regularly. For such systems, traditional elicitation methods are typically costly and limited in catering for the high diversity, scale and volatility of requirements. In this paper, we advocate the use of crowdsourcing for requirements elicitation and investigate ways to configure crowdsourcing to improve the quality of elicited requirements. To confirm and enhance our argument, we follow an empirical approach starting with two focus groups involving 14 participants, users and developers, followed by an online expert survey involving 34 participants from the Requirements Engineering community. We discuss our findings and present a set of challenges of applying crowdsourcing to aid requirements engineering with a focus on the elicitation stage.","author":[{"dropping-particle":"","family":"Hosseini","given":"Mahmood","non-dropping-particle":"","parse-names":false,"suffix":""},{"dropping-particle":"","family":"Shahri","given":"Alimohammad","non-dropping-particle":"","parse-names":false,"suffix":""},{"dropping-particle":"","family":"Phalp","given":"Keith","non-dropping-particle":"","parse-names":false,"suffix":""},{"dropping-particle":"","family":"Taylor","given":"Jacqui","non-dropping-particle":"","parse-names":false,"suffix":""},{"dropping-particle":"","family":"Ali","given":"Raian","non-dropping-particle":"","parse-names":false,"suffix":""},{"dropping-particle":"","family":"Dalpiaz","given":"Fabiano","non-dropping-particle":"","parse-names":false,"suffix":""}],"container-title":"Proceedings - International Conference on Research Challenges in Information Science","id":"ITEM-1","issue":"June","issued":{"date-parts":[["2015","6","19"]]},"page":"133-138","publisher":"IEEE Computer Society","title":"Configuring crowdsourcing for requirements elicitation","type":"paper-conference","volume":"2015-June"},"uris":["http://www.mendeley.com/documents/?uuid=d72adafc-308c-3258-8986-cc844582aa65"]}],"mendeley":{"formattedCitation":"[29]","plainTextFormattedCitation":"[29]","previouslyFormattedCitation":"[29]"},"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[29]</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[28]</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[23]</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{"citationItems":[{"id":"ITEM-1","itemData":{"DOI":"10.1109/RE.2016.56","ISBN":"9781509041213","abstract":"Interviews with stakeholders are the most commonly used elicitation technique, as they are considered one of the most effective ways to transfer knowledge between requirements analysts and customers. During these interviews, ambiguity is a major obstacle for knowledge transfer, as it can lead to incorrectly understood needs and domain aspects and may ultimately result in poorly defined requirements. To address this issue, previous work focused on how ambiguity is perceived on the analyst side, i.e., when the analyst perceives an expression of the customer as ambiguous. However, this work did not consider how ambiguity can affect customers, i.e., when questions fromthe analyst are perceived as ambiguous. Since customers are notin general trained to cope with ambiguity, it is important to provide analysts with techniques that can help them to identify these situations. To support the analysts in this task, we propose to explore the relation between a perceived ambiguity on the customer side, and changes in the voice and bio parameters of that customer. To realize our idea, we plan to (1) study how changes in the voice and bio parameters can be correlated to the levels of stress, confusion, and uncertainty of an interviewee and, ultimately, to ambiguity and (2) investigate the application of modern voice analyzers and wristbands in the context ofcustomer-analyst interviews. To show the feasibility of the idea, inthis paper we present the result of our first step in this direction:an overview of different voice analyzers and wristbands that cancollect bio parameters and their application in similar contexts. Moreover, we propose a plan to carry our research out.","author":[{"dropping-particle":"","family":"Spoletini","given":"Paola","non-dropping-particle":"","parse-names":false,"suffix":""},{"dropping-particle":"","family":"Brock","given":"Casey","non-dropping-particle":"","parse-names":false,"suffix":""},{"dropping-particle":"","family":"Shahwar","given":"Rahat","non-dropping-particle":"","parse-names":false,"suffix":""},{"dropping-particle":"","family":"Ferrari","given":"Alessio","non-dropping-particle":"","parse-names":false,"suffix":""}],"container-title":"Proceedings - 2016 IEEE 24th International Requirements Engineering Conference, RE 2016","id":"ITEM-1","issued":{"date-parts":[["2016","12","2"]]},"page":"371-376","publisher":"Institute of Electrical and Electronics Engineers Inc.","title":"Empowering Requirements Elicitation Interviews with Vocal and Biofeedback Analysis","type":"paper-conference"},"uris":["http://www.mendeley.com/documents/?uuid=0c83bf7c-c611-3f71-9a6e-0bc36676a4e5"]}],"mendeley":{"formattedCitation":"[22]","plainTextFormattedCitation":"[22]","previouslyFormattedCitation":"[22]"},"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[22]</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[20]</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{"citationItems":[{"id":"ITEM-1","itemData":{"DOI":"10.1016/j.ifacol.2018.08.345","ISSN":"24058963","abstract":"This paper provides a procedure to support organizations transforming towards Industry 4.0. We suggest that current models do not put sufficient emphasis on avoiding the development of redundant solutions and the focus on customer needs. The presented procedure therefore enables organizations to address the customer requirements with digital solutions without creating redundancy. A database of requirements an organization already fulfills and wants to see fulfilled in the future is set up by applying the user story method. These stories are tagged with attributes derived from literature. A clustering algorithm then analyses the stories in terms of similarity. This analysis reveals, first, redundant functions within the solutions and, second, suggestions about how to address unfulfilled requirements. The paper provides a case study in which the procedure is applied. The results show that large organizations already roll out redundant Industry 4.0 solutions and that the procedure can help avoiding them.","author":[{"dropping-particle":"","family":"Lorenz","given":"R.","non-dropping-particle":"","parse-names":false,"suffix":""},{"dropping-particle":"","family":"Lorentzen","given":"K.","non-dropping-particle":"","parse-names":false,"suffix":""},{"dropping-particle":"","family":"Stricker","given":"N.","non-dropping-particle":"","parse-names":false,"suffix":""},{"dropping-particle":"","family":"Lanza","given":"G.","non-dropping-particle":"","parse-names":false,"suffix":""}],"container-title":"IFAC-PapersOnLine","id":"ITEM-1","issue":"11","issued":{"date-parts":[["2018","1","1"]]},"page":"1335-1340","publisher":"Elsevier B.V.","title":"Applying User Stories for a customer-driven Industry 4.0 Transformation","type":"article-journal","volume":"51"},"uris":["http://www.mendeley.com/documents/?uuid=ed5b3152-b640-311b-b139-72630f399db9"]}],"mendeley":{"formattedCitation":"[19]","plainTextFormattedCitation":"[19]","previouslyFormattedCitation":"[19]"},"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[19]</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[17]</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[15]</w:t>
      </w:r>
      <w:r w:rsidR="001D08AB" w:rsidRPr="00B51256">
        <w:rPr>
          <w:rStyle w:val="hps"/>
          <w:spacing w:val="-1"/>
          <w:lang w:val="es-ES_tradnl"/>
        </w:rPr>
        <w:fldChar w:fldCharType="end"/>
      </w:r>
      <w:r w:rsidR="001D08AB" w:rsidRPr="00B51256">
        <w:rPr>
          <w:rStyle w:val="hps"/>
          <w:spacing w:val="-1"/>
          <w:lang w:val="es-ES_tradnl"/>
        </w:rPr>
        <w:fldChar w:fldCharType="begin" w:fldLock="1"/>
      </w:r>
      <w:r w:rsidR="001D08AB" w:rsidRPr="00B51256">
        <w:rPr>
          <w:rStyle w:val="hps"/>
          <w:spacing w:val="-1"/>
          <w:lang w:val="es-ES_tradnl"/>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001D08AB" w:rsidRPr="00B51256">
        <w:rPr>
          <w:rStyle w:val="hps"/>
          <w:spacing w:val="-1"/>
          <w:lang w:val="es-ES_tradnl"/>
        </w:rPr>
        <w:fldChar w:fldCharType="separate"/>
      </w:r>
      <w:r w:rsidR="001D08AB" w:rsidRPr="00B51256">
        <w:rPr>
          <w:rStyle w:val="hps"/>
          <w:spacing w:val="-1"/>
          <w:lang w:val="es-ES_tradnl"/>
        </w:rPr>
        <w:t>[14]</w:t>
      </w:r>
      <w:r w:rsidR="001D08AB" w:rsidRPr="00B51256">
        <w:rPr>
          <w:rStyle w:val="hps"/>
          <w:spacing w:val="-1"/>
          <w:lang w:val="es-ES_tradnl"/>
        </w:rPr>
        <w:fldChar w:fldCharType="end"/>
      </w:r>
      <w:r w:rsidR="001D08AB" w:rsidRPr="00B51256">
        <w:rPr>
          <w:rStyle w:val="hps"/>
          <w:spacing w:val="-1"/>
          <w:lang w:val="es-ES_tradnl"/>
        </w:rPr>
        <w:t>. La Encuesta es otra de las técnicas más utilizadas por que permite que las ideas se presenten una variedad de resúmenes visuales</w:t>
      </w:r>
      <w:r w:rsidR="001D08AB" w:rsidRPr="002A6D3C">
        <w:rPr>
          <w:rStyle w:val="hps"/>
          <w:lang w:val="es-ES_tradnl"/>
        </w:rPr>
        <w:t xml:space="preserve"> de acuerdo a lo mostrado en los artículos </w:t>
      </w:r>
      <w:r w:rsidR="001D08AB" w:rsidRPr="002A6D3C">
        <w:rPr>
          <w:rStyle w:val="hps"/>
          <w:lang w:val="es-ES_tradnl"/>
        </w:rPr>
        <w:fldChar w:fldCharType="begin" w:fldLock="1"/>
      </w:r>
      <w:r w:rsidR="001D08AB">
        <w:rPr>
          <w:rStyle w:val="hps"/>
          <w:lang w:val="es-ES_tradnl"/>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001D08AB" w:rsidRPr="002A6D3C">
        <w:rPr>
          <w:rStyle w:val="hps"/>
          <w:lang w:val="es-ES_tradnl"/>
        </w:rPr>
        <w:fldChar w:fldCharType="separate"/>
      </w:r>
      <w:r w:rsidR="001D08AB" w:rsidRPr="00F43FE7">
        <w:rPr>
          <w:rStyle w:val="hps"/>
          <w:noProof/>
          <w:lang w:val="es-ES_tradnl"/>
        </w:rPr>
        <w:t>[34]</w:t>
      </w:r>
      <w:r w:rsidR="001D08AB" w:rsidRPr="002A6D3C">
        <w:rPr>
          <w:rStyle w:val="hps"/>
          <w:lang w:val="es-ES_tradnl"/>
        </w:rPr>
        <w:fldChar w:fldCharType="end"/>
      </w:r>
      <w:r w:rsidR="001D08AB" w:rsidRPr="002A6D3C">
        <w:rPr>
          <w:rStyle w:val="hps"/>
          <w:lang w:val="es-ES_tradnl"/>
        </w:rPr>
        <w:fldChar w:fldCharType="begin" w:fldLock="1"/>
      </w:r>
      <w:r w:rsidR="001D08AB">
        <w:rPr>
          <w:rStyle w:val="hps"/>
          <w:lang w:val="es-ES_tradnl"/>
        </w:rPr>
        <w:instrText>ADDIN CSL_CITATION {"citationItems":[{"id":"ITEM-1","itemData":{"DOI":"10.1109/DISE.2017.9","ISBN":"9781538604007","abstract":"Requirements elicitation (RE) is the explanatorydevelopment activity of helping users figure out what theywant. However, acquisition of requirements is challenging andinappropriate requirements might lead to unncessary projectdevelopment cost. It is important to validate the requirementswith various possible techniques to design a software solution. It is equally important to choose appropriate techniques for RE. To understand the importance of RE, Energy feedback or visualizationof electricity consumption application had been chosenwhich would help in reducing household electricity consumptionby motivating the residential end-users. To design an effectiveand innovative solution for visualization application, this articleused a combination of three RE techniques, viz., systematicliterature review (SLR), crowdsourcing survey and user-centreddesign (UCD) based design activity. The SLR assessed 22 studies, while the crowdsourcing survey and the design activity had137 and 6 participants respectively. The RE techniques wereinterdependent and the results from each technique was fedto design the subsequent phases. Each of the RE techniques'motivation, procedure and its results were discussed and werestatistically compared with each other forming the top sevenfeatures of the system to be developed. This study also analyzedthe effectiveness of the requirements elicitation by conductingretrospective on the RE techniques. The retrospective analyzedthings that went well, things that did not go well, and things thatcan be improved. It led to the discussion on how effectively canthis process be improved to collect the requirements.","author":[{"dropping-particle":"","family":"Murugesan","given":"Latha Karthigaa","non-dropping-particle":"","parse-names":false,"suffix":""},{"dropping-particle":"","family":"Hoda","given":"Rashina","non-dropping-particle":"","parse-names":false,"suffix":""},{"dropping-particle":"","family":"Salcic","given":"Zoran","non-dropping-particle":"","parse-names":false,"suffix":""}],"container-title":"Proceedings - 2017 IEEE/ACM 1st International Workshop on Design and Innovation in Software Engineering, DISE 2017","id":"ITEM-1","issued":{"date-parts":[["2017","6","30"]]},"page":"6-12","publisher":"Institute of Electrical and Electronics Engineers Inc.","title":"Identifying Design Features Using Combination of Requirements Elicitation Techniques","type":"paper-conference"},"uris":["http://www.mendeley.com/documents/?uuid=7db684af-ee72-3648-960a-ae4da6a1ddd7"]}],"mendeley":{"formattedCitation":"[40]","plainTextFormattedCitation":"[40]","previouslyFormattedCitation":"[40]"},"properties":{"noteIndex":0},"schema":"https://github.com/citation-style-language/schema/raw/master/csl-citation.json"}</w:instrText>
      </w:r>
      <w:r w:rsidR="001D08AB" w:rsidRPr="002A6D3C">
        <w:rPr>
          <w:rStyle w:val="hps"/>
          <w:lang w:val="es-ES_tradnl"/>
        </w:rPr>
        <w:fldChar w:fldCharType="separate"/>
      </w:r>
      <w:r w:rsidR="001D08AB" w:rsidRPr="00F43FE7">
        <w:rPr>
          <w:rStyle w:val="hps"/>
          <w:noProof/>
          <w:lang w:val="es-ES_tradnl"/>
        </w:rPr>
        <w:t>[40]</w:t>
      </w:r>
      <w:r w:rsidR="001D08AB" w:rsidRPr="002A6D3C">
        <w:rPr>
          <w:rStyle w:val="hps"/>
          <w:lang w:val="es-ES_tradnl"/>
        </w:rPr>
        <w:fldChar w:fldCharType="end"/>
      </w:r>
      <w:r w:rsidR="001D08AB" w:rsidRPr="002A6D3C">
        <w:rPr>
          <w:rStyle w:val="hps"/>
          <w:lang w:val="es-ES_tradnl"/>
        </w:rPr>
        <w:fldChar w:fldCharType="begin" w:fldLock="1"/>
      </w:r>
      <w:r w:rsidR="001D08AB">
        <w:rPr>
          <w:rStyle w:val="hps"/>
          <w:lang w:val="es-ES_tradnl"/>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sidR="001D08AB" w:rsidRPr="002A6D3C">
        <w:rPr>
          <w:rStyle w:val="hps"/>
          <w:lang w:val="es-ES_tradnl"/>
        </w:rPr>
        <w:fldChar w:fldCharType="separate"/>
      </w:r>
      <w:r w:rsidR="001D08AB" w:rsidRPr="009F5999">
        <w:rPr>
          <w:rStyle w:val="hps"/>
          <w:noProof/>
          <w:lang w:val="es-ES_tradnl"/>
        </w:rPr>
        <w:t>[1]</w:t>
      </w:r>
      <w:r w:rsidR="001D08AB" w:rsidRPr="002A6D3C">
        <w:rPr>
          <w:rStyle w:val="hps"/>
          <w:lang w:val="es-ES_tradnl"/>
        </w:rPr>
        <w:fldChar w:fldCharType="end"/>
      </w:r>
      <w:r w:rsidR="001D08AB" w:rsidRPr="002A6D3C">
        <w:rPr>
          <w:rStyle w:val="hps"/>
          <w:lang w:val="es-ES_tradnl"/>
        </w:rPr>
        <w:fldChar w:fldCharType="begin" w:fldLock="1"/>
      </w:r>
      <w:r w:rsidR="001D08AB">
        <w:rPr>
          <w:rStyle w:val="hps"/>
          <w:lang w:val="es-ES_tradnl"/>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001D08AB" w:rsidRPr="002A6D3C">
        <w:rPr>
          <w:rStyle w:val="hps"/>
          <w:lang w:val="es-ES_tradnl"/>
        </w:rPr>
        <w:fldChar w:fldCharType="separate"/>
      </w:r>
      <w:r w:rsidR="001D08AB" w:rsidRPr="00F43FE7">
        <w:rPr>
          <w:rStyle w:val="hps"/>
          <w:noProof/>
          <w:lang w:val="es-ES_tradnl"/>
        </w:rPr>
        <w:t>[35]</w:t>
      </w:r>
      <w:r w:rsidR="001D08AB" w:rsidRPr="002A6D3C">
        <w:rPr>
          <w:rStyle w:val="hps"/>
          <w:lang w:val="es-ES_tradnl"/>
        </w:rPr>
        <w:fldChar w:fldCharType="end"/>
      </w:r>
      <w:r w:rsidR="001D08AB" w:rsidRPr="002A6D3C">
        <w:rPr>
          <w:rStyle w:val="hps"/>
          <w:lang w:val="es-ES_tradnl"/>
        </w:rPr>
        <w:fldChar w:fldCharType="begin" w:fldLock="1"/>
      </w:r>
      <w:r w:rsidR="001D08AB">
        <w:rPr>
          <w:rStyle w:val="hps"/>
          <w:lang w:val="es-ES_tradnl"/>
        </w:rPr>
        <w:instrText>ADDIN CSL_CITATION {"citationItems":[{"id":"ITEM-1","itemData":{"DOI":"10.1109/RCIS.2015.7128873","ISSN":"21511357","abstract":"Crowdsourcing is an emerging paradigm which utilises the power of the crowd in contributing information and solving problems. Crowdsourcing can support requirements elicitation, especially for systems used by a wide range of users and working in a dynamic context where requirements evolve regularly. For such systems, traditional elicitation methods are typically costly and limited in catering for the high diversity, scale and volatility of requirements. In this paper, we advocate the use of crowdsourcing for requirements elicitation and investigate ways to configure crowdsourcing to improve the quality of elicited requirements. To confirm and enhance our argument, we follow an empirical approach starting with two focus groups involving 14 participants, users and developers, followed by an online expert survey involving 34 participants from the Requirements Engineering community. We discuss our findings and present a set of challenges of applying crowdsourcing to aid requirements engineering with a focus on the elicitation stage.","author":[{"dropping-particle":"","family":"Hosseini","given":"Mahmood","non-dropping-particle":"","parse-names":false,"suffix":""},{"dropping-particle":"","family":"Shahri","given":"Alimohammad","non-dropping-particle":"","parse-names":false,"suffix":""},{"dropping-particle":"","family":"Phalp","given":"Keith","non-dropping-particle":"","parse-names":false,"suffix":""},{"dropping-particle":"","family":"Taylor","given":"Jacqui","non-dropping-particle":"","parse-names":false,"suffix":""},{"dropping-particle":"","family":"Ali","given":"Raian","non-dropping-particle":"","parse-names":false,"suffix":""},{"dropping-particle":"","family":"Dalpiaz","given":"Fabiano","non-dropping-particle":"","parse-names":false,"suffix":""}],"container-title":"Proceedings - International Conference on Research Challenges in Information Science","id":"ITEM-1","issue":"June","issued":{"date-parts":[["2015","6","19"]]},"page":"133-138","publisher":"IEEE Computer Society","title":"Configuring crowdsourcing for requirements elicitation","type":"paper-conference","volume":"2015-June"},"uris":["http://www.mendeley.com/documents/?uuid=d72adafc-308c-3258-8986-cc844582aa65"]}],"mendeley":{"formattedCitation":"[29]","plainTextFormattedCitation":"[29]","previouslyFormattedCitation":"[29]"},"properties":{"noteIndex":0},"schema":"https://github.com/citation-style-language/schema/raw/master/csl-citation.json"}</w:instrText>
      </w:r>
      <w:r w:rsidR="001D08AB" w:rsidRPr="002A6D3C">
        <w:rPr>
          <w:rStyle w:val="hps"/>
          <w:lang w:val="es-ES_tradnl"/>
        </w:rPr>
        <w:fldChar w:fldCharType="separate"/>
      </w:r>
      <w:r w:rsidR="001D08AB" w:rsidRPr="00F43FE7">
        <w:rPr>
          <w:rStyle w:val="hps"/>
          <w:noProof/>
          <w:lang w:val="es-ES_tradnl"/>
        </w:rPr>
        <w:t>[29]</w:t>
      </w:r>
      <w:r w:rsidR="001D08AB" w:rsidRPr="002A6D3C">
        <w:rPr>
          <w:rStyle w:val="hps"/>
          <w:lang w:val="es-ES_tradnl"/>
        </w:rPr>
        <w:fldChar w:fldCharType="end"/>
      </w:r>
      <w:r w:rsidR="001D08AB" w:rsidRPr="002A6D3C">
        <w:rPr>
          <w:rStyle w:val="hps"/>
          <w:lang w:val="es-ES_tradnl"/>
        </w:rPr>
        <w:t xml:space="preserve"> </w:t>
      </w:r>
      <w:r w:rsidR="001D08AB" w:rsidRPr="002A6D3C">
        <w:rPr>
          <w:rStyle w:val="hps"/>
          <w:lang w:val="es-ES_tradnl"/>
        </w:rPr>
        <w:fldChar w:fldCharType="begin" w:fldLock="1"/>
      </w:r>
      <w:r w:rsidR="001D08AB">
        <w:rPr>
          <w:rStyle w:val="hps"/>
          <w:lang w:val="es-ES_tradnl"/>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001D08AB" w:rsidRPr="002A6D3C">
        <w:rPr>
          <w:rStyle w:val="hps"/>
          <w:lang w:val="es-ES_tradnl"/>
        </w:rPr>
        <w:fldChar w:fldCharType="separate"/>
      </w:r>
      <w:r w:rsidR="001D08AB" w:rsidRPr="00F43FE7">
        <w:rPr>
          <w:rStyle w:val="hps"/>
          <w:noProof/>
          <w:lang w:val="es-ES_tradnl"/>
        </w:rPr>
        <w:t>[23]</w:t>
      </w:r>
      <w:r w:rsidR="001D08AB" w:rsidRPr="002A6D3C">
        <w:rPr>
          <w:rStyle w:val="hps"/>
          <w:lang w:val="es-ES_tradnl"/>
        </w:rPr>
        <w:fldChar w:fldCharType="end"/>
      </w:r>
      <w:r w:rsidR="001D08AB" w:rsidRPr="002A6D3C">
        <w:rPr>
          <w:rStyle w:val="hps"/>
          <w:lang w:val="es-ES_tradnl"/>
        </w:rPr>
        <w:fldChar w:fldCharType="begin" w:fldLock="1"/>
      </w:r>
      <w:r w:rsidR="001D08AB">
        <w:rPr>
          <w:rStyle w:val="hps"/>
          <w:lang w:val="es-ES_tradnl"/>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001D08AB" w:rsidRPr="002A6D3C">
        <w:rPr>
          <w:rStyle w:val="hps"/>
          <w:lang w:val="es-ES_tradnl"/>
        </w:rPr>
        <w:fldChar w:fldCharType="separate"/>
      </w:r>
      <w:r w:rsidR="001D08AB" w:rsidRPr="00F43FE7">
        <w:rPr>
          <w:rStyle w:val="hps"/>
          <w:noProof/>
          <w:lang w:val="es-ES_tradnl"/>
        </w:rPr>
        <w:t>[21]</w:t>
      </w:r>
      <w:r w:rsidR="001D08AB" w:rsidRPr="002A6D3C">
        <w:rPr>
          <w:rStyle w:val="hps"/>
          <w:lang w:val="es-ES_tradnl"/>
        </w:rPr>
        <w:fldChar w:fldCharType="end"/>
      </w:r>
      <w:r w:rsidR="001D08AB" w:rsidRPr="002A6D3C">
        <w:rPr>
          <w:rStyle w:val="hps"/>
          <w:lang w:val="es-ES_tradnl"/>
        </w:rPr>
        <w:fldChar w:fldCharType="begin" w:fldLock="1"/>
      </w:r>
      <w:r w:rsidR="001D08AB">
        <w:rPr>
          <w:rStyle w:val="hps"/>
          <w:lang w:val="es-ES_tradnl"/>
        </w:rPr>
        <w:instrText>ADDIN CSL_CITATION {"citationItems":[{"id":"ITEM-1","itemData":{"DOI":"10.1145/3301326.3301360","ISBN":"9781450365536","abstract":"Requirements elicitation is one of the most essential activities in requirements engineering. The last twenty years have seen a growing trend towards Internet of Things and these new applications imposed a challenge for requirements engineers to elicit requirements. The aim of this paper is to identify and present the current trends of elicitation techniques that have been applied in Internet of Things application. To achieve this aim, an electronic search on two computing-related databases was included in this systematic review. After a thorough scanned independently done by the writers, 12 selected publications were examined. The findings of this systematic review revealed that (1) home and public spaces were prevalent domains for Internet of Things applications, (2) interviews and prototypes were most frequently used elicitation techniques, and (3) stakeholders were the common requirements sources.","author":[{"dropping-particle":"","family":"Lim","given":"Tek Yong","non-dropping-particle":"","parse-names":false,"suffix":""},{"dropping-particle":"","family":"Chua","given":"Fang Fang","non-dropping-particle":"","parse-names":false,"suffix":""},{"dropping-particle":"","family":"Tajuddin","given":"Bushra Binti","non-dropping-particle":"","parse-names":false,"suffix":""}],"container-title":"ACM International Conference Proceeding Series","id":"ITEM-1","issued":{"date-parts":[["2018","12","14"]]},"page":"182-188","publisher":"Association for Computing Machinery","publisher-place":"New York, New York, USA","title":"Elicitation techniques for internet of things applications requirements: A systematic review","type":"paper-conference"},"uris":["http://www.mendeley.com/documents/?uuid=d71ed0ea-1ee3-35e3-ae3b-8e2cb93dc4e6"]}],"mendeley":{"formattedCitation":"[18]","plainTextFormattedCitation":"[18]","previouslyFormattedCitation":"[18]"},"properties":{"noteIndex":0},"schema":"https://github.com/citation-style-language/schema/raw/master/csl-citation.json"}</w:instrText>
      </w:r>
      <w:r w:rsidR="001D08AB" w:rsidRPr="002A6D3C">
        <w:rPr>
          <w:rStyle w:val="hps"/>
          <w:lang w:val="es-ES_tradnl"/>
        </w:rPr>
        <w:fldChar w:fldCharType="separate"/>
      </w:r>
      <w:r w:rsidR="001D08AB" w:rsidRPr="00F43FE7">
        <w:rPr>
          <w:rStyle w:val="hps"/>
          <w:noProof/>
          <w:lang w:val="es-ES_tradnl"/>
        </w:rPr>
        <w:t>[18]</w:t>
      </w:r>
      <w:r w:rsidR="001D08AB" w:rsidRPr="002A6D3C">
        <w:rPr>
          <w:rStyle w:val="hps"/>
          <w:lang w:val="es-ES_tradnl"/>
        </w:rPr>
        <w:fldChar w:fldCharType="end"/>
      </w:r>
      <w:r w:rsidR="001D08AB" w:rsidRPr="002A6D3C">
        <w:rPr>
          <w:rStyle w:val="hps"/>
          <w:lang w:val="es-ES_tradnl"/>
        </w:rPr>
        <w:t xml:space="preserve"> </w:t>
      </w:r>
      <w:r w:rsidR="001D08AB" w:rsidRPr="002A6D3C">
        <w:rPr>
          <w:rStyle w:val="hps"/>
          <w:lang w:val="es-ES_tradnl"/>
        </w:rPr>
        <w:fldChar w:fldCharType="begin" w:fldLock="1"/>
      </w:r>
      <w:r w:rsidR="001D08AB">
        <w:rPr>
          <w:rStyle w:val="hps"/>
          <w:lang w:val="es-ES_tradnl"/>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001D08AB" w:rsidRPr="002A6D3C">
        <w:rPr>
          <w:rStyle w:val="hps"/>
          <w:lang w:val="es-ES_tradnl"/>
        </w:rPr>
        <w:fldChar w:fldCharType="separate"/>
      </w:r>
      <w:r w:rsidR="001D08AB" w:rsidRPr="00F43FE7">
        <w:rPr>
          <w:rStyle w:val="hps"/>
          <w:noProof/>
          <w:lang w:val="es-ES_tradnl"/>
        </w:rPr>
        <w:t>[17]</w:t>
      </w:r>
      <w:r w:rsidR="001D08AB" w:rsidRPr="002A6D3C">
        <w:rPr>
          <w:rStyle w:val="hps"/>
          <w:lang w:val="es-ES_tradnl"/>
        </w:rPr>
        <w:fldChar w:fldCharType="end"/>
      </w:r>
      <w:r w:rsidR="001D08AB" w:rsidRPr="002A6D3C">
        <w:rPr>
          <w:rStyle w:val="hps"/>
          <w:lang w:val="es-ES_tradnl"/>
        </w:rPr>
        <w:fldChar w:fldCharType="begin" w:fldLock="1"/>
      </w:r>
      <w:r w:rsidR="001D08AB">
        <w:rPr>
          <w:rStyle w:val="hps"/>
          <w:lang w:val="es-ES_tradnl"/>
        </w:rPr>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ry"},"uris":["http://www.mendeley.com/documents/?uuid=65668c9d-842b-3f4f-b408-4bb88ebd1fde"]}],"mendeley":{"formattedCitation":"[16]","plainTextFormattedCitation":"[16]","previouslyFormattedCitation":"[16]"},"properties":{"noteIndex":0},"schema":"https://github.com/citation-style-language/schema/raw/master/csl-citation.json"}</w:instrText>
      </w:r>
      <w:r w:rsidR="001D08AB" w:rsidRPr="002A6D3C">
        <w:rPr>
          <w:rStyle w:val="hps"/>
          <w:lang w:val="es-ES_tradnl"/>
        </w:rPr>
        <w:fldChar w:fldCharType="separate"/>
      </w:r>
      <w:r w:rsidR="001D08AB" w:rsidRPr="00F43FE7">
        <w:rPr>
          <w:rStyle w:val="hps"/>
          <w:noProof/>
          <w:lang w:val="es-ES_tradnl"/>
        </w:rPr>
        <w:t>[16]</w:t>
      </w:r>
      <w:r w:rsidR="001D08AB" w:rsidRPr="002A6D3C">
        <w:rPr>
          <w:rStyle w:val="hps"/>
          <w:lang w:val="es-ES_tradnl"/>
        </w:rPr>
        <w:fldChar w:fldCharType="end"/>
      </w:r>
      <w:r w:rsidR="001D08AB" w:rsidRPr="002A6D3C">
        <w:rPr>
          <w:rStyle w:val="hps"/>
          <w:lang w:val="es-ES_tradnl"/>
        </w:rPr>
        <w:fldChar w:fldCharType="begin" w:fldLock="1"/>
      </w:r>
      <w:r w:rsidR="001D08AB">
        <w:rPr>
          <w:rStyle w:val="hps"/>
          <w:lang w:val="es-ES_tradnl"/>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001D08AB" w:rsidRPr="002A6D3C">
        <w:rPr>
          <w:rStyle w:val="hps"/>
          <w:lang w:val="es-ES_tradnl"/>
        </w:rPr>
        <w:fldChar w:fldCharType="separate"/>
      </w:r>
      <w:r w:rsidR="001D08AB" w:rsidRPr="00F43FE7">
        <w:rPr>
          <w:rStyle w:val="hps"/>
          <w:noProof/>
          <w:lang w:val="es-ES_tradnl"/>
        </w:rPr>
        <w:t>[15]</w:t>
      </w:r>
      <w:r w:rsidR="001D08AB" w:rsidRPr="002A6D3C">
        <w:rPr>
          <w:rStyle w:val="hps"/>
          <w:lang w:val="es-ES_tradnl"/>
        </w:rPr>
        <w:fldChar w:fldCharType="end"/>
      </w:r>
      <w:r w:rsidR="001D08AB" w:rsidRPr="002A6D3C">
        <w:rPr>
          <w:rStyle w:val="hps"/>
          <w:lang w:val="es-ES_tradnl"/>
        </w:rPr>
        <w:t>.</w:t>
      </w:r>
      <w:r w:rsidR="001D08AB">
        <w:rPr>
          <w:rStyle w:val="hps"/>
          <w:lang w:val="es-ES_tradnl"/>
        </w:rPr>
        <w:t xml:space="preserve"> De acuerdo a lo que se detalla en  </w:t>
      </w:r>
      <w:r w:rsidR="001D08AB">
        <w:rPr>
          <w:rFonts w:eastAsia="Times New Roman"/>
          <w:bCs/>
          <w:color w:val="000000"/>
          <w:sz w:val="16"/>
          <w:szCs w:val="16"/>
          <w:lang w:val="es-EC"/>
        </w:rPr>
        <w:fldChar w:fldCharType="begin" w:fldLock="1"/>
      </w:r>
      <w:r w:rsidR="001D08AB">
        <w:rPr>
          <w:rFonts w:eastAsia="Times New Roman"/>
          <w:bCs/>
          <w:color w:val="000000"/>
          <w:sz w:val="16"/>
          <w:szCs w:val="16"/>
          <w:lang w:val="es-EC"/>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001D08AB">
        <w:rPr>
          <w:rFonts w:eastAsia="Times New Roman"/>
          <w:bCs/>
          <w:color w:val="000000"/>
          <w:sz w:val="16"/>
          <w:szCs w:val="16"/>
          <w:lang w:val="es-EC"/>
        </w:rPr>
        <w:fldChar w:fldCharType="separate"/>
      </w:r>
      <w:r w:rsidR="001D08AB" w:rsidRPr="00F43FE7">
        <w:rPr>
          <w:rFonts w:eastAsia="Times New Roman"/>
          <w:bCs/>
          <w:noProof/>
          <w:color w:val="000000"/>
          <w:sz w:val="16"/>
          <w:szCs w:val="16"/>
          <w:lang w:val="es-EC"/>
        </w:rPr>
        <w:t>[45]</w:t>
      </w:r>
      <w:r w:rsidR="001D08AB">
        <w:rPr>
          <w:rFonts w:eastAsia="Times New Roman"/>
          <w:bCs/>
          <w:color w:val="000000"/>
          <w:sz w:val="16"/>
          <w:szCs w:val="16"/>
          <w:lang w:val="es-EC"/>
        </w:rPr>
        <w:fldChar w:fldCharType="end"/>
      </w:r>
      <w:r w:rsidR="001D08AB">
        <w:rPr>
          <w:rFonts w:eastAsia="Times New Roman"/>
          <w:b/>
          <w:color w:val="000000"/>
          <w:sz w:val="16"/>
          <w:szCs w:val="16"/>
          <w:lang w:val="es-EC"/>
        </w:rPr>
        <w:t xml:space="preserve"> </w:t>
      </w:r>
      <w:r w:rsidR="001D08AB" w:rsidRPr="001D08AB">
        <w:rPr>
          <w:rFonts w:eastAsia="Times New Roman"/>
          <w:b/>
          <w:color w:val="000000"/>
          <w:lang w:val="es-EC"/>
        </w:rPr>
        <w:fldChar w:fldCharType="begin" w:fldLock="1"/>
      </w:r>
      <w:r w:rsidR="001D08AB" w:rsidRPr="001D08AB">
        <w:rPr>
          <w:rFonts w:eastAsia="Times New Roman"/>
          <w:b/>
          <w:color w:val="000000"/>
          <w:lang w:val="es-EC"/>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sidR="001D08AB" w:rsidRPr="001D08AB">
        <w:rPr>
          <w:rFonts w:eastAsia="Times New Roman"/>
          <w:b/>
          <w:color w:val="000000"/>
          <w:lang w:val="es-EC"/>
        </w:rPr>
        <w:fldChar w:fldCharType="separate"/>
      </w:r>
      <w:r w:rsidR="001D08AB" w:rsidRPr="001D08AB">
        <w:rPr>
          <w:rFonts w:eastAsia="Times New Roman"/>
          <w:noProof/>
          <w:color w:val="000000"/>
          <w:lang w:val="es-EC"/>
        </w:rPr>
        <w:t>[1]</w:t>
      </w:r>
      <w:r w:rsidR="001D08AB" w:rsidRPr="001D08AB">
        <w:rPr>
          <w:rFonts w:eastAsia="Times New Roman"/>
          <w:b/>
          <w:color w:val="000000"/>
          <w:lang w:val="es-EC"/>
        </w:rPr>
        <w:fldChar w:fldCharType="end"/>
      </w:r>
      <w:r w:rsidR="001D08AB" w:rsidRPr="001D08AB">
        <w:rPr>
          <w:rFonts w:eastAsia="Times New Roman"/>
          <w:b/>
          <w:color w:val="000000"/>
          <w:lang w:val="es-EC"/>
        </w:rPr>
        <w:fldChar w:fldCharType="begin" w:fldLock="1"/>
      </w:r>
      <w:r w:rsidR="001D08AB" w:rsidRPr="001D08AB">
        <w:rPr>
          <w:rFonts w:eastAsia="Times New Roman"/>
          <w:b/>
          <w:color w:val="000000"/>
          <w:lang w:val="es-EC"/>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sidR="001D08AB" w:rsidRPr="001D08AB">
        <w:rPr>
          <w:rFonts w:eastAsia="Times New Roman"/>
          <w:b/>
          <w:color w:val="000000"/>
          <w:lang w:val="es-EC"/>
        </w:rPr>
        <w:fldChar w:fldCharType="separate"/>
      </w:r>
      <w:r w:rsidR="001D08AB" w:rsidRPr="001D08AB">
        <w:rPr>
          <w:rFonts w:eastAsia="Times New Roman"/>
          <w:noProof/>
          <w:color w:val="000000"/>
          <w:lang w:val="es-EC"/>
        </w:rPr>
        <w:t>[12]</w:t>
      </w:r>
      <w:r w:rsidR="001D08AB" w:rsidRPr="001D08AB">
        <w:rPr>
          <w:rFonts w:eastAsia="Times New Roman"/>
          <w:b/>
          <w:color w:val="000000"/>
          <w:lang w:val="es-EC"/>
        </w:rPr>
        <w:fldChar w:fldCharType="end"/>
      </w:r>
      <w:r w:rsidR="001D08AB" w:rsidRPr="001D08AB">
        <w:rPr>
          <w:rFonts w:eastAsia="Times New Roman"/>
          <w:b/>
          <w:color w:val="000000"/>
          <w:lang w:val="es-EC"/>
        </w:rPr>
        <w:fldChar w:fldCharType="begin" w:fldLock="1"/>
      </w:r>
      <w:r w:rsidR="001D08AB" w:rsidRPr="001D08AB">
        <w:rPr>
          <w:rFonts w:eastAsia="Times New Roman"/>
          <w:b/>
          <w:color w:val="000000"/>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001D08AB" w:rsidRPr="001D08AB">
        <w:rPr>
          <w:rFonts w:eastAsia="Times New Roman"/>
          <w:b/>
          <w:color w:val="000000"/>
          <w:lang w:val="es-EC"/>
        </w:rPr>
        <w:fldChar w:fldCharType="separate"/>
      </w:r>
      <w:r w:rsidR="001D08AB" w:rsidRPr="001D08AB">
        <w:rPr>
          <w:rFonts w:eastAsia="Times New Roman"/>
          <w:noProof/>
          <w:color w:val="000000"/>
          <w:lang w:val="es-EC"/>
        </w:rPr>
        <w:t>[34]</w:t>
      </w:r>
      <w:r w:rsidR="001D08AB" w:rsidRPr="001D08AB">
        <w:rPr>
          <w:rFonts w:eastAsia="Times New Roman"/>
          <w:b/>
          <w:color w:val="000000"/>
          <w:lang w:val="es-EC"/>
        </w:rPr>
        <w:fldChar w:fldCharType="end"/>
      </w:r>
      <w:r w:rsidR="001D08AB" w:rsidRPr="001D08AB">
        <w:rPr>
          <w:rFonts w:eastAsia="Times New Roman"/>
          <w:b/>
          <w:color w:val="000000"/>
          <w:lang w:val="es-EC"/>
        </w:rPr>
        <w:fldChar w:fldCharType="begin" w:fldLock="1"/>
      </w:r>
      <w:r w:rsidR="001D08AB" w:rsidRPr="001D08AB">
        <w:rPr>
          <w:rFonts w:eastAsia="Times New Roman"/>
          <w:b/>
          <w:color w:val="000000"/>
          <w:lang w:val="es-EC"/>
        </w:rPr>
        <w:instrText>ADDIN CSL_CITATION {"citationItems":[{"id":"ITEM-1","itemData":{"DOI":"10.1016/j.procs.2016.08.217","ISSN":"18770509","abstract":"Requirements for a system are often discovered during negotiation process for conflicts among stakeholders, rather than at the time when stakeholders are thinking about their own requirements uncritically in a requirements meeting. Conflicts could be utilized as a driving force to discover significant functional and/or non-functional requirements for the system, by handling conflicts in the requirements meeting appropriately. In this paper, we propose a support tool for discovering conflicts, called as an extended goal graph. We implemented a prototype of the tool and constructed an environment for analyzing requirements meeting. The prototype and the environment were applied to a requirements meeting on improvement of selling area in drugstore. Issues and solutions for practical use of the tool are discussed on the results of feasibility test.","author":[{"dropping-particle":"","family":"Kushiro","given":"Noriyuki","non-dropping-particle":"","parse-names":false,"suffix":""},{"dropping-particle":"","family":"Shimizu","given":"Takuro","non-dropping-particle":"","parse-names":false,"suffix":""},{"dropping-particle":"","family":"Ehira","given":"Tatsuya","non-dropping-particle":"","parse-names":false,"suffix":""}],"container-title":"Procedia Computer Science","id":"ITEM-1","issued":{"date-parts":[["2016","1","1"]]},"page":"1691-1700","publisher":"Elsevier B.V.","title":"Requirements Elicitation with Extended Goal Graph","type":"paper-conference","volume":"96"},"uris":["http://www.mendeley.com/documents/?uuid=a36ffae7-8847-3c0a-9f03-5bc1143adf4e"]}],"mendeley":{"formattedCitation":"[33]","plainTextFormattedCitation":"[33]","previouslyFormattedCitation":"[33]"},"properties":{"noteIndex":0},"schema":"https://github.com/citation-style-language/schema/raw/master/csl-citation.json"}</w:instrText>
      </w:r>
      <w:r w:rsidR="001D08AB" w:rsidRPr="001D08AB">
        <w:rPr>
          <w:rFonts w:eastAsia="Times New Roman"/>
          <w:b/>
          <w:color w:val="000000"/>
          <w:lang w:val="es-EC"/>
        </w:rPr>
        <w:fldChar w:fldCharType="separate"/>
      </w:r>
      <w:r w:rsidR="001D08AB" w:rsidRPr="001D08AB">
        <w:rPr>
          <w:rFonts w:eastAsia="Times New Roman"/>
          <w:noProof/>
          <w:color w:val="000000"/>
          <w:lang w:val="es-EC"/>
        </w:rPr>
        <w:t>[33]</w:t>
      </w:r>
      <w:r w:rsidR="001D08AB" w:rsidRPr="001D08AB">
        <w:rPr>
          <w:rFonts w:eastAsia="Times New Roman"/>
          <w:b/>
          <w:color w:val="000000"/>
          <w:lang w:val="es-EC"/>
        </w:rPr>
        <w:fldChar w:fldCharType="end"/>
      </w:r>
      <w:r w:rsidR="001D08AB" w:rsidRPr="001D08AB">
        <w:rPr>
          <w:rFonts w:eastAsia="Times New Roman"/>
          <w:b/>
          <w:color w:val="000000"/>
          <w:lang w:val="es-EC"/>
        </w:rPr>
        <w:fldChar w:fldCharType="begin" w:fldLock="1"/>
      </w:r>
      <w:r w:rsidR="001D08AB" w:rsidRPr="001D08AB">
        <w:rPr>
          <w:rFonts w:eastAsia="Times New Roman"/>
          <w:b/>
          <w:color w:val="000000"/>
          <w:lang w:val="es-EC"/>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sidR="001D08AB" w:rsidRPr="001D08AB">
        <w:rPr>
          <w:rFonts w:eastAsia="Times New Roman"/>
          <w:b/>
          <w:color w:val="000000"/>
          <w:lang w:val="es-EC"/>
        </w:rPr>
        <w:fldChar w:fldCharType="separate"/>
      </w:r>
      <w:r w:rsidR="001D08AB" w:rsidRPr="001D08AB">
        <w:rPr>
          <w:rFonts w:eastAsia="Times New Roman"/>
          <w:noProof/>
          <w:color w:val="000000"/>
          <w:lang w:val="es-EC"/>
        </w:rPr>
        <w:t>[32]</w:t>
      </w:r>
      <w:r w:rsidR="001D08AB" w:rsidRPr="001D08AB">
        <w:rPr>
          <w:rFonts w:eastAsia="Times New Roman"/>
          <w:b/>
          <w:color w:val="000000"/>
          <w:lang w:val="es-EC"/>
        </w:rPr>
        <w:fldChar w:fldCharType="end"/>
      </w:r>
      <w:r w:rsidR="001D08AB" w:rsidRPr="001D08AB">
        <w:rPr>
          <w:rFonts w:eastAsia="Times New Roman"/>
          <w:b/>
          <w:color w:val="000000"/>
          <w:lang w:val="es-EC"/>
        </w:rPr>
        <w:fldChar w:fldCharType="begin" w:fldLock="1"/>
      </w:r>
      <w:r w:rsidR="001D08AB" w:rsidRPr="001D08AB">
        <w:rPr>
          <w:rFonts w:eastAsia="Times New Roman"/>
          <w:b/>
          <w:color w:val="000000"/>
          <w:lang w:val="es-EC"/>
        </w:rPr>
        <w:instrText>ADDIN CSL_CITATION {"citationItems":[{"id":"ITEM-1","itemData":{"DOI":"10.1109/EmpiRE.2018.00007","ISBN":"9781538683590","abstract":"Requirements Engineering is a multidisciplinary and a human-centered process, therefore, the artifacts produced from RE are always error-prone. The most significant of these errors are missing or misunderstanding requirements. Information loss in RE could result in omitted logic in the software, which will be onerous to correct at the later stages of development. In this paper, we demonstrate and investigate how interactive and Loud Paper Prototyping (LPP) can be integrated to collect stakeholders' needs and expectations than interactive prototyping or face-to-face meetings alone. To this end, we conducted a case study of (1) 31 mobile application (App) development teams who applied either of interactive or loud prototyping and (2) 19 mobile App development teams who applied only the face-to-face meetings. From this study, we found that while using Silent Paper Prototyping (SPP) rather than No Paper Prototyping (NPP) is a more efficient technique to capture Non-Functional Requirements (NFRs), User Interface (UI) requirements, and existing requirements, LPP is more applicable to manage NFRs, UI requirements, as well as adding new requirements and removing/modifying the existing requirements. We also found that among LPP and SPP, LPP is more efficient to capture and influence Functional Requirements (FRs).","author":[{"dropping-particle":"","family":"Shakeri Hossein Abad","given":"Zahra","non-dropping-particle":"","parse-names":false,"suffix":""},{"dropping-particle":"","family":"Moazzam","given":"Sania","non-dropping-particle":"","parse-names":false,"suffix":""},{"dropping-particle":"","family":"Lo","given":"Christina","non-dropping-particle":"","parse-names":false,"suffix":""},{"dropping-particle":"","family":"Lan","given":"Tianhan","non-dropping-particle":"","parse-names":false,"suffix":""},{"dropping-particle":"","family":"Frroku","given":"Elis","non-dropping-particle":"","parse-names":false,"suffix":""},{"dropping-particle":"","family":"Kim","given":"Heejun","non-dropping-particle":"","parse-names":false,"suffix":""}],"container-title":"Proceedings - 2018 7th Workshop on Empirical Requirements Engineering, EmpiRE 2018","id":"ITEM-1","issued":{"date-parts":[["2018","10","19"]]},"page":"16-23","publisher":"Institute of Electrical and Electronics Engineers Inc.","title":"Loud and Interactive Paper Prototyping in Requirements Elicitation: What is it Good for?","type":"paper-conference"},"uris":["http://www.mendeley.com/documents/?uuid=5976f8b3-370a-3113-b19c-ec9ce1321a78"]}],"mendeley":{"formattedCitation":"[31]","plainTextFormattedCitation":"[31]","previouslyFormattedCitation":"[31]"},"properties":{"noteIndex":0},"schema":"https://github.com/citation-style-language/schema/raw/master/csl-citation.json"}</w:instrText>
      </w:r>
      <w:r w:rsidR="001D08AB" w:rsidRPr="001D08AB">
        <w:rPr>
          <w:rFonts w:eastAsia="Times New Roman"/>
          <w:b/>
          <w:color w:val="000000"/>
          <w:lang w:val="es-EC"/>
        </w:rPr>
        <w:fldChar w:fldCharType="separate"/>
      </w:r>
      <w:r w:rsidR="001D08AB" w:rsidRPr="001D08AB">
        <w:rPr>
          <w:rFonts w:eastAsia="Times New Roman"/>
          <w:noProof/>
          <w:color w:val="000000"/>
          <w:lang w:val="es-EC"/>
        </w:rPr>
        <w:t>[31]</w:t>
      </w:r>
      <w:r w:rsidR="001D08AB" w:rsidRPr="001D08AB">
        <w:rPr>
          <w:rFonts w:eastAsia="Times New Roman"/>
          <w:b/>
          <w:color w:val="000000"/>
          <w:lang w:val="es-EC"/>
        </w:rPr>
        <w:fldChar w:fldCharType="end"/>
      </w:r>
      <w:r w:rsidR="001D08AB" w:rsidRPr="001D08AB">
        <w:rPr>
          <w:rFonts w:eastAsia="Times New Roman"/>
          <w:b/>
          <w:color w:val="000000"/>
          <w:lang w:val="es-EC"/>
        </w:rPr>
        <w:fldChar w:fldCharType="begin" w:fldLock="1"/>
      </w:r>
      <w:r w:rsidR="001D08AB" w:rsidRPr="001D08AB">
        <w:rPr>
          <w:rFonts w:eastAsia="Times New Roman"/>
          <w:b/>
          <w:color w:val="000000"/>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001D08AB" w:rsidRPr="001D08AB">
        <w:rPr>
          <w:rFonts w:eastAsia="Times New Roman"/>
          <w:b/>
          <w:color w:val="000000"/>
          <w:lang w:val="es-EC"/>
        </w:rPr>
        <w:fldChar w:fldCharType="separate"/>
      </w:r>
      <w:r w:rsidR="001D08AB" w:rsidRPr="001D08AB">
        <w:rPr>
          <w:rFonts w:eastAsia="Times New Roman"/>
          <w:noProof/>
          <w:color w:val="000000"/>
          <w:lang w:val="es-EC"/>
        </w:rPr>
        <w:t>[30]</w:t>
      </w:r>
      <w:r w:rsidR="001D08AB" w:rsidRPr="001D08AB">
        <w:rPr>
          <w:rFonts w:eastAsia="Times New Roman"/>
          <w:b/>
          <w:color w:val="000000"/>
          <w:lang w:val="es-EC"/>
        </w:rPr>
        <w:fldChar w:fldCharType="end"/>
      </w:r>
      <w:r w:rsidR="001D08AB" w:rsidRPr="001D08AB">
        <w:rPr>
          <w:rFonts w:eastAsia="Times New Roman"/>
          <w:b/>
          <w:color w:val="000000"/>
          <w:lang w:val="es-EC"/>
        </w:rPr>
        <w:fldChar w:fldCharType="begin" w:fldLock="1"/>
      </w:r>
      <w:r w:rsidR="001D08AB" w:rsidRPr="001D08AB">
        <w:rPr>
          <w:rFonts w:eastAsia="Times New Roman"/>
          <w:b/>
          <w:color w:val="000000"/>
          <w:lang w:val="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001D08AB" w:rsidRPr="001D08AB">
        <w:rPr>
          <w:rFonts w:eastAsia="Times New Roman"/>
          <w:b/>
          <w:color w:val="000000"/>
          <w:lang w:val="es-EC"/>
        </w:rPr>
        <w:fldChar w:fldCharType="separate"/>
      </w:r>
      <w:r w:rsidR="001D08AB" w:rsidRPr="001D08AB">
        <w:rPr>
          <w:rFonts w:eastAsia="Times New Roman"/>
          <w:noProof/>
          <w:color w:val="000000"/>
          <w:lang w:val="es-EC"/>
        </w:rPr>
        <w:t>[17]</w:t>
      </w:r>
      <w:r w:rsidR="001D08AB" w:rsidRPr="001D08AB">
        <w:rPr>
          <w:rFonts w:eastAsia="Times New Roman"/>
          <w:b/>
          <w:color w:val="000000"/>
          <w:lang w:val="es-EC"/>
        </w:rPr>
        <w:fldChar w:fldCharType="end"/>
      </w:r>
      <w:r w:rsidR="001D08AB" w:rsidRPr="001D08AB">
        <w:rPr>
          <w:rFonts w:eastAsia="Times New Roman"/>
          <w:b/>
          <w:color w:val="000000"/>
          <w:lang w:val="es-EC"/>
        </w:rPr>
        <w:fldChar w:fldCharType="begin" w:fldLock="1"/>
      </w:r>
      <w:r w:rsidR="001D08AB" w:rsidRPr="001D08AB">
        <w:rPr>
          <w:rFonts w:eastAsia="Times New Roman"/>
          <w:b/>
          <w:color w:val="000000"/>
          <w:lang w:val="es-EC"/>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001D08AB" w:rsidRPr="001D08AB">
        <w:rPr>
          <w:rFonts w:eastAsia="Times New Roman"/>
          <w:b/>
          <w:color w:val="000000"/>
          <w:lang w:val="es-EC"/>
        </w:rPr>
        <w:fldChar w:fldCharType="separate"/>
      </w:r>
      <w:r w:rsidR="001D08AB" w:rsidRPr="001D08AB">
        <w:rPr>
          <w:rFonts w:eastAsia="Times New Roman"/>
          <w:noProof/>
          <w:color w:val="000000"/>
          <w:lang w:val="es-EC"/>
        </w:rPr>
        <w:t>[15]</w:t>
      </w:r>
      <w:r w:rsidR="001D08AB" w:rsidRPr="001D08AB">
        <w:rPr>
          <w:rFonts w:eastAsia="Times New Roman"/>
          <w:b/>
          <w:color w:val="000000"/>
          <w:lang w:val="es-EC"/>
        </w:rPr>
        <w:fldChar w:fldCharType="end"/>
      </w:r>
      <w:r w:rsidR="005B65E2" w:rsidRPr="001D08AB">
        <w:rPr>
          <w:rStyle w:val="hps"/>
          <w:lang w:val="es-ES_tradnl"/>
        </w:rPr>
        <w:t xml:space="preserve"> </w:t>
      </w:r>
      <w:r w:rsidR="001D08AB" w:rsidRPr="002A6D3C">
        <w:rPr>
          <w:rStyle w:val="hps"/>
          <w:spacing w:val="-1"/>
          <w:lang w:val="es-ES_tradnl"/>
        </w:rPr>
        <w:t>proponen que es eficiente la creación de prototipos para mejorar la interacción con el usuario</w:t>
      </w:r>
      <w:r w:rsidR="001D08AB">
        <w:rPr>
          <w:rStyle w:val="hps"/>
          <w:spacing w:val="-1"/>
          <w:lang w:val="es-ES_tradnl"/>
        </w:rPr>
        <w:t xml:space="preserve">. </w:t>
      </w:r>
      <w:r w:rsidR="00E65DF3" w:rsidRPr="002A6D3C">
        <w:rPr>
          <w:rStyle w:val="hps"/>
          <w:spacing w:val="-1"/>
          <w:lang w:val="es-ES_tradnl"/>
        </w:rPr>
        <w:t xml:space="preserve">En los artículos </w:t>
      </w:r>
      <w:r w:rsidR="00E65DF3" w:rsidRPr="002A6D3C">
        <w:rPr>
          <w:rStyle w:val="hps"/>
          <w:spacing w:val="-1"/>
          <w:lang w:val="es-ES_tradnl"/>
        </w:rPr>
        <w:fldChar w:fldCharType="begin" w:fldLock="1"/>
      </w:r>
      <w:r w:rsidR="00E65DF3">
        <w:rPr>
          <w:rStyle w:val="hps"/>
          <w:spacing w:val="-1"/>
          <w:lang w:val="es-ES_tradnl"/>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sidR="00E65DF3" w:rsidRPr="002A6D3C">
        <w:rPr>
          <w:rStyle w:val="hps"/>
          <w:spacing w:val="-1"/>
          <w:lang w:val="es-ES_tradnl"/>
        </w:rPr>
        <w:fldChar w:fldCharType="separate"/>
      </w:r>
      <w:r w:rsidR="00E65DF3" w:rsidRPr="009F5999">
        <w:rPr>
          <w:rStyle w:val="hps"/>
          <w:noProof/>
          <w:spacing w:val="-1"/>
          <w:lang w:val="es-ES_tradnl"/>
        </w:rPr>
        <w:t>[1]</w:t>
      </w:r>
      <w:r w:rsidR="00E65DF3" w:rsidRPr="002A6D3C">
        <w:rPr>
          <w:rStyle w:val="hps"/>
          <w:spacing w:val="-1"/>
          <w:lang w:val="es-ES_tradnl"/>
        </w:rPr>
        <w:fldChar w:fldCharType="end"/>
      </w:r>
      <w:r w:rsidR="00E65DF3" w:rsidRPr="002A6D3C">
        <w:rPr>
          <w:rStyle w:val="hps"/>
          <w:spacing w:val="-1"/>
          <w:lang w:val="es-ES_tradnl"/>
        </w:rPr>
        <w:fldChar w:fldCharType="begin" w:fldLock="1"/>
      </w:r>
      <w:r w:rsidR="00E65DF3">
        <w:rPr>
          <w:rStyle w:val="hps"/>
          <w:spacing w:val="-1"/>
          <w:lang w:val="es-ES_tradnl"/>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sidR="00E65DF3" w:rsidRPr="002A6D3C">
        <w:rPr>
          <w:rStyle w:val="hps"/>
          <w:spacing w:val="-1"/>
          <w:lang w:val="es-ES_tradnl"/>
        </w:rPr>
        <w:fldChar w:fldCharType="separate"/>
      </w:r>
      <w:r w:rsidR="00E65DF3" w:rsidRPr="00F43FE7">
        <w:rPr>
          <w:rStyle w:val="hps"/>
          <w:noProof/>
          <w:spacing w:val="-1"/>
          <w:lang w:val="es-ES_tradnl"/>
        </w:rPr>
        <w:t>[39]</w:t>
      </w:r>
      <w:r w:rsidR="00E65DF3" w:rsidRPr="002A6D3C">
        <w:rPr>
          <w:rStyle w:val="hps"/>
          <w:spacing w:val="-1"/>
          <w:lang w:val="es-ES_tradnl"/>
        </w:rPr>
        <w:fldChar w:fldCharType="end"/>
      </w:r>
      <w:r w:rsidR="00E65DF3" w:rsidRPr="002A6D3C">
        <w:rPr>
          <w:rStyle w:val="hps"/>
          <w:spacing w:val="-1"/>
          <w:lang w:val="es-ES_tradnl"/>
        </w:rPr>
        <w:fldChar w:fldCharType="begin" w:fldLock="1"/>
      </w:r>
      <w:r w:rsidR="00E65DF3">
        <w:rPr>
          <w:rStyle w:val="hps"/>
          <w:spacing w:val="-1"/>
          <w:lang w:val="es-ES_tradnl"/>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00E65DF3" w:rsidRPr="002A6D3C">
        <w:rPr>
          <w:rStyle w:val="hps"/>
          <w:spacing w:val="-1"/>
          <w:lang w:val="es-ES_tradnl"/>
        </w:rPr>
        <w:fldChar w:fldCharType="separate"/>
      </w:r>
      <w:r w:rsidR="00E65DF3" w:rsidRPr="00F43FE7">
        <w:rPr>
          <w:rStyle w:val="hps"/>
          <w:noProof/>
          <w:spacing w:val="-1"/>
          <w:lang w:val="es-ES_tradnl"/>
        </w:rPr>
        <w:t>[34]</w:t>
      </w:r>
      <w:r w:rsidR="00E65DF3" w:rsidRPr="002A6D3C">
        <w:rPr>
          <w:rStyle w:val="hps"/>
          <w:spacing w:val="-1"/>
          <w:lang w:val="es-ES_tradnl"/>
        </w:rPr>
        <w:fldChar w:fldCharType="end"/>
      </w:r>
      <w:r w:rsidR="00E65DF3" w:rsidRPr="002A6D3C">
        <w:rPr>
          <w:rStyle w:val="hps"/>
          <w:spacing w:val="-1"/>
          <w:lang w:val="es-ES_tradnl"/>
        </w:rPr>
        <w:fldChar w:fldCharType="begin" w:fldLock="1"/>
      </w:r>
      <w:r w:rsidR="00E65DF3">
        <w:rPr>
          <w:rStyle w:val="hps"/>
          <w:spacing w:val="-1"/>
          <w:lang w:val="es-ES_tradnl"/>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00E65DF3" w:rsidRPr="002A6D3C">
        <w:rPr>
          <w:rStyle w:val="hps"/>
          <w:spacing w:val="-1"/>
          <w:lang w:val="es-ES_tradnl"/>
        </w:rPr>
        <w:fldChar w:fldCharType="separate"/>
      </w:r>
      <w:r w:rsidR="00E65DF3" w:rsidRPr="00F43FE7">
        <w:rPr>
          <w:rStyle w:val="hps"/>
          <w:noProof/>
          <w:spacing w:val="-1"/>
          <w:lang w:val="es-ES_tradnl"/>
        </w:rPr>
        <w:t>[30]</w:t>
      </w:r>
      <w:r w:rsidR="00E65DF3" w:rsidRPr="002A6D3C">
        <w:rPr>
          <w:rStyle w:val="hps"/>
          <w:spacing w:val="-1"/>
          <w:lang w:val="es-ES_tradnl"/>
        </w:rPr>
        <w:fldChar w:fldCharType="end"/>
      </w:r>
      <w:r w:rsidR="00E65DF3" w:rsidRPr="002A6D3C">
        <w:rPr>
          <w:rStyle w:val="hps"/>
          <w:spacing w:val="-1"/>
          <w:lang w:val="es-ES_tradnl"/>
        </w:rPr>
        <w:fldChar w:fldCharType="begin" w:fldLock="1"/>
      </w:r>
      <w:r w:rsidR="00E65DF3">
        <w:rPr>
          <w:rStyle w:val="hps"/>
          <w:spacing w:val="-1"/>
          <w:lang w:val="es-ES_tradnl"/>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 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Conference","id":"ITEM-1","issued":{"date-parts":[["2016","8","24"]]},"page":"233-238","publisher":"IEEE Computer Society","title":"Situation-Oriented Requirements Elicitation","type":"paper-conference","volume":"1"},"uris":["http://www.mendeley.com/documents/?uuid=b77631ff-3f7b-32ab-a118-97d9a76741ec"]}],"mendeley":{"formattedCitation":"[26]","plainTextFormattedCitation":"[26]","previouslyFormattedCitation":"[26]"},"properties":{"noteIndex":0},"schema":"https://github.com/citation-style-language/schema/raw/master/csl-citation.json"}</w:instrText>
      </w:r>
      <w:r w:rsidR="00E65DF3" w:rsidRPr="002A6D3C">
        <w:rPr>
          <w:rStyle w:val="hps"/>
          <w:spacing w:val="-1"/>
          <w:lang w:val="es-ES_tradnl"/>
        </w:rPr>
        <w:fldChar w:fldCharType="separate"/>
      </w:r>
      <w:r w:rsidR="00E65DF3" w:rsidRPr="00F43FE7">
        <w:rPr>
          <w:rStyle w:val="hps"/>
          <w:noProof/>
          <w:spacing w:val="-1"/>
          <w:lang w:val="es-ES_tradnl"/>
        </w:rPr>
        <w:t>[26]</w:t>
      </w:r>
      <w:r w:rsidR="00E65DF3" w:rsidRPr="002A6D3C">
        <w:rPr>
          <w:rStyle w:val="hps"/>
          <w:spacing w:val="-1"/>
          <w:lang w:val="es-ES_tradnl"/>
        </w:rPr>
        <w:fldChar w:fldCharType="end"/>
      </w:r>
      <w:r w:rsidR="00E65DF3" w:rsidRPr="002A6D3C">
        <w:rPr>
          <w:rStyle w:val="hps"/>
          <w:spacing w:val="-1"/>
          <w:lang w:val="es-ES_tradnl"/>
        </w:rPr>
        <w:fldChar w:fldCharType="begin" w:fldLock="1"/>
      </w:r>
      <w:r w:rsidR="00E65DF3">
        <w:rPr>
          <w:rStyle w:val="hps"/>
          <w:spacing w:val="-1"/>
          <w:lang w:val="es-ES_tradnl"/>
        </w:rPr>
        <w:instrText>ADDIN CSL_CITATION {"citationItems":[{"id":"ITEM-1","itemData":{"DOI":"10.1145/3301326.3301360","ISBN":"9781450365536","abstract":"Requirements elicitation is one of the most essential activities in requirements engineering. The last twenty years have seen a growing trend towards Internet of Things and these new applications imposed a challenge for requirements engineers to elicit requirements. The aim of this paper is to identify and present the current trends of elicitation techniques that have been applied in Internet of Things application. To achieve this aim, an electronic search on two computing-related databases was included in this systematic review. After a thorough scanned independently done by the writers, 12 selected publications were examined. The findings of this systematic review revealed that (1) home and public spaces were prevalent domains for Internet of Things applications, (2) interviews and prototypes were most frequently used elicitation techniques, and (3) stakeholders were the common requirements sources.","author":[{"dropping-particle":"","family":"Lim","given":"Tek Yong","non-dropping-particle":"","parse-names":false,"suffix":""},{"dropping-particle":"","family":"Chua","given":"Fang Fang","non-dropping-particle":"","parse-names":false,"suffix":""},{"dropping-particle":"","family":"Tajuddin","given":"Bushra Binti","non-dropping-particle":"","parse-names":false,"suffix":""}],"container-title":"ACM International Conference Proceeding Series","id":"ITEM-1","issued":{"date-parts":[["2018","12","14"]]},"page":"182-188","publisher":"Association for Computing Machinery","publisher-place":"New York, New York, USA","title":"Elicitation techniques for internet of things applications requirements: A systematic review","type":"paper-conference"},"uris":["http://www.mendeley.com/documents/?uuid=d71ed0ea-1ee3-35e3-ae3b-8e2cb93dc4e6"]}],"mendeley":{"formattedCitation":"[18]","plainTextFormattedCitation":"[18]","previouslyFormattedCitation":"[18]"},"properties":{"noteIndex":0},"schema":"https://github.com/citation-style-language/schema/raw/master/csl-citation.json"}</w:instrText>
      </w:r>
      <w:r w:rsidR="00E65DF3" w:rsidRPr="002A6D3C">
        <w:rPr>
          <w:rStyle w:val="hps"/>
          <w:spacing w:val="-1"/>
          <w:lang w:val="es-ES_tradnl"/>
        </w:rPr>
        <w:fldChar w:fldCharType="separate"/>
      </w:r>
      <w:r w:rsidR="00E65DF3" w:rsidRPr="00F43FE7">
        <w:rPr>
          <w:rStyle w:val="hps"/>
          <w:noProof/>
          <w:spacing w:val="-1"/>
          <w:lang w:val="es-ES_tradnl"/>
        </w:rPr>
        <w:t>[18]</w:t>
      </w:r>
      <w:r w:rsidR="00E65DF3" w:rsidRPr="002A6D3C">
        <w:rPr>
          <w:rStyle w:val="hps"/>
          <w:spacing w:val="-1"/>
          <w:lang w:val="es-ES_tradnl"/>
        </w:rPr>
        <w:fldChar w:fldCharType="end"/>
      </w:r>
      <w:r w:rsidR="00E65DF3" w:rsidRPr="002A6D3C">
        <w:rPr>
          <w:rStyle w:val="hps"/>
          <w:spacing w:val="-1"/>
          <w:lang w:val="es-ES_tradnl"/>
        </w:rPr>
        <w:fldChar w:fldCharType="begin" w:fldLock="1"/>
      </w:r>
      <w:r w:rsidR="00E65DF3">
        <w:rPr>
          <w:rStyle w:val="hps"/>
          <w:spacing w:val="-1"/>
          <w:lang w:val="es-ES_tradnl"/>
        </w:rPr>
        <w:instrText>ADDIN CSL_CITATION {"citationItems":[{"id":"ITEM-1","itemData":{"DOI":"10.1109/ICENCO48310.2019.9027371","ISBN":"9781728151465","abstract":"eLearning is gaining more ranking nowadays; eLearning systems (eLS) are in continuous need for improvements to meet its stakeholders' requirements. Traditional requirements elicitation techniques can't satisfy the continuous requirements of eLearning stakeholders. Crowdsourcing is an emerging concept in the requirements elicitation, an approach of requirements elicitation based on the crowdsourcing concept for eLS is discussed. In this paper the approach is further evaluated using bi-gram topic modeling. This will assess the approach validity to better extract eLearning stakeholders' requirements and help in the requirements elicitation and evolution of eLS. The bi-gram evaluation was applied on three LMS products and the results were compared with the results of LDA algorithm extraction and with the manual extraction of the requirements. The average results of bigram model were 0.68 f-measure, 0.76 precision, and 0.61 recall. The extracted keywords using bi-gram were better than normal LDA algorithm, relevant and can help in requirements evolution of the eLS.","author":[{"dropping-particle":"","family":"Rizk","given":"Nancy M.","non-dropping-particle":"","parse-names":false,"suffix":""},{"dropping-particle":"","family":"Nasr","given":"Eman S.","non-dropping-particle":"","parse-names":false,"suffix":""},{"dropping-particle":"","family":"Gheith","given":"Mervat H.","non-dropping-particle":"","parse-names":false,"suffix":""}],"container-title":"ICENCO 2019 - 2019 15th International Computer Engineering Conference: Utilizing Machine Intelligence for a Better World","id":"ITEM-1","issued":{"date-parts":[["2019","12","1"]]},"page":"222-226","publisher":"Institute of Electrical and Electronics Engineers Inc.","title":"Enhancing CREeLS the crowdsourcing based requirements elicitation approach for elearning systems using bi-gram evaluation","type":"paper-conference"},"uris":["http://www.mendeley.com/documents/?uuid=b0a35a21-9fb6-3226-815e-58f38e322fa0"]}],"mendeley":{"formattedCitation":"[13]","plainTextFormattedCitation":"[13]","previouslyFormattedCitation":"[13]"},"properties":{"noteIndex":0},"schema":"https://github.com/citation-style-language/schema/raw/master/csl-citation.json"}</w:instrText>
      </w:r>
      <w:r w:rsidR="00E65DF3" w:rsidRPr="002A6D3C">
        <w:rPr>
          <w:rStyle w:val="hps"/>
          <w:spacing w:val="-1"/>
          <w:lang w:val="es-ES_tradnl"/>
        </w:rPr>
        <w:fldChar w:fldCharType="separate"/>
      </w:r>
      <w:r w:rsidR="00E65DF3" w:rsidRPr="00F43FE7">
        <w:rPr>
          <w:rStyle w:val="hps"/>
          <w:noProof/>
          <w:spacing w:val="-1"/>
          <w:lang w:val="es-ES_tradnl"/>
        </w:rPr>
        <w:t>[13]</w:t>
      </w:r>
      <w:r w:rsidR="00E65DF3" w:rsidRPr="002A6D3C">
        <w:rPr>
          <w:rStyle w:val="hps"/>
          <w:spacing w:val="-1"/>
          <w:lang w:val="es-ES_tradnl"/>
        </w:rPr>
        <w:fldChar w:fldCharType="end"/>
      </w:r>
      <w:r w:rsidR="00E65DF3" w:rsidRPr="002A6D3C">
        <w:rPr>
          <w:rStyle w:val="hps"/>
          <w:spacing w:val="-1"/>
          <w:lang w:val="es-ES_tradnl"/>
        </w:rPr>
        <w:t xml:space="preserve"> detallan técnicas de obtención de requisitos basadas en herramientas, por ejemplo, análisis de texto semi supervisado y automatizado, herramientas de detección de voz para identificar requisitos de documentos textuales</w:t>
      </w:r>
      <w:r w:rsidR="00B72BB6">
        <w:rPr>
          <w:rStyle w:val="hps"/>
          <w:spacing w:val="-1"/>
          <w:lang w:val="es-ES_tradnl"/>
        </w:rPr>
        <w:t xml:space="preserve">. Los talleres propuestos en </w:t>
      </w:r>
      <w:r w:rsidR="00B72BB6" w:rsidRPr="00B72BB6">
        <w:rPr>
          <w:rFonts w:eastAsia="Times New Roman"/>
          <w:b/>
          <w:color w:val="000000"/>
          <w:lang w:val="es-EC"/>
        </w:rPr>
        <w:fldChar w:fldCharType="begin" w:fldLock="1"/>
      </w:r>
      <w:r w:rsidR="00B72BB6" w:rsidRPr="00B72BB6">
        <w:rPr>
          <w:rFonts w:eastAsia="Times New Roman"/>
          <w:b/>
          <w:color w:val="000000"/>
          <w:lang w:val="es-EC"/>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sidR="00B72BB6" w:rsidRPr="00B72BB6">
        <w:rPr>
          <w:rFonts w:eastAsia="Times New Roman"/>
          <w:b/>
          <w:color w:val="000000"/>
          <w:lang w:val="es-EC"/>
        </w:rPr>
        <w:fldChar w:fldCharType="separate"/>
      </w:r>
      <w:r w:rsidR="00B72BB6" w:rsidRPr="00B72BB6">
        <w:rPr>
          <w:rFonts w:eastAsia="Times New Roman"/>
          <w:noProof/>
          <w:color w:val="000000"/>
          <w:lang w:val="es-EC"/>
        </w:rPr>
        <w:t>[39]</w:t>
      </w:r>
      <w:r w:rsidR="00B72BB6" w:rsidRPr="00B72BB6">
        <w:rPr>
          <w:rFonts w:eastAsia="Times New Roman"/>
          <w:b/>
          <w:color w:val="000000"/>
          <w:lang w:val="es-EC"/>
        </w:rPr>
        <w:fldChar w:fldCharType="end"/>
      </w:r>
      <w:r w:rsidR="00B72BB6" w:rsidRPr="00B72BB6">
        <w:rPr>
          <w:rStyle w:val="hps"/>
          <w:spacing w:val="-1"/>
          <w:lang w:val="es-ES_tradnl"/>
        </w:rPr>
        <w:fldChar w:fldCharType="begin" w:fldLock="1"/>
      </w:r>
      <w:r w:rsidR="00B72BB6" w:rsidRPr="00B72BB6">
        <w:rPr>
          <w:rStyle w:val="hps"/>
          <w:spacing w:val="-1"/>
          <w:lang w:val="es-ES_tradnl"/>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sidR="00B72BB6" w:rsidRPr="00B72BB6">
        <w:rPr>
          <w:rStyle w:val="hps"/>
          <w:spacing w:val="-1"/>
          <w:lang w:val="es-ES_tradnl"/>
        </w:rPr>
        <w:fldChar w:fldCharType="separate"/>
      </w:r>
      <w:r w:rsidR="00B72BB6" w:rsidRPr="00B72BB6">
        <w:rPr>
          <w:rStyle w:val="hps"/>
          <w:spacing w:val="-1"/>
          <w:lang w:val="es-ES_tradnl"/>
        </w:rPr>
        <w:t>[36]</w:t>
      </w:r>
      <w:r w:rsidR="00B72BB6" w:rsidRPr="00B72BB6">
        <w:rPr>
          <w:rStyle w:val="hps"/>
          <w:spacing w:val="-1"/>
          <w:lang w:val="es-ES_tradnl"/>
        </w:rPr>
        <w:fldChar w:fldCharType="end"/>
      </w:r>
      <w:r w:rsidR="00B72BB6" w:rsidRPr="00B72BB6">
        <w:rPr>
          <w:rStyle w:val="hps"/>
          <w:spacing w:val="-1"/>
          <w:lang w:val="es-ES_tradnl"/>
        </w:rPr>
        <w:fldChar w:fldCharType="begin" w:fldLock="1"/>
      </w:r>
      <w:r w:rsidR="00B72BB6" w:rsidRPr="00B72BB6">
        <w:rPr>
          <w:rStyle w:val="hps"/>
          <w:spacing w:val="-1"/>
          <w:lang w:val="es-ES_tradnl"/>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00B72BB6" w:rsidRPr="00B72BB6">
        <w:rPr>
          <w:rStyle w:val="hps"/>
          <w:spacing w:val="-1"/>
          <w:lang w:val="es-ES_tradnl"/>
        </w:rPr>
        <w:fldChar w:fldCharType="separate"/>
      </w:r>
      <w:r w:rsidR="00B72BB6" w:rsidRPr="00B72BB6">
        <w:rPr>
          <w:rStyle w:val="hps"/>
          <w:spacing w:val="-1"/>
          <w:lang w:val="es-ES_tradnl"/>
        </w:rPr>
        <w:t>[35]</w:t>
      </w:r>
      <w:r w:rsidR="00B72BB6" w:rsidRPr="00B72BB6">
        <w:rPr>
          <w:rStyle w:val="hps"/>
          <w:spacing w:val="-1"/>
          <w:lang w:val="es-ES_tradnl"/>
        </w:rPr>
        <w:fldChar w:fldCharType="end"/>
      </w:r>
      <w:r w:rsidR="00B72BB6" w:rsidRPr="00B72BB6">
        <w:rPr>
          <w:rStyle w:val="hps"/>
          <w:spacing w:val="-1"/>
          <w:lang w:val="es-ES_tradnl"/>
        </w:rPr>
        <w:t xml:space="preserve"> </w:t>
      </w:r>
      <w:r w:rsidR="00B72BB6" w:rsidRPr="00B72BB6">
        <w:rPr>
          <w:rStyle w:val="hps"/>
          <w:spacing w:val="-1"/>
          <w:lang w:val="es-ES_tradnl"/>
        </w:rPr>
        <w:fldChar w:fldCharType="begin" w:fldLock="1"/>
      </w:r>
      <w:r w:rsidR="00B72BB6" w:rsidRPr="00B72BB6">
        <w:rPr>
          <w:rStyle w:val="hps"/>
          <w:spacing w:val="-1"/>
          <w:lang w:val="es-ES_tradnl"/>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sidR="00B72BB6" w:rsidRPr="00B72BB6">
        <w:rPr>
          <w:rStyle w:val="hps"/>
          <w:spacing w:val="-1"/>
          <w:lang w:val="es-ES_tradnl"/>
        </w:rPr>
        <w:fldChar w:fldCharType="separate"/>
      </w:r>
      <w:r w:rsidR="00B72BB6" w:rsidRPr="00B72BB6">
        <w:rPr>
          <w:rStyle w:val="hps"/>
          <w:spacing w:val="-1"/>
          <w:lang w:val="es-ES_tradnl"/>
        </w:rPr>
        <w:t>[20]</w:t>
      </w:r>
      <w:r w:rsidR="00B72BB6" w:rsidRPr="00B72BB6">
        <w:rPr>
          <w:rStyle w:val="hps"/>
          <w:spacing w:val="-1"/>
          <w:lang w:val="es-ES_tradnl"/>
        </w:rPr>
        <w:fldChar w:fldCharType="end"/>
      </w:r>
      <w:r w:rsidR="00B72BB6" w:rsidRPr="00B72BB6">
        <w:rPr>
          <w:rStyle w:val="hps"/>
          <w:spacing w:val="-1"/>
          <w:lang w:val="es-ES_tradnl"/>
        </w:rPr>
        <w:fldChar w:fldCharType="begin" w:fldLock="1"/>
      </w:r>
      <w:r w:rsidR="00B72BB6" w:rsidRPr="00B72BB6">
        <w:rPr>
          <w:rStyle w:val="hps"/>
          <w:spacing w:val="-1"/>
          <w:lang w:val="es-ES_tradnl"/>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00B72BB6" w:rsidRPr="00B72BB6">
        <w:rPr>
          <w:rStyle w:val="hps"/>
          <w:spacing w:val="-1"/>
          <w:lang w:val="es-ES_tradnl"/>
        </w:rPr>
        <w:fldChar w:fldCharType="separate"/>
      </w:r>
      <w:r w:rsidR="00B72BB6" w:rsidRPr="00B72BB6">
        <w:rPr>
          <w:rStyle w:val="hps"/>
          <w:spacing w:val="-1"/>
          <w:lang w:val="es-ES_tradnl"/>
        </w:rPr>
        <w:t>[14]</w:t>
      </w:r>
      <w:r w:rsidR="00B72BB6" w:rsidRPr="00B72BB6">
        <w:rPr>
          <w:rStyle w:val="hps"/>
          <w:spacing w:val="-1"/>
          <w:lang w:val="es-ES_tradnl"/>
        </w:rPr>
        <w:fldChar w:fldCharType="end"/>
      </w:r>
      <w:r w:rsidR="00B72BB6">
        <w:rPr>
          <w:rStyle w:val="hps"/>
          <w:spacing w:val="-1"/>
          <w:lang w:val="es-ES_tradnl"/>
        </w:rPr>
        <w:t xml:space="preserve">, los diagramas UML desarrollados en los artículos </w:t>
      </w:r>
      <w:r w:rsidR="00B72BB6" w:rsidRPr="00B72BB6">
        <w:rPr>
          <w:rFonts w:eastAsia="Times New Roman"/>
          <w:bCs/>
          <w:color w:val="000000"/>
          <w:lang w:val="es-EC"/>
        </w:rPr>
        <w:fldChar w:fldCharType="begin" w:fldLock="1"/>
      </w:r>
      <w:r w:rsidR="00B72BB6" w:rsidRPr="00B72BB6">
        <w:rPr>
          <w:rFonts w:eastAsia="Times New Roman"/>
          <w:bCs/>
          <w:color w:val="000000"/>
          <w:lang w:val="es-EC"/>
        </w:rPr>
        <w:instrText>ADDIN CSL_CITATION {"citationItems":[{"id":"ITEM-1","itemData":{"DOI":"10.1145/2737856.2737886","ISBN":"9781450331630","abstract":"Information and Communication Technologies and Development (ICTD) has created enormous potential in the expansion of socio- economic opportunities for larger group of underprivileged and isolated population. In spite of the high expectations, there have been some noticeable disappointments in the number of ICTD projects for their poor qualities caused by not fully aware of the requirements and their elicitation process in the system development. This paper identifies the documented requirements elicitation approaches and provides an analysis of a strategic methodological process of requirements elicitation applicable in the ICTD systems development. This paper is based on a Systematic Literature Review (SLR) of documented requirements elicitation approaches in the literature. The results and analysis of this paper contribute in the requirements elicitation process by serving the ICTD project developer as the means of understanding the system development requirements, their elicitation process, and deriving appropriate methods and tools for requirements elicitation.","author":[{"dropping-particle":"","family":"Hasan","given":"M. Mahmudul","non-dropping-particle":"","parse-names":false,"suffix":""}],"container-title":"ACM International Conference Proceeding Series","id":"ITEM-1","issued":{"date-parts":[["2015","5","15"]]},"page":"1-4","publisher":"Association for Computing Machinery","publisher-place":"New York, New York, USA","title":"ICTD Systems Development: Analysis of Requirements Elicitation Approaches","type":"paper-conference","volume":"15"},"uris":["http://www.mendeley.com/documents/?uuid=e34f952c-8e61-339b-91c7-812c5c7eb638"]}],"mendeley":{"formattedCitation":"[46]","plainTextFormattedCitation":"[46]","previouslyFormattedCitation":"[46]"},"properties":{"noteIndex":0},"schema":"https://github.com/citation-style-language/schema/raw/master/csl-citation.json"}</w:instrText>
      </w:r>
      <w:r w:rsidR="00B72BB6" w:rsidRPr="00B72BB6">
        <w:rPr>
          <w:rFonts w:eastAsia="Times New Roman"/>
          <w:bCs/>
          <w:color w:val="000000"/>
          <w:lang w:val="es-EC"/>
        </w:rPr>
        <w:fldChar w:fldCharType="separate"/>
      </w:r>
      <w:r w:rsidR="00B72BB6" w:rsidRPr="00B72BB6">
        <w:rPr>
          <w:rFonts w:eastAsia="Times New Roman"/>
          <w:bCs/>
          <w:noProof/>
          <w:color w:val="000000"/>
          <w:lang w:val="es-EC"/>
        </w:rPr>
        <w:t>[46]</w:t>
      </w:r>
      <w:r w:rsidR="00B72BB6" w:rsidRPr="00B72BB6">
        <w:rPr>
          <w:rFonts w:eastAsia="Times New Roman"/>
          <w:bCs/>
          <w:color w:val="000000"/>
          <w:lang w:val="es-EC"/>
        </w:rPr>
        <w:fldChar w:fldCharType="end"/>
      </w:r>
      <w:r w:rsidR="00B72BB6" w:rsidRPr="00B72BB6">
        <w:rPr>
          <w:rFonts w:eastAsia="Times New Roman"/>
          <w:bCs/>
          <w:color w:val="000000"/>
          <w:lang w:val="es-EC"/>
        </w:rPr>
        <w:t xml:space="preserve"> </w:t>
      </w:r>
      <w:r w:rsidR="00B72BB6" w:rsidRPr="00B72BB6">
        <w:rPr>
          <w:rFonts w:eastAsia="Times New Roman"/>
          <w:bCs/>
          <w:color w:val="000000"/>
          <w:lang w:val="es-EC"/>
        </w:rPr>
        <w:fldChar w:fldCharType="begin" w:fldLock="1"/>
      </w:r>
      <w:r w:rsidR="00B72BB6" w:rsidRPr="00B72BB6">
        <w:rPr>
          <w:rFonts w:eastAsia="Times New Roman"/>
          <w:bCs/>
          <w:color w:val="000000"/>
          <w:lang w:val="es-EC"/>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00B72BB6" w:rsidRPr="00B72BB6">
        <w:rPr>
          <w:rFonts w:eastAsia="Times New Roman"/>
          <w:bCs/>
          <w:color w:val="000000"/>
          <w:lang w:val="es-EC"/>
        </w:rPr>
        <w:fldChar w:fldCharType="separate"/>
      </w:r>
      <w:r w:rsidR="00B72BB6" w:rsidRPr="00B72BB6">
        <w:rPr>
          <w:rFonts w:eastAsia="Times New Roman"/>
          <w:bCs/>
          <w:noProof/>
          <w:color w:val="000000"/>
          <w:lang w:val="es-EC"/>
        </w:rPr>
        <w:t>[45]</w:t>
      </w:r>
      <w:r w:rsidR="00B72BB6" w:rsidRPr="00B72BB6">
        <w:rPr>
          <w:rFonts w:eastAsia="Times New Roman"/>
          <w:bCs/>
          <w:color w:val="000000"/>
          <w:lang w:val="es-EC"/>
        </w:rPr>
        <w:fldChar w:fldCharType="end"/>
      </w:r>
      <w:r w:rsidR="00B72BB6" w:rsidRPr="00B72BB6">
        <w:rPr>
          <w:rFonts w:eastAsia="Times New Roman"/>
          <w:bCs/>
          <w:color w:val="000000"/>
          <w:lang w:val="es-EC"/>
        </w:rPr>
        <w:fldChar w:fldCharType="begin" w:fldLock="1"/>
      </w:r>
      <w:r w:rsidR="00B72BB6" w:rsidRPr="00B72BB6">
        <w:rPr>
          <w:rFonts w:eastAsia="Times New Roman"/>
          <w:bCs/>
          <w:color w:val="000000"/>
          <w:lang w:val="es-EC"/>
        </w:rPr>
        <w:instrText>ADDIN CSL_CITATION {"citationItems":[{"id":"ITEM-1","itemData":{"DOI":"10.1145/2851613.2851759","ISBN":"9781450337397","abstract":"Accessibility is a particularly relevant quality attribute for web projects. Current web sites and applications do not provide satisfactory accessibility, making access difficult for users with temporary or permanent, personal or technological limitations. Accessibility is typically considered an implementation concern, thus being tackled when the application is almost fully developed, causing additional rework and an increase in costs. Our proposal is to consider this quality requirement earlier, during requirements engineering, therefore avoiding the rework caused by failures, errors and omissions in the design and programming stages. We defined a semi-automatic method to support accessibility requirements elicitation. This method is grounded on goaloriented approaches and on the WCAG 2.0 (Web Content Accessibility Guidelines), and is supported by our OmnesWeb tool. Both the method and the tool are evaluated with a case study comprising two different projects.","author":[{"dropping-particle":"","family":"Oliveira","given":"Romeu","non-dropping-particle":"","parse-names":false,"suffix":""},{"dropping-particle":"","family":"Silva","given":"Lyrene","non-dropping-particle":"","parse-names":false,"suffix":""},{"dropping-particle":"","family":"Leite","given":"Julio Cesar Sampaio P.","non-dropping-particle":"","parse-names":false,"suffix":""},{"dropping-particle":"","family":"Moreira","given":"Ana","non-dropping-particle":"","parse-names":false,"suffix":""}],"container-title":"Proceedings of the ACM Symposium on Applied Computing","id":"ITEM-1","issued":{"date-parts":[["2016","4","4"]]},"page":"1276-1281","publisher":"Association for Computing Machinery","publisher-place":"New York, New York, USA","title":"Eliciting accessibility requirements an approach based on the NFR framework","type":"paper-conference","volume":"04-08-Apri"},"uris":["http://www.mendeley.com/documents/?uuid=6cf2b72b-f919-3dee-ae87-e48a60ca706a"]}],"mendeley":{"formattedCitation":"[42]","plainTextFormattedCitation":"[42]","previouslyFormattedCitation":"[42]"},"properties":{"noteIndex":0},"schema":"https://github.com/citation-style-language/schema/raw/master/csl-citation.json"}</w:instrText>
      </w:r>
      <w:r w:rsidR="00B72BB6" w:rsidRPr="00B72BB6">
        <w:rPr>
          <w:rFonts w:eastAsia="Times New Roman"/>
          <w:bCs/>
          <w:color w:val="000000"/>
          <w:lang w:val="es-EC"/>
        </w:rPr>
        <w:fldChar w:fldCharType="separate"/>
      </w:r>
      <w:r w:rsidR="00B72BB6" w:rsidRPr="00B72BB6">
        <w:rPr>
          <w:rFonts w:eastAsia="Times New Roman"/>
          <w:bCs/>
          <w:noProof/>
          <w:color w:val="000000"/>
          <w:lang w:val="es-EC"/>
        </w:rPr>
        <w:t>[42]</w:t>
      </w:r>
      <w:r w:rsidR="00B72BB6" w:rsidRPr="00B72BB6">
        <w:rPr>
          <w:rFonts w:eastAsia="Times New Roman"/>
          <w:bCs/>
          <w:color w:val="000000"/>
          <w:lang w:val="es-EC"/>
        </w:rPr>
        <w:fldChar w:fldCharType="end"/>
      </w:r>
      <w:r w:rsidR="00B72BB6" w:rsidRPr="00B72BB6">
        <w:rPr>
          <w:rStyle w:val="hps"/>
          <w:spacing w:val="-1"/>
          <w:lang w:val="es-ES_tradnl"/>
        </w:rPr>
        <w:fldChar w:fldCharType="begin" w:fldLock="1"/>
      </w:r>
      <w:r w:rsidR="00B72BB6" w:rsidRPr="00B72BB6">
        <w:rPr>
          <w:rStyle w:val="hps"/>
          <w:spacing w:val="-1"/>
          <w:lang w:val="es-ES_tradnl"/>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sidR="00B72BB6" w:rsidRPr="00B72BB6">
        <w:rPr>
          <w:rStyle w:val="hps"/>
          <w:spacing w:val="-1"/>
          <w:lang w:val="es-ES_tradnl"/>
        </w:rPr>
        <w:fldChar w:fldCharType="separate"/>
      </w:r>
      <w:r w:rsidR="00B72BB6" w:rsidRPr="00B72BB6">
        <w:rPr>
          <w:rStyle w:val="hps"/>
          <w:spacing w:val="-1"/>
          <w:lang w:val="es-ES_tradnl"/>
        </w:rPr>
        <w:t>[12]</w:t>
      </w:r>
      <w:r w:rsidR="00B72BB6" w:rsidRPr="00B72BB6">
        <w:rPr>
          <w:rStyle w:val="hps"/>
          <w:spacing w:val="-1"/>
          <w:lang w:val="es-ES_tradnl"/>
        </w:rPr>
        <w:fldChar w:fldCharType="end"/>
      </w:r>
      <w:r w:rsidR="00B72BB6" w:rsidRPr="00B72BB6">
        <w:rPr>
          <w:rStyle w:val="hps"/>
          <w:spacing w:val="-1"/>
          <w:lang w:val="es-ES_tradnl"/>
        </w:rPr>
        <w:fldChar w:fldCharType="begin" w:fldLock="1"/>
      </w:r>
      <w:r w:rsidR="00B72BB6" w:rsidRPr="00B72BB6">
        <w:rPr>
          <w:rStyle w:val="hps"/>
          <w:spacing w:val="-1"/>
          <w:lang w:val="es-ES_tradnl"/>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sidR="00B72BB6" w:rsidRPr="00B72BB6">
        <w:rPr>
          <w:rStyle w:val="hps"/>
          <w:spacing w:val="-1"/>
          <w:lang w:val="es-ES_tradnl"/>
        </w:rPr>
        <w:fldChar w:fldCharType="separate"/>
      </w:r>
      <w:r w:rsidR="00B72BB6" w:rsidRPr="00B72BB6">
        <w:rPr>
          <w:rStyle w:val="hps"/>
          <w:spacing w:val="-1"/>
          <w:lang w:val="es-ES_tradnl"/>
        </w:rPr>
        <w:t>[28]</w:t>
      </w:r>
      <w:r w:rsidR="00B72BB6" w:rsidRPr="00B72BB6">
        <w:rPr>
          <w:rStyle w:val="hps"/>
          <w:spacing w:val="-1"/>
          <w:lang w:val="es-ES_tradnl"/>
        </w:rPr>
        <w:fldChar w:fldCharType="end"/>
      </w:r>
      <w:r w:rsidR="00B72BB6" w:rsidRPr="00B72BB6">
        <w:rPr>
          <w:rStyle w:val="hps"/>
          <w:spacing w:val="-1"/>
          <w:lang w:val="es-ES_tradnl"/>
        </w:rPr>
        <w:fldChar w:fldCharType="begin" w:fldLock="1"/>
      </w:r>
      <w:r w:rsidR="00B72BB6" w:rsidRPr="00B72BB6">
        <w:rPr>
          <w:rStyle w:val="hps"/>
          <w:spacing w:val="-1"/>
          <w:lang w:val="es-ES_tradnl"/>
        </w:rPr>
        <w:instrText>ADDIN CSL_CITATION {"citationItems":[{"id":"ITEM-1","itemData":{"DOI":"10.1016/j.infsof.2014.11.003","ISSN":"09505849","abstract":"Context It is challenging to develop comprehensive, consistent, analyzable requirements models for evolving requirements. This is particularly critical for certain highly interactive types of socio-technical systems that involve a wide range of stakeholders with disparate backgrounds; system success is often dependent on how well local social constraints are addressed in system design. Objective This paper describes feasibility research, combining a holistic social system perspective provided by Activity Theory (AT), a psychological paradigm, with existing system development methodologies and tools, specifically goal and scenario modeling. Method AT is used to understand the relationships between a system, its stakeholders, and the system's evolving context. The User Requirements Notation (URN) is used to produce rigorous, analyzable specifications combining goal and scenario models. First, an AT language was developed constraining the framework for automation, second consistency heuristics were developed for constructing and analyzing combined AT/URN models, third a combined AT/URN methodology was developed, and consequently applied to a proof-of-concept system. Results An AT language with limited tool support was developed, as was a combined AT/URN methodology. This methodology was applied to an evolving disease management system to demonstrate the feasibility of adapting AT for use in system development with existing methodologies and tools. Bi-directional transformations between the languages allow proposed changes in system design to be propagated to AT models for use in stakeholder discussions regarding system evolution. Conclusions The AT framework can be constrained for use in requirements elicitation and combined with URN tools to provide system designs that include social system perspectives. The developed AT/URN methodology can help engineers to track the impact on system design due to requirement changes triggered by changes in the system's social context. The methodology also allows engineers to assess the impact of proposed system design changes on the social elements of the system context.","author":[{"dropping-particle":"","family":"Georg","given":"Geri","non-dropping-particle":"","parse-names":false,"suffix":""},{"dropping-particle":"","family":"Mussbacher","given":"Gunter","non-dropping-particle":"","parse-names":false,"suffix":""},{"dropping-particle":"","family":"Amyot","given":"Daniel","non-dropping-particle":"","parse-names":false,"suffix":""},{"dropping-particle":"","family":"Petriu","given":"Dorina","non-dropping-particle":"","parse-names":false,"suffix":""},{"dropping-particle":"","family":"Troup","given":"Lucy","non-dropping-particle":"","parse-names":false,"suffix":""},{"dropping-particle":"","family":"Lozano-Fuentes","given":"Saul","non-dropping-particle":"","parse-names":false,"suffix":""},{"dropping-particle":"","family":"France","given":"Robert","non-dropping-particle":"","parse-names":false,"suffix":""}],"container-title":"Information and Software Technology","id":"ITEM-1","issued":{"date-parts":[["2015","3","1"]]},"page":"109-135","publisher":"Elsevier","title":"Synergy between Activity Theory and goal/scenario modeling for requirements elicitation, analysis, and evolution","type":"article-journal","volume":"59"},"uris":["http://www.mendeley.com/documents/?uuid=d31f153e-ab0f-33aa-8547-4a8f3ea5d9c2"]}],"mendeley":{"formattedCitation":"[24]","plainTextFormattedCitation":"[24]","previouslyFormattedCitation":"[24]"},"properties":{"noteIndex":0},"schema":"https://github.com/citation-style-language/schema/raw/master/csl-citation.json"}</w:instrText>
      </w:r>
      <w:r w:rsidR="00B72BB6" w:rsidRPr="00B72BB6">
        <w:rPr>
          <w:rStyle w:val="hps"/>
          <w:spacing w:val="-1"/>
          <w:lang w:val="es-ES_tradnl"/>
        </w:rPr>
        <w:fldChar w:fldCharType="separate"/>
      </w:r>
      <w:r w:rsidR="00B72BB6" w:rsidRPr="00B72BB6">
        <w:rPr>
          <w:rStyle w:val="hps"/>
          <w:spacing w:val="-1"/>
          <w:lang w:val="es-ES_tradnl"/>
        </w:rPr>
        <w:t>[24]</w:t>
      </w:r>
      <w:r w:rsidR="00B72BB6" w:rsidRPr="00B72BB6">
        <w:rPr>
          <w:rStyle w:val="hps"/>
          <w:spacing w:val="-1"/>
          <w:lang w:val="es-ES_tradnl"/>
        </w:rPr>
        <w:fldChar w:fldCharType="end"/>
      </w:r>
      <w:r w:rsidR="00B72BB6" w:rsidRPr="00B72BB6">
        <w:rPr>
          <w:rStyle w:val="hps"/>
          <w:spacing w:val="-1"/>
          <w:lang w:val="es-ES_tradnl"/>
        </w:rPr>
        <w:t xml:space="preserve"> </w:t>
      </w:r>
      <w:r w:rsidR="00B72BB6">
        <w:rPr>
          <w:rStyle w:val="hps"/>
          <w:spacing w:val="-1"/>
          <w:lang w:val="es-ES_tradnl"/>
        </w:rPr>
        <w:t xml:space="preserve">y los casos de uso vistos en </w:t>
      </w:r>
      <w:r w:rsidR="00B72BB6" w:rsidRPr="00B72BB6">
        <w:rPr>
          <w:rFonts w:eastAsia="Times New Roman"/>
          <w:b/>
          <w:color w:val="000000"/>
          <w:lang w:val="es-EC"/>
        </w:rPr>
        <w:fldChar w:fldCharType="begin" w:fldLock="1"/>
      </w:r>
      <w:r w:rsidR="00B72BB6" w:rsidRPr="00B72BB6">
        <w:rPr>
          <w:rFonts w:eastAsia="Times New Roman"/>
          <w:b/>
          <w:color w:val="000000"/>
          <w:lang w:val="es-EC"/>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sidR="00B72BB6" w:rsidRPr="00B72BB6">
        <w:rPr>
          <w:rFonts w:eastAsia="Times New Roman"/>
          <w:b/>
          <w:color w:val="000000"/>
          <w:lang w:val="es-EC"/>
        </w:rPr>
        <w:fldChar w:fldCharType="separate"/>
      </w:r>
      <w:r w:rsidR="00B72BB6" w:rsidRPr="00B72BB6">
        <w:rPr>
          <w:rFonts w:eastAsia="Times New Roman"/>
          <w:noProof/>
          <w:color w:val="000000"/>
          <w:lang w:val="es-EC"/>
        </w:rPr>
        <w:t>[28]</w:t>
      </w:r>
      <w:r w:rsidR="00B72BB6" w:rsidRPr="00B72BB6">
        <w:rPr>
          <w:rFonts w:eastAsia="Times New Roman"/>
          <w:b/>
          <w:color w:val="000000"/>
          <w:lang w:val="es-EC"/>
        </w:rPr>
        <w:fldChar w:fldCharType="end"/>
      </w:r>
      <w:r w:rsidR="00B72BB6" w:rsidRPr="00B72BB6">
        <w:rPr>
          <w:rFonts w:eastAsia="Times New Roman"/>
          <w:b/>
          <w:color w:val="000000"/>
          <w:lang w:val="es-EC"/>
        </w:rPr>
        <w:fldChar w:fldCharType="begin" w:fldLock="1"/>
      </w:r>
      <w:r w:rsidR="00B72BB6" w:rsidRPr="00B72BB6">
        <w:rPr>
          <w:rFonts w:eastAsia="Times New Roman"/>
          <w:b/>
          <w:color w:val="000000"/>
          <w:lang w:val="es-EC"/>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00B72BB6" w:rsidRPr="00B72BB6">
        <w:rPr>
          <w:rFonts w:eastAsia="Times New Roman"/>
          <w:b/>
          <w:color w:val="000000"/>
          <w:lang w:val="es-EC"/>
        </w:rPr>
        <w:fldChar w:fldCharType="separate"/>
      </w:r>
      <w:r w:rsidR="00B72BB6" w:rsidRPr="00B72BB6">
        <w:rPr>
          <w:rFonts w:eastAsia="Times New Roman"/>
          <w:noProof/>
          <w:color w:val="000000"/>
          <w:lang w:val="es-EC"/>
        </w:rPr>
        <w:t>[23]</w:t>
      </w:r>
      <w:r w:rsidR="00B72BB6" w:rsidRPr="00B72BB6">
        <w:rPr>
          <w:rFonts w:eastAsia="Times New Roman"/>
          <w:b/>
          <w:color w:val="000000"/>
          <w:lang w:val="es-EC"/>
        </w:rPr>
        <w:fldChar w:fldCharType="end"/>
      </w:r>
      <w:r w:rsidR="00B72BB6" w:rsidRPr="00B72BB6">
        <w:rPr>
          <w:rFonts w:eastAsia="Times New Roman"/>
          <w:b/>
          <w:color w:val="000000"/>
          <w:lang w:val="es-EC"/>
        </w:rPr>
        <w:fldChar w:fldCharType="begin" w:fldLock="1"/>
      </w:r>
      <w:r w:rsidR="00B72BB6" w:rsidRPr="00B72BB6">
        <w:rPr>
          <w:rFonts w:eastAsia="Times New Roman"/>
          <w:b/>
          <w:color w:val="000000"/>
          <w:lang w:val="es-EC"/>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00B72BB6" w:rsidRPr="00B72BB6">
        <w:rPr>
          <w:rFonts w:eastAsia="Times New Roman"/>
          <w:b/>
          <w:color w:val="000000"/>
          <w:lang w:val="es-EC"/>
        </w:rPr>
        <w:fldChar w:fldCharType="separate"/>
      </w:r>
      <w:r w:rsidR="00B72BB6" w:rsidRPr="00B72BB6">
        <w:rPr>
          <w:rFonts w:eastAsia="Times New Roman"/>
          <w:noProof/>
          <w:color w:val="000000"/>
          <w:lang w:val="es-EC"/>
        </w:rPr>
        <w:t>[21]</w:t>
      </w:r>
      <w:r w:rsidR="00B72BB6" w:rsidRPr="00B72BB6">
        <w:rPr>
          <w:rFonts w:eastAsia="Times New Roman"/>
          <w:b/>
          <w:color w:val="000000"/>
          <w:lang w:val="es-EC"/>
        </w:rPr>
        <w:fldChar w:fldCharType="end"/>
      </w:r>
      <w:r w:rsidR="00B72BB6" w:rsidRPr="00B72BB6">
        <w:rPr>
          <w:rFonts w:eastAsia="Times New Roman"/>
          <w:b/>
          <w:color w:val="000000"/>
          <w:lang w:val="es-EC"/>
        </w:rPr>
        <w:t xml:space="preserve"> </w:t>
      </w:r>
      <w:r w:rsidR="00B72BB6" w:rsidRPr="00B72BB6">
        <w:rPr>
          <w:rFonts w:eastAsia="Times New Roman"/>
          <w:b/>
          <w:color w:val="000000"/>
          <w:lang w:val="es-EC"/>
        </w:rPr>
        <w:fldChar w:fldCharType="begin" w:fldLock="1"/>
      </w:r>
      <w:r w:rsidR="00B72BB6" w:rsidRPr="00B72BB6">
        <w:rPr>
          <w:rFonts w:eastAsia="Times New Roman"/>
          <w:b/>
          <w:color w:val="000000"/>
          <w:lang w:val="es-EC"/>
        </w:rPr>
        <w:instrText>ADDIN CSL_CITATION {"citationItems":[{"id":"ITEM-1","itemData":{"DOI":"10.1016/j.ifacol.2018.08.345","ISSN":"24058963","abstract":"This paper provides a procedure to support organizations transforming towards Industry 4.0. We suggest that current models do not put sufficient emphasis on avoiding the development of redundant solutions and the focus on customer needs. The presented procedure therefore enables organizations to address the customer requirements with digital solutions without creating redundancy. A database of requirements an organization already fulfills and wants to see fulfilled in the future is set up by applying the user story method. These stories are tagged with attributes derived from literature. A clustering algorithm then analyses the stories in terms of similarity. This analysis reveals, first, redundant functions within the solutions and, second, suggestions about how to address unfulfilled requirements. The paper provides a case study in which the procedure is applied. The results show that large organizations already roll out redundant Industry 4.0 solutions and that the procedure can help avoiding them.","author":[{"dropping-particle":"","family":"Lorenz","given":"R.","non-dropping-particle":"","parse-names":false,"suffix":""},{"dropping-particle":"","family":"Lorentzen","given":"K.","non-dropping-particle":"","parse-names":false,"suffix":""},{"dropping-particle":"","family":"Stricker","given":"N.","non-dropping-particle":"","parse-names":false,"suffix":""},{"dropping-particle":"","family":"Lanza","given":"G.","non-dropping-particle":"","parse-names":false,"suffix":""}],"container-title":"IFAC-PapersOnLine","id":"ITEM-1","issue":"11","issued":{"date-parts":[["2018","1","1"]]},"page":"1335-1340","publisher":"Elsevier B.V.","title":"Applying User Stories for a customer-driven Industry 4.0 Transformation","type":"article-journal","volume":"51"},"uris":["http://www.mendeley.com/documents/?uuid=ed5b3152-b640-311b-b139-72630f399db9"]}],"mendeley":{"formattedCitation":"[19]","plainTextFormattedCitation":"[19]","previouslyFormattedCitation":"[19]"},"properties":{"noteIndex":0},"schema":"https://github.com/citation-style-language/schema/raw/master/csl-citation.json"}</w:instrText>
      </w:r>
      <w:r w:rsidR="00B72BB6" w:rsidRPr="00B72BB6">
        <w:rPr>
          <w:rFonts w:eastAsia="Times New Roman"/>
          <w:b/>
          <w:color w:val="000000"/>
          <w:lang w:val="es-EC"/>
        </w:rPr>
        <w:fldChar w:fldCharType="separate"/>
      </w:r>
      <w:r w:rsidR="00B72BB6" w:rsidRPr="00B72BB6">
        <w:rPr>
          <w:rFonts w:eastAsia="Times New Roman"/>
          <w:noProof/>
          <w:color w:val="000000"/>
          <w:lang w:val="es-EC"/>
        </w:rPr>
        <w:t>[19]</w:t>
      </w:r>
      <w:r w:rsidR="00B72BB6" w:rsidRPr="00B72BB6">
        <w:rPr>
          <w:rFonts w:eastAsia="Times New Roman"/>
          <w:b/>
          <w:color w:val="000000"/>
          <w:lang w:val="es-EC"/>
        </w:rPr>
        <w:fldChar w:fldCharType="end"/>
      </w:r>
      <w:r w:rsidR="00B72BB6">
        <w:rPr>
          <w:rFonts w:eastAsia="Times New Roman"/>
          <w:b/>
          <w:color w:val="000000"/>
          <w:lang w:val="es-EC"/>
        </w:rPr>
        <w:t xml:space="preserve">, </w:t>
      </w:r>
      <w:r w:rsidR="00B72BB6" w:rsidRPr="00B72BB6">
        <w:rPr>
          <w:rFonts w:eastAsia="Times New Roman"/>
          <w:color w:val="000000"/>
          <w:lang w:val="es-EC"/>
        </w:rPr>
        <w:t>están propuestos</w:t>
      </w:r>
      <w:r w:rsidR="00B72BB6">
        <w:rPr>
          <w:rFonts w:eastAsia="Times New Roman"/>
          <w:b/>
          <w:color w:val="000000"/>
          <w:lang w:val="es-EC"/>
        </w:rPr>
        <w:t xml:space="preserve"> </w:t>
      </w:r>
      <w:r w:rsidR="00B72BB6" w:rsidRPr="00B72BB6">
        <w:rPr>
          <w:rFonts w:eastAsia="Times New Roman"/>
          <w:color w:val="000000"/>
          <w:lang w:val="es-EC"/>
        </w:rPr>
        <w:t xml:space="preserve">como técnicas que </w:t>
      </w:r>
      <w:r w:rsidR="00B72BB6" w:rsidRPr="000C7AEA">
        <w:rPr>
          <w:rFonts w:eastAsia="Times New Roman"/>
          <w:color w:val="000000"/>
          <w:lang w:val="es-EC"/>
        </w:rPr>
        <w:t xml:space="preserve">permiten especificar </w:t>
      </w:r>
      <w:r w:rsidR="00B72BB6" w:rsidRPr="000C7AEA">
        <w:rPr>
          <w:rFonts w:eastAsia="Times New Roman"/>
          <w:color w:val="000000"/>
          <w:lang w:val="es-EC"/>
        </w:rPr>
        <w:lastRenderedPageBreak/>
        <w:t>la comunicación, comportamiento</w:t>
      </w:r>
      <w:r w:rsidR="000C7AEA" w:rsidRPr="000C7AEA">
        <w:rPr>
          <w:rFonts w:eastAsia="Times New Roman"/>
          <w:color w:val="000000"/>
          <w:lang w:val="es-EC"/>
        </w:rPr>
        <w:t xml:space="preserve"> y </w:t>
      </w:r>
      <w:r w:rsidR="000C7AEA">
        <w:rPr>
          <w:rStyle w:val="hps"/>
          <w:spacing w:val="-1"/>
          <w:lang w:val="es-ES_tradnl"/>
        </w:rPr>
        <w:t>reso</w:t>
      </w:r>
      <w:r w:rsidR="00B72BB6" w:rsidRPr="000C7AEA">
        <w:rPr>
          <w:rStyle w:val="hps"/>
          <w:spacing w:val="-1"/>
          <w:lang w:val="es-ES_tradnl"/>
        </w:rPr>
        <w:t>lve</w:t>
      </w:r>
      <w:r w:rsidR="000C7AEA" w:rsidRPr="000C7AEA">
        <w:rPr>
          <w:rStyle w:val="hps"/>
          <w:spacing w:val="-1"/>
          <w:lang w:val="es-ES_tradnl"/>
        </w:rPr>
        <w:t>r</w:t>
      </w:r>
      <w:r w:rsidR="00B72BB6" w:rsidRPr="000C7AEA">
        <w:rPr>
          <w:rStyle w:val="hps"/>
          <w:spacing w:val="-1"/>
          <w:lang w:val="es-ES_tradnl"/>
        </w:rPr>
        <w:t xml:space="preserve"> problemas específicos, por ejemplo, la accesibilidad</w:t>
      </w:r>
      <w:r w:rsidR="000C7AEA">
        <w:rPr>
          <w:rStyle w:val="hps"/>
          <w:spacing w:val="-1"/>
          <w:lang w:val="es-ES_tradnl"/>
        </w:rPr>
        <w:t xml:space="preserve"> </w:t>
      </w:r>
      <w:r w:rsidR="000C7AEA">
        <w:rPr>
          <w:rFonts w:eastAsia="Times New Roman"/>
          <w:color w:val="000000"/>
          <w:lang w:val="es-EC"/>
        </w:rPr>
        <w:t>de un sistema mediante su interacción con los usuarios.</w:t>
      </w:r>
      <w:r w:rsidR="000B6092">
        <w:rPr>
          <w:rFonts w:eastAsia="Times New Roman"/>
          <w:color w:val="000000"/>
          <w:lang w:val="es-EC"/>
        </w:rPr>
        <w:t xml:space="preserve"> </w:t>
      </w:r>
      <w:r w:rsidR="000B6092" w:rsidRPr="002A6D3C">
        <w:rPr>
          <w:rStyle w:val="hps"/>
          <w:lang w:val="es-ES_tradnl"/>
        </w:rPr>
        <w:t xml:space="preserve">Los cuestionarios son los más indicados para obtener información cuantitativa y estudiar la opinión que asume un grupo de personas, referente a lo que se indica en  </w:t>
      </w:r>
      <w:r w:rsidR="000B6092" w:rsidRPr="002A6D3C">
        <w:rPr>
          <w:rStyle w:val="hps"/>
          <w:lang w:val="es-ES_tradnl"/>
        </w:rPr>
        <w:fldChar w:fldCharType="begin" w:fldLock="1"/>
      </w:r>
      <w:r w:rsidR="000B6092">
        <w:rPr>
          <w:rStyle w:val="hps"/>
          <w:lang w:val="es-ES_tradnl"/>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000B6092" w:rsidRPr="002A6D3C">
        <w:rPr>
          <w:rStyle w:val="hps"/>
          <w:lang w:val="es-ES_tradnl"/>
        </w:rPr>
        <w:fldChar w:fldCharType="separate"/>
      </w:r>
      <w:r w:rsidR="000B6092" w:rsidRPr="00F43FE7">
        <w:rPr>
          <w:rStyle w:val="hps"/>
          <w:noProof/>
          <w:lang w:val="es-ES_tradnl"/>
        </w:rPr>
        <w:t>[17]</w:t>
      </w:r>
      <w:r w:rsidR="000B6092" w:rsidRPr="002A6D3C">
        <w:rPr>
          <w:rStyle w:val="hps"/>
          <w:lang w:val="es-ES_tradnl"/>
        </w:rPr>
        <w:fldChar w:fldCharType="end"/>
      </w:r>
      <w:r w:rsidR="000B6092" w:rsidRPr="002A6D3C">
        <w:rPr>
          <w:rStyle w:val="hps"/>
          <w:lang w:val="es-ES_tradnl"/>
        </w:rPr>
        <w:fldChar w:fldCharType="begin" w:fldLock="1"/>
      </w:r>
      <w:r w:rsidR="000B6092">
        <w:rPr>
          <w:rStyle w:val="hps"/>
          <w:lang w:val="es-ES_tradnl"/>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000B6092" w:rsidRPr="002A6D3C">
        <w:rPr>
          <w:rStyle w:val="hps"/>
          <w:lang w:val="es-ES_tradnl"/>
        </w:rPr>
        <w:fldChar w:fldCharType="separate"/>
      </w:r>
      <w:r w:rsidR="000B6092" w:rsidRPr="00F43FE7">
        <w:rPr>
          <w:rStyle w:val="hps"/>
          <w:noProof/>
          <w:lang w:val="es-ES_tradnl"/>
        </w:rPr>
        <w:t>[15]</w:t>
      </w:r>
      <w:r w:rsidR="000B6092" w:rsidRPr="002A6D3C">
        <w:rPr>
          <w:rStyle w:val="hps"/>
          <w:lang w:val="es-ES_tradnl"/>
        </w:rPr>
        <w:fldChar w:fldCharType="end"/>
      </w:r>
      <w:r w:rsidR="000B6092" w:rsidRPr="002A6D3C">
        <w:rPr>
          <w:rStyle w:val="hps"/>
          <w:lang w:val="es-ES_tradnl"/>
        </w:rPr>
        <w:fldChar w:fldCharType="begin" w:fldLock="1"/>
      </w:r>
      <w:r w:rsidR="000B6092">
        <w:rPr>
          <w:rStyle w:val="hps"/>
          <w:lang w:val="es-ES_tradnl"/>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000B6092" w:rsidRPr="002A6D3C">
        <w:rPr>
          <w:rStyle w:val="hps"/>
          <w:lang w:val="es-ES_tradnl"/>
        </w:rPr>
        <w:fldChar w:fldCharType="separate"/>
      </w:r>
      <w:r w:rsidR="000B6092" w:rsidRPr="00F43FE7">
        <w:rPr>
          <w:rStyle w:val="hps"/>
          <w:noProof/>
          <w:lang w:val="es-ES_tradnl"/>
        </w:rPr>
        <w:t>[14]</w:t>
      </w:r>
      <w:r w:rsidR="000B6092" w:rsidRPr="002A6D3C">
        <w:rPr>
          <w:rStyle w:val="hps"/>
          <w:lang w:val="es-ES_tradnl"/>
        </w:rPr>
        <w:fldChar w:fldCharType="end"/>
      </w:r>
      <w:r w:rsidR="000B6092" w:rsidRPr="002A6D3C">
        <w:rPr>
          <w:rStyle w:val="hps"/>
          <w:lang w:val="es-ES_tradnl"/>
        </w:rPr>
        <w:t>.</w:t>
      </w:r>
      <w:r w:rsidR="000B6092">
        <w:rPr>
          <w:rStyle w:val="hps"/>
          <w:lang w:val="es-ES_tradnl"/>
        </w:rPr>
        <w:t xml:space="preserve"> </w:t>
      </w:r>
      <w:r w:rsidR="000B6092">
        <w:rPr>
          <w:rFonts w:eastAsia="Times New Roman"/>
          <w:color w:val="000000"/>
          <w:lang w:val="es-EC"/>
        </w:rPr>
        <w:t>En los artículos</w:t>
      </w:r>
      <w:r w:rsidR="000B6092" w:rsidRPr="005C400C">
        <w:rPr>
          <w:rFonts w:eastAsia="Times New Roman"/>
          <w:color w:val="000000"/>
          <w:lang w:val="es-EC"/>
        </w:rPr>
        <w:t xml:space="preserve"> </w:t>
      </w:r>
      <w:r w:rsidR="000B6092" w:rsidRPr="005C400C">
        <w:rPr>
          <w:rFonts w:eastAsia="Times New Roman"/>
          <w:color w:val="000000"/>
          <w:lang w:val="es-EC"/>
        </w:rPr>
        <w:fldChar w:fldCharType="begin" w:fldLock="1"/>
      </w:r>
      <w:r w:rsidR="000B6092">
        <w:rPr>
          <w:rFonts w:eastAsia="Times New Roman"/>
          <w:color w:val="000000"/>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000B6092" w:rsidRPr="005C400C">
        <w:rPr>
          <w:rFonts w:eastAsia="Times New Roman"/>
          <w:color w:val="000000"/>
          <w:lang w:val="es-EC"/>
        </w:rPr>
        <w:fldChar w:fldCharType="separate"/>
      </w:r>
      <w:r w:rsidR="000B6092" w:rsidRPr="00F43FE7">
        <w:rPr>
          <w:rFonts w:eastAsia="Times New Roman"/>
          <w:noProof/>
          <w:color w:val="000000"/>
          <w:lang w:val="es-EC"/>
        </w:rPr>
        <w:t>[35]</w:t>
      </w:r>
      <w:r w:rsidR="000B6092" w:rsidRPr="005C400C">
        <w:rPr>
          <w:rFonts w:eastAsia="Times New Roman"/>
          <w:color w:val="000000"/>
          <w:lang w:val="es-EC"/>
        </w:rPr>
        <w:fldChar w:fldCharType="end"/>
      </w:r>
      <w:r w:rsidR="000B6092" w:rsidRPr="005C400C">
        <w:rPr>
          <w:rFonts w:eastAsia="Times New Roman"/>
          <w:color w:val="000000"/>
          <w:lang w:val="es-EC"/>
        </w:rPr>
        <w:fldChar w:fldCharType="begin" w:fldLock="1"/>
      </w:r>
      <w:r w:rsidR="000B6092">
        <w:rPr>
          <w:rFonts w:eastAsia="Times New Roman"/>
          <w:color w:val="000000"/>
          <w:lang w:val="es-EC"/>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000B6092" w:rsidRPr="005C400C">
        <w:rPr>
          <w:rFonts w:eastAsia="Times New Roman"/>
          <w:color w:val="000000"/>
          <w:lang w:val="es-EC"/>
        </w:rPr>
        <w:fldChar w:fldCharType="separate"/>
      </w:r>
      <w:r w:rsidR="000B6092" w:rsidRPr="00F43FE7">
        <w:rPr>
          <w:rFonts w:eastAsia="Times New Roman"/>
          <w:noProof/>
          <w:color w:val="000000"/>
          <w:lang w:val="es-EC"/>
        </w:rPr>
        <w:t>[34]</w:t>
      </w:r>
      <w:r w:rsidR="000B6092" w:rsidRPr="005C400C">
        <w:rPr>
          <w:rFonts w:eastAsia="Times New Roman"/>
          <w:color w:val="000000"/>
          <w:lang w:val="es-EC"/>
        </w:rPr>
        <w:fldChar w:fldCharType="end"/>
      </w:r>
      <w:r w:rsidR="000B6092" w:rsidRPr="005C400C">
        <w:rPr>
          <w:rFonts w:eastAsia="Times New Roman"/>
          <w:color w:val="000000"/>
          <w:lang w:val="es-EC"/>
        </w:rPr>
        <w:t xml:space="preserve"> </w:t>
      </w:r>
      <w:r w:rsidR="000B6092" w:rsidRPr="005C400C">
        <w:rPr>
          <w:rFonts w:eastAsia="Times New Roman"/>
          <w:color w:val="000000"/>
          <w:lang w:val="es-EC"/>
        </w:rPr>
        <w:fldChar w:fldCharType="begin" w:fldLock="1"/>
      </w:r>
      <w:r w:rsidR="000B6092">
        <w:rPr>
          <w:rFonts w:eastAsia="Times New Roman"/>
          <w:color w:val="000000"/>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000B6092" w:rsidRPr="005C400C">
        <w:rPr>
          <w:rFonts w:eastAsia="Times New Roman"/>
          <w:color w:val="000000"/>
          <w:lang w:val="es-EC"/>
        </w:rPr>
        <w:fldChar w:fldCharType="separate"/>
      </w:r>
      <w:r w:rsidR="000B6092" w:rsidRPr="00F43FE7">
        <w:rPr>
          <w:rFonts w:eastAsia="Times New Roman"/>
          <w:noProof/>
          <w:color w:val="000000"/>
          <w:lang w:val="es-EC"/>
        </w:rPr>
        <w:t>[30]</w:t>
      </w:r>
      <w:r w:rsidR="000B6092" w:rsidRPr="005C400C">
        <w:rPr>
          <w:rFonts w:eastAsia="Times New Roman"/>
          <w:color w:val="000000"/>
          <w:lang w:val="es-EC"/>
        </w:rPr>
        <w:fldChar w:fldCharType="end"/>
      </w:r>
      <w:r w:rsidR="000B6092">
        <w:rPr>
          <w:rFonts w:eastAsia="Times New Roman"/>
          <w:color w:val="000000"/>
          <w:lang w:val="es-EC"/>
        </w:rPr>
        <w:t xml:space="preserve"> se utiliza la técnica de Análisis de documentos que permite la utilización de documentación prescrita para otro software. </w:t>
      </w:r>
      <w:r w:rsidR="000B6092" w:rsidRPr="002A6D3C">
        <w:rPr>
          <w:rStyle w:val="hps"/>
          <w:spacing w:val="-1"/>
          <w:lang w:val="es-ES_tradnl"/>
        </w:rPr>
        <w:t xml:space="preserve">Los artículos </w:t>
      </w:r>
      <w:r w:rsidR="000B6092" w:rsidRPr="002A6D3C">
        <w:rPr>
          <w:rFonts w:eastAsia="Times New Roman"/>
          <w:b/>
          <w:color w:val="000000"/>
          <w:lang w:val="es-EC"/>
        </w:rPr>
        <w:t xml:space="preserve"> </w:t>
      </w:r>
      <w:r w:rsidR="000B6092" w:rsidRPr="002A6D3C">
        <w:rPr>
          <w:rStyle w:val="hps"/>
          <w:spacing w:val="-1"/>
          <w:lang w:val="es-ES_tradnl"/>
        </w:rPr>
        <w:fldChar w:fldCharType="begin" w:fldLock="1"/>
      </w:r>
      <w:r w:rsidR="000B6092">
        <w:rPr>
          <w:rStyle w:val="hps"/>
          <w:spacing w:val="-1"/>
          <w:lang w:val="es-ES_tradnl"/>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000B6092" w:rsidRPr="002A6D3C">
        <w:rPr>
          <w:rStyle w:val="hps"/>
          <w:spacing w:val="-1"/>
          <w:lang w:val="es-ES_tradnl"/>
        </w:rPr>
        <w:fldChar w:fldCharType="separate"/>
      </w:r>
      <w:r w:rsidR="000B6092" w:rsidRPr="00F43FE7">
        <w:rPr>
          <w:rStyle w:val="hps"/>
          <w:noProof/>
          <w:spacing w:val="-1"/>
          <w:lang w:val="es-ES_tradnl"/>
        </w:rPr>
        <w:t>[38]</w:t>
      </w:r>
      <w:r w:rsidR="000B6092" w:rsidRPr="002A6D3C">
        <w:rPr>
          <w:rStyle w:val="hps"/>
          <w:spacing w:val="-1"/>
          <w:lang w:val="es-ES_tradnl"/>
        </w:rPr>
        <w:fldChar w:fldCharType="end"/>
      </w:r>
      <w:r w:rsidR="000B6092" w:rsidRPr="002A6D3C">
        <w:rPr>
          <w:rStyle w:val="hps"/>
          <w:spacing w:val="-1"/>
          <w:lang w:val="es-ES_tradnl"/>
        </w:rPr>
        <w:t xml:space="preserve"> </w:t>
      </w:r>
      <w:r w:rsidR="000B6092" w:rsidRPr="002A6D3C">
        <w:rPr>
          <w:rStyle w:val="hps"/>
          <w:spacing w:val="-1"/>
          <w:lang w:val="es-ES_tradnl"/>
        </w:rPr>
        <w:fldChar w:fldCharType="begin" w:fldLock="1"/>
      </w:r>
      <w:r w:rsidR="000B6092">
        <w:rPr>
          <w:rStyle w:val="hps"/>
          <w:spacing w:val="-1"/>
          <w:lang w:val="es-ES_tradnl"/>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000B6092" w:rsidRPr="002A6D3C">
        <w:rPr>
          <w:rStyle w:val="hps"/>
          <w:spacing w:val="-1"/>
          <w:lang w:val="es-ES_tradnl"/>
        </w:rPr>
        <w:fldChar w:fldCharType="separate"/>
      </w:r>
      <w:r w:rsidR="000B6092" w:rsidRPr="00F43FE7">
        <w:rPr>
          <w:rStyle w:val="hps"/>
          <w:noProof/>
          <w:spacing w:val="-1"/>
          <w:lang w:val="es-ES_tradnl"/>
        </w:rPr>
        <w:t>[30]</w:t>
      </w:r>
      <w:r w:rsidR="000B6092" w:rsidRPr="002A6D3C">
        <w:rPr>
          <w:rStyle w:val="hps"/>
          <w:spacing w:val="-1"/>
          <w:lang w:val="es-ES_tradnl"/>
        </w:rPr>
        <w:fldChar w:fldCharType="end"/>
      </w:r>
      <w:r w:rsidR="000B6092" w:rsidRPr="002A6D3C">
        <w:rPr>
          <w:rStyle w:val="hps"/>
          <w:spacing w:val="-1"/>
          <w:lang w:val="es-ES_tradnl"/>
        </w:rPr>
        <w:t xml:space="preserve"> detallan que la lluvia de ideas es una buena técnica en la que se pude manejar varios puntos de vista y llegar a una sola conclusión</w:t>
      </w:r>
      <w:r w:rsidR="000B6092">
        <w:rPr>
          <w:rFonts w:eastAsia="Times New Roman"/>
          <w:bCs/>
          <w:color w:val="000000"/>
          <w:lang w:val="es-EC"/>
        </w:rPr>
        <w:t xml:space="preserve">. En </w:t>
      </w:r>
      <w:r w:rsidR="000B6092" w:rsidRPr="002A6D3C">
        <w:rPr>
          <w:rFonts w:eastAsia="Times New Roman"/>
          <w:color w:val="000000"/>
          <w:lang w:val="es-EC"/>
        </w:rPr>
        <w:fldChar w:fldCharType="begin" w:fldLock="1"/>
      </w:r>
      <w:r w:rsidR="000B6092">
        <w:rPr>
          <w:rFonts w:eastAsia="Times New Roman"/>
          <w:color w:val="000000"/>
          <w:lang w:val="es-EC"/>
        </w:rPr>
        <w:instrText>ADDIN CSL_CITATION {"citationItems":[{"id":"ITEM-1","itemData":{"DOI":"10.1109/CIACT.2017.7977366","ISBN":"9781509062188","abstract":"Goal Oriented Requirements Engineering (GORE) is concerned with the identification of goals of the software according to the need of the stakeholders. In GORE, goals are the need of the stakeholders. These goals are refined and decomposed into sub-goals until the responsibility of the last goals are assigned to some agent or some software system. In literature different methods have been developed based on GORE concepts for the identification of software goals or software requirements like fuzzy attributed goal oriented software requirements analysis (FAGOSRA) method, knowledge acquisition for automated specifications (KAOS), iframework, attributed goal oriented requirements analysis (AGORA) method, etc. In AGORA, decision makers use subjective values during the selection and the prioritization of software requirements. AGORA method can be extended by computing the objective values. These objective values can be obtained by using analytic hierarchy process (AHP). In AGORA, there is no support to check whether the values provided by the decision makers are consistent or not. Therefore, in order to address this issue we proposed a method for the prioritization of software requirements by applying the AHP in goal oriented requirements elicitation method. Finally, we consider an example to explain the proposed method.","author":[{"dropping-particle":"","family":"Sadiq","given":"Mohd","non-dropping-particle":"","parse-names":false,"suffix":""},{"dropping-particle":"","family":"Hassan","given":"Tanveer","non-dropping-particle":"","parse-names":false,"suffix":""},{"dropping-particle":"","family":"Nazneen","given":"Sanjida","non-dropping-particle":"","parse-names":false,"suffix":""}],"container-title":"3rd IEEE International Conference on ","id":"ITEM-1","issued":{"date-parts":[["2017","7","12"]]},"publisher":"Institute of Electrical and Electronics Engineers Inc.","title":"AHP-GORE-PSR: Applying analytic hierarchy process in goal oriented requirements elicitation method for the prioritization of software requirements","type":"paper-conference"},"uris":["http://www.mendeley.com/documents/?uuid=4a496a86-0e8e-3cd1-9b0a-d56312d700cb"]}],"mendeley":{"formattedCitation":"[41]","plainTextFormattedCitation":"[41]","previouslyFormattedCitation":"[41]"},"properties":{"noteIndex":0},"schema":"https://github.com/citation-style-language/schema/raw/master/csl-citation.json"}</w:instrText>
      </w:r>
      <w:r w:rsidR="000B6092" w:rsidRPr="002A6D3C">
        <w:rPr>
          <w:rFonts w:eastAsia="Times New Roman"/>
          <w:color w:val="000000"/>
          <w:lang w:val="es-EC"/>
        </w:rPr>
        <w:fldChar w:fldCharType="separate"/>
      </w:r>
      <w:r w:rsidR="000B6092" w:rsidRPr="00F43FE7">
        <w:rPr>
          <w:rFonts w:eastAsia="Times New Roman"/>
          <w:noProof/>
          <w:color w:val="000000"/>
          <w:lang w:val="es-EC"/>
        </w:rPr>
        <w:t>[41]</w:t>
      </w:r>
      <w:r w:rsidR="000B6092" w:rsidRPr="002A6D3C">
        <w:rPr>
          <w:rFonts w:eastAsia="Times New Roman"/>
          <w:color w:val="000000"/>
          <w:lang w:val="es-EC"/>
        </w:rPr>
        <w:fldChar w:fldCharType="end"/>
      </w:r>
      <w:r w:rsidR="000B6092" w:rsidRPr="002A6D3C">
        <w:rPr>
          <w:rFonts w:eastAsia="Times New Roman"/>
          <w:color w:val="000000"/>
          <w:lang w:val="es-EC"/>
        </w:rPr>
        <w:fldChar w:fldCharType="begin" w:fldLock="1"/>
      </w:r>
      <w:r w:rsidR="000B6092">
        <w:rPr>
          <w:rFonts w:eastAsia="Times New Roman"/>
          <w:color w:val="000000"/>
          <w:lang w:val="es-EC"/>
        </w:rPr>
        <w:instrText>ADDIN CSL_CITATION {"citationItems":[{"id":"ITEM-1","itemData":{"DOI":"10.1109/IIAI-AAI.2019.00172","ISBN":"9781728126272","abstract":"Requirements elicitation is the first step in software development, methods such as data collection, questionnaire, interview, field observation are used in requirements elicitation, either way, the requirements from customer need to be properly extracted. For the interview, the accuracy of requirements elicitation depends on the dialog ability of software engineer (extractor) and customer (respondent). Among software engineers, there is a difference in the ability of requirements elicitation. Besides, it is difficult for experienced software engineers to extract customer requirements without fail. In this paper, in order to extract requirements without omission, the scope of the requirements is determined in advance, and a tree-like requirements decomposition structure is proposed for constructing the requirement questions. At last, a comparative experiment was carried out, and the effectiveness of the approach was positively supported by the experiment result.","author":[{"dropping-particle":"","family":"Zhi","given":"Qiang","non-dropping-particle":"","parse-names":false,"suffix":""},{"dropping-particle":"","family":"Zhou","given":"Zhengshu","non-dropping-particle":"","parse-names":false,"suffix":""},{"dropping-particle":"","family":"Morisaki","given":"Shuji","non-dropping-particle":"","parse-names":false,"suffix":""},{"dropping-particle":"","family":"Yamamoto","given":"Shuichiro","non-dropping-particle":"","parse-names":false,"suffix":""}],"container-title":"Proceedings - 2019 8th International Congress on Advanced Applied Informatics, IIAI-AAI 2019","id":"ITEM-1","issued":{"date-parts":[["2019","7","1"]]},"page":"847-852","publisher":"Institute of Electrical and Electronics Engineers Inc.","title":"An Approach for Requirements Elicitation using Goal, Question, and Answer","type":"paper-conference"},"uris":["http://www.mendeley.com/documents/?uuid=fe162aa5-bc66-3333-859c-9a5219f87cdd"]}],"mendeley":{"formattedCitation":"[37]","plainTextFormattedCitation":"[37]","previouslyFormattedCitation":"[37]"},"properties":{"noteIndex":0},"schema":"https://github.com/citation-style-language/schema/raw/master/csl-citation.json"}</w:instrText>
      </w:r>
      <w:r w:rsidR="000B6092" w:rsidRPr="002A6D3C">
        <w:rPr>
          <w:rFonts w:eastAsia="Times New Roman"/>
          <w:color w:val="000000"/>
          <w:lang w:val="es-EC"/>
        </w:rPr>
        <w:fldChar w:fldCharType="separate"/>
      </w:r>
      <w:r w:rsidR="000B6092" w:rsidRPr="00F43FE7">
        <w:rPr>
          <w:rFonts w:eastAsia="Times New Roman"/>
          <w:noProof/>
          <w:color w:val="000000"/>
          <w:lang w:val="es-EC"/>
        </w:rPr>
        <w:t>[37]</w:t>
      </w:r>
      <w:r w:rsidR="000B6092" w:rsidRPr="002A6D3C">
        <w:rPr>
          <w:rFonts w:eastAsia="Times New Roman"/>
          <w:color w:val="000000"/>
          <w:lang w:val="es-EC"/>
        </w:rPr>
        <w:fldChar w:fldCharType="end"/>
      </w:r>
      <w:r w:rsidR="000B6092">
        <w:rPr>
          <w:rFonts w:eastAsia="Times New Roman"/>
          <w:color w:val="000000"/>
          <w:lang w:val="es-EC"/>
        </w:rPr>
        <w:t xml:space="preserve"> prestan  a los casos de estudio como una técnica alternativa que permitirá recolección de información coherente.</w:t>
      </w:r>
    </w:p>
    <w:p w14:paraId="77670269" w14:textId="337B84C3" w:rsidR="009F2A80" w:rsidRDefault="009F2A80" w:rsidP="009F2A80">
      <w:pPr>
        <w:ind w:firstLine="288"/>
        <w:jc w:val="both"/>
        <w:rPr>
          <w:rFonts w:eastAsia="Times New Roman"/>
          <w:color w:val="000000"/>
          <w:lang w:val="es-EC"/>
        </w:rPr>
      </w:pPr>
      <w:r>
        <w:rPr>
          <w:rFonts w:eastAsia="Times New Roman"/>
          <w:color w:val="000000"/>
          <w:lang w:val="es-EC"/>
        </w:rPr>
        <w:t xml:space="preserve">Según lo expuesto en la Tabla IV existen propuestas de técnicas nuevas o a su vez han sido poco usadas por ejemplo; </w:t>
      </w:r>
      <w:r>
        <w:rPr>
          <w:rStyle w:val="hps"/>
          <w:lang w:val="es-ES_tradnl"/>
        </w:rPr>
        <w:t>e</w:t>
      </w:r>
      <w:r w:rsidRPr="002A6D3C">
        <w:rPr>
          <w:rStyle w:val="hps"/>
          <w:lang w:val="es-ES_tradnl"/>
        </w:rPr>
        <w:t xml:space="preserve">l articulo </w:t>
      </w:r>
      <w:r w:rsidRPr="002A6D3C">
        <w:rPr>
          <w:rStyle w:val="hps"/>
          <w:lang w:val="es-ES_tradnl"/>
        </w:rPr>
        <w:fldChar w:fldCharType="begin" w:fldLock="1"/>
      </w:r>
      <w:r>
        <w:rPr>
          <w:rStyle w:val="hps"/>
          <w:lang w:val="es-ES_tradnl"/>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Pr="002A6D3C">
        <w:rPr>
          <w:rStyle w:val="hps"/>
          <w:lang w:val="es-ES_tradnl"/>
        </w:rPr>
        <w:fldChar w:fldCharType="separate"/>
      </w:r>
      <w:r w:rsidRPr="00F43FE7">
        <w:rPr>
          <w:rStyle w:val="hps"/>
          <w:noProof/>
          <w:lang w:val="es-ES_tradnl"/>
        </w:rPr>
        <w:t>[34]</w:t>
      </w:r>
      <w:r w:rsidRPr="002A6D3C">
        <w:rPr>
          <w:rStyle w:val="hps"/>
          <w:lang w:val="es-ES_tradnl"/>
        </w:rPr>
        <w:fldChar w:fldCharType="end"/>
      </w:r>
      <w:r w:rsidRPr="002A6D3C">
        <w:rPr>
          <w:rStyle w:val="hps"/>
          <w:lang w:val="es-ES_tradnl"/>
        </w:rPr>
        <w:t xml:space="preserve">  cita la técnica de FDG la cual es un espacio de opinión para captar el sentir y pensar de un colectivo de usuarios</w:t>
      </w:r>
      <w:r w:rsidR="00534C87">
        <w:rPr>
          <w:rStyle w:val="hps"/>
          <w:lang w:val="es-ES_tradnl"/>
        </w:rPr>
        <w:t xml:space="preserve">. </w:t>
      </w:r>
      <w:r w:rsidR="00534C87" w:rsidRPr="002A6D3C">
        <w:rPr>
          <w:rStyle w:val="hps"/>
          <w:lang w:val="es-ES_tradnl"/>
        </w:rPr>
        <w:t xml:space="preserve">En </w:t>
      </w:r>
      <w:r w:rsidR="00534C87" w:rsidRPr="00534C87">
        <w:rPr>
          <w:rFonts w:eastAsia="Times New Roman"/>
          <w:bCs/>
          <w:color w:val="000000"/>
          <w:lang w:val="es-EC"/>
        </w:rPr>
        <w:fldChar w:fldCharType="begin" w:fldLock="1"/>
      </w:r>
      <w:r w:rsidR="00534C87" w:rsidRPr="00534C87">
        <w:rPr>
          <w:rFonts w:eastAsia="Times New Roman"/>
          <w:bCs/>
          <w:color w:val="000000"/>
          <w:lang w:val="es-EC"/>
        </w:rPr>
        <w:instrText>ADDIN CSL_CITATION {"citationItems":[{"id":"ITEM-1","itemData":{"DOI":"10.1016/j.procs.2015.03.037","ISSN":"18770509","abstract":"Requirement engineering is the cornerstone of systems engineering. Numerous large scale engineered systems face schedule delays, cost overruns and performance shortfalls that can be traced back to the requirements they need to fulfill. In fact, previous research has demonstrated strong relationship between requirements and systems affordability. This paper summarizes and puts into context the authors' novel contributions in three domains of requirements engineering: systems theory, complexity science, and systems methodologies. The authors propose new theorems and their proofs on requirements affecting affordability, propose a new complexity metric at requirement stage that measures the complexity limit of the system at conceptual stage (even before a specific design is determined), and propose two methodologies to elicit excess-free requirement sets and to identify conflicting requirements more effectively. The paper showcases the value of structuring a research in such a manner, i.e. from theory to practice, enabling strengthening the bounds between theorists and practitioners.","author":[{"dropping-particle":"","family":"Salado","given":"Alejandro","non-dropping-particle":"","parse-names":false,"suffix":""},{"dropping-particle":"","family":"Nilchiani","given":"Roshanak","non-dropping-particle":"","parse-names":false,"suffix":""}],"container-title":"Procedia Computer Science","id":"ITEM-1","issue":"C","issued":{"date-parts":[["2015","1","1"]]},"page":"21-30","publisher":"Elsevier","title":"A research on measuring and reducing problem complexity to increase system affordability: From theory to practice","type":"paper-conference","volume":"44"},"uris":["http://www.mendeley.com/documents/?uuid=ff5df2b8-3ec7-3c40-8b58-58687fc1b199"]}],"mendeley":{"formattedCitation":"[47]","plainTextFormattedCitation":"[47]","previouslyFormattedCitation":"[47]"},"properties":{"noteIndex":0},"schema":"https://github.com/citation-style-language/schema/raw/master/csl-citation.json"}</w:instrText>
      </w:r>
      <w:r w:rsidR="00534C87" w:rsidRPr="00534C87">
        <w:rPr>
          <w:rFonts w:eastAsia="Times New Roman"/>
          <w:bCs/>
          <w:color w:val="000000"/>
          <w:lang w:val="es-EC"/>
        </w:rPr>
        <w:fldChar w:fldCharType="separate"/>
      </w:r>
      <w:r w:rsidR="00534C87" w:rsidRPr="00534C87">
        <w:rPr>
          <w:rFonts w:eastAsia="Times New Roman"/>
          <w:bCs/>
          <w:noProof/>
          <w:color w:val="000000"/>
          <w:lang w:val="es-EC"/>
        </w:rPr>
        <w:t>[47]</w:t>
      </w:r>
      <w:r w:rsidR="00534C87" w:rsidRPr="00534C87">
        <w:rPr>
          <w:rFonts w:eastAsia="Times New Roman"/>
          <w:bCs/>
          <w:color w:val="000000"/>
          <w:lang w:val="es-EC"/>
        </w:rPr>
        <w:fldChar w:fldCharType="end"/>
      </w:r>
      <w:r w:rsidR="00534C87" w:rsidRPr="002A6D3C">
        <w:rPr>
          <w:rStyle w:val="hps"/>
          <w:lang w:val="es-ES_tradnl"/>
        </w:rPr>
        <w:t xml:space="preserve"> se detalla al análisis prospectivo como una técnica de identificación de requisitos en conflicto.</w:t>
      </w:r>
      <w:r w:rsidR="00534C87">
        <w:rPr>
          <w:rStyle w:val="hps"/>
          <w:lang w:val="es-ES_tradnl"/>
        </w:rPr>
        <w:t xml:space="preserve"> </w:t>
      </w:r>
      <w:r w:rsidR="00534C87" w:rsidRPr="002A6D3C">
        <w:rPr>
          <w:rStyle w:val="hps"/>
          <w:lang w:val="es-ES_tradnl"/>
        </w:rPr>
        <w:t xml:space="preserve">En el artículo </w:t>
      </w:r>
      <w:r w:rsidR="00534C87" w:rsidRPr="002A6D3C">
        <w:rPr>
          <w:rStyle w:val="hps"/>
          <w:lang w:val="es-ES_tradnl"/>
        </w:rPr>
        <w:fldChar w:fldCharType="begin" w:fldLock="1"/>
      </w:r>
      <w:r w:rsidR="00534C87">
        <w:rPr>
          <w:rStyle w:val="hps"/>
          <w:lang w:val="es-ES_tradnl"/>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00534C87" w:rsidRPr="002A6D3C">
        <w:rPr>
          <w:rStyle w:val="hps"/>
          <w:lang w:val="es-ES_tradnl"/>
        </w:rPr>
        <w:fldChar w:fldCharType="separate"/>
      </w:r>
      <w:r w:rsidR="00534C87" w:rsidRPr="00F43FE7">
        <w:rPr>
          <w:rStyle w:val="hps"/>
          <w:noProof/>
          <w:lang w:val="es-ES_tradnl"/>
        </w:rPr>
        <w:t>[45]</w:t>
      </w:r>
      <w:r w:rsidR="00534C87" w:rsidRPr="002A6D3C">
        <w:rPr>
          <w:rStyle w:val="hps"/>
          <w:lang w:val="es-ES_tradnl"/>
        </w:rPr>
        <w:fldChar w:fldCharType="end"/>
      </w:r>
      <w:r w:rsidR="00534C87" w:rsidRPr="002A6D3C">
        <w:rPr>
          <w:rStyle w:val="hps"/>
          <w:lang w:val="es-ES_tradnl"/>
        </w:rPr>
        <w:t xml:space="preserve"> se presenta a ADDAM como una técnica eficaz para mejorar la participación de las partes interesadas y construir una mejor comprensión de los problemas. En </w:t>
      </w:r>
      <w:r w:rsidR="00534C87" w:rsidRPr="002A6D3C">
        <w:rPr>
          <w:rStyle w:val="hps"/>
          <w:lang w:val="es-ES_tradnl"/>
        </w:rPr>
        <w:fldChar w:fldCharType="begin" w:fldLock="1"/>
      </w:r>
      <w:r w:rsidR="00534C87">
        <w:rPr>
          <w:rStyle w:val="hps"/>
          <w:lang w:val="es-ES_tradnl"/>
        </w:rPr>
        <w:instrText>ADDIN CSL_CITATION {"citationItems":[{"id":"ITEM-1","itemData":{"DOI":"10.1016/j.jss.2017.12.028","ISSN":"01641212","abstract":"In order to make a software project succeed, it is necessary to determine the requirements for systems and to document them in a suitable manner. Many ways for requirements elicitation have been discussed. One way is to gather requirements with crowdsourcing methods, which has been discussed for years and is called crowdsourcing requirements engineering. User requests forums in open source communities, where users can propose their expected features of a software product, are common examples of platforms for gathering requirements from the crowd. Requirements collected from these platforms are often informal text descriptions and we name them user requests. In order to transform user requests into structured software requirements, it is better to know the class of requirements that each request belongs to so that each request can be rewritten according to corresponding requirement templates. In this paper, we propose an effective classification methodology by employing both project-specific and non-project-specific keywords and machine learning algorithms. The proposed strategy does well in achieving high classification accuracy by using keywords as features, reducing considerable manual efforts in building machine learning based classifiers, and having stable performance in finding minority classes no matter how few instances they have.","author":[{"dropping-particle":"","family":"Li","given":"Chuanyi","non-dropping-particle":"","parse-names":false,"suffix":""},{"dropping-particle":"","family":"Huang","given":"Liguo","non-dropping-particle":"","parse-names":false,"suffix":""},{"dropping-particle":"","family":"Ge","given":"Jidong","non-dropping-particle":"","parse-names":false,"suffix":""},{"dropping-particle":"","family":"Luo","given":"Bin","non-dropping-particle":"","parse-names":false,"suffix":""},{"dropping-particle":"","family":"Ng","given":"Vincent","non-dropping-particle":"","parse-names":false,"suffix":""}],"container-title":"Journal of Systems and Software","id":"ITEM-1","issued":{"date-parts":[["2018","4","1"]]},"page":"108-123","publisher":"Elsevier Inc.","title":"Automatically classifying user requests in crowdsourcing requirements engineering","type":"article-journal","volume":"138"},"uris":["http://www.mendeley.com/documents/?uuid=403deac5-dcd6-3070-8788-adb20ccec84f"]}],"mendeley":{"formattedCitation":"[44]","plainTextFormattedCitation":"[44]","previouslyFormattedCitation":"[44]"},"properties":{"noteIndex":0},"schema":"https://github.com/citation-style-language/schema/raw/master/csl-citation.json"}</w:instrText>
      </w:r>
      <w:r w:rsidR="00534C87" w:rsidRPr="002A6D3C">
        <w:rPr>
          <w:rStyle w:val="hps"/>
          <w:lang w:val="es-ES_tradnl"/>
        </w:rPr>
        <w:fldChar w:fldCharType="separate"/>
      </w:r>
      <w:r w:rsidR="00534C87" w:rsidRPr="00F43FE7">
        <w:rPr>
          <w:rStyle w:val="hps"/>
          <w:noProof/>
          <w:lang w:val="es-ES_tradnl"/>
        </w:rPr>
        <w:t>[44]</w:t>
      </w:r>
      <w:r w:rsidR="00534C87" w:rsidRPr="002A6D3C">
        <w:rPr>
          <w:rStyle w:val="hps"/>
          <w:lang w:val="es-ES_tradnl"/>
        </w:rPr>
        <w:fldChar w:fldCharType="end"/>
      </w:r>
      <w:r w:rsidR="00534C87" w:rsidRPr="002A6D3C">
        <w:rPr>
          <w:rStyle w:val="hps"/>
          <w:lang w:val="es-ES_tradnl"/>
        </w:rPr>
        <w:t xml:space="preserve"> presenta a Solicitudes de Usuarios como una técnica que permite recolectar requisitos de la multitud mediante foros de usuarios donde se proponen características esperadas de un producto de software</w:t>
      </w:r>
      <w:r w:rsidR="00534C87">
        <w:rPr>
          <w:rStyle w:val="hps"/>
          <w:lang w:val="es-ES_tradnl"/>
        </w:rPr>
        <w:t xml:space="preserve">. </w:t>
      </w:r>
      <w:r w:rsidR="00534C87" w:rsidRPr="002A6D3C">
        <w:rPr>
          <w:rStyle w:val="hps"/>
          <w:lang w:val="es-ES_tradnl"/>
        </w:rPr>
        <w:t xml:space="preserve">Repertory Grid (RG) es una técnica de entrevista cognitiva basada en la teoría de psicología de construcciones de personas como lo indica en el artículo </w:t>
      </w:r>
      <w:r w:rsidR="00534C87" w:rsidRPr="002A6D3C">
        <w:rPr>
          <w:rStyle w:val="hps"/>
          <w:lang w:val="es-ES_tradnl"/>
        </w:rPr>
        <w:fldChar w:fldCharType="begin" w:fldLock="1"/>
      </w:r>
      <w:r w:rsidR="00534C87">
        <w:rPr>
          <w:rStyle w:val="hps"/>
          <w:lang w:val="es-ES_tradnl"/>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Technology","id":"ITEM-1","issued":{"date-parts":[["0","7"]]},"page":"160-179","publisher":"Elsevier B.V.","title":"REASSURE: Requirements elicitation for adaptive socio-technical systems using repertory grid","type":"article-journal","volume":"87"},"uris":["http://www.mendeley.com/documents/?uuid=742c303b-ce54-3c4c-bec4-9467990bb04b"]}],"mendeley":{"formattedCitation":"[43]","plainTextFormattedCitation":"[43]","previouslyFormattedCitation":"[43]"},"properties":{"noteIndex":0},"schema":"https://github.com/citation-style-language/schema/raw/master/csl-citation.json"}</w:instrText>
      </w:r>
      <w:r w:rsidR="00534C87" w:rsidRPr="002A6D3C">
        <w:rPr>
          <w:rStyle w:val="hps"/>
          <w:lang w:val="es-ES_tradnl"/>
        </w:rPr>
        <w:fldChar w:fldCharType="separate"/>
      </w:r>
      <w:r w:rsidR="00534C87" w:rsidRPr="00F43FE7">
        <w:rPr>
          <w:rStyle w:val="hps"/>
          <w:noProof/>
          <w:lang w:val="es-ES_tradnl"/>
        </w:rPr>
        <w:t>[43]</w:t>
      </w:r>
      <w:r w:rsidR="00534C87" w:rsidRPr="002A6D3C">
        <w:rPr>
          <w:rStyle w:val="hps"/>
          <w:lang w:val="es-ES_tradnl"/>
        </w:rPr>
        <w:fldChar w:fldCharType="end"/>
      </w:r>
      <w:r w:rsidR="00534C87" w:rsidRPr="002A6D3C">
        <w:rPr>
          <w:rStyle w:val="hps"/>
          <w:lang w:val="es-ES_tradnl"/>
        </w:rPr>
        <w:t>.</w:t>
      </w:r>
      <w:r w:rsidR="00534C87">
        <w:rPr>
          <w:rStyle w:val="hps"/>
          <w:lang w:val="es-ES_tradnl"/>
        </w:rPr>
        <w:t xml:space="preserve"> </w:t>
      </w:r>
      <w:r w:rsidR="00534C87" w:rsidRPr="002A6D3C">
        <w:rPr>
          <w:rStyle w:val="hps"/>
          <w:lang w:val="es-ES_tradnl"/>
        </w:rPr>
        <w:t xml:space="preserve">El artículo </w:t>
      </w:r>
      <w:r w:rsidR="00534C87" w:rsidRPr="002A6D3C">
        <w:rPr>
          <w:rStyle w:val="hps"/>
          <w:lang w:val="es-ES_tradnl"/>
        </w:rPr>
        <w:fldChar w:fldCharType="begin" w:fldLock="1"/>
      </w:r>
      <w:r w:rsidR="00534C87">
        <w:rPr>
          <w:rStyle w:val="hps"/>
          <w:lang w:val="es-ES_tradnl"/>
        </w:rPr>
        <w:instrText>ADDIN CSL_CITATION {"citationItems":[{"id":"ITEM-1","itemData":{"DOI":"10.1109/DISE.2017.9","ISBN":"9781538604007","abstract":"Requirements elicitation (RE) is the explanatorydevelopment activity of helping users figure out what theywant. However, acquisition of requirements is challenging andinappropriate requirements might lead to unncessary projectdevelopment cost. It is important to validate the requirementswith various possible techniques to design a software solution. It is equally important to choose appropriate techniques for RE. To understand the importance of RE, Energy feedback or visualizationof electricity consumption application had been chosenwhich would help in reducing household electricity consumptionby motivating the residential end-users. To design an effectiveand innovative solution for visualization application, this articleused a combination of three RE techniques, viz., systematicliterature review (SLR), crowdsourcing survey and user-centreddesign (UCD) based design activity. The SLR assessed 22 studies, while the crowdsourcing survey and the design activity had137 and 6 participants respectively. The RE techniques wereinterdependent and the results from each technique was fedto design the subsequent phases. Each of the RE techniques'motivation, procedure and its results were discussed and werestatistically compared with each other forming the top sevenfeatures of the system to be developed. This study also analyzedthe effectiveness of the requirements elicitation by conductingretrospective on the RE techniques. The retrospective analyzedthings that went well, things that did not go well, and things thatcan be improved. It led to the discussion on how effectively canthis process be improved to collect the requirements.","author":[{"dropping-particle":"","family":"Murugesan","given":"Latha Karthigaa","non-dropping-particle":"","parse-names":false,"suffix":""},{"dropping-particle":"","family":"Hoda","given":"Rashina","non-dropping-particle":"","parse-names":false,"suffix":""},{"dropping-particle":"","family":"Salcic","given":"Zoran","non-dropping-particle":"","parse-names":false,"suffix":""}],"container-title":"Proceedings - 2017 IEEE/ACM 1st International Workshop on Design and Innovation in Software Engineering, DISE 2017","id":"ITEM-1","issued":{"date-parts":[["2017","6","30"]]},"page":"6-12","publisher":"Institute of Electrical and Electronics Engineers Inc.","title":"Identifying Design Features Using Combination of Requirements Elicitation Techniques","type":"paper-conference"},"uris":["http://www.mendeley.com/documents/?uuid=7db684af-ee72-3648-960a-ae4da6a1ddd7"]}],"mendeley":{"formattedCitation":"[40]","plainTextFormattedCitation":"[40]","previouslyFormattedCitation":"[40]"},"properties":{"noteIndex":0},"schema":"https://github.com/citation-style-language/schema/raw/master/csl-citation.json"}</w:instrText>
      </w:r>
      <w:r w:rsidR="00534C87" w:rsidRPr="002A6D3C">
        <w:rPr>
          <w:rStyle w:val="hps"/>
          <w:lang w:val="es-ES_tradnl"/>
        </w:rPr>
        <w:fldChar w:fldCharType="separate"/>
      </w:r>
      <w:r w:rsidR="00534C87" w:rsidRPr="00F43FE7">
        <w:rPr>
          <w:rStyle w:val="hps"/>
          <w:noProof/>
          <w:lang w:val="es-ES_tradnl"/>
        </w:rPr>
        <w:t>[40]</w:t>
      </w:r>
      <w:r w:rsidR="00534C87" w:rsidRPr="002A6D3C">
        <w:rPr>
          <w:rStyle w:val="hps"/>
          <w:lang w:val="es-ES_tradnl"/>
        </w:rPr>
        <w:fldChar w:fldCharType="end"/>
      </w:r>
      <w:r w:rsidR="00534C87" w:rsidRPr="002A6D3C">
        <w:rPr>
          <w:rStyle w:val="hps"/>
          <w:lang w:val="es-ES_tradnl"/>
        </w:rPr>
        <w:t xml:space="preserve"> muestra como la Revisión Sistemática de Literatura (SRL) puede ser una técnica para la obtención de requisitos con el fin de reutilizar información existente</w:t>
      </w:r>
      <w:r w:rsidR="00534C87">
        <w:rPr>
          <w:rStyle w:val="hps"/>
          <w:lang w:val="es-ES_tradnl"/>
        </w:rPr>
        <w:t>, además</w:t>
      </w:r>
      <w:r w:rsidR="00534C87" w:rsidRPr="002A6D3C">
        <w:rPr>
          <w:rStyle w:val="hps"/>
          <w:spacing w:val="-1"/>
          <w:lang w:val="es-ES_tradnl"/>
        </w:rPr>
        <w:t xml:space="preserve"> presenta al DTA como una técnica de recolección de requisitos eficiente debido a que permite que los participantes diseñen sus expectativas de las características del sistema</w:t>
      </w:r>
      <w:r w:rsidR="00691782">
        <w:rPr>
          <w:rStyle w:val="hps"/>
          <w:spacing w:val="-1"/>
          <w:lang w:val="es-ES_tradnl"/>
        </w:rPr>
        <w:t xml:space="preserve">. </w:t>
      </w:r>
      <w:r w:rsidR="00691782" w:rsidRPr="002A6D3C">
        <w:rPr>
          <w:rStyle w:val="hps"/>
          <w:spacing w:val="-1"/>
          <w:lang w:val="es-ES_tradnl"/>
        </w:rPr>
        <w:t>AGORA</w:t>
      </w:r>
      <w:r w:rsidR="00691782">
        <w:rPr>
          <w:rStyle w:val="hps"/>
          <w:spacing w:val="-1"/>
          <w:lang w:val="es-ES_tradnl"/>
        </w:rPr>
        <w:t xml:space="preserve"> es una técnica propuesta en </w:t>
      </w:r>
      <w:r w:rsidR="00691782" w:rsidRPr="002A6D3C">
        <w:rPr>
          <w:rStyle w:val="hps"/>
          <w:spacing w:val="-1"/>
          <w:lang w:val="es-ES_tradnl"/>
        </w:rPr>
        <w:fldChar w:fldCharType="begin" w:fldLock="1"/>
      </w:r>
      <w:r w:rsidR="00691782">
        <w:rPr>
          <w:rStyle w:val="hps"/>
          <w:spacing w:val="-1"/>
          <w:lang w:val="es-ES_tradnl"/>
        </w:rPr>
        <w:instrText>ADDIN CSL_CITATION {"citationItems":[{"id":"ITEM-1","itemData":{"DOI":"10.1109/CIACT.2017.7977366","ISBN":"9781509062188","abstract":"Goal Oriented Requirements Engineering (GORE) is concerned with the identification of goals of the software according to the need of the stakeholders. In GORE, goals are the need of the stakeholders. These goals are refined and decomposed into sub-goals until the responsibility of the last goals are assigned to some agent or some software system. In literature different methods have been developed based on GORE concepts for the identification of software goals or software requirements like fuzzy attributed goal oriented software requirements analysis (FAGOSRA) method, knowledge acquisition for automated specifications (KAOS), iframework, attributed goal oriented requirements analysis (AGORA) method, etc. In AGORA, decision makers use subjective values during the selection and the prioritization of software requirements. AGORA method can be extended by computing the objective values. These objective values can be obtained by using analytic hierarchy process (AHP). In AGORA, there is no support to check whether the values provided by the decision makers are consistent or not. Therefore, in order to address this issue we proposed a method for the prioritization of software requirements by applying the AHP in goal oriented requirements elicitation method. Finally, we consider an example to explain the proposed method.","author":[{"dropping-particle":"","family":"Sadiq","given":"Mohd","non-dropping-particle":"","parse-names":false,"suffix":""},{"dropping-particle":"","family":"Hassan","given":"Tanveer","non-dropping-particle":"","parse-names":false,"suffix":""},{"dropping-particle":"","family":"Nazneen","given":"Sanjida","non-dropping-particle":"","parse-names":false,"suffix":""}],"container-title":"3rd IEEE International Conference on ","id":"ITEM-1","issued":{"date-parts":[["2017","7","12"]]},"publisher":"Institute of Electrical and Electronics Engineers Inc.","title":"AHP-GORE-PSR: Applying analytic hierarchy process in goal oriented requirements elicitation method for the prioritization of software requirements","type":"paper-conference"},"uris":["http://www.mendeley.com/documents/?uuid=4a496a86-0e8e-3cd1-9b0a-d56312d700cb"]}],"mendeley":{"formattedCitation":"[41]","plainTextFormattedCitation":"[41]","previouslyFormattedCitation":"[41]"},"properties":{"noteIndex":0},"schema":"https://github.com/citation-style-language/schema/raw/master/csl-citation.json"}</w:instrText>
      </w:r>
      <w:r w:rsidR="00691782" w:rsidRPr="002A6D3C">
        <w:rPr>
          <w:rStyle w:val="hps"/>
          <w:spacing w:val="-1"/>
          <w:lang w:val="es-ES_tradnl"/>
        </w:rPr>
        <w:fldChar w:fldCharType="separate"/>
      </w:r>
      <w:r w:rsidR="00691782" w:rsidRPr="00F43FE7">
        <w:rPr>
          <w:rStyle w:val="hps"/>
          <w:noProof/>
          <w:spacing w:val="-1"/>
          <w:lang w:val="es-ES_tradnl"/>
        </w:rPr>
        <w:t>[41]</w:t>
      </w:r>
      <w:r w:rsidR="00691782" w:rsidRPr="002A6D3C">
        <w:rPr>
          <w:rStyle w:val="hps"/>
          <w:spacing w:val="-1"/>
          <w:lang w:val="es-ES_tradnl"/>
        </w:rPr>
        <w:fldChar w:fldCharType="end"/>
      </w:r>
      <w:r w:rsidR="00691782">
        <w:rPr>
          <w:rStyle w:val="hps"/>
          <w:lang w:val="es-ES_tradnl"/>
        </w:rPr>
        <w:t xml:space="preserve"> </w:t>
      </w:r>
      <w:r w:rsidR="00691782" w:rsidRPr="002A6D3C">
        <w:rPr>
          <w:rStyle w:val="hps"/>
          <w:spacing w:val="-1"/>
          <w:lang w:val="es-ES_tradnl"/>
        </w:rPr>
        <w:t xml:space="preserve">que permite calcular los valores objetivos para la priorización de los requisitos de software utilizando el método </w:t>
      </w:r>
      <w:r w:rsidR="00691782">
        <w:rPr>
          <w:rStyle w:val="hps"/>
          <w:spacing w:val="-1"/>
          <w:lang w:val="es-ES_tradnl"/>
        </w:rPr>
        <w:t xml:space="preserve">AHP. </w:t>
      </w:r>
      <w:r w:rsidR="00691782" w:rsidRPr="002A6D3C">
        <w:rPr>
          <w:rStyle w:val="hps"/>
          <w:spacing w:val="-1"/>
          <w:lang w:val="es-ES_tradnl"/>
        </w:rPr>
        <w:t xml:space="preserve">El artículo </w:t>
      </w:r>
      <w:r w:rsidR="00691782" w:rsidRPr="002A6D3C">
        <w:rPr>
          <w:rStyle w:val="hps"/>
          <w:spacing w:val="-1"/>
          <w:lang w:val="es-ES_tradnl"/>
        </w:rPr>
        <w:fldChar w:fldCharType="begin" w:fldLock="1"/>
      </w:r>
      <w:r w:rsidR="00691782">
        <w:rPr>
          <w:rStyle w:val="hps"/>
          <w:spacing w:val="-1"/>
          <w:lang w:val="es-ES_tradnl"/>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sidR="00691782" w:rsidRPr="002A6D3C">
        <w:rPr>
          <w:rStyle w:val="hps"/>
          <w:spacing w:val="-1"/>
          <w:lang w:val="es-ES_tradnl"/>
        </w:rPr>
        <w:fldChar w:fldCharType="separate"/>
      </w:r>
      <w:r w:rsidR="00691782" w:rsidRPr="00F43FE7">
        <w:rPr>
          <w:rStyle w:val="hps"/>
          <w:noProof/>
          <w:spacing w:val="-1"/>
          <w:lang w:val="es-ES_tradnl"/>
        </w:rPr>
        <w:t>[39]</w:t>
      </w:r>
      <w:r w:rsidR="00691782" w:rsidRPr="002A6D3C">
        <w:rPr>
          <w:rStyle w:val="hps"/>
          <w:spacing w:val="-1"/>
          <w:lang w:val="es-ES_tradnl"/>
        </w:rPr>
        <w:fldChar w:fldCharType="end"/>
      </w:r>
      <w:r w:rsidR="00691782" w:rsidRPr="002A6D3C">
        <w:rPr>
          <w:rStyle w:val="hps"/>
          <w:spacing w:val="-1"/>
          <w:lang w:val="es-ES_tradnl"/>
        </w:rPr>
        <w:t xml:space="preserve"> presenta a las técnicas de Actas de textuales y Multimedia como técnicas alternativas para la recolección de información en el proceso de elicitación.</w:t>
      </w:r>
      <w:r w:rsidR="00691782">
        <w:rPr>
          <w:rStyle w:val="hps"/>
          <w:spacing w:val="-1"/>
          <w:lang w:val="es-ES_tradnl"/>
        </w:rPr>
        <w:t xml:space="preserve"> Cabe destacar que en </w:t>
      </w:r>
      <w:r w:rsidR="00691782" w:rsidRPr="002A6D3C">
        <w:rPr>
          <w:rStyle w:val="hps"/>
          <w:spacing w:val="-1"/>
          <w:lang w:val="es-ES_tradnl"/>
        </w:rPr>
        <w:fldChar w:fldCharType="begin" w:fldLock="1"/>
      </w:r>
      <w:r w:rsidR="00691782">
        <w:rPr>
          <w:rStyle w:val="hps"/>
          <w:spacing w:val="-1"/>
          <w:lang w:val="es-ES_tradnl"/>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00691782" w:rsidRPr="002A6D3C">
        <w:rPr>
          <w:rStyle w:val="hps"/>
          <w:spacing w:val="-1"/>
          <w:lang w:val="es-ES_tradnl"/>
        </w:rPr>
        <w:fldChar w:fldCharType="separate"/>
      </w:r>
      <w:r w:rsidR="00691782" w:rsidRPr="00F43FE7">
        <w:rPr>
          <w:rStyle w:val="hps"/>
          <w:noProof/>
          <w:spacing w:val="-1"/>
          <w:lang w:val="es-ES_tradnl"/>
        </w:rPr>
        <w:t>[38]</w:t>
      </w:r>
      <w:r w:rsidR="00691782" w:rsidRPr="002A6D3C">
        <w:rPr>
          <w:rStyle w:val="hps"/>
          <w:spacing w:val="-1"/>
          <w:lang w:val="es-ES_tradnl"/>
        </w:rPr>
        <w:fldChar w:fldCharType="end"/>
      </w:r>
      <w:r w:rsidR="00691782">
        <w:rPr>
          <w:rStyle w:val="hps"/>
          <w:spacing w:val="-1"/>
          <w:lang w:val="es-ES_tradnl"/>
        </w:rPr>
        <w:t xml:space="preserve"> utilizan varias técnicas para realizar la elicitación de requisitos como los </w:t>
      </w:r>
      <w:r w:rsidR="00691782" w:rsidRPr="002A6D3C">
        <w:rPr>
          <w:rStyle w:val="hps"/>
          <w:spacing w:val="-1"/>
          <w:lang w:val="es-ES_tradnl"/>
        </w:rPr>
        <w:t>grupos de discusión para mejorar las ideas y así evitar ambigüedades en los requisitos</w:t>
      </w:r>
      <w:r w:rsidR="00691782">
        <w:rPr>
          <w:rStyle w:val="hps"/>
          <w:spacing w:val="-1"/>
          <w:lang w:val="es-ES_tradnl"/>
        </w:rPr>
        <w:t xml:space="preserve">, el </w:t>
      </w:r>
      <w:r w:rsidR="00691782" w:rsidRPr="002A6D3C">
        <w:rPr>
          <w:rFonts w:eastAsia="Times New Roman"/>
          <w:bCs/>
          <w:color w:val="000000"/>
          <w:lang w:val="es-EC"/>
        </w:rPr>
        <w:t>análisis de procesos, medidas de desempeño</w:t>
      </w:r>
      <w:r w:rsidR="00691782">
        <w:rPr>
          <w:rFonts w:eastAsia="Times New Roman"/>
          <w:bCs/>
          <w:color w:val="000000"/>
          <w:lang w:val="es-EC"/>
        </w:rPr>
        <w:t xml:space="preserve"> e </w:t>
      </w:r>
      <w:r w:rsidR="00691782" w:rsidRPr="002A6D3C">
        <w:rPr>
          <w:rFonts w:eastAsia="Times New Roman"/>
          <w:bCs/>
          <w:color w:val="000000"/>
          <w:lang w:val="es-EC"/>
        </w:rPr>
        <w:t xml:space="preserve"> identificación de oportunidades</w:t>
      </w:r>
      <w:r w:rsidR="00691782">
        <w:rPr>
          <w:rFonts w:eastAsia="Times New Roman"/>
          <w:bCs/>
          <w:color w:val="000000"/>
          <w:lang w:val="es-EC"/>
        </w:rPr>
        <w:t xml:space="preserve"> con el fin de mejorar la calidad de la información obtenida. </w:t>
      </w:r>
      <w:r w:rsidR="00691782">
        <w:rPr>
          <w:rFonts w:eastAsia="Times New Roman"/>
          <w:color w:val="000000"/>
          <w:lang w:val="es-EC"/>
        </w:rPr>
        <w:t>Los foros de discusión permiten llevar a cabo una validación de los requisitos tal y como lo explican en</w:t>
      </w:r>
      <w:r w:rsidR="00934A4B">
        <w:rPr>
          <w:rFonts w:eastAsia="Times New Roman"/>
          <w:color w:val="000000"/>
          <w:lang w:val="es-EC"/>
        </w:rPr>
        <w:t xml:space="preserve"> </w:t>
      </w:r>
      <w:r w:rsidR="00934A4B" w:rsidRPr="00F43FE7">
        <w:rPr>
          <w:rFonts w:eastAsia="Times New Roman"/>
          <w:noProof/>
          <w:color w:val="000000"/>
          <w:sz w:val="16"/>
          <w:szCs w:val="16"/>
          <w:lang w:val="es-EC"/>
        </w:rPr>
        <w:t>[36</w:t>
      </w:r>
      <w:r w:rsidR="00934A4B">
        <w:rPr>
          <w:rFonts w:eastAsia="Times New Roman"/>
          <w:noProof/>
          <w:color w:val="000000"/>
          <w:sz w:val="16"/>
          <w:szCs w:val="16"/>
          <w:lang w:val="es-EC"/>
        </w:rPr>
        <w:t>]</w:t>
      </w:r>
      <w:r w:rsidR="00691782">
        <w:rPr>
          <w:rFonts w:eastAsia="Times New Roman"/>
          <w:color w:val="000000"/>
          <w:lang w:val="es-EC"/>
        </w:rPr>
        <w:t>. El</w:t>
      </w:r>
      <w:r w:rsidR="00691782" w:rsidRPr="001626BF">
        <w:rPr>
          <w:rFonts w:eastAsia="Times New Roman"/>
          <w:color w:val="000000"/>
          <w:lang w:val="es-EC"/>
        </w:rPr>
        <w:t xml:space="preserve"> articulo </w:t>
      </w:r>
      <w:r w:rsidR="00691782" w:rsidRPr="001626BF">
        <w:rPr>
          <w:rFonts w:eastAsia="Times New Roman"/>
          <w:color w:val="000000"/>
          <w:lang w:val="es-EC"/>
        </w:rPr>
        <w:fldChar w:fldCharType="begin" w:fldLock="1"/>
      </w:r>
      <w:r w:rsidR="00691782">
        <w:rPr>
          <w:rFonts w:eastAsia="Times New Roman"/>
          <w:color w:val="000000"/>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00691782" w:rsidRPr="001626BF">
        <w:rPr>
          <w:rFonts w:eastAsia="Times New Roman"/>
          <w:color w:val="000000"/>
          <w:lang w:val="es-EC"/>
        </w:rPr>
        <w:fldChar w:fldCharType="separate"/>
      </w:r>
      <w:r w:rsidR="00691782" w:rsidRPr="00F43FE7">
        <w:rPr>
          <w:rFonts w:eastAsia="Times New Roman"/>
          <w:noProof/>
          <w:color w:val="000000"/>
          <w:lang w:val="es-EC"/>
        </w:rPr>
        <w:t>[35]</w:t>
      </w:r>
      <w:r w:rsidR="00691782" w:rsidRPr="001626BF">
        <w:rPr>
          <w:rFonts w:eastAsia="Times New Roman"/>
          <w:color w:val="000000"/>
          <w:lang w:val="es-EC"/>
        </w:rPr>
        <w:fldChar w:fldCharType="end"/>
      </w:r>
      <w:r w:rsidR="00691782" w:rsidRPr="001626BF">
        <w:rPr>
          <w:rFonts w:eastAsia="Times New Roman"/>
          <w:color w:val="000000"/>
          <w:lang w:val="es-EC"/>
        </w:rPr>
        <w:t xml:space="preserve"> muestra cómo se puede</w:t>
      </w:r>
      <w:r w:rsidR="00691782">
        <w:rPr>
          <w:rFonts w:eastAsia="Times New Roman"/>
          <w:color w:val="000000"/>
          <w:lang w:val="es-EC"/>
        </w:rPr>
        <w:t xml:space="preserve"> tener en cuenta la reutilización de información existente como una técnica </w:t>
      </w:r>
      <w:r w:rsidR="00691782" w:rsidRPr="001626BF">
        <w:rPr>
          <w:rFonts w:eastAsia="Times New Roman"/>
          <w:color w:val="000000"/>
          <w:lang w:val="es-EC"/>
        </w:rPr>
        <w:t xml:space="preserve"> </w:t>
      </w:r>
      <w:r w:rsidR="00691782">
        <w:rPr>
          <w:rFonts w:eastAsia="Times New Roman"/>
          <w:color w:val="000000"/>
          <w:lang w:val="es-EC"/>
        </w:rPr>
        <w:t>en el proceso de elicitación, además mediante la arqueología del sistema argumentar de mejor forma los requisitos.</w:t>
      </w:r>
      <w:r w:rsidR="00934A4B">
        <w:rPr>
          <w:rFonts w:eastAsia="Times New Roman"/>
          <w:color w:val="000000"/>
          <w:lang w:val="es-EC"/>
        </w:rPr>
        <w:t xml:space="preserve"> En el artículo </w:t>
      </w:r>
      <w:r w:rsidR="00934A4B" w:rsidRPr="00503402">
        <w:rPr>
          <w:rFonts w:eastAsia="Times New Roman"/>
          <w:color w:val="000000"/>
          <w:lang w:val="es-EC"/>
        </w:rPr>
        <w:fldChar w:fldCharType="begin" w:fldLock="1"/>
      </w:r>
      <w:r w:rsidR="00934A4B">
        <w:rPr>
          <w:rFonts w:eastAsia="Times New Roman"/>
          <w:color w:val="000000"/>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00934A4B" w:rsidRPr="00503402">
        <w:rPr>
          <w:rFonts w:eastAsia="Times New Roman"/>
          <w:color w:val="000000"/>
          <w:lang w:val="es-EC"/>
        </w:rPr>
        <w:fldChar w:fldCharType="separate"/>
      </w:r>
      <w:r w:rsidR="00934A4B" w:rsidRPr="00F43FE7">
        <w:rPr>
          <w:rFonts w:eastAsia="Times New Roman"/>
          <w:noProof/>
          <w:color w:val="000000"/>
          <w:lang w:val="es-EC"/>
        </w:rPr>
        <w:t>[30]</w:t>
      </w:r>
      <w:r w:rsidR="00934A4B" w:rsidRPr="00503402">
        <w:rPr>
          <w:rFonts w:eastAsia="Times New Roman"/>
          <w:color w:val="000000"/>
          <w:lang w:val="es-EC"/>
        </w:rPr>
        <w:fldChar w:fldCharType="end"/>
      </w:r>
      <w:r w:rsidR="00934A4B">
        <w:rPr>
          <w:rFonts w:eastAsia="Times New Roman"/>
          <w:color w:val="000000"/>
          <w:lang w:val="es-EC"/>
        </w:rPr>
        <w:t xml:space="preserve"> se presentan las técnicas de escenarios y guiones gráficos pasivos e interactivos los cuales forman parte del método sintético el cual facilita la comunicación con el usuario. En el artículo </w:t>
      </w:r>
      <w:r w:rsidR="00934A4B" w:rsidRPr="001740A6">
        <w:rPr>
          <w:rFonts w:eastAsia="Times New Roman"/>
          <w:color w:val="000000"/>
          <w:lang w:val="es-EC"/>
        </w:rPr>
        <w:fldChar w:fldCharType="begin" w:fldLock="1"/>
      </w:r>
      <w:r w:rsidR="00934A4B">
        <w:rPr>
          <w:rFonts w:eastAsia="Times New Roman"/>
          <w:color w:val="000000"/>
          <w:lang w:val="es-EC"/>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00934A4B" w:rsidRPr="001740A6">
        <w:rPr>
          <w:rFonts w:eastAsia="Times New Roman"/>
          <w:color w:val="000000"/>
          <w:lang w:val="es-EC"/>
        </w:rPr>
        <w:fldChar w:fldCharType="separate"/>
      </w:r>
      <w:r w:rsidR="00934A4B" w:rsidRPr="00F43FE7">
        <w:rPr>
          <w:rFonts w:eastAsia="Times New Roman"/>
          <w:noProof/>
          <w:color w:val="000000"/>
          <w:lang w:val="es-EC"/>
        </w:rPr>
        <w:t>[21]</w:t>
      </w:r>
      <w:r w:rsidR="00934A4B" w:rsidRPr="001740A6">
        <w:rPr>
          <w:rFonts w:eastAsia="Times New Roman"/>
          <w:color w:val="000000"/>
          <w:lang w:val="es-EC"/>
        </w:rPr>
        <w:fldChar w:fldCharType="end"/>
      </w:r>
      <w:r w:rsidR="00934A4B">
        <w:rPr>
          <w:rFonts w:eastAsia="Times New Roman"/>
          <w:color w:val="000000"/>
          <w:lang w:val="es-EC"/>
        </w:rPr>
        <w:t xml:space="preserve"> presenta como técnica al desarrollo </w:t>
      </w:r>
      <w:r w:rsidR="00934A4B" w:rsidRPr="00B207CD">
        <w:rPr>
          <w:rFonts w:eastAsia="Times New Roman"/>
          <w:color w:val="000000"/>
          <w:lang w:val="es-EC"/>
        </w:rPr>
        <w:t>de un modelo conceptual integrado para requisitos de seguridad basados en riesgos.</w:t>
      </w:r>
      <w:r w:rsidR="00934A4B">
        <w:rPr>
          <w:rFonts w:eastAsia="Times New Roman"/>
          <w:color w:val="000000"/>
          <w:lang w:val="es-EC"/>
        </w:rPr>
        <w:t xml:space="preserve"> En el artículo </w:t>
      </w:r>
      <w:r w:rsidR="00934A4B" w:rsidRPr="001944FD">
        <w:rPr>
          <w:rFonts w:eastAsia="Times New Roman"/>
          <w:color w:val="000000"/>
          <w:lang w:val="es-EC"/>
        </w:rPr>
        <w:t xml:space="preserve"> </w:t>
      </w:r>
      <w:r w:rsidR="00934A4B" w:rsidRPr="001944FD">
        <w:rPr>
          <w:rFonts w:eastAsia="Times New Roman"/>
          <w:color w:val="000000"/>
          <w:lang w:val="es-EC"/>
        </w:rPr>
        <w:fldChar w:fldCharType="begin" w:fldLock="1"/>
      </w:r>
      <w:r w:rsidR="00934A4B">
        <w:rPr>
          <w:rFonts w:eastAsia="Times New Roman"/>
          <w:color w:val="000000"/>
          <w:lang w:val="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00934A4B" w:rsidRPr="001944FD">
        <w:rPr>
          <w:rFonts w:eastAsia="Times New Roman"/>
          <w:color w:val="000000"/>
          <w:lang w:val="es-EC"/>
        </w:rPr>
        <w:fldChar w:fldCharType="separate"/>
      </w:r>
      <w:r w:rsidR="00934A4B" w:rsidRPr="00F43FE7">
        <w:rPr>
          <w:rFonts w:eastAsia="Times New Roman"/>
          <w:noProof/>
          <w:color w:val="000000"/>
          <w:lang w:val="es-EC"/>
        </w:rPr>
        <w:t>[17]</w:t>
      </w:r>
      <w:r w:rsidR="00934A4B" w:rsidRPr="001944FD">
        <w:rPr>
          <w:rFonts w:eastAsia="Times New Roman"/>
          <w:color w:val="000000"/>
          <w:lang w:val="es-EC"/>
        </w:rPr>
        <w:fldChar w:fldCharType="end"/>
      </w:r>
      <w:r w:rsidR="00934A4B">
        <w:rPr>
          <w:rFonts w:eastAsia="Times New Roman"/>
          <w:color w:val="000000"/>
          <w:lang w:val="es-EC"/>
        </w:rPr>
        <w:t xml:space="preserve"> dice que WERT es una herramienta que se la presenta como una </w:t>
      </w:r>
      <w:r w:rsidR="00934A4B">
        <w:rPr>
          <w:rFonts w:eastAsia="Times New Roman"/>
          <w:color w:val="000000"/>
          <w:lang w:val="es-EC"/>
        </w:rPr>
        <w:t>técnica para almacenar información de los usuarios y que los desarrolladores deriven los requisitos en consecuencia.</w:t>
      </w:r>
    </w:p>
    <w:p w14:paraId="3ED30AE8" w14:textId="3B5A0B74" w:rsidR="00934A4B" w:rsidRDefault="00934A4B" w:rsidP="00934A4B">
      <w:pPr>
        <w:pStyle w:val="Ttulo21"/>
        <w:numPr>
          <w:ilvl w:val="0"/>
          <w:numId w:val="42"/>
        </w:numPr>
        <w:jc w:val="both"/>
        <w:rPr>
          <w:rStyle w:val="hps"/>
          <w:lang w:val="es-ES"/>
        </w:rPr>
      </w:pPr>
      <w:r>
        <w:rPr>
          <w:rStyle w:val="hps"/>
          <w:lang w:val="es-ES"/>
        </w:rPr>
        <w:t>T</w:t>
      </w:r>
      <w:r w:rsidRPr="005119AE">
        <w:rPr>
          <w:rStyle w:val="hps"/>
          <w:lang w:val="es-ES"/>
        </w:rPr>
        <w:t xml:space="preserve">ipo de metodologías </w:t>
      </w:r>
      <w:r>
        <w:rPr>
          <w:rStyle w:val="hps"/>
          <w:lang w:val="es-ES"/>
        </w:rPr>
        <w:t xml:space="preserve">que </w:t>
      </w:r>
      <w:r w:rsidRPr="005119AE">
        <w:rPr>
          <w:rStyle w:val="hps"/>
          <w:lang w:val="es-ES"/>
        </w:rPr>
        <w:t>utilizan los analistas para realizar elicitación</w:t>
      </w:r>
      <w:r>
        <w:rPr>
          <w:rStyle w:val="hps"/>
          <w:lang w:val="es-ES"/>
        </w:rPr>
        <w:t xml:space="preserve"> de requisitos</w:t>
      </w:r>
    </w:p>
    <w:p w14:paraId="12742509" w14:textId="44585CD1" w:rsidR="00D459F4" w:rsidRDefault="00D459F4" w:rsidP="00D459F4">
      <w:pPr>
        <w:ind w:left="45" w:firstLine="360"/>
        <w:jc w:val="both"/>
        <w:rPr>
          <w:lang w:val="es-MX"/>
        </w:rPr>
      </w:pPr>
      <w:r w:rsidRPr="00A852B4">
        <w:rPr>
          <w:rFonts w:eastAsia="Times New Roman"/>
          <w:color w:val="000000"/>
          <w:spacing w:val="-1"/>
          <w:lang w:val="es-EC"/>
        </w:rPr>
        <w:t xml:space="preserve">Con los valores mostrados en la Tabla V se deduce que la metodología que más frecuentemente usada es Crowdsourcing en </w:t>
      </w:r>
      <w:r w:rsidRPr="00A852B4">
        <w:rPr>
          <w:rFonts w:eastAsia="Times New Roman"/>
          <w:b/>
          <w:color w:val="000000"/>
          <w:lang w:val="es-EC"/>
        </w:rPr>
        <w:fldChar w:fldCharType="begin" w:fldLock="1"/>
      </w:r>
      <w:r w:rsidRPr="00A852B4">
        <w:rPr>
          <w:rFonts w:eastAsia="Times New Roman"/>
          <w:b/>
          <w:color w:val="000000"/>
          <w:lang w:val="es-EC"/>
        </w:rPr>
        <w:instrText>ADDIN CSL_CITATION {"citationItems":[{"id":"ITEM-1","itemData":{"DOI":"10.1016/j.jss.2017.12.028","ISSN":"01641212","abstract":"In order to make a software project succeed, it is necessary to determine the requirements for systems and to document them in a suitable manner. Many ways for requirements elicitation have been discussed. One way is to gather requirements with crowdsourcing methods, which has been discussed for years and is called crowdsourcing requirements engineering. User requests forums in open source communities, where users can propose their expected features of a software product, are common examples of platforms for gathering requirements from the crowd. Requirements collected from these platforms are often informal text descriptions and we name them user requests. In order to transform user requests into structured software requirements, it is better to know the class of requirements that each request belongs to so that each request can be rewritten according to corresponding requirement templates. In this paper, we propose an effective classification methodology by employing both project-specific and non-project-specific keywords and machine learning algorithms. The proposed strategy does well in achieving high classification accuracy by using keywords as features, reducing considerable manual efforts in building machine learning based classifiers, and having stable performance in finding minority classes no matter how few instances they have.","author":[{"dropping-particle":"","family":"Li","given":"Chuanyi","non-dropping-particle":"","parse-names":false,"suffix":""},{"dropping-particle":"","family":"Huang","given":"Liguo","non-dropping-particle":"","parse-names":false,"suffix":""},{"dropping-particle":"","family":"Ge","given":"Jidong","non-dropping-particle":"","parse-names":false,"suffix":""},{"dropping-particle":"","family":"Luo","given":"Bin","non-dropping-particle":"","parse-names":false,"suffix":""},{"dropping-particle":"","family":"Ng","given":"Vincent","non-dropping-particle":"","parse-names":false,"suffix":""}],"container-title":"Journal of Systems and Software","id":"ITEM-1","issued":{"date-parts":[["2018","4","1"]]},"page":"108-123","publisher":"Elsevier Inc.","title":"Automatically classifying user requests in crowdsourcing requirements engineering","type":"article-journal","volume":"138"},"uris":["http://www.mendeley.com/documents/?uuid=403deac5-dcd6-3070-8788-adb20ccec84f"]}],"mendeley":{"formattedCitation":"[44]","plainTextFormattedCitation":"[44]","previouslyFormattedCitation":"[44]"},"properties":{"noteIndex":0},"schema":"https://github.com/citation-style-language/schema/raw/master/csl-citation.json"}</w:instrText>
      </w:r>
      <w:r w:rsidRPr="00A852B4">
        <w:rPr>
          <w:rFonts w:eastAsia="Times New Roman"/>
          <w:b/>
          <w:color w:val="000000"/>
          <w:lang w:val="es-EC"/>
        </w:rPr>
        <w:fldChar w:fldCharType="separate"/>
      </w:r>
      <w:r w:rsidRPr="00A852B4">
        <w:rPr>
          <w:rFonts w:eastAsia="Times New Roman"/>
          <w:color w:val="000000"/>
          <w:lang w:val="es-EC"/>
        </w:rPr>
        <w:t>[44]</w:t>
      </w:r>
      <w:r w:rsidRPr="00A852B4">
        <w:rPr>
          <w:rFonts w:eastAsia="Times New Roman"/>
          <w:b/>
          <w:color w:val="000000"/>
          <w:lang w:val="es-EC"/>
        </w:rPr>
        <w:fldChar w:fldCharType="end"/>
      </w:r>
      <w:r w:rsidRPr="00A852B4">
        <w:rPr>
          <w:rFonts w:eastAsia="Times New Roman"/>
          <w:b/>
          <w:color w:val="000000"/>
          <w:lang w:val="es-EC"/>
        </w:rPr>
        <w:fldChar w:fldCharType="begin" w:fldLock="1"/>
      </w:r>
      <w:r w:rsidRPr="00A852B4">
        <w:rPr>
          <w:rFonts w:eastAsia="Times New Roman"/>
          <w:b/>
          <w:color w:val="000000"/>
          <w:lang w:val="es-EC"/>
        </w:rPr>
        <w:instrText>ADDIN CSL_CITATION {"citationItems":[{"id":"ITEM-1","itemData":{"DOI":"10.1109/COMAPP.2018.8460407","ISBN":"9781538643716","abstract":"In the increasingly competitive intensive-software system market, it is essential for companies to have consistency and comprehensive understanding of development process, continuous progress, and ever-changing user needs of their application domain. Nowadays, user feedback is considered as the crux of the requirements engineering process. However, the diversity in data in terms of source, velocity and volume demand to exploit powerful and adaptive analysis techniques aimed at extracting information for supporting software and requirements engineering decisions as well. For instance, automated elicitation of the requirements has been investigated in conjunction with multi-criteria, which may take into account the different perspective of stakeholders. Whereas other factors like similar applications with the presence of user feedback and different decision makers perspective are slightly investigated. In this paper, a conceptual framework that can be useful for automated requirements elicitation is introduced. It combines three key elements as one unit: explicit user feedback, different stakeholder's perspective, and similar applications. As a next step to polish our work, we have carefully planned to validate the proposed framework. Furthermore, a tool-support will be designed to automate the conceptual framework. The ultimate goal of this framework aims to help software companies to identify the optimal requirements and features of application in a particular domain, hence reducing human efforts, improving the quality of the product, increasing user satisfaction, improving sustainability in the market and reducing the development lifecycle.","author":[{"dropping-particle":"","family":"Sammaneh","given":"Haya","non-dropping-particle":"","parse-names":false,"suffix":""}],"container-title":"2018 International Conference on Computer and Applications, ICCA 2018","id":"ITEM-1","issued":{"date-parts":[["2018","9","10"]]},"page":"444-449","publisher":"Institute of Electrical and Electronics Engineers Inc.","title":"Requirements Elicitation with the Existence of Similar Applications: A Conceptual Framework","type":"paper-conference"},"uris":["http://www.mendeley.com/documents/?uuid=5aafe126-72b1-32f3-8d2d-c588f37c8115"]}],"mendeley":{"formattedCitation":"[36]","plainTextFormattedCitation":"[36]","previouslyFormattedCitation":"[36]"},"properties":{"noteIndex":0},"schema":"https://github.com/citation-style-language/schema/raw/master/csl-citation.json"}</w:instrText>
      </w:r>
      <w:r w:rsidRPr="00A852B4">
        <w:rPr>
          <w:rFonts w:eastAsia="Times New Roman"/>
          <w:b/>
          <w:color w:val="000000"/>
          <w:lang w:val="es-EC"/>
        </w:rPr>
        <w:fldChar w:fldCharType="separate"/>
      </w:r>
      <w:r w:rsidRPr="00A852B4">
        <w:rPr>
          <w:rFonts w:eastAsia="Times New Roman"/>
          <w:color w:val="000000"/>
          <w:lang w:val="es-EC"/>
        </w:rPr>
        <w:t>[36]</w:t>
      </w:r>
      <w:r w:rsidRPr="00A852B4">
        <w:rPr>
          <w:rFonts w:eastAsia="Times New Roman"/>
          <w:b/>
          <w:color w:val="000000"/>
          <w:lang w:val="es-EC"/>
        </w:rPr>
        <w:fldChar w:fldCharType="end"/>
      </w:r>
      <w:r w:rsidRPr="00A852B4">
        <w:rPr>
          <w:rFonts w:eastAsia="Times New Roman"/>
          <w:b/>
          <w:color w:val="000000"/>
          <w:lang w:val="es-EC"/>
        </w:rPr>
        <w:fldChar w:fldCharType="begin" w:fldLock="1"/>
      </w:r>
      <w:r w:rsidRPr="00A852B4">
        <w:rPr>
          <w:rFonts w:eastAsia="Times New Roman"/>
          <w:b/>
          <w:color w:val="000000"/>
          <w:lang w:val="es-EC"/>
        </w:rPr>
        <w:instrText>ADDIN CSL_CITATION {"citationItems":[{"id":"ITEM-1","itemData":{"DOI":"10.1109/RCIS.2015.7128873","ISSN":"21511357","abstract":"Crowdsourcing is an emerging paradigm which utilises the power of the crowd in contributing information and solving problems. Crowdsourcing can support requirements elicitation, especially for systems used by a wide range of users and working in a dynamic context where requirements evolve regularly. For such systems, traditional elicitation methods are typically costly and limited in catering for the high diversity, scale and volatility of requirements. In this paper, we advocate the use of crowdsourcing for requirements elicitation and investigate ways to configure crowdsourcing to improve the quality of elicited requirements. To confirm and enhance our argument, we follow an empirical approach starting with two focus groups involving 14 participants, users and developers, followed by an online expert survey involving 34 participants from the Requirements Engineering community. We discuss our findings and present a set of challenges of applying crowdsourcing to aid requirements engineering with a focus on the elicitation stage.","author":[{"dropping-particle":"","family":"Hosseini","given":"Mahmood","non-dropping-particle":"","parse-names":false,"suffix":""},{"dropping-particle":"","family":"Shahri","given":"Alimohammad","non-dropping-particle":"","parse-names":false,"suffix":""},{"dropping-particle":"","family":"Phalp","given":"Keith","non-dropping-particle":"","parse-names":false,"suffix":""},{"dropping-particle":"","family":"Taylor","given":"Jacqui","non-dropping-particle":"","parse-names":false,"suffix":""},{"dropping-particle":"","family":"Ali","given":"Raian","non-dropping-particle":"","parse-names":false,"suffix":""},{"dropping-particle":"","family":"Dalpiaz","given":"Fabiano","non-dropping-particle":"","parse-names":false,"suffix":""}],"container-title":"Proceedings - International Conference on Research Challenges in Information Science","id":"ITEM-1","issue":"June","issued":{"date-parts":[["2015","6","19"]]},"page":"133-138","publisher":"IEEE Computer Society","title":"Configuring crowdsourcing for requirements elicitation","type":"paper-conference","volume":"2015-June"},"uris":["http://www.mendeley.com/documents/?uuid=d72adafc-308c-3258-8986-cc844582aa65"]}],"mendeley":{"formattedCitation":"[29]","plainTextFormattedCitation":"[29]","previouslyFormattedCitation":"[29]"},"properties":{"noteIndex":0},"schema":"https://github.com/citation-style-language/schema/raw/master/csl-citation.json"}</w:instrText>
      </w:r>
      <w:r w:rsidRPr="00A852B4">
        <w:rPr>
          <w:rFonts w:eastAsia="Times New Roman"/>
          <w:b/>
          <w:color w:val="000000"/>
          <w:lang w:val="es-EC"/>
        </w:rPr>
        <w:fldChar w:fldCharType="separate"/>
      </w:r>
      <w:r w:rsidRPr="00A852B4">
        <w:rPr>
          <w:rFonts w:eastAsia="Times New Roman"/>
          <w:color w:val="000000"/>
          <w:lang w:val="es-EC"/>
        </w:rPr>
        <w:t>[29]</w:t>
      </w:r>
      <w:r w:rsidRPr="00A852B4">
        <w:rPr>
          <w:rFonts w:eastAsia="Times New Roman"/>
          <w:b/>
          <w:color w:val="000000"/>
          <w:lang w:val="es-EC"/>
        </w:rPr>
        <w:fldChar w:fldCharType="end"/>
      </w:r>
      <w:r w:rsidRPr="00A852B4">
        <w:rPr>
          <w:rFonts w:eastAsia="Times New Roman"/>
          <w:b/>
          <w:color w:val="000000"/>
          <w:lang w:val="es-EC"/>
        </w:rPr>
        <w:fldChar w:fldCharType="begin" w:fldLock="1"/>
      </w:r>
      <w:r w:rsidRPr="00A852B4">
        <w:rPr>
          <w:rFonts w:eastAsia="Times New Roman"/>
          <w:b/>
          <w:color w:val="000000"/>
          <w:lang w:val="es-EC"/>
        </w:rPr>
        <w:instrText>ADDIN CSL_CITATION {"citationItems":[{"id":"ITEM-1","itemData":{"DOI":"10.1109/CrowdRE.2015.7367586","ISBN":"9781509001132","abstract":"Crowdsourcing is an emerging method to collect requirements for software systems. Applications seeking global acceptance need to meet the expectations of a wide range of users. Collecting requirements and arriving at consensus with a wide range of users is difficult using traditional method of requirements elicitation. This paper presents crowdsourcing based approach for German medium-size software company MyERP that might help the company to get access to requirements from non-German customers. We present the tasks involved in the proposed solution that would help the company meet the goal of eliciting requirements at a fast pace with non-German customers.","author":[{"dropping-particle":"","family":"Srivastava","given":"Pratyoush K.","non-dropping-particle":"","parse-names":false,"suffix":""},{"dropping-particle":"","family":"Sharma","given":"Richa","non-dropping-particle":"","parse-names":false,"suffix":""}],"container-title":"1st International Workshop on Crowd-Based Requirements Engineering, CrowdRE 2015 - Proceedings","id":"ITEM-1","issued":{"date-parts":[["2015","12","28"]]},"page":"31-35","publisher":"Institute of Electrical and Electronics Engineers Inc.","title":"Crowdsourcing to elicit requirements for MyERP application","type":"paper-conference"},"uris":["http://www.mendeley.com/documents/?uuid=9fd3c783-df40-3c43-bea4-a7794f1d21c6"]}],"mendeley":{"formattedCitation":"[27]","plainTextFormattedCitation":"[27]","previouslyFormattedCitation":"[27]"},"properties":{"noteIndex":0},"schema":"https://github.com/citation-style-language/schema/raw/master/csl-citation.json"}</w:instrText>
      </w:r>
      <w:r w:rsidRPr="00A852B4">
        <w:rPr>
          <w:rFonts w:eastAsia="Times New Roman"/>
          <w:b/>
          <w:color w:val="000000"/>
          <w:lang w:val="es-EC"/>
        </w:rPr>
        <w:fldChar w:fldCharType="separate"/>
      </w:r>
      <w:r w:rsidRPr="00A852B4">
        <w:rPr>
          <w:rFonts w:eastAsia="Times New Roman"/>
          <w:color w:val="000000"/>
          <w:lang w:val="es-EC"/>
        </w:rPr>
        <w:t>[27]</w:t>
      </w:r>
      <w:r w:rsidRPr="00A852B4">
        <w:rPr>
          <w:rFonts w:eastAsia="Times New Roman"/>
          <w:b/>
          <w:color w:val="000000"/>
          <w:lang w:val="es-EC"/>
        </w:rPr>
        <w:fldChar w:fldCharType="end"/>
      </w:r>
      <w:r w:rsidRPr="00A852B4">
        <w:rPr>
          <w:rFonts w:eastAsia="Times New Roman"/>
          <w:b/>
          <w:color w:val="000000"/>
          <w:lang w:val="es-EC"/>
        </w:rPr>
        <w:fldChar w:fldCharType="begin" w:fldLock="1"/>
      </w:r>
      <w:r w:rsidRPr="00A852B4">
        <w:rPr>
          <w:rFonts w:eastAsia="Times New Roman"/>
          <w:b/>
          <w:color w:val="000000"/>
          <w:lang w:val="es-EC"/>
        </w:rPr>
        <w:instrText>ADDIN CSL_CITATION {"citationItems":[{"id":"ITEM-1","itemData":{"DOI":"10.1109/COMPSAC.2016.191","ISBN":"9781467388450","ISSN":"07303157","abstract":"In this paper we present a new human-centered requirements elicitation methodology that effectively considers end-user's desire, behavioral and environmental contexts. We follow a methodology that uses a computationally rich definition of situation as a 3-tuple &lt;d, A, E&gt; where d denotes human desire, A denotes the action vector, and E denotes the environment context vector. The proposed method of human-centered requirements elicitation is based on the situation - transition structure which is a directed weighted graph that represents transition from one situation to another. We illustrate the proposed methodology through some case studies with open access data sets. Requirements thus elicited appear to be valid after manual inspection. Future directions along this line of research are then asserted.","author":[{"dropping-particle":"","family":"Atukorala","given":"Nimanthi L.","non-dropping-particle":"","parse-names":false,"suffix":""},{"dropping-particle":"","family":"Chang","given":"Carl K.","non-dropping-particle":"","parse-names":false,"suffix":""},{"dropping-particle":"","family":"Oyama","given":"Katsunori","non-dropping-particle":"","parse-names":false,"suffix":""}],"container-title":"Proceedings - International Computer Software and Applications Conference","id":"ITEM-1","issued":{"date-parts":[["2016","8","24"]]},"page":"233-238","publisher":"IEEE Computer Society","title":"Situation-Oriented Requirements Elicitation","type":"paper-conference","volume":"1"},"uris":["http://www.mendeley.com/documents/?uuid=b77631ff-3f7b-32ab-a118-97d9a76741ec"]}],"mendeley":{"formattedCitation":"[26]","plainTextFormattedCitation":"[26]","previouslyFormattedCitation":"[26]"},"properties":{"noteIndex":0},"schema":"https://github.com/citation-style-language/schema/raw/master/csl-citation.json"}</w:instrText>
      </w:r>
      <w:r w:rsidRPr="00A852B4">
        <w:rPr>
          <w:rFonts w:eastAsia="Times New Roman"/>
          <w:b/>
          <w:color w:val="000000"/>
          <w:lang w:val="es-EC"/>
        </w:rPr>
        <w:fldChar w:fldCharType="separate"/>
      </w:r>
      <w:r w:rsidRPr="00A852B4">
        <w:rPr>
          <w:rFonts w:eastAsia="Times New Roman"/>
          <w:color w:val="000000"/>
          <w:lang w:val="es-EC"/>
        </w:rPr>
        <w:t>[26]</w:t>
      </w:r>
      <w:r w:rsidRPr="00A852B4">
        <w:rPr>
          <w:rFonts w:eastAsia="Times New Roman"/>
          <w:b/>
          <w:color w:val="000000"/>
          <w:lang w:val="es-EC"/>
        </w:rPr>
        <w:fldChar w:fldCharType="end"/>
      </w:r>
      <w:r w:rsidRPr="00A852B4">
        <w:rPr>
          <w:rFonts w:eastAsia="Times New Roman"/>
          <w:b/>
          <w:color w:val="000000"/>
          <w:lang w:val="es-EC"/>
        </w:rPr>
        <w:fldChar w:fldCharType="begin" w:fldLock="1"/>
      </w:r>
      <w:r w:rsidRPr="00A852B4">
        <w:rPr>
          <w:rFonts w:eastAsia="Times New Roman"/>
          <w:b/>
          <w:color w:val="000000"/>
          <w:lang w:val="es-EC"/>
        </w:rPr>
        <w:instrText>ADDIN CSL_CITATION {"citationItems":[{"id":"ITEM-1","itemData":{"DOI":"10.1145/3301326.3301360","ISBN":"9781450365536","abstract":"Requirements elicitation is one of the most essential activities in requirements engineering. The last twenty years have seen a growing trend towards Internet of Things and these new applications imposed a challenge for requirements engineers to elicit requirements. The aim of this paper is to identify and present the current trends of elicitation techniques that have been applied in Internet of Things application. To achieve this aim, an electronic search on two computing-related databases was included in this systematic review. After a thorough scanned independently done by the writers, 12 selected publications were examined. The findings of this systematic review revealed that (1) home and public spaces were prevalent domains for Internet of Things applications, (2) interviews and prototypes were most frequently used elicitation techniques, and (3) stakeholders were the common requirements sources.","author":[{"dropping-particle":"","family":"Lim","given":"Tek Yong","non-dropping-particle":"","parse-names":false,"suffix":""},{"dropping-particle":"","family":"Chua","given":"Fang Fang","non-dropping-particle":"","parse-names":false,"suffix":""},{"dropping-particle":"","family":"Tajuddin","given":"Bushra Binti","non-dropping-particle":"","parse-names":false,"suffix":""}],"container-title":"ACM International Conference Proceeding Series","id":"ITEM-1","issued":{"date-parts":[["2018","12","14"]]},"page":"182-188","publisher":"Association for Computing Machinery","publisher-place":"New York, New York, USA","title":"Elicitation techniques for internet of things applications requirements: A systematic review","type":"paper-conference"},"uris":["http://www.mendeley.com/documents/?uuid=d71ed0ea-1ee3-35e3-ae3b-8e2cb93dc4e6"]}],"mendeley":{"formattedCitation":"[18]","plainTextFormattedCitation":"[18]","previouslyFormattedCitation":"[18]"},"properties":{"noteIndex":0},"schema":"https://github.com/citation-style-language/schema/raw/master/csl-citation.json"}</w:instrText>
      </w:r>
      <w:r w:rsidRPr="00A852B4">
        <w:rPr>
          <w:rFonts w:eastAsia="Times New Roman"/>
          <w:b/>
          <w:color w:val="000000"/>
          <w:lang w:val="es-EC"/>
        </w:rPr>
        <w:fldChar w:fldCharType="separate"/>
      </w:r>
      <w:r w:rsidRPr="00A852B4">
        <w:rPr>
          <w:rFonts w:eastAsia="Times New Roman"/>
          <w:color w:val="000000"/>
          <w:lang w:val="es-EC"/>
        </w:rPr>
        <w:t>[18]</w:t>
      </w:r>
      <w:r w:rsidRPr="00A852B4">
        <w:rPr>
          <w:rFonts w:eastAsia="Times New Roman"/>
          <w:b/>
          <w:color w:val="000000"/>
          <w:lang w:val="es-EC"/>
        </w:rPr>
        <w:fldChar w:fldCharType="end"/>
      </w:r>
      <w:r w:rsidRPr="00A852B4">
        <w:rPr>
          <w:rFonts w:eastAsia="Times New Roman"/>
          <w:b/>
          <w:color w:val="000000"/>
          <w:lang w:val="es-EC"/>
        </w:rPr>
        <w:fldChar w:fldCharType="begin" w:fldLock="1"/>
      </w:r>
      <w:r w:rsidRPr="00A852B4">
        <w:rPr>
          <w:rFonts w:eastAsia="Times New Roman"/>
          <w:b/>
          <w:color w:val="000000"/>
          <w:lang w:val="es-EC"/>
        </w:rPr>
        <w:instrText>ADDIN CSL_CITATION {"citationItems":[{"id":"ITEM-1","itemData":{"DOI":"10.1109/ELINFOCOM.2016.7562976","ISBN":"9781467380164","abstract":"Web application developers face problem whenever they gather requirements from users. Most of the developers use requirements elicitation techniques such as interviews, surveys but at the end of the day when developers develop application, the requirements are not met. The main goal of this study is to overcome the problem of requirement elicitation technique for web application using a combination of interview and Joint Application Development technique between developers and users. This technique will improve the requirement elicitation process and help developers and users to clearly define their requirements in web based application. We also anticipate this technique will decrease the time spent to develop a web application by using this combined technique.","author":[{"dropping-particle":"","family":"Hussain","given":"Zaiyana Mohamed","non-dropping-particle":"","parse-names":false,"suffix":""},{"dropping-particle":"","family":"Sumari","given":"Putra","non-dropping-particle":"","parse-names":false,"suffix":""}],"container-title":"International Conference on Electronics, Information, and Communications, ICEIC 2016","id":"ITEM-1","issued":{"date-parts":[["2016","9","7"]]},"publisher":"Institute of Electrical and Electronics Engineers Inc.","title":"WERT technique in requirements elicitation for web applications","type":"paper-conference"},"uris":["http://www.mendeley.com/documents/?uuid=6c873261-e55a-31e6-986b-22053109dd42"]}],"mendeley":{"formattedCitation":"[17]","plainTextFormattedCitation":"[17]","previouslyFormattedCitation":"[17]"},"properties":{"noteIndex":0},"schema":"https://github.com/citation-style-language/schema/raw/master/csl-citation.json"}</w:instrText>
      </w:r>
      <w:r w:rsidRPr="00A852B4">
        <w:rPr>
          <w:rFonts w:eastAsia="Times New Roman"/>
          <w:b/>
          <w:color w:val="000000"/>
          <w:lang w:val="es-EC"/>
        </w:rPr>
        <w:fldChar w:fldCharType="separate"/>
      </w:r>
      <w:r w:rsidRPr="00A852B4">
        <w:rPr>
          <w:rFonts w:eastAsia="Times New Roman"/>
          <w:color w:val="000000"/>
          <w:lang w:val="es-EC"/>
        </w:rPr>
        <w:t>[17]</w:t>
      </w:r>
      <w:r w:rsidRPr="00A852B4">
        <w:rPr>
          <w:rFonts w:eastAsia="Times New Roman"/>
          <w:b/>
          <w:color w:val="000000"/>
          <w:lang w:val="es-EC"/>
        </w:rPr>
        <w:fldChar w:fldCharType="end"/>
      </w:r>
      <w:r w:rsidRPr="00A852B4">
        <w:rPr>
          <w:rFonts w:eastAsia="Times New Roman"/>
          <w:b/>
          <w:color w:val="000000"/>
          <w:lang w:val="es-EC"/>
        </w:rPr>
        <w:fldChar w:fldCharType="begin" w:fldLock="1"/>
      </w:r>
      <w:r w:rsidRPr="00A852B4">
        <w:rPr>
          <w:rFonts w:eastAsia="Times New Roman"/>
          <w:b/>
          <w:color w:val="000000"/>
          <w:lang w:val="es-EC"/>
        </w:rPr>
        <w:instrText>ADDIN CSL_CITATION {"citationItems":[{"id":"ITEM-1","itemData":{"DOI":"10.1109/ICENCO48310.2019.9027371","ISBN":"9781728151465","abstract":"eLearning is gaining more ranking nowadays; eLearning systems (eLS) are in continuous need for improvements to meet its stakeholders' requirements. Traditional requirements elicitation techniques can't satisfy the continuous requirements of eLearning stakeholders. Crowdsourcing is an emerging concept in the requirements elicitation, an approach of requirements elicitation based on the crowdsourcing concept for eLS is discussed. In this paper the approach is further evaluated using bi-gram topic modeling. This will assess the approach validity to better extract eLearning stakeholders' requirements and help in the requirements elicitation and evolution of eLS. The bi-gram evaluation was applied on three LMS products and the results were compared with the results of LDA algorithm extraction and with the manual extraction of the requirements. The average results of bigram model were 0.68 f-measure, 0.76 precision, and 0.61 recall. The extracted keywords using bi-gram were better than normal LDA algorithm, relevant and can help in requirements evolution of the eLS.","author":[{"dropping-particle":"","family":"Rizk","given":"Nancy M.","non-dropping-particle":"","parse-names":false,"suffix":""},{"dropping-particle":"","family":"Nasr","given":"Eman S.","non-dropping-particle":"","parse-names":false,"suffix":""},{"dropping-particle":"","family":"Gheith","given":"Mervat H.","non-dropping-particle":"","parse-names":false,"suffix":""}],"container-title":"ICENCO 2019 - 2019 15th International Computer Engineering Conference: Utilizing Machine Intelligence for a Better World","id":"ITEM-1","issued":{"date-parts":[["2019","12","1"]]},"page":"222-226","publisher":"Institute of Electrical and Electronics Engineers Inc.","title":"Enhancing CREeLS the crowdsourcing based requirements elicitation approach for elearning systems using bi-gram evaluation","type":"paper-conference"},"uris":["http://www.mendeley.com/documents/?uuid=b0a35a21-9fb6-3226-815e-58f38e322fa0"]}],"mendeley":{"formattedCitation":"[13]","plainTextFormattedCitation":"[13]","previouslyFormattedCitation":"[13]"},"properties":{"noteIndex":0},"schema":"https://github.com/citation-style-language/schema/raw/master/csl-citation.json"}</w:instrText>
      </w:r>
      <w:r w:rsidRPr="00A852B4">
        <w:rPr>
          <w:rFonts w:eastAsia="Times New Roman"/>
          <w:b/>
          <w:color w:val="000000"/>
          <w:lang w:val="es-EC"/>
        </w:rPr>
        <w:fldChar w:fldCharType="separate"/>
      </w:r>
      <w:r w:rsidRPr="00A852B4">
        <w:rPr>
          <w:rFonts w:eastAsia="Times New Roman"/>
          <w:color w:val="000000"/>
          <w:lang w:val="es-EC"/>
        </w:rPr>
        <w:t>[13]</w:t>
      </w:r>
      <w:r w:rsidRPr="00A852B4">
        <w:rPr>
          <w:rFonts w:eastAsia="Times New Roman"/>
          <w:b/>
          <w:color w:val="000000"/>
          <w:lang w:val="es-EC"/>
        </w:rPr>
        <w:fldChar w:fldCharType="end"/>
      </w:r>
      <w:r w:rsidRPr="00A852B4">
        <w:rPr>
          <w:rFonts w:eastAsia="Times New Roman"/>
          <w:b/>
          <w:color w:val="000000"/>
          <w:lang w:val="es-EC"/>
        </w:rPr>
        <w:t xml:space="preserve"> </w:t>
      </w:r>
      <w:r w:rsidRPr="00A852B4">
        <w:rPr>
          <w:rFonts w:eastAsia="Times New Roman"/>
          <w:color w:val="000000"/>
          <w:lang w:val="es-EC"/>
        </w:rPr>
        <w:t xml:space="preserve">descrita como </w:t>
      </w:r>
      <w:r w:rsidRPr="00A852B4">
        <w:rPr>
          <w:rFonts w:eastAsia="Times New Roman"/>
          <w:color w:val="000000"/>
          <w:spacing w:val="-1"/>
          <w:lang w:val="es-EC"/>
        </w:rPr>
        <w:t>una metodología basada en un modelo emergente de resolución de problemas en línea destinado a abordar el problema a través de la participación de un gran número de personas (Colaboración abierta distribuida), donde se utiliza varias fases tales como: i) Recopilación de datos mediante la observación de actividades de los usuarios finales en un dominio de interés. ii)Procesar los datos para generar unidades de información más ricas en computación que se pueden ordenar como una secuencia de situaciones con el tiempo. iii)Aplicar un modelo computacional a la secuencia de situaciones para generar una estructura de transición de situaciones que se utilizará para generar nuevos requisitos; tiene el potencial de aumentar la calidad y la exhaustividad e incluso la viabilidad económica de la obtención de requisitos.</w:t>
      </w:r>
      <w:r w:rsidR="00A852B4">
        <w:rPr>
          <w:rFonts w:eastAsia="Times New Roman"/>
          <w:color w:val="000000"/>
          <w:spacing w:val="-1"/>
          <w:lang w:val="es-EC"/>
        </w:rPr>
        <w:t xml:space="preserve"> </w:t>
      </w:r>
      <w:r w:rsidR="00A852B4" w:rsidRPr="005B0027">
        <w:rPr>
          <w:rFonts w:eastAsia="Times New Roman"/>
          <w:color w:val="000000"/>
          <w:spacing w:val="-1"/>
          <w:lang w:val="es-EC"/>
        </w:rPr>
        <w:t xml:space="preserve">SCRUM es una metodología de entrega de productos ágil, iterativo e incremental que utiliza comentarios frecuentes y decisiones colaborativas, consta de las siguientes fases: Planificación de Sprint, Etapa de desarrollo, Revisión de Sprint y Retroalimentación como lo detalla en los artículos </w:t>
      </w:r>
      <w:r w:rsidR="00A852B4" w:rsidRPr="005B0027">
        <w:rPr>
          <w:rFonts w:eastAsia="Times New Roman"/>
          <w:color w:val="000000"/>
          <w:spacing w:val="-1"/>
          <w:lang w:val="es-EC"/>
        </w:rPr>
        <w:fldChar w:fldCharType="begin" w:fldLock="1"/>
      </w:r>
      <w:r w:rsidR="00A852B4">
        <w:rPr>
          <w:rStyle w:val="hps"/>
          <w:lang w:val="es-ES_tradnl"/>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00A852B4" w:rsidRPr="005B0027">
        <w:rPr>
          <w:rFonts w:eastAsia="Times New Roman"/>
          <w:color w:val="000000"/>
          <w:spacing w:val="-1"/>
          <w:lang w:val="es-EC"/>
        </w:rPr>
        <w:fldChar w:fldCharType="separate"/>
      </w:r>
      <w:r w:rsidR="00A852B4" w:rsidRPr="00F43FE7">
        <w:rPr>
          <w:rStyle w:val="hps"/>
          <w:noProof/>
          <w:lang w:val="es-ES_tradnl"/>
        </w:rPr>
        <w:t>[45]</w:t>
      </w:r>
      <w:r w:rsidR="00A852B4" w:rsidRPr="005B0027">
        <w:rPr>
          <w:rFonts w:eastAsia="Times New Roman"/>
          <w:color w:val="000000"/>
          <w:spacing w:val="-1"/>
          <w:lang w:val="es-EC"/>
        </w:rPr>
        <w:fldChar w:fldCharType="end"/>
      </w:r>
      <w:r w:rsidR="00A852B4" w:rsidRPr="005B0027">
        <w:rPr>
          <w:rFonts w:eastAsia="Times New Roman"/>
          <w:color w:val="000000"/>
          <w:spacing w:val="-1"/>
          <w:lang w:val="es-EC"/>
        </w:rPr>
        <w:fldChar w:fldCharType="begin" w:fldLock="1"/>
      </w:r>
      <w:r w:rsidR="00A852B4">
        <w:rPr>
          <w:rStyle w:val="hps"/>
          <w:lang w:val="es-ES_tradnl"/>
        </w:rPr>
        <w:instrText>ADDIN CSL_CITATION {"citationItems":[{"id":"ITEM-1","itemData":{"DOI":"10.1016/j.ifacol.2018.08.345","ISSN":"24058963","abstract":"This paper provides a procedure to support organizations transforming towards Industry 4.0. We suggest that current models do not put sufficient emphasis on avoiding the development of redundant solutions and the focus on customer needs. The presented procedure therefore enables organizations to address the customer requirements with digital solutions without creating redundancy. A database of requirements an organization already fulfills and wants to see fulfilled in the future is set up by applying the user story method. These stories are tagged with attributes derived from literature. A clustering algorithm then analyses the stories in terms of similarity. This analysis reveals, first, redundant functions within the solutions and, second, suggestions about how to address unfulfilled requirements. The paper provides a case study in which the procedure is applied. The results show that large organizations already roll out redundant Industry 4.0 solutions and that the procedure can help avoiding them.","author":[{"dropping-particle":"","family":"Lorenz","given":"R.","non-dropping-particle":"","parse-names":false,"suffix":""},{"dropping-particle":"","family":"Lorentzen","given":"K.","non-dropping-particle":"","parse-names":false,"suffix":""},{"dropping-particle":"","family":"Stricker","given":"N.","non-dropping-particle":"","parse-names":false,"suffix":""},{"dropping-particle":"","family":"Lanza","given":"G.","non-dropping-particle":"","parse-names":false,"suffix":""}],"container-title":"IFAC-PapersOnLine","id":"ITEM-1","issue":"11","issued":{"date-parts":[["2018","1","1"]]},"page":"1335-1340","publisher":"Elsevier B.V.","title":"Applying User Stories for a customer-driven Industry 4.0 Transformation","type":"article-journal","volume":"51"},"uris":["http://www.mendeley.com/documents/?uuid=ed5b3152-b640-311b-b139-72630f399db9"]}],"mendeley":{"formattedCitation":"[19]","plainTextFormattedCitation":"[19]","previouslyFormattedCitation":"[19]"},"properties":{"noteIndex":0},"schema":"https://github.com/citation-style-language/schema/raw/master/csl-citation.json"}</w:instrText>
      </w:r>
      <w:r w:rsidR="00A852B4" w:rsidRPr="005B0027">
        <w:rPr>
          <w:rFonts w:eastAsia="Times New Roman"/>
          <w:color w:val="000000"/>
          <w:spacing w:val="-1"/>
          <w:lang w:val="es-EC"/>
        </w:rPr>
        <w:fldChar w:fldCharType="separate"/>
      </w:r>
      <w:r w:rsidR="00A852B4" w:rsidRPr="00F43FE7">
        <w:rPr>
          <w:rStyle w:val="hps"/>
          <w:noProof/>
          <w:lang w:val="es-ES_tradnl"/>
        </w:rPr>
        <w:t>[19]</w:t>
      </w:r>
      <w:r w:rsidR="00A852B4" w:rsidRPr="005B0027">
        <w:rPr>
          <w:rFonts w:eastAsia="Times New Roman"/>
          <w:color w:val="000000"/>
          <w:spacing w:val="-1"/>
          <w:lang w:val="es-EC"/>
        </w:rPr>
        <w:fldChar w:fldCharType="end"/>
      </w:r>
      <w:r w:rsidR="00A852B4" w:rsidRPr="005B0027">
        <w:rPr>
          <w:rFonts w:eastAsia="Times New Roman"/>
          <w:color w:val="000000"/>
          <w:spacing w:val="-1"/>
          <w:lang w:val="es-EC"/>
        </w:rPr>
        <w:fldChar w:fldCharType="begin" w:fldLock="1"/>
      </w:r>
      <w:r w:rsidR="00A852B4">
        <w:rPr>
          <w:rStyle w:val="hps"/>
          <w:lang w:val="es-ES_tradnl"/>
        </w:rPr>
        <w:instrText>ADDIN CSL_CITATION {"citationItems":[{"id":"ITEM-1","itemData":{"DOI":"10.1145/2998626.2998645","ISBN":"9781450341196","abstract":"Co-design as a tactic of exploring and shaping possible futures would benefit from contributions of unwitting participants. That is, researchers gather information from them while performing some activities without participants being explicitly aware of it. We propose a platform that supports co-designers in capturing unwitting user-generated contributions and use them in the co-design of meaningful user experience for digitally augmented cultural heritage exhibitions. We report on a use case for ideating futures for cultural heritage and discuss the tradeoffs of involving unwitting participants in exploratory design as well as lessons learnt on the integration of users contributions into co-design processes.","author":[{"dropping-particle":"","family":"Díaz","given":"Paloma","non-dropping-particle":"","parse-names":false,"suffix":""},{"dropping-particle":"","family":"Aedo","given":"Ignacio","non-dropping-particle":"","parse-names":false,"suffix":""},{"dropping-particle":"","family":"Bellucci","given":"Andrea","non-dropping-particle":"","parse-names":false,"suffix":""}],"container-title":"ACM International Conference Proceeding Series","id":"ITEM-1","issued":{"date-parts":[["2016","9","13"]]},"page":"1-8","publisher":"Association for Computing Machinery","publisher-place":"New York, New York, USA","title":"Integrating user stories to inspire the co-design of digital futures for cultural heritage","type":"paper-conference"},"uris":["http://www.mendeley.com/documents/?uuid=61c29796-5fdc-30a4-bcdc-397caf93b530"]}],"mendeley":{"formattedCitation":"[15]","plainTextFormattedCitation":"[15]","previouslyFormattedCitation":"[15]"},"properties":{"noteIndex":0},"schema":"https://github.com/citation-style-language/schema/raw/master/csl-citation.json"}</w:instrText>
      </w:r>
      <w:r w:rsidR="00A852B4" w:rsidRPr="005B0027">
        <w:rPr>
          <w:rFonts w:eastAsia="Times New Roman"/>
          <w:color w:val="000000"/>
          <w:spacing w:val="-1"/>
          <w:lang w:val="es-EC"/>
        </w:rPr>
        <w:fldChar w:fldCharType="separate"/>
      </w:r>
      <w:r w:rsidR="00A852B4" w:rsidRPr="00F43FE7">
        <w:rPr>
          <w:rStyle w:val="hps"/>
          <w:noProof/>
          <w:lang w:val="es-ES_tradnl"/>
        </w:rPr>
        <w:t>[15]</w:t>
      </w:r>
      <w:r w:rsidR="00A852B4" w:rsidRPr="005B0027">
        <w:rPr>
          <w:rFonts w:eastAsia="Times New Roman"/>
          <w:color w:val="000000"/>
          <w:spacing w:val="-1"/>
          <w:lang w:val="es-EC"/>
        </w:rPr>
        <w:fldChar w:fldCharType="end"/>
      </w:r>
      <w:r w:rsidR="00A852B4" w:rsidRPr="005B0027">
        <w:rPr>
          <w:rFonts w:eastAsia="Times New Roman"/>
          <w:color w:val="000000"/>
          <w:spacing w:val="-1"/>
          <w:lang w:val="es-EC"/>
        </w:rPr>
        <w:t>.</w:t>
      </w:r>
      <w:r w:rsidR="00A852B4">
        <w:rPr>
          <w:rFonts w:eastAsia="Times New Roman"/>
          <w:color w:val="000000"/>
          <w:spacing w:val="-1"/>
          <w:lang w:val="es-EC"/>
        </w:rPr>
        <w:t xml:space="preserve"> </w:t>
      </w:r>
      <w:r w:rsidR="00A852B4" w:rsidRPr="005B0027">
        <w:rPr>
          <w:rFonts w:eastAsia="Times New Roman"/>
          <w:color w:val="000000"/>
          <w:spacing w:val="-1"/>
          <w:lang w:val="es-EC"/>
        </w:rPr>
        <w:t xml:space="preserve">En los artículos  </w:t>
      </w:r>
      <w:r w:rsidR="00A852B4" w:rsidRPr="005B0027">
        <w:rPr>
          <w:rFonts w:eastAsia="Times New Roman"/>
          <w:color w:val="000000"/>
          <w:spacing w:val="-1"/>
          <w:lang w:val="es-EC"/>
        </w:rPr>
        <w:fldChar w:fldCharType="begin" w:fldLock="1"/>
      </w:r>
      <w:r w:rsidR="00A852B4">
        <w:rPr>
          <w:rStyle w:val="hps"/>
          <w:lang w:val="es-ES_tradnl"/>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00A852B4" w:rsidRPr="005B0027">
        <w:rPr>
          <w:rFonts w:eastAsia="Times New Roman"/>
          <w:color w:val="000000"/>
          <w:spacing w:val="-1"/>
          <w:lang w:val="es-EC"/>
        </w:rPr>
        <w:fldChar w:fldCharType="separate"/>
      </w:r>
      <w:r w:rsidR="00A852B4" w:rsidRPr="00F43FE7">
        <w:rPr>
          <w:rStyle w:val="hps"/>
          <w:noProof/>
          <w:lang w:val="es-ES_tradnl"/>
        </w:rPr>
        <w:t>[45]</w:t>
      </w:r>
      <w:r w:rsidR="00A852B4" w:rsidRPr="005B0027">
        <w:rPr>
          <w:rFonts w:eastAsia="Times New Roman"/>
          <w:color w:val="000000"/>
          <w:spacing w:val="-1"/>
          <w:lang w:val="es-EC"/>
        </w:rPr>
        <w:fldChar w:fldCharType="end"/>
      </w:r>
      <w:r w:rsidR="00A852B4" w:rsidRPr="005B0027">
        <w:rPr>
          <w:rFonts w:eastAsia="Times New Roman"/>
          <w:color w:val="000000"/>
          <w:spacing w:val="-1"/>
          <w:lang w:val="es-EC"/>
        </w:rPr>
        <w:fldChar w:fldCharType="begin" w:fldLock="1"/>
      </w:r>
      <w:r w:rsidR="00A852B4">
        <w:rPr>
          <w:rStyle w:val="hps"/>
          <w:lang w:val="es-ES_tradnl"/>
        </w:rPr>
        <w:instrText>ADDIN CSL_CITATION {"citationItems":[{"id":"ITEM-1","itemData":{"DOI":"10.1109/ISRITI.2018.8864235","ISBN":"9781538674222","abstract":"The role of fuzzy logic in the field of software engineering has grown exponentially bringing some new theoretical advances and many practical applications. It has been applied to various areas like requirement engineering, software reusability, software maintainability, etc. In this paper, we will focus on requirement elicitation, which is the first and important stage of requirement engineering, because if anything goes wrong in this stage the final product will be different from what the user actually wanted. Moreover, the cost of changes that are discovered in the later stages of software development may grow exponentially proportional to the stage in which it is discovered. In most of the elicitation techniques, the requirements collected are ambiguous, which means there is a fair chance of requirement getting misinterpreted.In our paper, we have proposed a fuzzy-based approach to reduce the domain of ambiguous requirements collected during the elicitation phase. The reason for applying fuzzy is clear as it can be viewed as an excellent tool for dealing with ambiguities.Our proposed approach is very effective and it can reduce the overall time and cost involved in software development. Further, it increases the reliability of the requirement document which leads to product satisfaction.","author":[{"dropping-particle":"","family":"Ahmad","given":"Yasir","non-dropping-particle":"","parse-names":false,"suffix":""},{"dropping-particle":"","family":"Nasir","given":"Wan","non-dropping-particle":"","parse-names":false,"suffix":""},{"dropping-particle":"","family":"Husain","given":"Sadia","non-dropping-particle":"","parse-names":false,"suffix":""}],"container-title":"2018 International Seminar on Research of Information Technology and Intelligent Systems, ISRITI 2018","id":"ITEM-1","issued":{"date-parts":[["2018","11","1"]]},"page":"674-678","publisher":"Institute of Electrical and Electronics Engineers Inc.","title":"A fuzzy base approach to reduce the domain of ambiguities in software requirement","type":"paper-conference"},"uris":["http://www.mendeley.com/documents/?uuid=ee48d20e-664c-32a2-85c5-635cc2ad633a"]}],"mendeley":{"formattedCitation":"[34]","plainTextFormattedCitation":"[34]","previouslyFormattedCitation":"[34]"},"properties":{"noteIndex":0},"schema":"https://github.com/citation-style-language/schema/raw/master/csl-citation.json"}</w:instrText>
      </w:r>
      <w:r w:rsidR="00A852B4" w:rsidRPr="005B0027">
        <w:rPr>
          <w:rFonts w:eastAsia="Times New Roman"/>
          <w:color w:val="000000"/>
          <w:spacing w:val="-1"/>
          <w:lang w:val="es-EC"/>
        </w:rPr>
        <w:fldChar w:fldCharType="separate"/>
      </w:r>
      <w:r w:rsidR="00A852B4" w:rsidRPr="00F43FE7">
        <w:rPr>
          <w:rStyle w:val="hps"/>
          <w:noProof/>
          <w:lang w:val="es-ES_tradnl"/>
        </w:rPr>
        <w:t>[34]</w:t>
      </w:r>
      <w:r w:rsidR="00A852B4" w:rsidRPr="005B0027">
        <w:rPr>
          <w:rFonts w:eastAsia="Times New Roman"/>
          <w:color w:val="000000"/>
          <w:spacing w:val="-1"/>
          <w:lang w:val="es-EC"/>
        </w:rPr>
        <w:fldChar w:fldCharType="end"/>
      </w:r>
      <w:r w:rsidR="00A852B4" w:rsidRPr="005B0027">
        <w:rPr>
          <w:rFonts w:eastAsia="Times New Roman"/>
          <w:color w:val="000000"/>
          <w:spacing w:val="-1"/>
          <w:lang w:val="es-EC"/>
        </w:rPr>
        <w:t xml:space="preserve"> mencionan la metodología Kanban, pone énfasis en la entrega continua sin sobrecargar al equipo al limitar el trabajo en progreso.</w:t>
      </w:r>
      <w:r w:rsidR="00A852B4">
        <w:rPr>
          <w:rFonts w:eastAsia="Times New Roman"/>
          <w:color w:val="000000"/>
          <w:spacing w:val="-1"/>
          <w:lang w:val="es-EC"/>
        </w:rPr>
        <w:t xml:space="preserve"> </w:t>
      </w:r>
      <w:r w:rsidR="00A852B4" w:rsidRPr="00083D38">
        <w:rPr>
          <w:lang w:val="es-MX"/>
        </w:rPr>
        <w:t xml:space="preserve">Iconix es una metodología pesada-ligera de Desarrollo del Software, unifica un conjunto de métodos de orientación a objetos con el objetivo de tener un control estricto sobre todo el ciclo de vida del producto a realizar como lo demuestran los artículos </w:t>
      </w:r>
      <w:r w:rsidR="00A852B4" w:rsidRPr="00083D38">
        <w:rPr>
          <w:rFonts w:eastAsia="Times New Roman"/>
          <w:color w:val="000000"/>
          <w:lang w:val="es-EC"/>
        </w:rPr>
        <w:fldChar w:fldCharType="begin" w:fldLock="1"/>
      </w:r>
      <w:r w:rsidR="00A852B4">
        <w:rPr>
          <w:rFonts w:eastAsia="Times New Roman"/>
          <w:color w:val="000000"/>
          <w:lang w:val="es-EC"/>
        </w:rPr>
        <w:instrText>ADDIN CSL_CITATION {"citationItems":[{"id":"ITEM-1","itemData":{"DOI":"10.1109/SCOPES.2016.7955848","ISBN":"9781509046201","abstract":"Understanding the requirements of a problem is among the toughest tasks that a software engineer faces. Requirement elicitation is often a significant activity which explores stakeholder's requirements. The difficult task for an analyst throughout the activity is to make sure effective communication with the users. The common causes for errors in systems are due to poor communication between user and analyst. Another flaw that happens in elicitation is poor identification of the stakeholders of the system. This paper proposes an elicitation tool which helps the user to visualize their requirements and specify it more clearly and precisely. Within the planned paper we are giving importance to proper identification of stakeholders using the StakeRare method proposed by Soo Ling Lim and etal. Identifying the appropriate stakeholders is equally important as eliciting the correct requirements of the system. Elicitation tool is an effortless one that visually aids the user to state their needs more accurately as it is more practical for the user to imagine by seeing instead of hearing. This tool can be used by the analyst as an aid to gather requirements in a more efficient manner compared to other existing methods.","author":[{"dropping-particle":"","family":"Vijayan","given":"Jaya","non-dropping-particle":"","parse-names":false,"suffix":""},{"dropping-particle":"","family":"Raju","given":"G.","non-dropping-particle":"","parse-names":false,"suffix":""},{"dropping-particle":"","family":"Joseph","given":"Mary","non-dropping-particle":"","parse-names":false,"suffix":""}],"container-title":"International Conference on Signal Processing, Communication, Power and Embedded System, SCOPES 2016 - Proceedings","id":"ITEM-1","issued":{"date-parts":[["2017","6","22"]]},"page":"340-344","publisher":"Institute of Electrical and Electronics Engineers Inc.","title":"Collaborative requirements elicitation using elicitation tool for small projects","type":"paper-conference"},"uris":["http://www.mendeley.com/documents/?uuid=f10794b4-47d6-3c46-920e-bab57584bc98"]}],"mendeley":{"formattedCitation":"[30]","plainTextFormattedCitation":"[30]","previouslyFormattedCitation":"[30]"},"properties":{"noteIndex":0},"schema":"https://github.com/citation-style-language/schema/raw/master/csl-citation.json"}</w:instrText>
      </w:r>
      <w:r w:rsidR="00A852B4" w:rsidRPr="00083D38">
        <w:rPr>
          <w:rFonts w:eastAsia="Times New Roman"/>
          <w:color w:val="000000"/>
          <w:lang w:val="es-EC"/>
        </w:rPr>
        <w:fldChar w:fldCharType="separate"/>
      </w:r>
      <w:r w:rsidR="00A852B4" w:rsidRPr="00F43FE7">
        <w:rPr>
          <w:rFonts w:eastAsia="Times New Roman"/>
          <w:noProof/>
          <w:color w:val="000000"/>
          <w:lang w:val="es-EC"/>
        </w:rPr>
        <w:t>[30]</w:t>
      </w:r>
      <w:r w:rsidR="00A852B4" w:rsidRPr="00083D38">
        <w:rPr>
          <w:rFonts w:eastAsia="Times New Roman"/>
          <w:color w:val="000000"/>
          <w:lang w:val="es-EC"/>
        </w:rPr>
        <w:fldChar w:fldCharType="end"/>
      </w:r>
      <w:r w:rsidR="00A852B4" w:rsidRPr="00083D38">
        <w:rPr>
          <w:rFonts w:eastAsia="Times New Roman"/>
          <w:color w:val="000000"/>
          <w:lang w:val="es-EC"/>
        </w:rPr>
        <w:fldChar w:fldCharType="begin" w:fldLock="1"/>
      </w:r>
      <w:r w:rsidR="00A852B4">
        <w:rPr>
          <w:rFonts w:eastAsia="Times New Roman"/>
          <w:color w:val="000000"/>
          <w:lang w:val="es-EC"/>
        </w:rPr>
        <w:instrText>ADDIN CSL_CITATION {"citationItems":[{"id":"ITEM-1","itemData":{"DOI":"10.1109/RE.2016.56","ISBN":"9781509041213","abstract":"Interviews with stakeholders are the most commonly used elicitation technique, as they are considered one of the most effective ways to transfer knowledge between requirements analysts and customers. During these interviews, ambiguity is a major obstacle for knowledge transfer, as it can lead to incorrectly understood needs and domain aspects and may ultimately result in poorly defined requirements. To address this issue, previous work focused on how ambiguity is perceived on the analyst side, i.e., when the analyst perceives an expression of the customer as ambiguous. However, this work did not consider how ambiguity can affect customers, i.e., when questions fromthe analyst are perceived as ambiguous. Since customers are notin general trained to cope with ambiguity, it is important to provide analysts with techniques that can help them to identify these situations. To support the analysts in this task, we propose to explore the relation between a perceived ambiguity on the customer side, and changes in the voice and bio parameters of that customer. To realize our idea, we plan to (1) study how changes in the voice and bio parameters can be correlated to the levels of stress, confusion, and uncertainty of an interviewee and, ultimately, to ambiguity and (2) investigate the application of modern voice analyzers and wristbands in the context ofcustomer-analyst interviews. To show the feasibility of the idea, inthis paper we present the result of our first step in this direction:an overview of different voice analyzers and wristbands that cancollect bio parameters and their application in similar contexts. Moreover, we propose a plan to carry our research out.","author":[{"dropping-particle":"","family":"Spoletini","given":"Paola","non-dropping-particle":"","parse-names":false,"suffix":""},{"dropping-particle":"","family":"Brock","given":"Casey","non-dropping-particle":"","parse-names":false,"suffix":""},{"dropping-particle":"","family":"Shahwar","given":"Rahat","non-dropping-particle":"","parse-names":false,"suffix":""},{"dropping-particle":"","family":"Ferrari","given":"Alessio","non-dropping-particle":"","parse-names":false,"suffix":""}],"container-title":"Proceedings - 2016 IEEE 24th International Requirements Engineering Conference, RE 2016","id":"ITEM-1","issued":{"date-parts":[["2016","12","2"]]},"page":"371-376","publisher":"Institute of Electrical and Electronics Engineers Inc.","title":"Empowering Requirements Elicitation Interviews with Vocal and Biofeedback Analysis","type":"paper-conference"},"uris":["http://www.mendeley.com/documents/?uuid=0c83bf7c-c611-3f71-9a6e-0bc36676a4e5"]}],"mendeley":{"formattedCitation":"[22]","plainTextFormattedCitation":"[22]","previouslyFormattedCitation":"[22]"},"properties":{"noteIndex":0},"schema":"https://github.com/citation-style-language/schema/raw/master/csl-citation.json"}</w:instrText>
      </w:r>
      <w:r w:rsidR="00A852B4" w:rsidRPr="00083D38">
        <w:rPr>
          <w:rFonts w:eastAsia="Times New Roman"/>
          <w:color w:val="000000"/>
          <w:lang w:val="es-EC"/>
        </w:rPr>
        <w:fldChar w:fldCharType="separate"/>
      </w:r>
      <w:r w:rsidR="00A852B4" w:rsidRPr="00F43FE7">
        <w:rPr>
          <w:rFonts w:eastAsia="Times New Roman"/>
          <w:noProof/>
          <w:color w:val="000000"/>
          <w:lang w:val="es-EC"/>
        </w:rPr>
        <w:t>[22]</w:t>
      </w:r>
      <w:r w:rsidR="00A852B4" w:rsidRPr="00083D38">
        <w:rPr>
          <w:rFonts w:eastAsia="Times New Roman"/>
          <w:color w:val="000000"/>
          <w:lang w:val="es-EC"/>
        </w:rPr>
        <w:fldChar w:fldCharType="end"/>
      </w:r>
      <w:r w:rsidR="00A852B4" w:rsidRPr="00083D38">
        <w:rPr>
          <w:lang w:val="es-MX"/>
        </w:rPr>
        <w:t>.</w:t>
      </w:r>
      <w:r w:rsidR="00A852B4">
        <w:rPr>
          <w:lang w:val="es-MX"/>
        </w:rPr>
        <w:t xml:space="preserve"> </w:t>
      </w:r>
      <w:r w:rsidR="00A852B4" w:rsidRPr="00083D38">
        <w:rPr>
          <w:lang w:val="es-MX"/>
        </w:rPr>
        <w:t xml:space="preserve">Los artículos </w:t>
      </w:r>
      <w:r w:rsidR="00A852B4" w:rsidRPr="00083D38">
        <w:rPr>
          <w:rFonts w:eastAsia="Times New Roman"/>
          <w:color w:val="000000"/>
          <w:lang w:val="es-EC"/>
        </w:rPr>
        <w:fldChar w:fldCharType="begin" w:fldLock="1"/>
      </w:r>
      <w:r w:rsidR="00A852B4">
        <w:rPr>
          <w:rFonts w:eastAsia="Times New Roman"/>
          <w:color w:val="000000"/>
          <w:lang w:val="es-EC"/>
        </w:rPr>
        <w:instrText>ADDIN CSL_CITATION {"citationItems":[{"id":"ITEM-1","itemData":{"DOI":"10.1016/j.jss.2015.10.024","ISSN":"01641212","abstract":"Requirements engineering produces specifications of the needs or conditions to meet for a software product. These specifications may be vague and ungrounded, i.e. the relation of the requirements to the observations they are derived from may be unclear or not documented. Furthermore, stakeholders may be influenced by solutions of existing software without knowing if these actually suit the software to be developed. To cope with the above issues, it is important to understand the complete task, before designing a software system to support the task. Thus, we developed a method called Grounded Requirements Engineering (GRE) that leverages the Grounded Theory method to observe and analyze processes and user activities in the real world. GRE is an iterative process consisting of two steps. First, Grounded Theory methods are used to analyze user experiments or interviews. Second, the resulting abstract descriptions of the user behavior are transferred into use cases. GRE produces comprehensible and grounded requirements for the software system to be built, i.e. the requirements are traceable back to their origins. In this paper, we provide an elaborate description of the GRE method and illustrate it by applying it to derive requirements for an interactive software tool for model merging. The development of this tool both served as a basis for the design of GRE as well as to test it.","author":[{"dropping-particle":"","family":"Würfel","given":"David","non-dropping-particle":"","parse-names":false,"suffix":""},{"dropping-particle":"","family":"Lutz","given":"Rainer","non-dropping-particle":"","parse-names":false,"suffix":""},{"dropping-particle":"","family":"Diehl","given":"Stephan","non-dropping-particle":"","parse-names":false,"suffix":""}],"container-title":"Journal of Systems and Software","id":"ITEM-1","issued":{"date-parts":[["2016","7","1"]]},"page":"645-657","publisher":"Elsevier Inc.","title":"Grounded requirements engineering: An approach to use case driven requirements engineering","type":"article-journal","volume":"117"},"uris":["http://www.mendeley.com/documents/?uuid=8155b49e-d1ad-3253-9445-19fdbab23373"]}],"mendeley":{"formattedCitation":"[28]","plainTextFormattedCitation":"[28]","previouslyFormattedCitation":"[28]"},"properties":{"noteIndex":0},"schema":"https://github.com/citation-style-language/schema/raw/master/csl-citation.json"}</w:instrText>
      </w:r>
      <w:r w:rsidR="00A852B4" w:rsidRPr="00083D38">
        <w:rPr>
          <w:rFonts w:eastAsia="Times New Roman"/>
          <w:color w:val="000000"/>
          <w:lang w:val="es-EC"/>
        </w:rPr>
        <w:fldChar w:fldCharType="separate"/>
      </w:r>
      <w:r w:rsidR="00A852B4" w:rsidRPr="00F43FE7">
        <w:rPr>
          <w:rFonts w:eastAsia="Times New Roman"/>
          <w:noProof/>
          <w:color w:val="000000"/>
          <w:lang w:val="es-EC"/>
        </w:rPr>
        <w:t>[28]</w:t>
      </w:r>
      <w:r w:rsidR="00A852B4" w:rsidRPr="00083D38">
        <w:rPr>
          <w:rFonts w:eastAsia="Times New Roman"/>
          <w:color w:val="000000"/>
          <w:lang w:val="es-EC"/>
        </w:rPr>
        <w:fldChar w:fldCharType="end"/>
      </w:r>
      <w:r w:rsidR="00A852B4" w:rsidRPr="00083D38">
        <w:rPr>
          <w:rFonts w:eastAsia="Times New Roman"/>
          <w:color w:val="000000"/>
          <w:lang w:val="es-EC"/>
        </w:rPr>
        <w:fldChar w:fldCharType="begin" w:fldLock="1"/>
      </w:r>
      <w:r w:rsidR="00A852B4">
        <w:rPr>
          <w:rFonts w:eastAsia="Times New Roman"/>
          <w:color w:val="000000"/>
          <w:lang w:val="es-EC"/>
        </w:rPr>
        <w:instrText>ADDIN CSL_CITATION {"citationItems":[{"id":"ITEM-1","itemData":{"DOI":"10.1109/ESPRE.2015.7330164","ISBN":"9781509001071","abstract":"This paper presents a model for structuring and reusing security requirements sources. The model serves as blueprint for the development of an organization-specific repository which provides relevant security requirements sources such as security information and knowledge sources and relevant compliance obligations in a structured and reusable form. The resulting repository is intended to be used by development teams during the elicitation and analysis of security requirements with the goal to understand the security problem space, incorporate all relevant requirements sources and to avoid unnecessary effort for identifying, understanding and correlating applicable security requirements sources on a project-wise basis. We start with an overview and categorization of important security requirements sources, followed by the description of the generic model. To demonstrate the applicability and benefits of the model, the instantiation approach and details of the resulting repository of security requirements sources are presented.","author":[{"dropping-particle":"","family":"Schmitt","given":"Christian","non-dropping-particle":"","parse-names":false,"suffix":""},{"dropping-particle":"","family":"Liggesmeyer","given":"Peter","non-dropping-particle":"","parse-names":false,"suffix":""}],"container-title":"2nd International Workshop on Evolving Security and Privacy Requirements Engineering, ESPRE 2015 - Proceedings","id":"ITEM-1","issued":{"date-parts":[["2015","11","16"]]},"page":"25-30","publisher":"Institute of Electrical and Electronics Engineers Inc.","title":"Instantiating a model for structuring and reusing security requirements sources","type":"paper-conference"},"uris":["http://www.mendeley.com/documents/?uuid=91aa265b-e1a4-31af-9386-dbeac2fe9abe"]}],"mendeley":{"formattedCitation":"[25]","plainTextFormattedCitation":"[25]","previouslyFormattedCitation":"[25]"},"properties":{"noteIndex":0},"schema":"https://github.com/citation-style-language/schema/raw/master/csl-citation.json"}</w:instrText>
      </w:r>
      <w:r w:rsidR="00A852B4" w:rsidRPr="00083D38">
        <w:rPr>
          <w:rFonts w:eastAsia="Times New Roman"/>
          <w:color w:val="000000"/>
          <w:lang w:val="es-EC"/>
        </w:rPr>
        <w:fldChar w:fldCharType="separate"/>
      </w:r>
      <w:r w:rsidR="00A852B4" w:rsidRPr="00F43FE7">
        <w:rPr>
          <w:rFonts w:eastAsia="Times New Roman"/>
          <w:noProof/>
          <w:color w:val="000000"/>
          <w:lang w:val="es-EC"/>
        </w:rPr>
        <w:t>[25]</w:t>
      </w:r>
      <w:r w:rsidR="00A852B4" w:rsidRPr="00083D38">
        <w:rPr>
          <w:rFonts w:eastAsia="Times New Roman"/>
          <w:color w:val="000000"/>
          <w:lang w:val="es-EC"/>
        </w:rPr>
        <w:fldChar w:fldCharType="end"/>
      </w:r>
      <w:r w:rsidR="009D7C87">
        <w:rPr>
          <w:rFonts w:eastAsia="Times New Roman"/>
          <w:color w:val="000000"/>
          <w:lang w:val="es-EC"/>
        </w:rPr>
        <w:t xml:space="preserve"> </w:t>
      </w:r>
      <w:r w:rsidR="00A852B4" w:rsidRPr="00083D38">
        <w:rPr>
          <w:rFonts w:eastAsia="Times New Roman"/>
          <w:color w:val="000000"/>
          <w:lang w:val="es-EC"/>
        </w:rPr>
        <w:t xml:space="preserve">describen a </w:t>
      </w:r>
      <w:r w:rsidR="00A852B4" w:rsidRPr="00083D38">
        <w:rPr>
          <w:lang w:val="es-MX"/>
        </w:rPr>
        <w:t xml:space="preserve"> GRE como una metodología que detalla un proceso iterativo que consta de dos pasos. En primer lugar, los métodos de la teoría fundamentada se utilizan para analizar experimentos o entrevistas de usuarios. En segundo lugar, las descripciones abstractas resultantes del comportamiento del usuario se transfieren a casos de uso. GRE produce requisitos comprensibles y fundamentados para el sistema de software que se va a construir, es decir, los requisitos se remontan a sus orígenes. </w:t>
      </w:r>
      <w:r w:rsidR="00A852B4" w:rsidRPr="00C87350">
        <w:rPr>
          <w:lang w:val="es-MX"/>
        </w:rPr>
        <w:t xml:space="preserve">Los artículos </w:t>
      </w:r>
      <w:r w:rsidR="00A852B4" w:rsidRPr="00C87350">
        <w:rPr>
          <w:rFonts w:eastAsia="Times New Roman"/>
          <w:color w:val="000000"/>
          <w:lang w:val="es-EC"/>
        </w:rPr>
        <w:fldChar w:fldCharType="begin" w:fldLock="1"/>
      </w:r>
      <w:r w:rsidR="00A852B4">
        <w:rPr>
          <w:rFonts w:eastAsia="Times New Roman"/>
          <w:color w:val="000000"/>
          <w:lang w:val="es-EC"/>
        </w:rPr>
        <w:instrText>ADDIN CSL_CITATION {"citationItems":[{"id":"ITEM-1","itemData":{"DOI":"10.1109/RE.2018.00060","ISBN":"9781538674185","abstract":"Security requirements elicitation is considered a 'wicked' problem. Open issues such as determining relevant set of secure requirements, uncertainty and poor decision-making by developers deserves the needed attention. Ontologies and recommender systems have been used in the requirements elicitation. The goals of this dissertation are to 1) develop an ontology-based collaborative recommender system to help with security requirements elicitation and conduct a system performance evaluation and 2) conduct user-centric study of stakeholders using the recommender system. This system will help recommend CAPEC/CWE that should be considered in a given system to be built based on the use case description and so doing will reduce the workload of eliciting relevant security requirements. An analysis of the system performance and user-centric effects will be used to evaluate usefulness of the recommender system for developers.","author":[{"dropping-particle":"","family":"Williams","given":"Imano","non-dropping-particle":"","parse-names":false,"suffix":""}],"container-title":"Proceedings - 2018 IEEE 26th International Requirements Engineering Conference, RE 2018","id":"ITEM-1","issued":{"date-parts":[["2018","10","12"]]},"page":"448-453","publisher":"Institute of Electrical and Electronics Engineers Inc.","title":"An ontology based collaborative recommender system for security requirements elicitation","type":"paper-conference"},"uris":["http://www.mendeley.com/documents/?uuid=7f07f788-9ade-3cff-ba0f-5e85ee184ff5"]}],"mendeley":{"formattedCitation":"[23]","plainTextFormattedCitation":"[23]","previouslyFormattedCitation":"[23]"},"properties":{"noteIndex":0},"schema":"https://github.com/citation-style-language/schema/raw/master/csl-citation.json"}</w:instrText>
      </w:r>
      <w:r w:rsidR="00A852B4" w:rsidRPr="00C87350">
        <w:rPr>
          <w:rFonts w:eastAsia="Times New Roman"/>
          <w:color w:val="000000"/>
          <w:lang w:val="es-EC"/>
        </w:rPr>
        <w:fldChar w:fldCharType="separate"/>
      </w:r>
      <w:r w:rsidR="00A852B4" w:rsidRPr="00F43FE7">
        <w:rPr>
          <w:rFonts w:eastAsia="Times New Roman"/>
          <w:noProof/>
          <w:color w:val="000000"/>
          <w:lang w:val="es-EC"/>
        </w:rPr>
        <w:t>[23]</w:t>
      </w:r>
      <w:r w:rsidR="00A852B4" w:rsidRPr="00C87350">
        <w:rPr>
          <w:rFonts w:eastAsia="Times New Roman"/>
          <w:color w:val="000000"/>
          <w:lang w:val="es-EC"/>
        </w:rPr>
        <w:fldChar w:fldCharType="end"/>
      </w:r>
      <w:r w:rsidR="00A852B4" w:rsidRPr="00C87350">
        <w:rPr>
          <w:rFonts w:eastAsia="Times New Roman"/>
          <w:color w:val="000000"/>
          <w:lang w:val="es-EC"/>
        </w:rPr>
        <w:t xml:space="preserve"> </w:t>
      </w:r>
      <w:r w:rsidR="00A852B4" w:rsidRPr="00C87350">
        <w:rPr>
          <w:rFonts w:eastAsia="Times New Roman"/>
          <w:color w:val="000000"/>
          <w:lang w:val="es-EC"/>
        </w:rPr>
        <w:fldChar w:fldCharType="begin" w:fldLock="1"/>
      </w:r>
      <w:r w:rsidR="00A852B4">
        <w:rPr>
          <w:rFonts w:eastAsia="Times New Roman"/>
          <w:color w:val="000000"/>
          <w:lang w:val="es-EC"/>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00A852B4" w:rsidRPr="00C87350">
        <w:rPr>
          <w:rFonts w:eastAsia="Times New Roman"/>
          <w:color w:val="000000"/>
          <w:lang w:val="es-EC"/>
        </w:rPr>
        <w:fldChar w:fldCharType="separate"/>
      </w:r>
      <w:r w:rsidR="00A852B4" w:rsidRPr="00F43FE7">
        <w:rPr>
          <w:rFonts w:eastAsia="Times New Roman"/>
          <w:noProof/>
          <w:color w:val="000000"/>
          <w:lang w:val="es-EC"/>
        </w:rPr>
        <w:t>[21]</w:t>
      </w:r>
      <w:r w:rsidR="00A852B4" w:rsidRPr="00C87350">
        <w:rPr>
          <w:rFonts w:eastAsia="Times New Roman"/>
          <w:color w:val="000000"/>
          <w:lang w:val="es-EC"/>
        </w:rPr>
        <w:fldChar w:fldCharType="end"/>
      </w:r>
      <w:r w:rsidR="00A852B4" w:rsidRPr="00C87350">
        <w:rPr>
          <w:lang w:val="es-MX"/>
        </w:rPr>
        <w:t xml:space="preserve"> mencionan a SDLC como una metodología con procesos claramente definidos para crear software de alta calidad.  Las fases son: Análisis de requisitos, Planificación, Diseño de software como diseño arquitectónico, Desarrollo de software, Pruebas, Despliegue</w:t>
      </w:r>
      <w:r w:rsidR="007A18B2">
        <w:rPr>
          <w:lang w:val="es-MX"/>
        </w:rPr>
        <w:t>.</w:t>
      </w:r>
    </w:p>
    <w:p w14:paraId="426DAFD8" w14:textId="6E3F8CDE" w:rsidR="000726B0" w:rsidRPr="00F60EE3" w:rsidRDefault="007A18B2" w:rsidP="00F60EE3">
      <w:pPr>
        <w:ind w:left="45" w:firstLine="360"/>
        <w:jc w:val="both"/>
        <w:rPr>
          <w:lang w:val="es-MX"/>
        </w:rPr>
      </w:pPr>
      <w:r>
        <w:rPr>
          <w:lang w:val="es-MX"/>
        </w:rPr>
        <w:t xml:space="preserve">Cabe destacar que algunas metodologías </w:t>
      </w:r>
      <w:r w:rsidR="005F75E7">
        <w:rPr>
          <w:lang w:val="es-MX"/>
        </w:rPr>
        <w:t>solo</w:t>
      </w:r>
      <w:r>
        <w:rPr>
          <w:lang w:val="es-MX"/>
        </w:rPr>
        <w:t xml:space="preserve"> han sido utilizadas o mencionadas en </w:t>
      </w:r>
      <w:r w:rsidR="005F75E7">
        <w:rPr>
          <w:lang w:val="es-MX"/>
        </w:rPr>
        <w:t>un</w:t>
      </w:r>
      <w:r>
        <w:rPr>
          <w:lang w:val="es-MX"/>
        </w:rPr>
        <w:t xml:space="preserve"> documentos </w:t>
      </w:r>
      <w:r w:rsidR="005F75E7">
        <w:rPr>
          <w:lang w:val="es-MX"/>
        </w:rPr>
        <w:t>de todos los</w:t>
      </w:r>
      <w:r>
        <w:rPr>
          <w:lang w:val="es-MX"/>
        </w:rPr>
        <w:t xml:space="preserve"> analizados, como es el caso de  </w:t>
      </w:r>
      <w:r w:rsidR="00934A4B" w:rsidRPr="005B0027">
        <w:rPr>
          <w:rFonts w:eastAsia="Times New Roman"/>
          <w:color w:val="000000"/>
          <w:spacing w:val="-1"/>
          <w:lang w:val="es-EC"/>
        </w:rPr>
        <w:t>la metodología de Mapeo de conceptos permite obtener, organizar y presentar conceptos o ideas de un grupo de individuos utilizando técnicas tanto cualitativas como cuantitativas</w:t>
      </w:r>
      <w:r>
        <w:rPr>
          <w:rFonts w:eastAsia="Times New Roman"/>
          <w:color w:val="000000"/>
          <w:spacing w:val="-1"/>
          <w:lang w:val="es-EC"/>
        </w:rPr>
        <w:t xml:space="preserve"> mencionada en </w:t>
      </w:r>
      <w:r w:rsidR="0002323C">
        <w:rPr>
          <w:rFonts w:eastAsia="Times New Roman"/>
          <w:b/>
          <w:color w:val="000000"/>
          <w:sz w:val="16"/>
          <w:szCs w:val="16"/>
          <w:lang w:val="es-EC"/>
        </w:rPr>
        <w:fldChar w:fldCharType="begin" w:fldLock="1"/>
      </w:r>
      <w:r w:rsidR="00C57043">
        <w:rPr>
          <w:rFonts w:eastAsia="Times New Roman"/>
          <w:b/>
          <w:color w:val="000000"/>
          <w:sz w:val="16"/>
          <w:szCs w:val="16"/>
          <w:lang w:val="es-EC"/>
        </w:rPr>
        <w:instrText>ADDIN CSL_CITATION {"citationItems":[{"id":"ITEM-1","itemData":{"DOI":"10.1016/j.ijmedinf.2019.104055","ISSN":"18728243","PMID":"31877404","abstract":"Background: Understanding functional and non-functional requirements is essential to successfully implement electronic medical record (EMR) systems. Actual requirements will be different for different contexts. Objective: To elicit and prioritize requirements for implementing EMRs in oncology in low and middle income countries (LMICs), and to relate these to requirements from high-income countries. Participants and setting: Cancer care stakeholders including oncologists, general doctors, nurses, biostatisticians, information technologists, from different LMICs, were involved. Methods: Concept mapping was used. Statements of requirements were obtained during focus group discussions (FGDs) and interviews. Using surveys, the requirements were clustered and ranked on importance and feasibility. Data were analyzed in SPSS using agglomerative hierarchical clustering and multidimensional scaling, to create cluster maps and go-zone maps reflecting the relationships between the requirements and their prioritization. Results: Four FGD sessions, with twenty participants, were conducted. In addition, six participants were interviewed. Twenty-two participants clustered the requirements and sixty-three participants ranked them on importance and feasibility. One hundred and sixty requirement statements were generated which were reduced to sixty-four after de-duplication and merging. Nine clusters were obtained encompassing the following domains, in order of importance: Security, Conducive organization, Management/Governance, General EMR functionalities, Computer infrastructure, Data management, Usability, Oncology decision support, and Ancillary requirements. On ranking, the requirements scored between 3.74 and 4.80 on importance, and between 3.55 and 4.46 on feasibility, on a 5-point Likert scale. We generated concept maps for use when communicating with stakeholders. Conclusion: For oncology EMRs in LMICs, requirements overlap those from high-income countries, but generic EMR functionalities, Infrastructural and organizational requirements are still considered priority in LMICs compared to oncology-specific requirements or advanced EMR features e.g. computerized decision support or interoperability. Concept mapping is a fast and cost-effective method for eliciting and prioritizing EMR requirements in a user-centered manner.","author":[{"dropping-particle":"","family":"Kabukye","given":"Johnblack K.","non-dropping-particle":"","parse-names":false,"suffix":""},{"dropping-particle":"","family":"Keizer","given":"Nicolet","non-dropping-particle":"de","parse-names":false,"suffix":""},{"dropping-particle":"","family":"Cornet","given":"Ronald","non-dropping-particle":"","parse-names":false,"suffix":""}],"container-title":"International Journal of Medical Informatics","id":"ITEM-1","issued":{"date-parts":[["2020","3","1"]]},"page":"104055","publisher":"Elsevier Ireland Ltd","title":"Elicitation and prioritization of requirements for electronic health records for oncology in low resource settings: A concept mapping study","type":"article-journal","volume":"135"},"uris":["http://www.mendeley.com/documents/?uuid=f326c04e-24a4-3c9e-a2dc-6fe924524480"]}],"mendeley":{"formattedCitation":"[48]","plainTextFormattedCitation":"[48]","previouslyFormattedCitation":"[48]"},"properties":{"noteIndex":0},"schema":"https://github.com/citation-style-language/schema/raw/master/csl-citation.json"}</w:instrText>
      </w:r>
      <w:r w:rsidR="0002323C">
        <w:rPr>
          <w:rFonts w:eastAsia="Times New Roman"/>
          <w:b/>
          <w:color w:val="000000"/>
          <w:sz w:val="16"/>
          <w:szCs w:val="16"/>
          <w:lang w:val="es-EC"/>
        </w:rPr>
        <w:fldChar w:fldCharType="separate"/>
      </w:r>
      <w:r w:rsidR="00F43FE7" w:rsidRPr="00F43FE7">
        <w:rPr>
          <w:rFonts w:eastAsia="Times New Roman"/>
          <w:color w:val="000000"/>
          <w:sz w:val="16"/>
          <w:szCs w:val="16"/>
          <w:lang w:val="es-EC"/>
        </w:rPr>
        <w:t>[</w:t>
      </w:r>
      <w:r w:rsidR="00F43FE7" w:rsidRPr="007A18B2">
        <w:rPr>
          <w:rFonts w:eastAsia="Times New Roman"/>
          <w:color w:val="000000"/>
          <w:lang w:val="es-EC"/>
        </w:rPr>
        <w:t>48]</w:t>
      </w:r>
      <w:r w:rsidR="0002323C">
        <w:rPr>
          <w:rFonts w:eastAsia="Times New Roman"/>
          <w:b/>
          <w:color w:val="000000"/>
          <w:sz w:val="16"/>
          <w:szCs w:val="16"/>
          <w:lang w:val="es-EC"/>
        </w:rPr>
        <w:fldChar w:fldCharType="end"/>
      </w:r>
      <w:r w:rsidR="00934A4B" w:rsidRPr="005B0027">
        <w:rPr>
          <w:rFonts w:eastAsia="Times New Roman"/>
          <w:color w:val="000000"/>
          <w:spacing w:val="-1"/>
          <w:lang w:val="es-EC"/>
        </w:rPr>
        <w:t>. XP es una metodología para producir software de calidad a un ritmo sostenible la cual presenta las siguientes fases: Fase de Exploración, Fase de Planificación Crear, Fase de Iteraciones y Fase de puesta en producción</w:t>
      </w:r>
      <w:r w:rsidR="00934A4B">
        <w:rPr>
          <w:rFonts w:eastAsia="Times New Roman"/>
          <w:color w:val="000000"/>
          <w:spacing w:val="-1"/>
          <w:lang w:val="es-MX"/>
        </w:rPr>
        <w:t xml:space="preserve">. REASSURE es una metodología de </w:t>
      </w:r>
      <w:r w:rsidR="00934A4B" w:rsidRPr="009E3EC4">
        <w:rPr>
          <w:lang w:val="es-MX"/>
        </w:rPr>
        <w:t xml:space="preserve">sistemas socio-técnicos adaptativos mediante cuadrícula de </w:t>
      </w:r>
      <w:r w:rsidR="00934A4B" w:rsidRPr="009E3EC4">
        <w:rPr>
          <w:lang w:val="es-MX"/>
        </w:rPr>
        <w:lastRenderedPageBreak/>
        <w:t>repertorio</w:t>
      </w:r>
      <w:r w:rsidR="00934A4B">
        <w:rPr>
          <w:lang w:val="es-MX"/>
        </w:rPr>
        <w:t xml:space="preserve"> como lo cita en el artículo </w:t>
      </w:r>
      <w:r w:rsidR="00934A4B" w:rsidRPr="002D4509">
        <w:rPr>
          <w:rFonts w:eastAsia="Times New Roman"/>
          <w:color w:val="000000"/>
          <w:spacing w:val="-1"/>
          <w:lang w:val="es-MX"/>
        </w:rPr>
        <w:fldChar w:fldCharType="begin" w:fldLock="1"/>
      </w:r>
      <w:r w:rsidR="00934A4B">
        <w:rPr>
          <w:rFonts w:eastAsia="Times New Roman"/>
          <w:color w:val="000000"/>
          <w:spacing w:val="-1"/>
          <w:lang w:val="es-MX"/>
        </w:rPr>
        <w:instrText>ADDIN CSL_CITATION {"citationItems":[{"id":"ITEM-1","itemData":{"DOI":"10.1016/j.infsof.2017.03.004","ISSN":"09505849","abstract":"Context Socio-technical systems are expected to understand the dynamics of the execution environment and behave accordingly. Significant work has been done on formalizing and modeling requirements of such adaptive systems. However, not enough attention is paid on eliciting requirements from users and introducing flexibility in the system behavior at an early phase of requirements engineering. Most of the work is based on an assumption that general users’ cognitive level would be able to support the inherent complexity of variability acquisition. Objective Our main focus is on providing help to the users with ordinary cognitive level to express their expectations from the complex system considering various contexts. This work also helps the designers to explore the design variability based on the general users’ preferences. Method We explore the idea of using a cognitive technique Repertory Grid (RG) to acquire knowledge from users and experts along multiple dimensions of problem and design space. We propose REASSURE methodology which guides requirements engineers to explore the intentional and design variability in an organized way. We also provide a tool support to analyze the knowledge captured in multiple repertory grid files and detect potential conflicts in the intentional variability. Finally, we evaluate the proposed idea by performing an empirical study using smart home system domain. Results The result of our study shows that a greater number of requirements can be elicited after applying our approach. With the help of the provided tool support, it is even possible to detect a greater number of conflicts in user's requirements than the traditional practices. Conclusion We envision RG as a technique to filter design options based on the intentional variability in various contexts. The promising results of empirical study open up new research questions: “how to elicit requirements from multiple stakeholders and reach consensus for multi-dimensional problem domain”.","author":[{"dropping-particle":"","family":"Dey","given":"Sangeeta","non-dropping-particle":"","parse-names":false,"suffix":""},{"dropping-particle":"","family":"Lee","given":"Seok Won","non-dropping-particle":"","parse-names":false,"suffix":""}],"container-title":"Information and Software Technology","id":"ITEM-1","issued":{"date-parts":[["0","7"]]},"page":"160-179","publisher":"Elsevier B.V.","title":"REASSURE: Requirements elicitation for adaptive socio-technical systems using repertory grid","type":"article-journal","volume":"87"},"uris":["http://www.mendeley.com/documents/?uuid=742c303b-ce54-3c4c-bec4-9467990bb04b"]}],"mendeley":{"formattedCitation":"[43]","plainTextFormattedCitation":"[43]","previouslyFormattedCitation":"[43]"},"properties":{"noteIndex":0},"schema":"https://github.com/citation-style-language/schema/raw/master/csl-citation.json"}</w:instrText>
      </w:r>
      <w:r w:rsidR="00934A4B" w:rsidRPr="002D4509">
        <w:rPr>
          <w:rFonts w:eastAsia="Times New Roman"/>
          <w:color w:val="000000"/>
          <w:spacing w:val="-1"/>
          <w:lang w:val="es-MX"/>
        </w:rPr>
        <w:fldChar w:fldCharType="separate"/>
      </w:r>
      <w:r w:rsidR="00934A4B" w:rsidRPr="00F43FE7">
        <w:rPr>
          <w:rFonts w:eastAsia="Times New Roman"/>
          <w:noProof/>
          <w:color w:val="000000"/>
          <w:spacing w:val="-1"/>
          <w:lang w:val="es-MX"/>
        </w:rPr>
        <w:t>[43]</w:t>
      </w:r>
      <w:r w:rsidR="00934A4B" w:rsidRPr="002D4509">
        <w:rPr>
          <w:rFonts w:eastAsia="Times New Roman"/>
          <w:color w:val="000000"/>
          <w:spacing w:val="-1"/>
          <w:lang w:val="es-MX"/>
        </w:rPr>
        <w:fldChar w:fldCharType="end"/>
      </w:r>
      <w:r w:rsidR="00934A4B">
        <w:rPr>
          <w:rFonts w:eastAsia="Times New Roman"/>
          <w:color w:val="000000"/>
          <w:spacing w:val="-1"/>
          <w:lang w:val="es-MX"/>
        </w:rPr>
        <w:t xml:space="preserve">. En el artículo </w:t>
      </w:r>
      <w:r w:rsidR="00934A4B" w:rsidRPr="00931CCB">
        <w:rPr>
          <w:rFonts w:eastAsia="Times New Roman"/>
          <w:color w:val="000000"/>
          <w:spacing w:val="-1"/>
          <w:lang w:val="es-MX"/>
        </w:rPr>
        <w:fldChar w:fldCharType="begin" w:fldLock="1"/>
      </w:r>
      <w:r w:rsidR="00934A4B">
        <w:rPr>
          <w:rFonts w:eastAsia="Times New Roman"/>
          <w:color w:val="000000"/>
          <w:spacing w:val="-1"/>
          <w:lang w:val="es-MX"/>
        </w:rPr>
        <w:instrText>ADDIN CSL_CITATION {"citationItems":[{"id":"ITEM-1","itemData":{"DOI":"10.1145/2851613.2851759","ISBN":"9781450337397","abstract":"Accessibility is a particularly relevant quality attribute for web projects. Current web sites and applications do not provide satisfactory accessibility, making access difficult for users with temporary or permanent, personal or technological limitations. Accessibility is typically considered an implementation concern, thus being tackled when the application is almost fully developed, causing additional rework and an increase in costs. Our proposal is to consider this quality requirement earlier, during requirements engineering, therefore avoiding the rework caused by failures, errors and omissions in the design and programming stages. We defined a semi-automatic method to support accessibility requirements elicitation. This method is grounded on goaloriented approaches and on the WCAG 2.0 (Web Content Accessibility Guidelines), and is supported by our OmnesWeb tool. Both the method and the tool are evaluated with a case study comprising two different projects.","author":[{"dropping-particle":"","family":"Oliveira","given":"Romeu","non-dropping-particle":"","parse-names":false,"suffix":""},{"dropping-particle":"","family":"Silva","given":"Lyrene","non-dropping-particle":"","parse-names":false,"suffix":""},{"dropping-particle":"","family":"Leite","given":"Julio Cesar Sampaio P.","non-dropping-particle":"","parse-names":false,"suffix":""},{"dropping-particle":"","family":"Moreira","given":"Ana","non-dropping-particle":"","parse-names":false,"suffix":""}],"container-title":"Proceedings of the ACM Symposium on Applied Computing","id":"ITEM-1","issued":{"date-parts":[["2016","4","4"]]},"page":"1276-1281","publisher":"Association for Computing Machinery","publisher-place":"New York, New York, USA","title":"Eliciting accessibility requirements an approach based on the NFR framework","type":"paper-conference","volume":"04-08-Apri"},"uris":["http://www.mendeley.com/documents/?uuid=6cf2b72b-f919-3dee-ae87-e48a60ca706a"]}],"mendeley":{"formattedCitation":"[42]","plainTextFormattedCitation":"[42]","previouslyFormattedCitation":"[42]"},"properties":{"noteIndex":0},"schema":"https://github.com/citation-style-language/schema/raw/master/csl-citation.json"}</w:instrText>
      </w:r>
      <w:r w:rsidR="00934A4B" w:rsidRPr="00931CCB">
        <w:rPr>
          <w:rFonts w:eastAsia="Times New Roman"/>
          <w:color w:val="000000"/>
          <w:spacing w:val="-1"/>
          <w:lang w:val="es-MX"/>
        </w:rPr>
        <w:fldChar w:fldCharType="separate"/>
      </w:r>
      <w:r w:rsidR="00934A4B" w:rsidRPr="00F43FE7">
        <w:rPr>
          <w:rFonts w:eastAsia="Times New Roman"/>
          <w:noProof/>
          <w:color w:val="000000"/>
          <w:spacing w:val="-1"/>
          <w:lang w:val="es-MX"/>
        </w:rPr>
        <w:t>[42]</w:t>
      </w:r>
      <w:r w:rsidR="00934A4B" w:rsidRPr="00931CCB">
        <w:rPr>
          <w:rFonts w:eastAsia="Times New Roman"/>
          <w:color w:val="000000"/>
          <w:spacing w:val="-1"/>
          <w:lang w:val="es-MX"/>
        </w:rPr>
        <w:fldChar w:fldCharType="end"/>
      </w:r>
      <w:r w:rsidR="00934A4B">
        <w:rPr>
          <w:rFonts w:eastAsia="Times New Roman"/>
          <w:color w:val="000000"/>
          <w:spacing w:val="-1"/>
          <w:lang w:val="es-MX"/>
        </w:rPr>
        <w:t xml:space="preserve"> presenta </w:t>
      </w:r>
      <w:r w:rsidR="00934A4B" w:rsidRPr="00161D73">
        <w:rPr>
          <w:lang w:val="es-MX"/>
        </w:rPr>
        <w:t xml:space="preserve">SIG </w:t>
      </w:r>
      <w:r>
        <w:rPr>
          <w:lang w:val="es-MX"/>
        </w:rPr>
        <w:t xml:space="preserve">describiéndola como </w:t>
      </w:r>
      <w:r w:rsidR="00934A4B" w:rsidRPr="00161D73">
        <w:rPr>
          <w:lang w:val="es-MX"/>
        </w:rPr>
        <w:t xml:space="preserve"> una metodología compuesta por cuatro actividades para orientar y sistematizar los requisitos. 1) Análisis de los requisitos funcionales</w:t>
      </w:r>
      <w:r w:rsidR="00934A4B">
        <w:rPr>
          <w:lang w:val="es-MX"/>
        </w:rPr>
        <w:t xml:space="preserve">, </w:t>
      </w:r>
      <w:r w:rsidR="00934A4B" w:rsidRPr="00161D73">
        <w:rPr>
          <w:lang w:val="es-MX"/>
        </w:rPr>
        <w:t>2) Selección de requisitos</w:t>
      </w:r>
      <w:r w:rsidR="00934A4B">
        <w:rPr>
          <w:lang w:val="es-MX"/>
        </w:rPr>
        <w:t xml:space="preserve">, </w:t>
      </w:r>
      <w:r w:rsidR="00934A4B" w:rsidRPr="00161D73">
        <w:rPr>
          <w:lang w:val="es-MX"/>
        </w:rPr>
        <w:t xml:space="preserve">3) Análisis de conflictos entre NFR </w:t>
      </w:r>
      <w:r w:rsidR="00934A4B">
        <w:rPr>
          <w:lang w:val="es-MX"/>
        </w:rPr>
        <w:t xml:space="preserve">y </w:t>
      </w:r>
      <w:r w:rsidR="00934A4B" w:rsidRPr="00161D73">
        <w:rPr>
          <w:lang w:val="es-MX"/>
        </w:rPr>
        <w:t>4) Generación de Artefactos</w:t>
      </w:r>
      <w:r w:rsidR="00934A4B">
        <w:rPr>
          <w:lang w:val="es-MX"/>
        </w:rPr>
        <w:t xml:space="preserve">. En el artículo </w:t>
      </w:r>
      <w:r w:rsidR="00934A4B" w:rsidRPr="00EA33B8">
        <w:rPr>
          <w:lang w:val="es-MX"/>
        </w:rPr>
        <w:fldChar w:fldCharType="begin" w:fldLock="1"/>
      </w:r>
      <w:r w:rsidR="00934A4B">
        <w:rPr>
          <w:lang w:val="es-MX"/>
        </w:rPr>
        <w:instrText>ADDIN CSL_CITATION {"citationItems":[{"id":"ITEM-1","itemData":{"DOI":"10.1109/TIMES-iCON.2018.8621784","ISBN":"9781538675731","abstract":"The research explored the requirements elicitation process in the development of Student Affairs Information Systems at one university. This system was developed by the internal team instead of outsourcing. An action research method was employed in order to examine how requirements should be handled; and implement the effective ways to carry out the elicitation process. The system development was divided into 9 phases starting from student activity system. During the elicitation process, four main problems were discovered: 1) users tried to avoid the interviews or reluctant to state their requirements; 2) users did not know how computers would change their work; 3) users asked for changes even after system was developed; 4) technology change was not taken into consideration. From these problems, some solving methods were applied during the elicitation process: 1) arranged study visits to obtain new ideas of software solution; 2) created prototypes to compare with users' requirements and experiences; 3) considered an issue of technology change to find possible applications of current technologies.","author":[{"dropping-particle":"","family":"Puarungroj","given":"Wichai","non-dropping-particle":"","parse-names":false,"suffix":""},{"dropping-particle":"","family":"Boonsirisumpun","given":"Narong","non-dropping-particle":"","parse-names":false,"suffix":""},{"dropping-particle":"","family":"Phromkhot","given":"Suchada","non-dropping-particle":"","parse-names":false,"suffix":""},{"dropping-particle":"","family":"Puarungroj","given":"Nattiya","non-dropping-particle":"","parse-names":false,"suffix":""}],"container-title":"TIMES-iCON 2018 - 3rd Technology Innovation Management and Engineering Science International Conference","id":"ITEM-1","issued":{"date-parts":[["2019","1","22"]]},"publisher":"Institute of Electrical and Electronics Engineers Inc.","title":"Dealing with Change in Software Development: A Challenge for Requirements Engineering","type":"paper-conference"},"uris":["http://www.mendeley.com/documents/?uuid=20f1a3dd-aa0f-3d3a-ad88-a84cf369905a"]}],"mendeley":{"formattedCitation":"[1]","plainTextFormattedCitation":"[1]","previouslyFormattedCitation":"[1]"},"properties":{"noteIndex":0},"schema":"https://github.com/citation-style-language/schema/raw/master/csl-citation.json"}</w:instrText>
      </w:r>
      <w:r w:rsidR="00934A4B" w:rsidRPr="00EA33B8">
        <w:rPr>
          <w:lang w:val="es-MX"/>
        </w:rPr>
        <w:fldChar w:fldCharType="separate"/>
      </w:r>
      <w:r w:rsidR="00934A4B" w:rsidRPr="009F5999">
        <w:rPr>
          <w:noProof/>
          <w:lang w:val="es-MX"/>
        </w:rPr>
        <w:t>[1]</w:t>
      </w:r>
      <w:r w:rsidR="00934A4B" w:rsidRPr="00EA33B8">
        <w:rPr>
          <w:lang w:val="es-MX"/>
        </w:rPr>
        <w:fldChar w:fldCharType="end"/>
      </w:r>
      <w:r w:rsidR="00934A4B">
        <w:rPr>
          <w:lang w:val="es-MX"/>
        </w:rPr>
        <w:t xml:space="preserve"> menciona que la </w:t>
      </w:r>
      <w:r w:rsidR="00934A4B" w:rsidRPr="000A642D">
        <w:rPr>
          <w:lang w:val="es-MX"/>
        </w:rPr>
        <w:t>Metodología de la Investigación-acción: consiste en plantear el problema de investigación, la técnica para obtener requisitos, hacer una observación detallada y tomar una acción de acuerdo a la información obtenida.</w:t>
      </w:r>
      <w:r w:rsidR="00934A4B">
        <w:rPr>
          <w:lang w:val="es-MX"/>
        </w:rPr>
        <w:t xml:space="preserve"> En el artículo </w:t>
      </w:r>
      <w:r w:rsidR="00934A4B" w:rsidRPr="00820095">
        <w:rPr>
          <w:lang w:val="es-MX"/>
        </w:rPr>
        <w:fldChar w:fldCharType="begin" w:fldLock="1"/>
      </w:r>
      <w:r w:rsidR="00934A4B">
        <w:rPr>
          <w:lang w:val="es-MX"/>
        </w:rPr>
        <w:instrText>ADDIN CSL_CITATION {"citationItems":[{"id":"ITEM-1","itemData":{"DOI":"10.1109/CIACT.2017.7977366","ISBN":"9781509062188","abstract":"Goal Oriented Requirements Engineering (GORE) is concerned with the identification of goals of the software according to the need of the stakeholders. In GORE, goals are the need of the stakeholders. These goals are refined and decomposed into sub-goals until the responsibility of the last goals are assigned to some agent or some software system. In literature different methods have been developed based on GORE concepts for the identification of software goals or software requirements like fuzzy attributed goal oriented software requirements analysis (FAGOSRA) method, knowledge acquisition for automated specifications (KAOS), iframework, attributed goal oriented requirements analysis (AGORA) method, etc. In AGORA, decision makers use subjective values during the selection and the prioritization of software requirements. AGORA method can be extended by computing the objective values. These objective values can be obtained by using analytic hierarchy process (AHP). In AGORA, there is no support to check whether the values provided by the decision makers are consistent or not. Therefore, in order to address this issue we proposed a method for the prioritization of software requirements by applying the AHP in goal oriented requirements elicitation method. Finally, we consider an example to explain the proposed method.","author":[{"dropping-particle":"","family":"Sadiq","given":"Mohd","non-dropping-particle":"","parse-names":false,"suffix":""},{"dropping-particle":"","family":"Hassan","given":"Tanveer","non-dropping-particle":"","parse-names":false,"suffix":""},{"dropping-particle":"","family":"Nazneen","given":"Sanjida","non-dropping-particle":"","parse-names":false,"suffix":""}],"container-title":"3rd IEEE International Conference on ","id":"ITEM-1","issued":{"date-parts":[["2017","7","12"]]},"publisher":"Institute of Electrical and Electronics Engineers Inc.","title":"AHP-GORE-PSR: Applying analytic hierarchy process in goal oriented requirements elicitation method for the prioritization of software requirements","type":"paper-conference"},"uris":["http://www.mendeley.com/documents/?uuid=4a496a86-0e8e-3cd1-9b0a-d56312d700cb"]}],"mendeley":{"formattedCitation":"[41]","plainTextFormattedCitation":"[41]","previouslyFormattedCitation":"[41]"},"properties":{"noteIndex":0},"schema":"https://github.com/citation-style-language/schema/raw/master/csl-citation.json"}</w:instrText>
      </w:r>
      <w:r w:rsidR="00934A4B" w:rsidRPr="00820095">
        <w:rPr>
          <w:lang w:val="es-MX"/>
        </w:rPr>
        <w:fldChar w:fldCharType="separate"/>
      </w:r>
      <w:r w:rsidR="00934A4B" w:rsidRPr="00F43FE7">
        <w:rPr>
          <w:noProof/>
          <w:lang w:val="es-MX"/>
        </w:rPr>
        <w:t>[41]</w:t>
      </w:r>
      <w:r w:rsidR="00934A4B" w:rsidRPr="00820095">
        <w:rPr>
          <w:lang w:val="es-MX"/>
        </w:rPr>
        <w:fldChar w:fldCharType="end"/>
      </w:r>
      <w:r w:rsidR="00934A4B">
        <w:rPr>
          <w:lang w:val="es-MX"/>
        </w:rPr>
        <w:t xml:space="preserve"> utiliza </w:t>
      </w:r>
      <w:r w:rsidR="00934A4B" w:rsidRPr="00EF07DD">
        <w:rPr>
          <w:lang w:val="es-MX"/>
        </w:rPr>
        <w:t>AHP_GORE_PSR</w:t>
      </w:r>
      <w:r w:rsidR="00934A4B">
        <w:rPr>
          <w:lang w:val="es-MX"/>
        </w:rPr>
        <w:t xml:space="preserve"> que es una </w:t>
      </w:r>
      <w:r w:rsidR="00934A4B" w:rsidRPr="00EF07DD">
        <w:rPr>
          <w:b/>
          <w:bCs/>
          <w:lang w:val="es-MX"/>
        </w:rPr>
        <w:t xml:space="preserve"> </w:t>
      </w:r>
      <w:r w:rsidR="00934A4B" w:rsidRPr="00EF07DD">
        <w:rPr>
          <w:lang w:val="es-MX"/>
        </w:rPr>
        <w:t xml:space="preserve">metodología </w:t>
      </w:r>
      <w:r w:rsidR="00934A4B">
        <w:rPr>
          <w:lang w:val="es-MX"/>
        </w:rPr>
        <w:t>para</w:t>
      </w:r>
      <w:r w:rsidR="00934A4B" w:rsidRPr="00EF07DD">
        <w:rPr>
          <w:lang w:val="es-MX"/>
        </w:rPr>
        <w:t xml:space="preserve"> fortalecer el método AGORA mediante el cálculo de los valores objetivos para la priorización de los requisitos de software, los pasos a seguir se detallan a continuación: (i) identificar el objetivo de alto nivel de una organización. Significa que exactamente lo que una organización quiere desarrollar, (ii) Construya un gráfico con los datos. (iii) identifique los requisitos funcionales (FR) y los requisitos no funcionales (NFR) del paso 2, (iv) construya matrices de comparación por pares (PCM) para FR y NFR, (v) averigüe el valor de clasificación de todos los FR, (vi) verificar la consistencia de todos los PCM, (vii) si la solución no es consistente, luego reconstruya el PCM y vaya al paso v</w:t>
      </w:r>
      <w:r w:rsidR="00934A4B">
        <w:rPr>
          <w:lang w:val="es-MX"/>
        </w:rPr>
        <w:t xml:space="preserve">. En el artículo </w:t>
      </w:r>
      <w:r w:rsidR="00934A4B" w:rsidRPr="00927C33">
        <w:rPr>
          <w:lang w:val="es-MX"/>
        </w:rPr>
        <w:fldChar w:fldCharType="begin" w:fldLock="1"/>
      </w:r>
      <w:r w:rsidR="00934A4B">
        <w:rPr>
          <w:lang w:val="es-MX"/>
        </w:rPr>
        <w:instrText>ADDIN CSL_CITATION {"citationItems":[{"id":"ITEM-1","itemData":{"DOI":"10.1109/MECO.2016.7525693","ISBN":"9781509022212","abstract":"As software systems have become increasingly complex and sophisticated, the process of defining requirements for software development has become increasingly demanding and challenging. Still, requirements elicitation is a necessity in any software development project that aims to create solution that will satisfy human and technical needs. There is no unique approach to requirements engineering, and project team should define methodology for requirements elicitation and management, and accordingly choose the right requirement engineering techniques. Requirements elicitation is especially challenging when software users originate from countries with different culturally and technology diverse conditions. Often, socio-cultural factors appear as the core constrains to use software across different countries. In this paper authors as a part of project team present requirements elicitation methodology used in FP7 project Enhanced Government Learning (EAGLE). EAGLE project aims to introduce e-learning and open educational resources in public administration institutions in culturally and technologically diverse European countries.","author":[{"dropping-particle":"","family":"Vujicic","given":"Tijana","non-dropping-particle":"","parse-names":false,"suffix":""},{"dropping-particle":"","family":"Scepanovic","given":"Snezana","non-dropping-particle":"","parse-names":false,"suffix":""},{"dropping-particle":"","family":"Jovanovic","given":"Jelena","non-dropping-particle":"","parse-names":false,"suffix":""}],"container-title":"2016 5th Mediterranean Conference on Embedded Computing, MECO 2016 - Including ECyPS 2016, BIOENG.MED 2016, MECO: Student Challenge 2016","id":"ITEM-1","issued":{"date-parts":[["2016","7","28"]]},"page":"464-467","publisher":"Institute of Electrical and Electronics Engineers Inc.","title":"Requirements elicitation in culturally and technologically diverse settings","type":"paper-conference"},"uris":["http://www.mendeley.com/documents/?uuid=39acca6e-e135-377d-b51d-654a3a95cba3"]}],"mendeley":{"formattedCitation":"[38]","plainTextFormattedCitation":"[38]","previouslyFormattedCitation":"[38]"},"properties":{"noteIndex":0},"schema":"https://github.com/citation-style-language/schema/raw/master/csl-citation.json"}</w:instrText>
      </w:r>
      <w:r w:rsidR="00934A4B" w:rsidRPr="00927C33">
        <w:rPr>
          <w:lang w:val="es-MX"/>
        </w:rPr>
        <w:fldChar w:fldCharType="separate"/>
      </w:r>
      <w:r w:rsidR="00934A4B" w:rsidRPr="00F43FE7">
        <w:rPr>
          <w:noProof/>
          <w:lang w:val="es-MX"/>
        </w:rPr>
        <w:t>[38]</w:t>
      </w:r>
      <w:r w:rsidR="00934A4B" w:rsidRPr="00927C33">
        <w:rPr>
          <w:lang w:val="es-MX"/>
        </w:rPr>
        <w:fldChar w:fldCharType="end"/>
      </w:r>
      <w:r w:rsidR="00934A4B">
        <w:rPr>
          <w:lang w:val="es-MX"/>
        </w:rPr>
        <w:t xml:space="preserve"> menciona a </w:t>
      </w:r>
      <w:r w:rsidR="00934A4B" w:rsidRPr="00477CF2">
        <w:rPr>
          <w:lang w:val="es-MX"/>
        </w:rPr>
        <w:t>RE de EAGLE</w:t>
      </w:r>
      <w:r w:rsidR="00934A4B">
        <w:rPr>
          <w:lang w:val="es-MX"/>
        </w:rPr>
        <w:t>,</w:t>
      </w:r>
      <w:r w:rsidR="00934A4B" w:rsidRPr="00477CF2">
        <w:rPr>
          <w:lang w:val="es-MX"/>
        </w:rPr>
        <w:t xml:space="preserve"> una metodología que combina instrumentos de ingeniería de requisitos tradicionales, se puede distinguir entre diferentes aspectos del análisis RE los cuales son: revisión de literatura, grupos de enfoques, entrevistas en profundidad.</w:t>
      </w:r>
      <w:r w:rsidR="00934A4B" w:rsidRPr="00F2593A">
        <w:rPr>
          <w:b/>
          <w:bCs/>
          <w:lang w:val="es-MX"/>
        </w:rPr>
        <w:t xml:space="preserve"> </w:t>
      </w:r>
      <w:r w:rsidR="00934A4B" w:rsidRPr="00F2593A">
        <w:rPr>
          <w:lang w:val="es-MX"/>
        </w:rPr>
        <w:t>GQA es una metodología que parte de la formulación y estructura de preguntas concretas acerca del dominio del problema, las respuestas obtenidas por los clientes se evalúan para definir las funciones del sistema</w:t>
      </w:r>
      <w:r w:rsidR="00934A4B">
        <w:rPr>
          <w:lang w:val="es-MX"/>
        </w:rPr>
        <w:t xml:space="preserve">, como lo detalla en </w:t>
      </w:r>
      <w:r w:rsidR="00934A4B" w:rsidRPr="00D22608">
        <w:rPr>
          <w:lang w:val="es-MX"/>
        </w:rPr>
        <w:fldChar w:fldCharType="begin" w:fldLock="1"/>
      </w:r>
      <w:r w:rsidR="00934A4B">
        <w:rPr>
          <w:lang w:val="es-MX"/>
        </w:rPr>
        <w:instrText>ADDIN CSL_CITATION {"citationItems":[{"id":"ITEM-1","itemData":{"DOI":"10.1109/IIAI-AAI.2019.00172","ISBN":"9781728126272","abstract":"Requirements elicitation is the first step in software development, methods such as data collection, questionnaire, interview, field observation are used in requirements elicitation, either way, the requirements from customer need to be properly extracted. For the interview, the accuracy of requirements elicitation depends on the dialog ability of software engineer (extractor) and customer (respondent). Among software engineers, there is a difference in the ability of requirements elicitation. Besides, it is difficult for experienced software engineers to extract customer requirements without fail. In this paper, in order to extract requirements without omission, the scope of the requirements is determined in advance, and a tree-like requirements decomposition structure is proposed for constructing the requirement questions. At last, a comparative experiment was carried out, and the effectiveness of the approach was positively supported by the experiment result.","author":[{"dropping-particle":"","family":"Zhi","given":"Qiang","non-dropping-particle":"","parse-names":false,"suffix":""},{"dropping-particle":"","family":"Zhou","given":"Zhengshu","non-dropping-particle":"","parse-names":false,"suffix":""},{"dropping-particle":"","family":"Morisaki","given":"Shuji","non-dropping-particle":"","parse-names":false,"suffix":""},{"dropping-particle":"","family":"Yamamoto","given":"Shuichiro","non-dropping-particle":"","parse-names":false,"suffix":""}],"container-title":"Proceedings - 2019 8th International Congress on Advanced Applied Informatics, IIAI-AAI 2019","id":"ITEM-1","issued":{"date-parts":[["2019","7","1"]]},"page":"847-852","publisher":"Institute of Electrical and Electronics Engineers Inc.","title":"An Approach for Requirements Elicitation using Goal, Question, and Answer","type":"paper-conference"},"uris":["http://www.mendeley.com/documents/?uuid=fe162aa5-bc66-3333-859c-9a5219f87cdd"]}],"mendeley":{"formattedCitation":"[37]","plainTextFormattedCitation":"[37]","previouslyFormattedCitation":"[37]"},"properties":{"noteIndex":0},"schema":"https://github.com/citation-style-language/schema/raw/master/csl-citation.json"}</w:instrText>
      </w:r>
      <w:r w:rsidR="00934A4B" w:rsidRPr="00D22608">
        <w:rPr>
          <w:lang w:val="es-MX"/>
        </w:rPr>
        <w:fldChar w:fldCharType="separate"/>
      </w:r>
      <w:r w:rsidR="00934A4B" w:rsidRPr="00F43FE7">
        <w:rPr>
          <w:noProof/>
          <w:lang w:val="es-MX"/>
        </w:rPr>
        <w:t>[37]</w:t>
      </w:r>
      <w:r w:rsidR="00934A4B" w:rsidRPr="00D22608">
        <w:rPr>
          <w:lang w:val="es-MX"/>
        </w:rPr>
        <w:fldChar w:fldCharType="end"/>
      </w:r>
      <w:r w:rsidR="00934A4B">
        <w:rPr>
          <w:lang w:val="es-MX"/>
        </w:rPr>
        <w:t xml:space="preserve">. </w:t>
      </w:r>
      <w:r w:rsidR="00934A4B" w:rsidRPr="00870E8F">
        <w:rPr>
          <w:lang w:val="es-MX"/>
        </w:rPr>
        <w:t xml:space="preserve">En el </w:t>
      </w:r>
      <w:r w:rsidR="00934A4B" w:rsidRPr="00870E8F">
        <w:rPr>
          <w:bCs/>
          <w:lang w:val="es-MX"/>
        </w:rPr>
        <w:t>artículo</w:t>
      </w:r>
      <w:r w:rsidR="00934A4B" w:rsidRPr="00870E8F">
        <w:rPr>
          <w:lang w:val="es-MX"/>
        </w:rPr>
        <w:t xml:space="preserve"> </w:t>
      </w:r>
      <w:r w:rsidR="00934A4B" w:rsidRPr="00B33654">
        <w:rPr>
          <w:rFonts w:eastAsia="Times New Roman"/>
          <w:b/>
          <w:color w:val="000000"/>
          <w:lang w:val="es-EC"/>
        </w:rPr>
        <w:fldChar w:fldCharType="begin" w:fldLock="1"/>
      </w:r>
      <w:r w:rsidR="00934A4B">
        <w:rPr>
          <w:rFonts w:eastAsia="Times New Roman"/>
          <w:b/>
          <w:color w:val="000000"/>
          <w:lang w:val="es-EC"/>
        </w:rPr>
        <w:instrText>ADDIN CSL_CITATION {"citationItems":[{"id":"ITEM-1","itemData":{"DOI":"10.1109/RE.2019.00037","ISBN":"9781728139128","ISSN":"23326441","abstract":"Digitalization is progressing at a rapid pace worldwide. This also has a direct impact on Netcloud and its customers. In order to provide services faster and more flexible, automation tools and cloud solutions are used to support the IT. The company Net-cloud has, therefore, set up a selected team that mainly takes care of automation projects for customers and supports them in their implementation. Since these projects are always new, resource-intensive and innovative, the planning and implementation of automation projects are very demanding. This leads to problems and challenges in requirements engineering. An extensive literature review has shown that there are numer-ous cloud computing frameworks and methods, but none that take the view of the service provider and consider the implemen-tation respectively. This paper closes this gap by developing a new requirements engineering methodology for automation and cloud projects. After an evaluation, the most suitable requirements elicitation techniques were combined in an iterative method. This method is characterized by the fact that the iterations and the mix of elicita-tion techniques (i.e. interview, workshop, survey and reuse) re-peatedly check the requirements for being up-to-date, complete, and feasible. This allows a step-by-step approach for the devel-opment of the desired product or service.","author":[{"dropping-particle":"","family":"Banz","given":"Andreas","non-dropping-particle":"","parse-names":false,"suffix":""}],"container-title":"Proceedings of the IEEE International Conference on Requirements Engineering","id":"ITEM-1","issued":{"date-parts":[["2019","9","1"]]},"page":"276-285","publisher":"IEEE Computer Society","title":"Requirements engineering method for infrastructure automation and cloud projects","type":"paper-conference","volume":"2019-September"},"uris":["http://www.mendeley.com/documents/?uuid=06bce46e-37e5-3bfa-bad1-7e3a27de3e1c"]}],"mendeley":{"formattedCitation":"[35]","plainTextFormattedCitation":"[35]","previouslyFormattedCitation":"[35]"},"properties":{"noteIndex":0},"schema":"https://github.com/citation-style-language/schema/raw/master/csl-citation.json"}</w:instrText>
      </w:r>
      <w:r w:rsidR="00934A4B" w:rsidRPr="00B33654">
        <w:rPr>
          <w:rFonts w:eastAsia="Times New Roman"/>
          <w:b/>
          <w:color w:val="000000"/>
          <w:lang w:val="es-EC"/>
        </w:rPr>
        <w:fldChar w:fldCharType="separate"/>
      </w:r>
      <w:r w:rsidR="00934A4B" w:rsidRPr="00F43FE7">
        <w:rPr>
          <w:rFonts w:eastAsia="Times New Roman"/>
          <w:noProof/>
          <w:color w:val="000000"/>
          <w:lang w:val="es-EC"/>
        </w:rPr>
        <w:t>[35]</w:t>
      </w:r>
      <w:r w:rsidR="00934A4B" w:rsidRPr="00B33654">
        <w:rPr>
          <w:rFonts w:eastAsia="Times New Roman"/>
          <w:b/>
          <w:color w:val="000000"/>
          <w:lang w:val="es-EC"/>
        </w:rPr>
        <w:fldChar w:fldCharType="end"/>
      </w:r>
      <w:r w:rsidR="00934A4B">
        <w:rPr>
          <w:rFonts w:eastAsia="Times New Roman"/>
          <w:b/>
          <w:color w:val="000000"/>
          <w:sz w:val="16"/>
          <w:szCs w:val="16"/>
          <w:lang w:val="es-EC"/>
        </w:rPr>
        <w:t xml:space="preserve"> </w:t>
      </w:r>
      <w:r w:rsidR="00934A4B" w:rsidRPr="00870E8F">
        <w:rPr>
          <w:lang w:val="es-MX"/>
        </w:rPr>
        <w:t xml:space="preserve">detalla que la </w:t>
      </w:r>
      <w:r w:rsidR="00934A4B" w:rsidRPr="00870E8F">
        <w:rPr>
          <w:bCs/>
          <w:lang w:val="es-MX"/>
        </w:rPr>
        <w:t>metodología</w:t>
      </w:r>
      <w:r w:rsidR="00934A4B" w:rsidRPr="00870E8F">
        <w:rPr>
          <w:lang w:val="es-MX"/>
        </w:rPr>
        <w:t xml:space="preserve"> CVAIM se basa en el desarrollo progresivo (recopilar, verificar, alinear, implementar, medir) persigue el objetivo de elevar elicitación de requisitos en proyectos de automatización a un nivel superior. </w:t>
      </w:r>
      <w:r w:rsidR="00934A4B" w:rsidRPr="00B33654">
        <w:rPr>
          <w:lang w:val="es-MX"/>
        </w:rPr>
        <w:t xml:space="preserve">El articulo </w:t>
      </w:r>
      <w:r w:rsidR="00934A4B" w:rsidRPr="00B33654">
        <w:rPr>
          <w:rFonts w:eastAsia="Times New Roman"/>
          <w:color w:val="000000"/>
          <w:lang w:val="es-EC"/>
        </w:rPr>
        <w:fldChar w:fldCharType="begin" w:fldLock="1"/>
      </w:r>
      <w:r w:rsidR="00934A4B">
        <w:rPr>
          <w:rFonts w:eastAsia="Times New Roman"/>
          <w:color w:val="000000"/>
          <w:lang w:val="es-EC"/>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sidR="00934A4B" w:rsidRPr="00B33654">
        <w:rPr>
          <w:rFonts w:eastAsia="Times New Roman"/>
          <w:color w:val="000000"/>
          <w:lang w:val="es-EC"/>
        </w:rPr>
        <w:fldChar w:fldCharType="separate"/>
      </w:r>
      <w:r w:rsidR="00934A4B" w:rsidRPr="00F43FE7">
        <w:rPr>
          <w:rFonts w:eastAsia="Times New Roman"/>
          <w:noProof/>
          <w:color w:val="000000"/>
          <w:lang w:val="es-EC"/>
        </w:rPr>
        <w:t>[32]</w:t>
      </w:r>
      <w:r w:rsidR="00934A4B" w:rsidRPr="00B33654">
        <w:rPr>
          <w:rFonts w:eastAsia="Times New Roman"/>
          <w:color w:val="000000"/>
          <w:lang w:val="es-EC"/>
        </w:rPr>
        <w:fldChar w:fldCharType="end"/>
      </w:r>
      <w:r w:rsidR="00934A4B" w:rsidRPr="00B33654">
        <w:rPr>
          <w:rFonts w:eastAsia="Times New Roman"/>
          <w:color w:val="000000"/>
          <w:lang w:val="es-EC"/>
        </w:rPr>
        <w:t xml:space="preserve"> menciona que </w:t>
      </w:r>
      <w:r w:rsidR="00934A4B" w:rsidRPr="00B33654">
        <w:rPr>
          <w:lang w:val="es-MX"/>
        </w:rPr>
        <w:t>UX</w:t>
      </w:r>
      <w:r w:rsidR="00934A4B" w:rsidRPr="00B33654">
        <w:rPr>
          <w:bCs/>
          <w:lang w:val="es-MX"/>
        </w:rPr>
        <w:t xml:space="preserve"> </w:t>
      </w:r>
      <w:r w:rsidR="00934A4B" w:rsidRPr="00B33654">
        <w:rPr>
          <w:lang w:val="es-MX"/>
        </w:rPr>
        <w:t>(Experiencia de Usuario):  es una metodología basada en la usabilidad, accesibilidad y arquitectura de la información obtenida.</w:t>
      </w:r>
      <w:r w:rsidR="00934A4B">
        <w:rPr>
          <w:lang w:val="es-MX"/>
        </w:rPr>
        <w:t xml:space="preserve"> </w:t>
      </w:r>
      <w:r w:rsidR="00934A4B" w:rsidRPr="00083D38">
        <w:rPr>
          <w:lang w:val="es-MX"/>
        </w:rPr>
        <w:t xml:space="preserve">En </w:t>
      </w:r>
      <w:r w:rsidR="00934A4B" w:rsidRPr="00083D38">
        <w:rPr>
          <w:rFonts w:eastAsia="Times New Roman"/>
          <w:color w:val="000000"/>
          <w:lang w:val="es-EC"/>
        </w:rPr>
        <w:fldChar w:fldCharType="begin" w:fldLock="1"/>
      </w:r>
      <w:r w:rsidR="00934A4B">
        <w:rPr>
          <w:rFonts w:eastAsia="Times New Roman"/>
          <w:color w:val="000000"/>
          <w:lang w:val="es-EC"/>
        </w:rPr>
        <w:instrText>ADDIN CSL_CITATION {"citationItems":[{"id":"ITEM-1","itemData":{"DOI":"10.1109/EmpiRE.2018.00007","ISBN":"9781538683590","abstract":"Requirements Engineering is a multidisciplinary and a human-centered process, therefore, the artifacts produced from RE are always error-prone. The most significant of these errors are missing or misunderstanding requirements. Information loss in RE could result in omitted logic in the software, which will be onerous to correct at the later stages of development. In this paper, we demonstrate and investigate how interactive and Loud Paper Prototyping (LPP) can be integrated to collect stakeholders' needs and expectations than interactive prototyping or face-to-face meetings alone. To this end, we conducted a case study of (1) 31 mobile application (App) development teams who applied either of interactive or loud prototyping and (2) 19 mobile App development teams who applied only the face-to-face meetings. From this study, we found that while using Silent Paper Prototyping (SPP) rather than No Paper Prototyping (NPP) is a more efficient technique to capture Non-Functional Requirements (NFRs), User Interface (UI) requirements, and existing requirements, LPP is more applicable to manage NFRs, UI requirements, as well as adding new requirements and removing/modifying the existing requirements. We also found that among LPP and SPP, LPP is more efficient to capture and influence Functional Requirements (FRs).","author":[{"dropping-particle":"","family":"Shakeri Hossein Abad","given":"Zahra","non-dropping-particle":"","parse-names":false,"suffix":""},{"dropping-particle":"","family":"Moazzam","given":"Sania","non-dropping-particle":"","parse-names":false,"suffix":""},{"dropping-particle":"","family":"Lo","given":"Christina","non-dropping-particle":"","parse-names":false,"suffix":""},{"dropping-particle":"","family":"Lan","given":"Tianhan","non-dropping-particle":"","parse-names":false,"suffix":""},{"dropping-particle":"","family":"Frroku","given":"Elis","non-dropping-particle":"","parse-names":false,"suffix":""},{"dropping-particle":"","family":"Kim","given":"Heejun","non-dropping-particle":"","parse-names":false,"suffix":""}],"container-title":"Proceedings - 2018 7th Workshop on Empirical Requirements Engineering, EmpiRE 2018","id":"ITEM-1","issued":{"date-parts":[["2018","10","19"]]},"page":"16-23","publisher":"Institute of Electrical and Electronics Engineers Inc.","title":"Loud and Interactive Paper Prototyping in Requirements Elicitation: What is it Good for?","type":"paper-conference"},"uris":["http://www.mendeley.com/documents/?uuid=5976f8b3-370a-3113-b19c-ec9ce1321a78"]}],"mendeley":{"formattedCitation":"[31]","plainTextFormattedCitation":"[31]","previouslyFormattedCitation":"[31]"},"properties":{"noteIndex":0},"schema":"https://github.com/citation-style-language/schema/raw/master/csl-citation.json"}</w:instrText>
      </w:r>
      <w:r w:rsidR="00934A4B" w:rsidRPr="00083D38">
        <w:rPr>
          <w:rFonts w:eastAsia="Times New Roman"/>
          <w:color w:val="000000"/>
          <w:lang w:val="es-EC"/>
        </w:rPr>
        <w:fldChar w:fldCharType="separate"/>
      </w:r>
      <w:r w:rsidR="00934A4B" w:rsidRPr="00F43FE7">
        <w:rPr>
          <w:rFonts w:eastAsia="Times New Roman"/>
          <w:noProof/>
          <w:color w:val="000000"/>
          <w:lang w:val="es-EC"/>
        </w:rPr>
        <w:t>[31]</w:t>
      </w:r>
      <w:r w:rsidR="00934A4B" w:rsidRPr="00083D38">
        <w:rPr>
          <w:rFonts w:eastAsia="Times New Roman"/>
          <w:color w:val="000000"/>
          <w:lang w:val="es-EC"/>
        </w:rPr>
        <w:fldChar w:fldCharType="end"/>
      </w:r>
      <w:r w:rsidR="00934A4B" w:rsidRPr="00083D38">
        <w:rPr>
          <w:rFonts w:eastAsia="Times New Roman"/>
          <w:color w:val="000000"/>
          <w:lang w:val="es-EC"/>
        </w:rPr>
        <w:t xml:space="preserve"> redacta que </w:t>
      </w:r>
      <w:r w:rsidR="00934A4B" w:rsidRPr="00083D38">
        <w:rPr>
          <w:lang w:val="es-MX"/>
        </w:rPr>
        <w:t>Storyboard es una metodología que prueba la usabilidad del diseño y detecta cualquier suposición inexacta de preferencias del usuario realizada durante e</w:t>
      </w:r>
      <w:r w:rsidR="00934A4B">
        <w:rPr>
          <w:lang w:val="es-MX"/>
        </w:rPr>
        <w:t xml:space="preserve">l desarrollo de la metodología. </w:t>
      </w:r>
      <w:r w:rsidR="00934A4B" w:rsidRPr="00C87350">
        <w:rPr>
          <w:lang w:val="es-MX"/>
        </w:rPr>
        <w:t xml:space="preserve">Otro antecedente importante lo presenta el articulo </w:t>
      </w:r>
      <w:r w:rsidR="00934A4B" w:rsidRPr="00C87350">
        <w:rPr>
          <w:rFonts w:eastAsia="Times New Roman"/>
          <w:color w:val="000000"/>
          <w:lang w:val="es-EC"/>
        </w:rPr>
        <w:fldChar w:fldCharType="begin" w:fldLock="1"/>
      </w:r>
      <w:r w:rsidR="00934A4B">
        <w:rPr>
          <w:rFonts w:eastAsia="Times New Roman"/>
          <w:color w:val="000000"/>
          <w:lang w:val="es-EC"/>
        </w:rPr>
        <w:instrText>ADDIN CSL_CITATION {"citationItems":[{"id":"ITEM-1","itemData":{"DOI":"10.1109/REW.2019.00021","ISBN":"9781728151656","abstract":"This paper describes a method for eliciting and representing emotional requirements for sociotechnical systems in a holistic manner along with eliciting and representing functional and quality requirements. As emotional requirements are crucial in designing sociotechnical systems for e-healthcare, the application of the method in two case studies of this problem domain is described.","author":[{"dropping-particle":"","family":"Taveter","given":"Kuldar","non-dropping-particle":"","parse-names":false,"suffix":""},{"dropping-particle":"","family":"Sterling","given":"Leon","non-dropping-particle":"","parse-names":false,"suffix":""},{"dropping-particle":"","family":"Pedell","given":"Sonja","non-dropping-particle":"","parse-names":false,"suffix":""},{"dropping-particle":"","family":"Burrows","given":"Rachel","non-dropping-particle":"","parse-names":false,"suffix":""},{"dropping-particle":"","family":"Taveter","given":"Eliise Marie","non-dropping-particle":"","parse-names":false,"suffix":""}],"container-title":"Proceedings - 2019 IEEE 27th International Requirements Engineering Conference Workshops, REW 2019","id":"ITEM-1","issued":{"date-parts":[["2019","9","1"]]},"page":"100-105","publisher":"Institute of Electrical and Electronics Engineers Inc.","title":"A method for eliciting and representing emotional requirements: Two case studies in e-healthcare","type":"paper-conference"},"uris":["http://www.mendeley.com/documents/?uuid=16737d80-97ba-39a3-97cc-e03833486022"]}],"mendeley":{"formattedCitation":"[20]","plainTextFormattedCitation":"[20]","previouslyFormattedCitation":"[20]"},"properties":{"noteIndex":0},"schema":"https://github.com/citation-style-language/schema/raw/master/csl-citation.json"}</w:instrText>
      </w:r>
      <w:r w:rsidR="00934A4B" w:rsidRPr="00C87350">
        <w:rPr>
          <w:rFonts w:eastAsia="Times New Roman"/>
          <w:color w:val="000000"/>
          <w:lang w:val="es-EC"/>
        </w:rPr>
        <w:fldChar w:fldCharType="separate"/>
      </w:r>
      <w:r w:rsidR="00934A4B" w:rsidRPr="00F43FE7">
        <w:rPr>
          <w:rFonts w:eastAsia="Times New Roman"/>
          <w:noProof/>
          <w:color w:val="000000"/>
          <w:lang w:val="es-EC"/>
        </w:rPr>
        <w:t>[20]</w:t>
      </w:r>
      <w:r w:rsidR="00934A4B" w:rsidRPr="00C87350">
        <w:rPr>
          <w:rFonts w:eastAsia="Times New Roman"/>
          <w:color w:val="000000"/>
          <w:lang w:val="es-EC"/>
        </w:rPr>
        <w:fldChar w:fldCharType="end"/>
      </w:r>
      <w:r w:rsidR="00934A4B" w:rsidRPr="00C87350">
        <w:rPr>
          <w:rFonts w:eastAsia="Times New Roman"/>
          <w:color w:val="000000"/>
          <w:lang w:val="es-EC"/>
        </w:rPr>
        <w:t xml:space="preserve"> donde hace referencia a la  m</w:t>
      </w:r>
      <w:r w:rsidR="00934A4B" w:rsidRPr="00C87350">
        <w:rPr>
          <w:lang w:val="es-MX"/>
        </w:rPr>
        <w:t xml:space="preserve">metodología Motivacional la cual permite a los ingenieros de requisitos obtener y representar los requisitos emocionales de los sistemas </w:t>
      </w:r>
      <w:r w:rsidRPr="00C87350">
        <w:rPr>
          <w:lang w:val="es-MX"/>
        </w:rPr>
        <w:t>socio técnicos</w:t>
      </w:r>
      <w:r w:rsidR="00934A4B" w:rsidRPr="00C87350">
        <w:rPr>
          <w:lang w:val="es-MX"/>
        </w:rPr>
        <w:t>.</w:t>
      </w:r>
      <w:r w:rsidR="00934A4B">
        <w:rPr>
          <w:lang w:val="es-MX"/>
        </w:rPr>
        <w:t xml:space="preserve"> </w:t>
      </w:r>
      <w:r w:rsidR="00934A4B" w:rsidRPr="00C87350">
        <w:rPr>
          <w:lang w:val="es-MX"/>
        </w:rPr>
        <w:t xml:space="preserve">NDT (Navigational Development Technique) es una metodología basada en modelos utilizada para los requisitos de desarrollo de aplicaciones web. Contiene un conjunto de herramientas que ofrecen soporte para diferentes ciclos de vida de desarrollo, cubren el tratamiento de requisitos, mantenimiento y pruebas para el desarrollo de software. Clasifica el requisito en diferentes clases, por ejemplo, requisito de actor y requisito no funcional </w:t>
      </w:r>
      <w:r w:rsidRPr="00C87350">
        <w:rPr>
          <w:lang w:val="es-MX"/>
        </w:rPr>
        <w:t>así</w:t>
      </w:r>
      <w:r w:rsidR="00934A4B" w:rsidRPr="00C87350">
        <w:rPr>
          <w:lang w:val="es-MX"/>
        </w:rPr>
        <w:t xml:space="preserve"> lo afirman en </w:t>
      </w:r>
      <w:r w:rsidR="00934A4B" w:rsidRPr="00C87350">
        <w:rPr>
          <w:rFonts w:eastAsia="Times New Roman"/>
          <w:color w:val="000000"/>
          <w:lang w:val="es-EC"/>
        </w:rPr>
        <w:fldChar w:fldCharType="begin" w:fldLock="1"/>
      </w:r>
      <w:r w:rsidR="00934A4B">
        <w:rPr>
          <w:rFonts w:eastAsia="Times New Roman"/>
          <w:color w:val="000000"/>
          <w:lang w:val="es-EC"/>
        </w:rPr>
        <w:instrText>ADDIN CSL_CITATION {"citationItems":[{"id":"ITEM-1","itemData":{"DOI":"10.1109/INTELCIS.2017.8260075","ISBN":"9772371723","abstract":"Software requirements gathering from users, customers, and stakeholders is the very first and critical step in software development. Requirements are volatile due to change in needs, processes and technology. This makes manual requirement management a challenging task. To overcome such problems, practitioners developed various tools to collect and manage software requirements. Use of these tools can safe efforts and time and remove inconsistencies. In this study, we evaluated different tools which are used to manage and gather requirements during the whole life-cycle of software development or in a particular phase, which includes requirements elicitation, analysis, specification, verification, traceability, document support, graphical representation, and tool integration. Tools are analyzed according to functionality, scope, performance and availability.","author":[{"dropping-particle":"","family":"Shah","given":"Atif","non-dropping-particle":"","parse-names":false,"suffix":""},{"dropping-particle":"","family":"Alasow","given":"Mohamed Ali","non-dropping-particle":"","parse-names":false,"suffix":""},{"dropping-particle":"","family":"Sajjad","given":"Faisal","non-dropping-particle":"","parse-names":false,"suffix":""},{"dropping-particle":"","family":"Baig","given":"Jawad Javed Akbar","non-dropping-particle":"","parse-names":false,"suffix":""}],"container-title":"2017 IEEE 8th International Conference on Intelligent Computing and Information Systems, ICICIS 2017","id":"ITEM-1","issued":{"date-parts":[["2017","7","1"]]},"page":"278-283","publisher":"Institute of Electrical and Electronics Engineers Inc.","title":"An evaluation of software requirements tools","type":"paper-conference","volume":"2018-January"},"uris":["http://www.mendeley.com/documents/?uuid=65668c9d-842b-3f4f-b408-4bb88ebd1fde"]}],"mendeley":{"formattedCitation":"[16]","plainTextFormattedCitation":"[16]","previouslyFormattedCitation":"[16]"},"properties":{"noteIndex":0},"schema":"https://github.com/citation-style-language/schema/raw/master/csl-citation.json"}</w:instrText>
      </w:r>
      <w:r w:rsidR="00934A4B" w:rsidRPr="00C87350">
        <w:rPr>
          <w:rFonts w:eastAsia="Times New Roman"/>
          <w:color w:val="000000"/>
          <w:lang w:val="es-EC"/>
        </w:rPr>
        <w:fldChar w:fldCharType="separate"/>
      </w:r>
      <w:r w:rsidR="00934A4B" w:rsidRPr="00F43FE7">
        <w:rPr>
          <w:rFonts w:eastAsia="Times New Roman"/>
          <w:noProof/>
          <w:color w:val="000000"/>
          <w:lang w:val="es-EC"/>
        </w:rPr>
        <w:t>[16]</w:t>
      </w:r>
      <w:r w:rsidR="00934A4B" w:rsidRPr="00C87350">
        <w:rPr>
          <w:rFonts w:eastAsia="Times New Roman"/>
          <w:color w:val="000000"/>
          <w:lang w:val="es-EC"/>
        </w:rPr>
        <w:fldChar w:fldCharType="end"/>
      </w:r>
      <w:r w:rsidR="00934A4B" w:rsidRPr="00C87350">
        <w:rPr>
          <w:lang w:val="es-MX"/>
        </w:rPr>
        <w:t>.</w:t>
      </w:r>
      <w:r w:rsidR="00934A4B">
        <w:rPr>
          <w:lang w:val="es-MX"/>
        </w:rPr>
        <w:t xml:space="preserve"> </w:t>
      </w:r>
      <w:r w:rsidR="00934A4B" w:rsidRPr="00C87350">
        <w:rPr>
          <w:lang w:val="es-MX"/>
        </w:rPr>
        <w:t xml:space="preserve">El articulo </w:t>
      </w:r>
      <w:r w:rsidR="00934A4B" w:rsidRPr="00C87350">
        <w:rPr>
          <w:rFonts w:eastAsia="Times New Roman"/>
          <w:color w:val="000000"/>
          <w:lang w:val="es-EC"/>
        </w:rPr>
        <w:fldChar w:fldCharType="begin" w:fldLock="1"/>
      </w:r>
      <w:r w:rsidR="00934A4B">
        <w:rPr>
          <w:rFonts w:eastAsia="Times New Roman"/>
          <w:color w:val="000000"/>
          <w:lang w:val="es-EC"/>
        </w:rPr>
        <w:instrText>ADDIN CSL_CITATION {"citationItems":[{"id":"ITEM-1","itemData":{"DOI":"10.1016/j.jss.2015.07.017","ISSN":"01641212","abstract":"Requirements elicitation is one of the most important and challenging activities in software development projects. A variety of challenges related to requirements elicitation are reported in the literature, of which the lack of proper communication and knowledge transfer between software stakeholders are among the most important. Communication and knowledge transfer are becoming even bigger challenges with the current increase in globally distributed software development projects due to the temporal, geographic, and sociocultural diversity among software stakeholders. In this study, we propose a new approach to requirements elicitation, which employs online serious games for gathering requirements from distributed software stakeholders. The feasibility and effectiveness of the proposed approach were evaluated in an empirical study with encouraging results. These results especially reveal that our suggested approach enables less-experienced individuals to identify a higher number of requirements. Our results also reveal that for the majority of subjects, especially individuals with less technical experience, this approach was a pleasant and easy way of participating in requirements elicitation. Based on these results we suggest that using online serious games not only enhances innovation and creativity among end-users but also facilitates collaboration and communication among software stakeholders. Implications for both research and practice are considered.","author":[{"dropping-particle":"","family":"Ghanbari","given":"Hadi","non-dropping-particle":"","parse-names":false,"suffix":""},{"dropping-particle":"","family":"Similä","given":"Jouni","non-dropping-particle":"","parse-names":false,"suffix":""},{"dropping-particle":"","family":"Markkula","given":"Jouni","non-dropping-particle":"","parse-names":false,"suffix":""}],"container-title":"Journal of Systems and Software","id":"ITEM-1","issued":{"date-parts":[["2015","11","1"]]},"page":"32-49","publisher":"Elsevier Inc.","title":"Utilizing online serious games to facilitate distributed requirements elicitation","type":"article-journal","volume":"109"},"uris":["http://www.mendeley.com/documents/?uuid=c75e6073-219a-3b27-b727-3dfd78e38b06"]}],"mendeley":{"formattedCitation":"[14]","plainTextFormattedCitation":"[14]","previouslyFormattedCitation":"[14]"},"properties":{"noteIndex":0},"schema":"https://github.com/citation-style-language/schema/raw/master/csl-citation.json"}</w:instrText>
      </w:r>
      <w:r w:rsidR="00934A4B" w:rsidRPr="00C87350">
        <w:rPr>
          <w:rFonts w:eastAsia="Times New Roman"/>
          <w:color w:val="000000"/>
          <w:lang w:val="es-EC"/>
        </w:rPr>
        <w:fldChar w:fldCharType="separate"/>
      </w:r>
      <w:r w:rsidR="00934A4B" w:rsidRPr="00F43FE7">
        <w:rPr>
          <w:rFonts w:eastAsia="Times New Roman"/>
          <w:noProof/>
          <w:color w:val="000000"/>
          <w:lang w:val="es-EC"/>
        </w:rPr>
        <w:t>[14]</w:t>
      </w:r>
      <w:r w:rsidR="00934A4B" w:rsidRPr="00C87350">
        <w:rPr>
          <w:rFonts w:eastAsia="Times New Roman"/>
          <w:color w:val="000000"/>
          <w:lang w:val="es-EC"/>
        </w:rPr>
        <w:fldChar w:fldCharType="end"/>
      </w:r>
      <w:r w:rsidR="00934A4B" w:rsidRPr="00C87350">
        <w:rPr>
          <w:lang w:val="es-MX"/>
        </w:rPr>
        <w:t xml:space="preserve"> menciona que la metodología ISD</w:t>
      </w:r>
      <w:r w:rsidR="00934A4B">
        <w:rPr>
          <w:lang w:val="es-MX"/>
        </w:rPr>
        <w:t xml:space="preserve"> es</w:t>
      </w:r>
      <w:r w:rsidR="00934A4B" w:rsidRPr="00C87350">
        <w:rPr>
          <w:lang w:val="es-MX"/>
        </w:rPr>
        <w:t xml:space="preserve"> realizada por el analista en base a su criterio y experiencia para la obtención de requisitos. Las fases son: Análisis del perfil del aprendiz, Análisis del problema, </w:t>
      </w:r>
      <w:r w:rsidR="00934A4B" w:rsidRPr="00C87350">
        <w:rPr>
          <w:lang w:val="es-MX"/>
        </w:rPr>
        <w:t xml:space="preserve">Búsqueda de objetos de aprendizaje que se ajusten los objetivos educativos, Análisis del entorno, Mantener la </w:t>
      </w:r>
      <w:r w:rsidRPr="00C87350">
        <w:rPr>
          <w:lang w:val="es-MX"/>
        </w:rPr>
        <w:t>meta data</w:t>
      </w:r>
      <w:r w:rsidR="00934A4B" w:rsidRPr="00C87350">
        <w:rPr>
          <w:lang w:val="es-MX"/>
        </w:rPr>
        <w:t>.</w:t>
      </w:r>
    </w:p>
    <w:p w14:paraId="0A90FC5C" w14:textId="119D5706" w:rsidR="0022287E" w:rsidRDefault="00175B33" w:rsidP="00860115">
      <w:pPr>
        <w:pStyle w:val="Ttulo21"/>
        <w:numPr>
          <w:ilvl w:val="0"/>
          <w:numId w:val="42"/>
        </w:numPr>
        <w:rPr>
          <w:rStyle w:val="hps"/>
          <w:lang w:val="es-ES"/>
        </w:rPr>
      </w:pPr>
      <w:r>
        <w:rPr>
          <w:rStyle w:val="hps"/>
          <w:lang w:val="es-ES"/>
        </w:rPr>
        <w:t>E</w:t>
      </w:r>
      <w:r w:rsidR="00D13164" w:rsidRPr="00D13164">
        <w:rPr>
          <w:rStyle w:val="hps"/>
          <w:lang w:val="es-ES"/>
        </w:rPr>
        <w:t xml:space="preserve">stándares </w:t>
      </w:r>
      <w:r w:rsidR="0000457F">
        <w:rPr>
          <w:rStyle w:val="hps"/>
          <w:lang w:val="es-ES"/>
        </w:rPr>
        <w:t xml:space="preserve">que </w:t>
      </w:r>
      <w:r w:rsidR="00D13164" w:rsidRPr="00D13164">
        <w:rPr>
          <w:rStyle w:val="hps"/>
          <w:lang w:val="es-ES"/>
        </w:rPr>
        <w:t>se utilizan para elicitación de requisitos</w:t>
      </w:r>
      <w:r w:rsidR="0022287E" w:rsidRPr="00D13164">
        <w:rPr>
          <w:rStyle w:val="hps"/>
          <w:lang w:val="es-ES"/>
        </w:rPr>
        <w:t xml:space="preserve"> </w:t>
      </w:r>
    </w:p>
    <w:p w14:paraId="660C26B8" w14:textId="08821ABC" w:rsidR="00786E46" w:rsidRPr="00890E11" w:rsidRDefault="00E7592C" w:rsidP="00E572E0">
      <w:pPr>
        <w:pStyle w:val="Textoindependiente"/>
        <w:ind w:firstLine="0"/>
        <w:rPr>
          <w:spacing w:val="0"/>
          <w:lang w:val="es-MX"/>
        </w:rPr>
      </w:pPr>
      <w:r w:rsidRPr="00890E11">
        <w:rPr>
          <w:spacing w:val="0"/>
          <w:lang w:val="es-MX"/>
        </w:rPr>
        <w:t xml:space="preserve">A partir del análisis de los </w:t>
      </w:r>
      <w:r w:rsidR="00C436D1" w:rsidRPr="00890E11">
        <w:rPr>
          <w:spacing w:val="0"/>
          <w:lang w:val="es-MX"/>
        </w:rPr>
        <w:t>artículos</w:t>
      </w:r>
      <w:r w:rsidR="005C7668" w:rsidRPr="00890E11">
        <w:rPr>
          <w:spacing w:val="0"/>
          <w:lang w:val="es-MX"/>
        </w:rPr>
        <w:t xml:space="preserve"> </w:t>
      </w:r>
      <w:r w:rsidR="00194D5F" w:rsidRPr="00890E11">
        <w:rPr>
          <w:spacing w:val="0"/>
          <w:lang w:val="es-MX"/>
        </w:rPr>
        <w:t xml:space="preserve">que se </w:t>
      </w:r>
      <w:r w:rsidR="00924D31" w:rsidRPr="00890E11">
        <w:rPr>
          <w:spacing w:val="0"/>
          <w:lang w:val="es-MX"/>
        </w:rPr>
        <w:t>indican en la tabl</w:t>
      </w:r>
      <w:r w:rsidR="009D471B" w:rsidRPr="00890E11">
        <w:rPr>
          <w:spacing w:val="0"/>
          <w:lang w:val="es-MX"/>
        </w:rPr>
        <w:t>a</w:t>
      </w:r>
      <w:r w:rsidR="00924D31" w:rsidRPr="00890E11">
        <w:rPr>
          <w:spacing w:val="0"/>
          <w:lang w:val="es-MX"/>
        </w:rPr>
        <w:t xml:space="preserve"> </w:t>
      </w:r>
      <w:r w:rsidR="009D471B" w:rsidRPr="00890E11">
        <w:rPr>
          <w:spacing w:val="0"/>
          <w:lang w:val="es-MX"/>
        </w:rPr>
        <w:t>VI</w:t>
      </w:r>
      <w:r w:rsidR="00924D31" w:rsidRPr="00890E11">
        <w:rPr>
          <w:spacing w:val="0"/>
          <w:lang w:val="es-MX"/>
        </w:rPr>
        <w:t xml:space="preserve"> estándares por artículo</w:t>
      </w:r>
      <w:r w:rsidR="00BB4133" w:rsidRPr="00890E11">
        <w:rPr>
          <w:spacing w:val="0"/>
          <w:lang w:val="es-MX"/>
        </w:rPr>
        <w:t xml:space="preserve">, </w:t>
      </w:r>
      <w:r w:rsidR="00294F0C" w:rsidRPr="00890E11">
        <w:rPr>
          <w:spacing w:val="0"/>
          <w:lang w:val="es-MX"/>
        </w:rPr>
        <w:t xml:space="preserve">en </w:t>
      </w:r>
      <w:r w:rsidR="00294F0C" w:rsidRPr="00890E11">
        <w:rPr>
          <w:spacing w:val="0"/>
          <w:lang w:val="es-MX"/>
        </w:rPr>
        <w:fldChar w:fldCharType="begin" w:fldLock="1"/>
      </w:r>
      <w:r w:rsidR="00294F0C" w:rsidRPr="00890E11">
        <w:rPr>
          <w:spacing w:val="0"/>
          <w:lang w:val="es-MX"/>
        </w:rPr>
        <w:instrText>ADDIN CSL_CITATION {"citationItems":[{"id":"ITEM-1","itemData":{"DOI":"10.1016/j.jss.2019.110396","ISSN":"01641212","abstract":"Agile approaches tend to focus solely on scoping and simplicity rather than on problem solving and discovery. This hampers the development of innovative solutions. Additionally, little has been said about how to capture and represent the real user needs. To fill this gap, some authors argue in favor of the application of “Creative thinking” for requirements elicitation within agile software development. This synergy between creativeness and agility has arisen as a new means of bringing innovation and flexibility to increasingly demanding software. The aim of the present study is therefore to employ a systematic review to investigate the state-of-the-art of those approaches that leverage creativity in requirements elicitation within Agile Software Development, as well as the benefits, limitations and strength of evidence of these approaches. The review was carried out by following the guidelines proposed by Dr. Kitchenham. The search strategy identified 1451 studies, 17 of which were eventually classified as primary studies. The selected studies contained 13 different and unique proposals. These approaches provide evidence that enhanced creativity in requirements elicitation can be successfully implemented in real software projects. We specifically observed that projects related to user interface development, such as those for mobile or web applications, are good candidates for the use of these approaches. We have also found that agile methodologies such as Scrum, Extreme Programming or methodologies based on rapid modelling are preferred when introducing creativity into requirements elicitation. Despite this being a new research field, there is a mixture of techniques, tools and processes that have already been and are currently being successfully tested in industry. Finally, we have found that, although creativity is an important ingredient with which to bring about innovation, it is not always sufficient to generate new requirements because this needs to be followed by user engagement and a specific context in which proper conditions, such as flexibility, time or resources, have to be met.","author":[{"dropping-particle":"","family":"Aldave","given":"Ainhoa","non-dropping-particle":"","parse-names":false,"suffix":""},{"dropping-particle":"","family":"Vara","given":"Juan M.","non-dropping-particle":"","parse-names":false,"suffix":""},{"dropping-particle":"","family":"Granada","given":"David","non-dropping-particle":"","parse-names":false,"suffix":""},{"dropping-particle":"","family":"Marcos","given":"Esperanza","non-dropping-particle":"","parse-names":false,"suffix":""}],"container-title":"Journal of Systems and Software","id":"ITEM-1","issued":{"date-parts":[["2019","11","1"]]},"page":"110396","publisher":"Elsevier Inc.","title":"Leveraging creativity in requirements elicitation within agile software development: A systematic literature review","type":"article-journal","volume":"157"},"uris":["http://www.mendeley.com/documents/?uuid=f2653244-de5f-3beb-a2e0-de75fe5f60bc"]}],"mendeley":{"formattedCitation":"[45]","plainTextFormattedCitation":"[45]","previouslyFormattedCitation":"[45]"},"properties":{"noteIndex":0},"schema":"https://github.com/citation-style-language/schema/raw/master/csl-citation.json"}</w:instrText>
      </w:r>
      <w:r w:rsidR="00294F0C" w:rsidRPr="00890E11">
        <w:rPr>
          <w:spacing w:val="0"/>
          <w:lang w:val="es-MX"/>
        </w:rPr>
        <w:fldChar w:fldCharType="separate"/>
      </w:r>
      <w:r w:rsidR="00294F0C" w:rsidRPr="00890E11">
        <w:rPr>
          <w:spacing w:val="0"/>
          <w:lang w:val="es-MX"/>
        </w:rPr>
        <w:t>[45]</w:t>
      </w:r>
      <w:r w:rsidR="00294F0C" w:rsidRPr="00890E11">
        <w:rPr>
          <w:spacing w:val="0"/>
          <w:lang w:val="es-MX"/>
        </w:rPr>
        <w:fldChar w:fldCharType="end"/>
      </w:r>
      <w:r w:rsidR="00294F0C" w:rsidRPr="00890E11">
        <w:rPr>
          <w:spacing w:val="0"/>
          <w:lang w:val="es-MX"/>
        </w:rPr>
        <w:t xml:space="preserve"> expresa</w:t>
      </w:r>
      <w:r w:rsidR="000204C0" w:rsidRPr="00890E11">
        <w:rPr>
          <w:spacing w:val="0"/>
          <w:lang w:val="es-MX"/>
        </w:rPr>
        <w:t xml:space="preserve"> que </w:t>
      </w:r>
      <w:r w:rsidR="00294F0C" w:rsidRPr="00890E11">
        <w:rPr>
          <w:spacing w:val="0"/>
          <w:lang w:val="es-MX"/>
        </w:rPr>
        <w:t xml:space="preserve">el estándar utilizado es FORTE-CM ( S2018 / TCS-4314) Project que consiste en definir y aplicar metodologías, apoyadas con herramientas, que permitan la creación de aplicaciones emergentes de alta calidad utilizando técnicas formales en todas </w:t>
      </w:r>
      <w:r w:rsidR="000204C0" w:rsidRPr="00890E11">
        <w:rPr>
          <w:spacing w:val="0"/>
          <w:lang w:val="es-MX"/>
        </w:rPr>
        <w:t xml:space="preserve">las </w:t>
      </w:r>
      <w:r w:rsidR="00294F0C" w:rsidRPr="00890E11">
        <w:rPr>
          <w:spacing w:val="0"/>
          <w:lang w:val="es-MX"/>
        </w:rPr>
        <w:t>fases de su desarrollo.</w:t>
      </w:r>
      <w:r w:rsidR="00786E46" w:rsidRPr="00890E11">
        <w:rPr>
          <w:spacing w:val="0"/>
          <w:lang w:val="es-MX"/>
        </w:rPr>
        <w:t xml:space="preserve"> </w:t>
      </w:r>
      <w:r w:rsidR="00B37182" w:rsidRPr="00890E11">
        <w:rPr>
          <w:spacing w:val="0"/>
          <w:lang w:val="es-MX"/>
        </w:rPr>
        <w:t xml:space="preserve">Además se </w:t>
      </w:r>
      <w:r w:rsidR="00E20D3F">
        <w:rPr>
          <w:spacing w:val="0"/>
          <w:lang w:val="es-MX"/>
        </w:rPr>
        <w:t>hace refe</w:t>
      </w:r>
      <w:r w:rsidR="00F65C53">
        <w:rPr>
          <w:spacing w:val="0"/>
          <w:lang w:val="es-MX"/>
        </w:rPr>
        <w:t>rencia a</w:t>
      </w:r>
      <w:r w:rsidR="000204C0" w:rsidRPr="00890E11">
        <w:rPr>
          <w:spacing w:val="0"/>
          <w:lang w:val="es-MX"/>
        </w:rPr>
        <w:t xml:space="preserve"> NLP</w:t>
      </w:r>
      <w:r w:rsidR="00B37182" w:rsidRPr="00890E11">
        <w:rPr>
          <w:spacing w:val="0"/>
          <w:lang w:val="es-MX"/>
        </w:rPr>
        <w:t xml:space="preserve"> </w:t>
      </w:r>
      <w:r w:rsidR="000204C0" w:rsidRPr="00890E11">
        <w:rPr>
          <w:spacing w:val="0"/>
          <w:lang w:val="es-MX"/>
        </w:rPr>
        <w:t>q</w:t>
      </w:r>
      <w:r w:rsidR="00727DD1" w:rsidRPr="00890E11">
        <w:rPr>
          <w:spacing w:val="0"/>
          <w:lang w:val="es-MX"/>
        </w:rPr>
        <w:t>ue</w:t>
      </w:r>
      <w:r w:rsidR="000204C0" w:rsidRPr="00890E11">
        <w:rPr>
          <w:spacing w:val="0"/>
          <w:lang w:val="es-MX"/>
        </w:rPr>
        <w:t xml:space="preserve"> es el procesamiento de artefactos o documentos relacionados con requisitos existentes, como pautas de usuario, manuales de usuario y solicitud de propuestas como lo detallan en los artículos </w:t>
      </w:r>
      <w:r w:rsidR="000204C0" w:rsidRPr="00890E11">
        <w:rPr>
          <w:spacing w:val="0"/>
          <w:lang w:val="es-MX"/>
        </w:rPr>
        <w:fldChar w:fldCharType="begin" w:fldLock="1"/>
      </w:r>
      <w:r w:rsidR="000204C0" w:rsidRPr="00890E11">
        <w:rPr>
          <w:spacing w:val="0"/>
          <w:lang w:val="es-MX"/>
        </w:rPr>
        <w:instrText>ADDIN CSL_CITATION {"citationItems":[{"id":"ITEM-1","itemData":{"DOI":"10.1016/j.jss.2017.12.028","ISSN":"01641212","abstract":"In order to make a software project succeed, it is necessary to determine the requirements for systems and to document them in a suitable manner. Many ways for requirements elicitation have been discussed. One way is to gather requirements with crowdsourcing methods, which has been discussed for years and is called crowdsourcing requirements engineering. User requests forums in open source communities, where users can propose their expected features of a software product, are common examples of platforms for gathering requirements from the crowd. Requirements collected from these platforms are often informal text descriptions and we name them user requests. In order to transform user requests into structured software requirements, it is better to know the class of requirements that each request belongs to so that each request can be rewritten according to corresponding requirement templates. In this paper, we propose an effective classification methodology by employing both project-specific and non-project-specific keywords and machine learning algorithms. The proposed strategy does well in achieving high classification accuracy by using keywords as features, reducing considerable manual efforts in building machine learning based classifiers, and having stable performance in finding minority classes no matter how few instances they have.","author":[{"dropping-particle":"","family":"Li","given":"Chuanyi","non-dropping-particle":"","parse-names":false,"suffix":""},{"dropping-particle":"","family":"Huang","given":"Liguo","non-dropping-particle":"","parse-names":false,"suffix":""},{"dropping-particle":"","family":"Ge","given":"Jidong","non-dropping-particle":"","parse-names":false,"suffix":""},{"dropping-particle":"","family":"Luo","given":"Bin","non-dropping-particle":"","parse-names":false,"suffix":""},{"dropping-particle":"","family":"Ng","given":"Vincent","non-dropping-particle":"","parse-names":false,"suffix":""}],"container-title":"Journal of Systems and Software","id":"ITEM-1","issued":{"date-parts":[["2018","4","1"]]},"page":"108-123","publisher":"Elsevier Inc.","title":"Automatically classifying user requests in crowdsourcing requirements engineering","type":"article-journal","volume":"138"},"uris":["http://www.mendeley.com/documents/?uuid=403deac5-dcd6-3070-8788-adb20ccec84f"]}],"mendeley":{"formattedCitation":"[44]","plainTextFormattedCitation":"[44]","previouslyFormattedCitation":"[44]"},"properties":{"noteIndex":0},"schema":"https://github.com/citation-style-language/schema/raw/master/csl-citation.json"}</w:instrText>
      </w:r>
      <w:r w:rsidR="000204C0" w:rsidRPr="00890E11">
        <w:rPr>
          <w:spacing w:val="0"/>
          <w:lang w:val="es-MX"/>
        </w:rPr>
        <w:fldChar w:fldCharType="separate"/>
      </w:r>
      <w:r w:rsidR="000204C0" w:rsidRPr="00890E11">
        <w:rPr>
          <w:spacing w:val="0"/>
          <w:lang w:val="es-MX"/>
        </w:rPr>
        <w:t>[44]</w:t>
      </w:r>
      <w:r w:rsidR="000204C0" w:rsidRPr="00890E11">
        <w:rPr>
          <w:spacing w:val="0"/>
          <w:lang w:val="es-MX"/>
        </w:rPr>
        <w:fldChar w:fldCharType="end"/>
      </w:r>
      <w:r w:rsidR="000204C0" w:rsidRPr="00890E11">
        <w:rPr>
          <w:spacing w:val="0"/>
          <w:lang w:val="es-MX"/>
        </w:rPr>
        <w:fldChar w:fldCharType="begin" w:fldLock="1"/>
      </w:r>
      <w:r w:rsidR="000204C0" w:rsidRPr="00890E11">
        <w:rPr>
          <w:spacing w:val="0"/>
          <w:lang w:val="es-MX"/>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sidR="000204C0" w:rsidRPr="00890E11">
        <w:rPr>
          <w:spacing w:val="0"/>
          <w:lang w:val="es-MX"/>
        </w:rPr>
        <w:fldChar w:fldCharType="separate"/>
      </w:r>
      <w:r w:rsidR="000204C0" w:rsidRPr="00890E11">
        <w:rPr>
          <w:spacing w:val="0"/>
          <w:lang w:val="es-MX"/>
        </w:rPr>
        <w:t>[12]</w:t>
      </w:r>
      <w:r w:rsidR="000204C0" w:rsidRPr="00890E11">
        <w:rPr>
          <w:spacing w:val="0"/>
          <w:lang w:val="es-MX"/>
        </w:rPr>
        <w:fldChar w:fldCharType="end"/>
      </w:r>
      <w:r w:rsidR="000204C0" w:rsidRPr="00890E11">
        <w:rPr>
          <w:spacing w:val="0"/>
          <w:lang w:val="es-MX"/>
        </w:rPr>
        <w:t>.</w:t>
      </w:r>
      <w:r w:rsidR="00D74781">
        <w:rPr>
          <w:spacing w:val="0"/>
          <w:lang w:val="es-MX"/>
        </w:rPr>
        <w:t xml:space="preserve"> </w:t>
      </w:r>
      <w:r w:rsidR="00B356D8" w:rsidRPr="00890E11">
        <w:rPr>
          <w:spacing w:val="0"/>
          <w:lang w:val="es-MX"/>
        </w:rPr>
        <w:t>Por otro lado,</w:t>
      </w:r>
      <w:r w:rsidR="00CB1180" w:rsidRPr="00890E11">
        <w:rPr>
          <w:spacing w:val="0"/>
          <w:lang w:val="es-MX"/>
        </w:rPr>
        <w:t xml:space="preserve"> </w:t>
      </w:r>
      <w:r w:rsidR="00B356D8" w:rsidRPr="00890E11">
        <w:rPr>
          <w:spacing w:val="0"/>
          <w:lang w:val="es-MX"/>
        </w:rPr>
        <w:t>e</w:t>
      </w:r>
      <w:r w:rsidR="00CB1180" w:rsidRPr="00890E11">
        <w:rPr>
          <w:spacing w:val="0"/>
          <w:lang w:val="es-MX"/>
        </w:rPr>
        <w:t xml:space="preserve">n el </w:t>
      </w:r>
      <w:r w:rsidR="00BD2698" w:rsidRPr="00890E11">
        <w:rPr>
          <w:spacing w:val="0"/>
          <w:lang w:val="es-MX"/>
        </w:rPr>
        <w:t>artículo</w:t>
      </w:r>
      <w:r w:rsidR="00CB1180" w:rsidRPr="00890E11">
        <w:rPr>
          <w:spacing w:val="0"/>
          <w:lang w:val="es-MX"/>
        </w:rPr>
        <w:t xml:space="preserve"> </w:t>
      </w:r>
      <w:r w:rsidR="00CB1180" w:rsidRPr="00890E11">
        <w:rPr>
          <w:spacing w:val="0"/>
          <w:lang w:val="es-MX"/>
        </w:rPr>
        <w:fldChar w:fldCharType="begin" w:fldLock="1"/>
      </w:r>
      <w:r w:rsidR="00C57043" w:rsidRPr="00890E11">
        <w:rPr>
          <w:spacing w:val="0"/>
          <w:lang w:val="es-MX"/>
        </w:rPr>
        <w:instrText>ADDIN CSL_CITATION {"citationItems":[{"id":"ITEM-1","itemData":{"DOI":"10.1145/2851613.2851759","ISBN":"9781450337397","abstract":"Accessibility is a particularly relevant quality attribute for web projects. Current web sites and applications do not provide satisfactory accessibility, making access difficult for users with temporary or permanent, personal or technological limitations. Accessibility is typically considered an implementation concern, thus being tackled when the application is almost fully developed, causing additional rework and an increase in costs. Our proposal is to consider this quality requirement earlier, during requirements engineering, therefore avoiding the rework caused by failures, errors and omissions in the design and programming stages. We defined a semi-automatic method to support accessibility requirements elicitation. This method is grounded on goaloriented approaches and on the WCAG 2.0 (Web Content Accessibility Guidelines), and is supported by our OmnesWeb tool. Both the method and the tool are evaluated with a case study comprising two different projects.","author":[{"dropping-particle":"","family":"Oliveira","given":"Romeu","non-dropping-particle":"","parse-names":false,"suffix":""},{"dropping-particle":"","family":"Silva","given":"Lyrene","non-dropping-particle":"","parse-names":false,"suffix":""},{"dropping-particle":"","family":"Leite","given":"Julio Cesar Sampaio P.","non-dropping-particle":"","parse-names":false,"suffix":""},{"dropping-particle":"","family":"Moreira","given":"Ana","non-dropping-particle":"","parse-names":false,"suffix":""}],"container-title":"Proceedings of the ACM Symposium on Applied Computing","id":"ITEM-1","issued":{"date-parts":[["2016","4","4"]]},"page":"1276-1281","publisher":"Association for Computing Machinery","publisher-place":"New York, New York, USA","title":"Eliciting accessibility requirements an approach based on the NFR framework","type":"paper-conference","volume":"04-08-Apri"},"uris":["http://www.mendeley.com/documents/?uuid=6cf2b72b-f919-3dee-ae87-e48a60ca706a"]}],"mendeley":{"formattedCitation":"[42]","plainTextFormattedCitation":"[42]","previouslyFormattedCitation":"[42]"},"properties":{"noteIndex":0},"schema":"https://github.com/citation-style-language/schema/raw/master/csl-citation.json"}</w:instrText>
      </w:r>
      <w:r w:rsidR="00CB1180" w:rsidRPr="00890E11">
        <w:rPr>
          <w:spacing w:val="0"/>
          <w:lang w:val="es-MX"/>
        </w:rPr>
        <w:fldChar w:fldCharType="separate"/>
      </w:r>
      <w:r w:rsidR="00F43FE7" w:rsidRPr="00890E11">
        <w:rPr>
          <w:spacing w:val="0"/>
          <w:lang w:val="es-MX"/>
        </w:rPr>
        <w:t>[42]</w:t>
      </w:r>
      <w:r w:rsidR="00CB1180" w:rsidRPr="00890E11">
        <w:rPr>
          <w:spacing w:val="0"/>
          <w:lang w:val="es-MX"/>
        </w:rPr>
        <w:fldChar w:fldCharType="end"/>
      </w:r>
      <w:r w:rsidR="00BD2698" w:rsidRPr="00890E11">
        <w:rPr>
          <w:spacing w:val="0"/>
          <w:lang w:val="es-MX"/>
        </w:rPr>
        <w:t xml:space="preserve"> el estándar </w:t>
      </w:r>
      <w:r w:rsidR="007B490F" w:rsidRPr="00890E11">
        <w:rPr>
          <w:spacing w:val="0"/>
          <w:lang w:val="es-MX"/>
        </w:rPr>
        <w:t xml:space="preserve">planteado es UNE 66.181 de Gestión de la Calidad en formación e-learning, así como, en unos criterios propios de mejora continua. </w:t>
      </w:r>
      <w:r w:rsidR="008E0BA4">
        <w:rPr>
          <w:spacing w:val="0"/>
          <w:lang w:val="es-MX"/>
        </w:rPr>
        <w:t>Es importante señalar que</w:t>
      </w:r>
      <w:r w:rsidR="00B450C7">
        <w:rPr>
          <w:spacing w:val="0"/>
          <w:lang w:val="es-MX"/>
        </w:rPr>
        <w:t xml:space="preserve"> l</w:t>
      </w:r>
      <w:r w:rsidR="00D6602B" w:rsidRPr="00890E11">
        <w:rPr>
          <w:spacing w:val="0"/>
          <w:lang w:val="es-MX"/>
        </w:rPr>
        <w:t xml:space="preserve">a norma ISO / IEC / IEEE 29148-2011.  Define un conjunto de atributos de calidad tanto para requisitos como para especificaciones de requisitos, atributos de calidad adicionales para los requisitos, por ejemplo, prioridad, razón de ser una obligación legal como lo cita en el </w:t>
      </w:r>
      <w:r w:rsidR="00EA4D70" w:rsidRPr="00890E11">
        <w:rPr>
          <w:spacing w:val="0"/>
          <w:lang w:val="es-MX"/>
        </w:rPr>
        <w:t xml:space="preserve">artículo </w:t>
      </w:r>
      <w:r w:rsidR="00EA4D70" w:rsidRPr="00890E11">
        <w:rPr>
          <w:spacing w:val="0"/>
          <w:lang w:val="es-MX"/>
        </w:rPr>
        <w:fldChar w:fldCharType="begin" w:fldLock="1"/>
      </w:r>
      <w:r w:rsidR="00C57043">
        <w:rPr>
          <w:rFonts w:eastAsia="Times New Roman"/>
          <w:b/>
          <w:color w:val="000000"/>
          <w:sz w:val="18"/>
          <w:szCs w:val="18"/>
          <w:lang w:val="es-MX"/>
        </w:rPr>
        <w:instrText>ADDIN CSL_CITATION {"citationItems":[{"id":"ITEM-1","itemData":{"DOI":"10.1109/RE.2016.10","ISBN":"9781509041213","abstract":"Workshops are an established technique for requirements elicitation. A lot of information is revealed during a workshop, which is generally captured via textual minutes. The scribe suffers from a cognitive overload due to the difficulty of gathering all information, listening and writing at the same time. Video recording is used as additional option to capture more information, including non-verbal gestures. Since a workshop can take several hours, the recorded video will be long and may be disconnected from the scribe's notes. Therefore, the weak and unclear structure of the video complicates the access to the recorded information, for example in subsequent requirements engineering activities. We propose the combination of textual minutes and video with a software tool. Our objective is connecting textual notes with the corresponding part of the video. By highlighting relevant sections of a video and attaching notes that summarize those sections, a more useful structure can be achieved. This structure allows an easy and fast access to the relevant information and their corresponding video context. Thus, a scribe's overload can be mitigated and further use of a video can be simplified. Tool-supported analysis of such an enriched video can facilitate the access to all communicated information of a workshop. This allows an easier elicitation of high-quality requirements. We performed a preliminary evaluation of our approach in an experimental set-up with 12 participants. They were able to elicit higher-quality requirements with our software tool.","author":[{"dropping-particle":"","family":"Karras","given":"Oliver","non-dropping-particle":"","parse-names":false,"suffix":""},{"dropping-particle":"","family":"Kiesling","given":"Stephan","non-dropping-particle":"","parse-names":false,"suffix":""},{"dropping-particle":"","family":"Schneider","given":"Kurt","non-dropping-particle":"","parse-names":false,"suffix":""}],"container-title":"Proceedings - 2016 IEEE 24th International Requirements Engineering Conference, RE 2016","id":"ITEM-1","issued":{"date-parts":[["2016","12","2"]]},"page":"146-155","publisher":"Institute of Electrical and Electronics Engineers Inc.","title":"Supporting Requirements Elicitation by Tool-Supported Video Analysis","type":"paper-conference"},"uris":["http://www.mendeley.com/documents/?uuid=391287ae-d663-34d0-8ffa-7a5e83f35ccf"]}],"mendeley":{"formattedCitation":"[39]","plainTextFormattedCitation":"[39]","previouslyFormattedCitation":"[39]"},"properties":{"noteIndex":0},"schema":"https://github.com/citation-style-language/schema/raw/master/csl-citation.json"}</w:instrText>
      </w:r>
      <w:r w:rsidR="00EA4D70" w:rsidRPr="00890E11">
        <w:rPr>
          <w:spacing w:val="0"/>
          <w:lang w:val="es-MX"/>
        </w:rPr>
        <w:fldChar w:fldCharType="separate"/>
      </w:r>
      <w:r w:rsidR="00F43FE7" w:rsidRPr="00F43FE7">
        <w:rPr>
          <w:rFonts w:eastAsia="Times New Roman"/>
          <w:noProof/>
          <w:color w:val="000000"/>
          <w:sz w:val="18"/>
          <w:szCs w:val="18"/>
          <w:lang w:val="es-MX"/>
        </w:rPr>
        <w:t>[39]</w:t>
      </w:r>
      <w:r w:rsidR="00EA4D70" w:rsidRPr="00890E11">
        <w:rPr>
          <w:spacing w:val="0"/>
          <w:lang w:val="es-MX"/>
        </w:rPr>
        <w:fldChar w:fldCharType="end"/>
      </w:r>
      <w:r w:rsidR="00D6602B" w:rsidRPr="00890E11">
        <w:rPr>
          <w:spacing w:val="0"/>
          <w:lang w:val="es-MX"/>
        </w:rPr>
        <w:t>.</w:t>
      </w:r>
      <w:r w:rsidR="00007E90" w:rsidRPr="00890E11">
        <w:rPr>
          <w:spacing w:val="0"/>
          <w:lang w:val="es-MX"/>
        </w:rPr>
        <w:t xml:space="preserve"> </w:t>
      </w:r>
      <w:r w:rsidR="00036D00">
        <w:rPr>
          <w:spacing w:val="0"/>
          <w:lang w:val="es-MX"/>
        </w:rPr>
        <w:t>Cabe mencionar que</w:t>
      </w:r>
      <w:r w:rsidR="00990E6A" w:rsidRPr="00890E11">
        <w:rPr>
          <w:spacing w:val="0"/>
          <w:lang w:val="es-MX"/>
        </w:rPr>
        <w:t xml:space="preserve"> el artículo </w:t>
      </w:r>
      <w:r w:rsidR="00990E6A" w:rsidRPr="00890E11">
        <w:rPr>
          <w:spacing w:val="0"/>
          <w:lang w:val="es-MX"/>
        </w:rPr>
        <w:fldChar w:fldCharType="begin" w:fldLock="1"/>
      </w:r>
      <w:r w:rsidR="00C57043" w:rsidRPr="00890E11">
        <w:rPr>
          <w:spacing w:val="0"/>
          <w:lang w:val="es-MX"/>
        </w:rPr>
        <w:instrText>ADDIN CSL_CITATION {"citationItems":[{"id":"ITEM-1","itemData":{"DOI":"10.1109/RE.2018.00-26","ISBN":"9781538674185","abstract":"Many User Experience (UX) activities are carried out during requirements engineering phases, e.g. understanding and assessing the UX of existing systems, and eliciting functional and non-functional requirements that improve UX. These activities are typically performed by requirements engineers who are non-UX experts. It is necessary to provide a good UX in order to ensure long-term motivation of users, especially in business applications. UX has various characteristics of differing importance; it can be difficult for RE engineers to grasp all characteristics of UX and to judge which characteristics are important and which need to be improved. We propose a two-step approach to solve these difficulties. The first step is the definition of a UX quality model and corresponding metrics. We propose an approach to calculate the UX score of a business application using the value of these metrics. The second step is a process to identify insufficient characteristics within the calculated UX score. In this paper we present the aforementioned approach to collect and calculate the UX score of a product, show how to identify serious UX-related problems as part of requirements engineering activities, and present the results obtained from an initial validation of our quality model and related questionnaire. With our approach, we enable RE experts who are non-UX experts to find the necessary requirements to improve UX.","author":[{"dropping-particle":"","family":"Ohashi","given":"Kyoko","non-dropping-particle":"","parse-names":false,"suffix":""},{"dropping-particle":"","family":"Katayama","given":"Asako","non-dropping-particle":"","parse-names":false,"suffix":""},{"dropping-particle":"","family":"Hasegawa","given":"Naoki","non-dropping-particle":"","parse-names":false,"suffix":""},{"dropping-particle":"","family":"Kurihara","given":"Hidetoshi","non-dropping-particle":"","parse-names":false,"suffix":""},{"dropping-particle":"","family":"Yamamoto","given":"Rieko","non-dropping-particle":"","parse-names":false,"suffix":""},{"dropping-particle":"","family":"Doerr","given":"Joerg","non-dropping-particle":"","parse-names":false,"suffix":""},{"dropping-particle":"","family":"Magin","given":"Dominik Pascal","non-dropping-particle":"","parse-names":false,"suffix":""}],"container-title":"Proceedings - 2018 IEEE 26th International Requirements Engineering Conference, RE 2018","id":"ITEM-1","issued":{"date-parts":[["2018","10","12"]]},"page":"347-357","publisher":"Institute of Electrical and Electronics Engineers Inc.","title":"Focusing requirements elicitation by using a UX measurement method","type":"paper-conference"},"uris":["http://www.mendeley.com/documents/?uuid=59b311dc-165b-3c71-acf6-0efd03c14ca1"]}],"mendeley":{"formattedCitation":"[32]","plainTextFormattedCitation":"[32]","previouslyFormattedCitation":"[32]"},"properties":{"noteIndex":0},"schema":"https://github.com/citation-style-language/schema/raw/master/csl-citation.json"}</w:instrText>
      </w:r>
      <w:r w:rsidR="00990E6A" w:rsidRPr="00890E11">
        <w:rPr>
          <w:spacing w:val="0"/>
          <w:lang w:val="es-MX"/>
        </w:rPr>
        <w:fldChar w:fldCharType="separate"/>
      </w:r>
      <w:r w:rsidR="00F43FE7" w:rsidRPr="00890E11">
        <w:rPr>
          <w:spacing w:val="0"/>
          <w:lang w:val="es-MX"/>
        </w:rPr>
        <w:t>[32]</w:t>
      </w:r>
      <w:r w:rsidR="00990E6A" w:rsidRPr="00890E11">
        <w:rPr>
          <w:spacing w:val="0"/>
          <w:lang w:val="es-MX"/>
        </w:rPr>
        <w:fldChar w:fldCharType="end"/>
      </w:r>
      <w:r w:rsidR="0019705B" w:rsidRPr="00890E11">
        <w:rPr>
          <w:spacing w:val="0"/>
          <w:lang w:val="es-MX"/>
        </w:rPr>
        <w:t xml:space="preserve"> presenta a la</w:t>
      </w:r>
      <w:r w:rsidR="00990E6A" w:rsidRPr="00890E11">
        <w:rPr>
          <w:spacing w:val="0"/>
          <w:lang w:val="es-MX"/>
        </w:rPr>
        <w:t xml:space="preserve"> </w:t>
      </w:r>
      <w:r w:rsidR="00007E90" w:rsidRPr="00890E11">
        <w:rPr>
          <w:spacing w:val="0"/>
          <w:lang w:val="es-MX"/>
        </w:rPr>
        <w:t>ISO 9241-210</w:t>
      </w:r>
      <w:r w:rsidR="0019705B" w:rsidRPr="00890E11">
        <w:rPr>
          <w:spacing w:val="0"/>
          <w:lang w:val="es-MX"/>
        </w:rPr>
        <w:t xml:space="preserve"> como un estándar para </w:t>
      </w:r>
      <w:r w:rsidR="002B00E8" w:rsidRPr="00890E11">
        <w:rPr>
          <w:spacing w:val="0"/>
          <w:lang w:val="es-MX"/>
        </w:rPr>
        <w:t xml:space="preserve">proporcionar requisitos y recomendaciones para los principios y actividades de </w:t>
      </w:r>
      <w:r w:rsidR="00A56708" w:rsidRPr="00890E11">
        <w:rPr>
          <w:spacing w:val="0"/>
          <w:lang w:val="es-MX"/>
        </w:rPr>
        <w:t xml:space="preserve">diseño centrado. </w:t>
      </w:r>
      <w:r w:rsidR="004D28C8">
        <w:rPr>
          <w:spacing w:val="0"/>
          <w:lang w:val="es-MX"/>
        </w:rPr>
        <w:t>Por último e</w:t>
      </w:r>
      <w:r w:rsidR="00A56708" w:rsidRPr="00890E11">
        <w:rPr>
          <w:spacing w:val="0"/>
          <w:lang w:val="es-MX"/>
        </w:rPr>
        <w:t xml:space="preserve">n el </w:t>
      </w:r>
      <w:r w:rsidR="00EF061A" w:rsidRPr="00890E11">
        <w:rPr>
          <w:spacing w:val="0"/>
          <w:lang w:val="es-MX"/>
        </w:rPr>
        <w:t>artículo</w:t>
      </w:r>
      <w:r w:rsidR="00A56708" w:rsidRPr="00890E11">
        <w:rPr>
          <w:spacing w:val="0"/>
          <w:lang w:val="es-MX"/>
        </w:rPr>
        <w:t xml:space="preserve"> </w:t>
      </w:r>
      <w:r w:rsidR="00A56708" w:rsidRPr="00890E11">
        <w:rPr>
          <w:spacing w:val="0"/>
          <w:lang w:val="es-MX"/>
        </w:rPr>
        <w:fldChar w:fldCharType="begin" w:fldLock="1"/>
      </w:r>
      <w:r w:rsidR="00C57043" w:rsidRPr="00890E11">
        <w:rPr>
          <w:spacing w:val="0"/>
          <w:lang w:val="es-MX"/>
        </w:rPr>
        <w:instrText>ADDIN CSL_CITATION {"citationItems":[{"id":"ITEM-1","itemData":{"DOI":"10.1109/ACCESS.2019.2963673","ISSN":"21693536","abstract":"Risk-driven requirements elicitation represents an approach that allows assignment of appropriate countermeasure for the protection of the Information System (IS) depending on the risk level. Elicitation of safety requirements based on risk analysis is essential for those IS which will run on the open and dynamic Internet platform. Traditionally, misuse cases are used to find the weak points of an IS but cannot differentiate between the weak point that can lead to lenient hazard and/or serious hazard. In this paper, we present an enhanced misuse case approach to support IS safety risk assessment at the early stages of software process. We extensively examined and identified concepts which constitute a modelling technique for IS safety risk assessment and build a conceptual model for achieving IS safety risk assessment during the requirement analysis phase of software process. The risk assessment process follows an approach of consequential analysis based on misuse cases for safety hazard identification and qualitative risk measurement. The safety requirements are elicited according to the results of the risk assessment. A medical IS is used as a case study to validate the proposed model.","author":[{"dropping-particle":"","family":"Arogundade","given":"Oluwasefunmi T.","non-dropping-particle":"","parse-names":false,"suffix":""},{"dropping-particle":"","family":"Misra","given":"Sanjay","non-dropping-particle":"","parse-names":false,"suffix":""},{"dropping-particle":"","family":"Abayomi-Alli","given":"Olusola O.","non-dropping-particle":"","parse-names":false,"suffix":""},{"dropping-particle":"","family":"Fernandez-Sanz","given":"Luis","non-dropping-particle":"","parse-names":false,"suffix":""}],"container-title":"IEEE Access","id":"ITEM-1","issued":{"date-parts":[["2020"]]},"page":"12001-12014","publisher":"Institute of Electrical and Electronics Engineers Inc.","title":"Enhancing Misuse Cases with Risk Assessment for Safety Requirements","type":"article-journal","volume":"8"},"uris":["http://www.mendeley.com/documents/?uuid=2c828791-3361-3bdd-8975-6f7cfe712d71"]}],"mendeley":{"formattedCitation":"[21]","plainTextFormattedCitation":"[21]","previouslyFormattedCitation":"[21]"},"properties":{"noteIndex":0},"schema":"https://github.com/citation-style-language/schema/raw/master/csl-citation.json"}</w:instrText>
      </w:r>
      <w:r w:rsidR="00A56708" w:rsidRPr="00890E11">
        <w:rPr>
          <w:spacing w:val="0"/>
          <w:lang w:val="es-MX"/>
        </w:rPr>
        <w:fldChar w:fldCharType="separate"/>
      </w:r>
      <w:r w:rsidR="00F43FE7" w:rsidRPr="00890E11">
        <w:rPr>
          <w:spacing w:val="0"/>
          <w:lang w:val="es-MX"/>
        </w:rPr>
        <w:t>[21]</w:t>
      </w:r>
      <w:r w:rsidR="00A56708" w:rsidRPr="00890E11">
        <w:rPr>
          <w:spacing w:val="0"/>
          <w:lang w:val="es-MX"/>
        </w:rPr>
        <w:fldChar w:fldCharType="end"/>
      </w:r>
      <w:r w:rsidR="000E28EE" w:rsidRPr="00890E11">
        <w:rPr>
          <w:spacing w:val="0"/>
          <w:lang w:val="es-MX"/>
        </w:rPr>
        <w:t xml:space="preserve"> </w:t>
      </w:r>
      <w:r w:rsidR="006D0024" w:rsidRPr="00890E11">
        <w:rPr>
          <w:spacing w:val="0"/>
          <w:lang w:val="es-MX"/>
        </w:rPr>
        <w:t>cita al estándar de seguridad MILSTD-882D</w:t>
      </w:r>
      <w:r w:rsidR="0084575B" w:rsidRPr="00890E11">
        <w:rPr>
          <w:spacing w:val="0"/>
          <w:lang w:val="es-MX"/>
        </w:rPr>
        <w:t xml:space="preserve"> el cual describe una práctica estándar para la conducción de la seguridad del sistema, esta </w:t>
      </w:r>
      <w:r w:rsidR="00EF061A" w:rsidRPr="00890E11">
        <w:rPr>
          <w:spacing w:val="0"/>
          <w:lang w:val="es-MX"/>
        </w:rPr>
        <w:t>práctica</w:t>
      </w:r>
      <w:r w:rsidR="0084575B" w:rsidRPr="00890E11">
        <w:rPr>
          <w:spacing w:val="0"/>
          <w:lang w:val="es-MX"/>
        </w:rPr>
        <w:t xml:space="preserve"> se ajusta a los procedimientos de adquisición de la Regulación 5000.2-R del Departamento de Defensa y proporciona un medio coherente para evaluar los riesgos.</w:t>
      </w:r>
    </w:p>
    <w:p w14:paraId="27AB6DAD" w14:textId="6E89FC13" w:rsidR="00057642" w:rsidRPr="00890E11" w:rsidRDefault="00057642" w:rsidP="00E572E0">
      <w:pPr>
        <w:pStyle w:val="Textoindependiente"/>
        <w:ind w:firstLine="0"/>
        <w:rPr>
          <w:spacing w:val="0"/>
          <w:lang w:val="es-MX"/>
        </w:rPr>
      </w:pPr>
      <w:r w:rsidRPr="00890E11">
        <w:rPr>
          <w:spacing w:val="0"/>
          <w:lang w:val="es-MX"/>
        </w:rPr>
        <w:t>Con lo antes mencionado</w:t>
      </w:r>
      <w:r w:rsidR="0037060C" w:rsidRPr="00890E11">
        <w:rPr>
          <w:spacing w:val="0"/>
          <w:lang w:val="es-MX"/>
        </w:rPr>
        <w:t>,</w:t>
      </w:r>
      <w:r w:rsidRPr="00890E11">
        <w:rPr>
          <w:spacing w:val="0"/>
          <w:lang w:val="es-MX"/>
        </w:rPr>
        <w:t xml:space="preserve"> se p</w:t>
      </w:r>
      <w:r w:rsidR="0037060C" w:rsidRPr="00890E11">
        <w:rPr>
          <w:spacing w:val="0"/>
          <w:lang w:val="es-MX"/>
        </w:rPr>
        <w:t xml:space="preserve">odría afirmar que </w:t>
      </w:r>
      <w:r w:rsidR="00490861">
        <w:rPr>
          <w:spacing w:val="0"/>
          <w:lang w:val="es-MX"/>
        </w:rPr>
        <w:t>el</w:t>
      </w:r>
      <w:r w:rsidR="0037060C" w:rsidRPr="00890E11">
        <w:rPr>
          <w:spacing w:val="0"/>
          <w:lang w:val="es-MX"/>
        </w:rPr>
        <w:t xml:space="preserve"> </w:t>
      </w:r>
      <w:r w:rsidR="007A18B2">
        <w:rPr>
          <w:spacing w:val="0"/>
          <w:lang w:val="es-MX"/>
        </w:rPr>
        <w:t>estándar</w:t>
      </w:r>
      <w:r w:rsidR="0037060C" w:rsidRPr="00890E11">
        <w:rPr>
          <w:spacing w:val="0"/>
          <w:lang w:val="es-MX"/>
        </w:rPr>
        <w:t xml:space="preserve"> más utilizado en </w:t>
      </w:r>
      <w:r w:rsidR="00570CDC" w:rsidRPr="00890E11">
        <w:rPr>
          <w:spacing w:val="0"/>
          <w:lang w:val="es-MX"/>
        </w:rPr>
        <w:t xml:space="preserve">los artículos analizados </w:t>
      </w:r>
      <w:r w:rsidR="00490861">
        <w:rPr>
          <w:spacing w:val="0"/>
          <w:lang w:val="es-MX"/>
        </w:rPr>
        <w:t>es</w:t>
      </w:r>
      <w:r w:rsidR="00570CDC" w:rsidRPr="00890E11">
        <w:rPr>
          <w:spacing w:val="0"/>
          <w:lang w:val="es-MX"/>
        </w:rPr>
        <w:t xml:space="preserve"> NLP </w:t>
      </w:r>
      <w:r w:rsidR="00FE5BD0" w:rsidRPr="00890E11">
        <w:rPr>
          <w:spacing w:val="0"/>
          <w:lang w:val="es-MX"/>
        </w:rPr>
        <w:t>que</w:t>
      </w:r>
      <w:r w:rsidR="00570CDC" w:rsidRPr="00890E11">
        <w:rPr>
          <w:spacing w:val="0"/>
          <w:lang w:val="es-MX"/>
        </w:rPr>
        <w:t xml:space="preserve"> se </w:t>
      </w:r>
      <w:r w:rsidR="00821ADC" w:rsidRPr="00890E11">
        <w:rPr>
          <w:spacing w:val="0"/>
          <w:lang w:val="es-MX"/>
        </w:rPr>
        <w:t>de</w:t>
      </w:r>
      <w:r w:rsidR="00CF2F20" w:rsidRPr="00890E11">
        <w:rPr>
          <w:spacing w:val="0"/>
          <w:lang w:val="es-MX"/>
        </w:rPr>
        <w:t>scriben</w:t>
      </w:r>
      <w:r w:rsidR="00821ADC" w:rsidRPr="00890E11">
        <w:rPr>
          <w:spacing w:val="0"/>
          <w:lang w:val="es-MX"/>
        </w:rPr>
        <w:t xml:space="preserve"> en </w:t>
      </w:r>
      <w:r w:rsidR="00821ADC" w:rsidRPr="00890E11">
        <w:rPr>
          <w:spacing w:val="0"/>
          <w:lang w:val="es-MX"/>
        </w:rPr>
        <w:fldChar w:fldCharType="begin" w:fldLock="1"/>
      </w:r>
      <w:r w:rsidR="00821ADC" w:rsidRPr="00890E11">
        <w:rPr>
          <w:spacing w:val="0"/>
          <w:lang w:val="es-MX"/>
        </w:rPr>
        <w:instrText>ADDIN CSL_CITATION {"citationItems":[{"id":"ITEM-1","itemData":{"DOI":"10.1016/j.jss.2017.12.028","ISSN":"01641212","abstract":"In order to make a software project succeed, it is necessary to determine the requirements for systems and to document them in a suitable manner. Many ways for requirements elicitation have been discussed. One way is to gather requirements with crowdsourcing methods, which has been discussed for years and is called crowdsourcing requirements engineering. User requests forums in open source communities, where users can propose their expected features of a software product, are common examples of platforms for gathering requirements from the crowd. Requirements collected from these platforms are often informal text descriptions and we name them user requests. In order to transform user requests into structured software requirements, it is better to know the class of requirements that each request belongs to so that each request can be rewritten according to corresponding requirement templates. In this paper, we propose an effective classification methodology by employing both project-specific and non-project-specific keywords and machine learning algorithms. The proposed strategy does well in achieving high classification accuracy by using keywords as features, reducing considerable manual efforts in building machine learning based classifiers, and having stable performance in finding minority classes no matter how few instances they have.","author":[{"dropping-particle":"","family":"Li","given":"Chuanyi","non-dropping-particle":"","parse-names":false,"suffix":""},{"dropping-particle":"","family":"Huang","given":"Liguo","non-dropping-particle":"","parse-names":false,"suffix":""},{"dropping-particle":"","family":"Ge","given":"Jidong","non-dropping-particle":"","parse-names":false,"suffix":""},{"dropping-particle":"","family":"Luo","given":"Bin","non-dropping-particle":"","parse-names":false,"suffix":""},{"dropping-particle":"","family":"Ng","given":"Vincent","non-dropping-particle":"","parse-names":false,"suffix":""}],"container-title":"Journal of Systems and Software","id":"ITEM-1","issued":{"date-parts":[["2018","4","1"]]},"page":"108-123","publisher":"Elsevier Inc.","title":"Automatically classifying user requests in crowdsourcing requirements engineering","type":"article-journal","volume":"138"},"uris":["http://www.mendeley.com/documents/?uuid=403deac5-dcd6-3070-8788-adb20ccec84f"]}],"mendeley":{"formattedCitation":"[44]","plainTextFormattedCitation":"[44]","previouslyFormattedCitation":"[44]"},"properties":{"noteIndex":0},"schema":"https://github.com/citation-style-language/schema/raw/master/csl-citation.json"}</w:instrText>
      </w:r>
      <w:r w:rsidR="00821ADC" w:rsidRPr="00890E11">
        <w:rPr>
          <w:spacing w:val="0"/>
          <w:lang w:val="es-MX"/>
        </w:rPr>
        <w:fldChar w:fldCharType="separate"/>
      </w:r>
      <w:r w:rsidR="00821ADC" w:rsidRPr="00890E11">
        <w:rPr>
          <w:spacing w:val="0"/>
          <w:lang w:val="es-MX"/>
        </w:rPr>
        <w:t>[44]</w:t>
      </w:r>
      <w:r w:rsidR="00821ADC" w:rsidRPr="00890E11">
        <w:rPr>
          <w:spacing w:val="0"/>
          <w:lang w:val="es-MX"/>
        </w:rPr>
        <w:fldChar w:fldCharType="end"/>
      </w:r>
      <w:r w:rsidR="00821ADC" w:rsidRPr="00890E11">
        <w:rPr>
          <w:spacing w:val="0"/>
          <w:lang w:val="es-MX"/>
        </w:rPr>
        <w:fldChar w:fldCharType="begin" w:fldLock="1"/>
      </w:r>
      <w:r w:rsidR="00821ADC" w:rsidRPr="00890E11">
        <w:rPr>
          <w:spacing w:val="0"/>
          <w:lang w:val="es-MX"/>
        </w:rPr>
        <w:instrText>ADDIN CSL_CITATION {"citationItems":[{"id":"ITEM-1","itemData":{"DOI":"10.1109/RE.2017.78","ISBN":"9781538631911","abstract":"The area of Traffic Management (TM) is characterized by uncertainty, complexity, and imprecision. The complexity of software systems in the TM domain which contributes to a more challenging Requirements Engineering (RE) job mainly stems from the diversity of stakeholders and complexity of requirements elicitation in this domain. This work brings an interactive solution for exploring functional and non-functional requirements of software-reliant systems in the area of traffic management. We prototyped the RETTA tool which leverages the wisdom of the crowd and combines it with machine learning approaches such as Natural Language Processing and Naïve Bayes to help with the requirements elicitation and classification task in the TM domain. This bridges the gap among stakeholders from both areas of software development and transportation engineering. The RETTA prototype is mainly designed for requirements engineers and software developers in the area of TM and can be used on Android-based devices.","author":[{"dropping-particle":"","family":"Noaeen","given":"Mohammad","non-dropping-particle":"","parse-names":false,"suffix":""},{"dropping-particle":"","family":"Abad","given":"Zahra Shakeri Hossein","non-dropping-particle":"","parse-names":false,"suffix":""},{"dropping-particle":"","family":"Far","given":"Behrouz Homayoun","non-dropping-particle":"","parse-names":false,"suffix":""}],"container-title":"Proceedings - 2017 IEEE 25th International Requirements Engineering Conference, RE 2017","id":"ITEM-1","issued":{"date-parts":[["2017","9","22"]]},"page":"450-451","publisher":"Institute of Electrical and Electronics Engineers Inc.","title":"Let's Hear it from RETTA: A Requirements Elicitation Tool for TrAffic Management Systems","type":"paper-conference"},"uris":["http://www.mendeley.com/documents/?uuid=60f08b16-1cd4-3bb2-b0c3-2b54e710bb15"]}],"mendeley":{"formattedCitation":"[12]","plainTextFormattedCitation":"[12]","previouslyFormattedCitation":"[12]"},"properties":{"noteIndex":0},"schema":"https://github.com/citation-style-language/schema/raw/master/csl-citation.json"}</w:instrText>
      </w:r>
      <w:r w:rsidR="00821ADC" w:rsidRPr="00890E11">
        <w:rPr>
          <w:spacing w:val="0"/>
          <w:lang w:val="es-MX"/>
        </w:rPr>
        <w:fldChar w:fldCharType="separate"/>
      </w:r>
      <w:r w:rsidR="00821ADC" w:rsidRPr="00890E11">
        <w:rPr>
          <w:spacing w:val="0"/>
          <w:lang w:val="es-MX"/>
        </w:rPr>
        <w:t>[12]</w:t>
      </w:r>
      <w:r w:rsidR="00821ADC" w:rsidRPr="00890E11">
        <w:rPr>
          <w:spacing w:val="0"/>
          <w:lang w:val="es-MX"/>
        </w:rPr>
        <w:fldChar w:fldCharType="end"/>
      </w:r>
      <w:r w:rsidR="00821ADC" w:rsidRPr="00890E11">
        <w:rPr>
          <w:spacing w:val="0"/>
          <w:lang w:val="es-MX"/>
        </w:rPr>
        <w:t>.</w:t>
      </w:r>
    </w:p>
    <w:p w14:paraId="5D330C86" w14:textId="259BFF4C" w:rsidR="00E61FC0" w:rsidRPr="00AE4E15" w:rsidRDefault="00715C00" w:rsidP="00AE4E15">
      <w:pPr>
        <w:pStyle w:val="Ttulo11"/>
        <w:numPr>
          <w:ilvl w:val="0"/>
          <w:numId w:val="40"/>
        </w:numPr>
        <w:ind w:left="426" w:hanging="142"/>
        <w:rPr>
          <w:b/>
          <w:bCs/>
          <w:lang w:val="es-MX"/>
        </w:rPr>
      </w:pPr>
      <w:r w:rsidRPr="00AE4E15">
        <w:rPr>
          <w:rStyle w:val="hps"/>
          <w:b/>
          <w:bCs/>
          <w:lang w:val="es-ES"/>
        </w:rPr>
        <w:t>Conclusiones</w:t>
      </w:r>
    </w:p>
    <w:p w14:paraId="70767796" w14:textId="29E0F574" w:rsidR="007F5561" w:rsidRPr="007F5561" w:rsidRDefault="00C87444" w:rsidP="00AE4E15">
      <w:pPr>
        <w:pStyle w:val="Textoindependiente"/>
        <w:ind w:firstLine="0"/>
        <w:rPr>
          <w:rFonts w:eastAsia="Times New Roman"/>
          <w:color w:val="000000"/>
          <w:lang w:val="es-EC"/>
        </w:rPr>
      </w:pPr>
      <w:r>
        <w:rPr>
          <w:rFonts w:eastAsia="Times New Roman"/>
          <w:color w:val="000000"/>
          <w:lang w:val="es-EC"/>
        </w:rPr>
        <w:t>Al finalizar</w:t>
      </w:r>
      <w:r w:rsidR="00CB49B4">
        <w:rPr>
          <w:rFonts w:eastAsia="Times New Roman"/>
          <w:color w:val="000000"/>
          <w:lang w:val="es-EC"/>
        </w:rPr>
        <w:t xml:space="preserve"> la SRL se concluye que d</w:t>
      </w:r>
      <w:r w:rsidR="0073396F">
        <w:rPr>
          <w:rFonts w:eastAsia="Times New Roman"/>
          <w:color w:val="000000"/>
          <w:lang w:val="es-EC"/>
        </w:rPr>
        <w:t>e los</w:t>
      </w:r>
      <w:r w:rsidR="0020406E" w:rsidRPr="0020406E">
        <w:rPr>
          <w:rFonts w:eastAsia="Times New Roman"/>
          <w:color w:val="000000"/>
          <w:lang w:val="es-EC"/>
        </w:rPr>
        <w:t xml:space="preserve"> </w:t>
      </w:r>
      <w:r w:rsidR="00014125">
        <w:rPr>
          <w:rFonts w:eastAsia="Times New Roman"/>
          <w:color w:val="000000"/>
          <w:lang w:val="es-EC"/>
        </w:rPr>
        <w:t>38</w:t>
      </w:r>
      <w:r w:rsidR="0020406E" w:rsidRPr="0020406E">
        <w:rPr>
          <w:rFonts w:eastAsia="Times New Roman"/>
          <w:color w:val="000000"/>
          <w:lang w:val="es-EC"/>
        </w:rPr>
        <w:t xml:space="preserve"> artículos </w:t>
      </w:r>
      <w:r w:rsidR="00156C63">
        <w:rPr>
          <w:rFonts w:eastAsia="Times New Roman"/>
          <w:color w:val="000000"/>
          <w:lang w:val="es-EC"/>
        </w:rPr>
        <w:t>seleccionados</w:t>
      </w:r>
      <w:r w:rsidR="0020406E" w:rsidRPr="0020406E">
        <w:rPr>
          <w:rFonts w:eastAsia="Times New Roman"/>
          <w:color w:val="000000"/>
          <w:lang w:val="es-EC"/>
        </w:rPr>
        <w:t xml:space="preserve"> </w:t>
      </w:r>
      <w:r w:rsidR="003944BE">
        <w:rPr>
          <w:rFonts w:eastAsia="Times New Roman"/>
          <w:color w:val="000000"/>
          <w:lang w:val="es-EC"/>
        </w:rPr>
        <w:t xml:space="preserve">los </w:t>
      </w:r>
      <w:r w:rsidR="0020406E" w:rsidRPr="0020406E">
        <w:rPr>
          <w:rFonts w:eastAsia="Times New Roman"/>
          <w:color w:val="000000"/>
          <w:lang w:val="es-EC"/>
        </w:rPr>
        <w:t>resultados muestran que existen diversos tipos de metodologías</w:t>
      </w:r>
      <w:r w:rsidR="009B4174">
        <w:rPr>
          <w:rFonts w:eastAsia="Times New Roman"/>
          <w:color w:val="000000"/>
          <w:lang w:val="es-EC"/>
        </w:rPr>
        <w:t xml:space="preserve"> para obtención de requisitos</w:t>
      </w:r>
      <w:r w:rsidR="0020406E" w:rsidRPr="0020406E">
        <w:rPr>
          <w:rFonts w:eastAsia="Times New Roman"/>
          <w:color w:val="000000"/>
          <w:lang w:val="es-EC"/>
        </w:rPr>
        <w:t xml:space="preserve">, pero la más utilizada </w:t>
      </w:r>
      <w:r w:rsidR="007F5561">
        <w:rPr>
          <w:rFonts w:eastAsia="Times New Roman"/>
          <w:color w:val="000000"/>
          <w:lang w:val="es-EC"/>
        </w:rPr>
        <w:t xml:space="preserve">es </w:t>
      </w:r>
      <w:r w:rsidR="009B4174" w:rsidRPr="009B4174">
        <w:rPr>
          <w:rFonts w:eastAsia="Times New Roman"/>
          <w:color w:val="000000"/>
          <w:lang w:val="es-EC"/>
        </w:rPr>
        <w:t xml:space="preserve">Crowdsourcing </w:t>
      </w:r>
      <w:r w:rsidR="0020406E" w:rsidRPr="0020406E">
        <w:rPr>
          <w:rFonts w:eastAsia="Times New Roman"/>
          <w:color w:val="000000"/>
          <w:lang w:val="es-EC"/>
        </w:rPr>
        <w:t xml:space="preserve">la cual se </w:t>
      </w:r>
      <w:r w:rsidR="003B28EF">
        <w:rPr>
          <w:rFonts w:eastAsia="Times New Roman"/>
          <w:color w:val="000000"/>
          <w:lang w:val="es-EC"/>
        </w:rPr>
        <w:t>centra</w:t>
      </w:r>
      <w:r w:rsidR="00FA74AE">
        <w:rPr>
          <w:rFonts w:eastAsia="Times New Roman"/>
          <w:color w:val="000000"/>
          <w:lang w:val="es-EC"/>
        </w:rPr>
        <w:t xml:space="preserve"> </w:t>
      </w:r>
      <w:r w:rsidR="003B28EF">
        <w:rPr>
          <w:rFonts w:eastAsia="Times New Roman"/>
          <w:color w:val="000000"/>
          <w:lang w:val="es-EC"/>
        </w:rPr>
        <w:t>en</w:t>
      </w:r>
      <w:r w:rsidR="00FA74AE">
        <w:rPr>
          <w:rFonts w:eastAsia="Times New Roman"/>
          <w:color w:val="000000"/>
          <w:lang w:val="es-EC"/>
        </w:rPr>
        <w:t xml:space="preserve"> la participación de los usuarios</w:t>
      </w:r>
      <w:r w:rsidR="0020406E" w:rsidRPr="0020406E">
        <w:rPr>
          <w:rFonts w:eastAsia="Times New Roman"/>
          <w:color w:val="000000"/>
          <w:lang w:val="es-EC"/>
        </w:rPr>
        <w:t xml:space="preserve"> </w:t>
      </w:r>
      <w:r w:rsidR="003B28EF">
        <w:rPr>
          <w:rFonts w:eastAsia="Times New Roman"/>
          <w:color w:val="000000"/>
          <w:lang w:val="es-EC"/>
        </w:rPr>
        <w:t xml:space="preserve">mediante </w:t>
      </w:r>
      <w:r w:rsidR="00E47EE6">
        <w:rPr>
          <w:rFonts w:eastAsia="Times New Roman"/>
          <w:color w:val="000000"/>
          <w:lang w:val="es-EC"/>
        </w:rPr>
        <w:t>tres</w:t>
      </w:r>
      <w:r w:rsidR="0020406E" w:rsidRPr="0020406E">
        <w:rPr>
          <w:rFonts w:eastAsia="Times New Roman"/>
          <w:color w:val="000000"/>
          <w:lang w:val="es-EC"/>
        </w:rPr>
        <w:t xml:space="preserve"> fases</w:t>
      </w:r>
      <w:r w:rsidR="00DC2D49">
        <w:rPr>
          <w:rFonts w:eastAsia="Times New Roman"/>
          <w:color w:val="000000"/>
          <w:lang w:val="es-EC"/>
        </w:rPr>
        <w:t xml:space="preserve">: Recopilación de información, Procesar datos, Aplicar un modelo computacional </w:t>
      </w:r>
      <w:r w:rsidR="0020406E" w:rsidRPr="0020406E">
        <w:rPr>
          <w:rFonts w:eastAsia="Times New Roman"/>
          <w:color w:val="000000"/>
          <w:lang w:val="es-EC"/>
        </w:rPr>
        <w:t>con sus respectivos procesos bien definidos</w:t>
      </w:r>
      <w:r w:rsidR="00DC2D49">
        <w:rPr>
          <w:rFonts w:eastAsia="Times New Roman"/>
          <w:color w:val="000000"/>
          <w:lang w:val="es-EC"/>
        </w:rPr>
        <w:t>, además utiliza técnicas como la entrevista, encuestas</w:t>
      </w:r>
      <w:r w:rsidR="002C63DE">
        <w:rPr>
          <w:rFonts w:eastAsia="Times New Roman"/>
          <w:color w:val="000000"/>
          <w:lang w:val="es-EC"/>
        </w:rPr>
        <w:t xml:space="preserve"> y foros los cuales le permiten a los usuarios participar de manera voluntaria y masiva en la toma de decisiones, aportar ideas y contenido</w:t>
      </w:r>
      <w:r w:rsidR="004C4D39">
        <w:rPr>
          <w:lang w:val="es-ES"/>
        </w:rPr>
        <w:t>.</w:t>
      </w:r>
      <w:r w:rsidR="00431D08">
        <w:rPr>
          <w:lang w:val="es-ES"/>
        </w:rPr>
        <w:t xml:space="preserve"> </w:t>
      </w:r>
      <w:r w:rsidR="0020406E" w:rsidRPr="0020406E">
        <w:rPr>
          <w:rFonts w:eastAsia="Times New Roman"/>
          <w:color w:val="000000"/>
          <w:lang w:val="es-EC"/>
        </w:rPr>
        <w:t xml:space="preserve">Si bien la revisión muestra que hay un gran número de estudios relacionados </w:t>
      </w:r>
      <w:r w:rsidR="006B4D2E">
        <w:rPr>
          <w:rFonts w:eastAsia="Times New Roman"/>
          <w:color w:val="000000"/>
          <w:lang w:val="es-EC"/>
        </w:rPr>
        <w:t xml:space="preserve">la elicitación de requisitos, </w:t>
      </w:r>
      <w:r w:rsidR="0020406E" w:rsidRPr="0020406E">
        <w:rPr>
          <w:rFonts w:eastAsia="Times New Roman"/>
          <w:color w:val="000000"/>
          <w:lang w:val="es-EC"/>
        </w:rPr>
        <w:t xml:space="preserve">en los que se utilizan </w:t>
      </w:r>
      <w:r w:rsidR="00447B9E">
        <w:rPr>
          <w:rFonts w:eastAsia="Times New Roman"/>
          <w:color w:val="000000"/>
          <w:lang w:val="es-EC"/>
        </w:rPr>
        <w:t xml:space="preserve">varias técnicas </w:t>
      </w:r>
      <w:r w:rsidR="0020406E" w:rsidRPr="0020406E">
        <w:rPr>
          <w:rFonts w:eastAsia="Times New Roman"/>
          <w:color w:val="000000"/>
          <w:lang w:val="es-EC"/>
        </w:rPr>
        <w:t xml:space="preserve">para la extracción </w:t>
      </w:r>
      <w:r w:rsidR="00447B9E">
        <w:rPr>
          <w:rFonts w:eastAsia="Times New Roman"/>
          <w:color w:val="000000"/>
          <w:lang w:val="es-EC"/>
        </w:rPr>
        <w:t xml:space="preserve">de </w:t>
      </w:r>
      <w:r w:rsidR="0020406E" w:rsidRPr="0020406E">
        <w:rPr>
          <w:rFonts w:eastAsia="Times New Roman"/>
          <w:color w:val="000000"/>
          <w:lang w:val="es-EC"/>
        </w:rPr>
        <w:t>información concreta</w:t>
      </w:r>
      <w:r w:rsidR="00447B9E">
        <w:rPr>
          <w:rFonts w:eastAsia="Times New Roman"/>
          <w:color w:val="000000"/>
          <w:lang w:val="es-EC"/>
        </w:rPr>
        <w:t xml:space="preserve"> y </w:t>
      </w:r>
      <w:r w:rsidR="001F10AB">
        <w:rPr>
          <w:rFonts w:eastAsia="Times New Roman"/>
          <w:color w:val="000000"/>
          <w:lang w:val="es-EC"/>
        </w:rPr>
        <w:t>poder definir los requisitos</w:t>
      </w:r>
      <w:r w:rsidR="0020406E" w:rsidRPr="0020406E">
        <w:rPr>
          <w:rFonts w:eastAsia="Times New Roman"/>
          <w:color w:val="000000"/>
          <w:lang w:val="es-EC"/>
        </w:rPr>
        <w:t>,</w:t>
      </w:r>
      <w:r w:rsidR="00C84C00">
        <w:rPr>
          <w:rFonts w:eastAsia="Times New Roman"/>
          <w:color w:val="000000"/>
          <w:lang w:val="es-EC"/>
        </w:rPr>
        <w:t xml:space="preserve"> bajo estándares que ayudan a </w:t>
      </w:r>
      <w:r w:rsidR="00B97BFB">
        <w:rPr>
          <w:rFonts w:eastAsia="Times New Roman"/>
          <w:color w:val="000000"/>
          <w:lang w:val="es-EC"/>
        </w:rPr>
        <w:t>mantener la estructura de la metodología</w:t>
      </w:r>
      <w:r w:rsidR="0020406E">
        <w:rPr>
          <w:rFonts w:eastAsia="Times New Roman"/>
          <w:color w:val="000000"/>
          <w:lang w:val="es-EC"/>
        </w:rPr>
        <w:t>.</w:t>
      </w:r>
      <w:r w:rsidR="00431D08">
        <w:rPr>
          <w:lang w:val="es-ES"/>
        </w:rPr>
        <w:t xml:space="preserve"> </w:t>
      </w:r>
      <w:r w:rsidR="00FF2D35">
        <w:rPr>
          <w:lang w:val="es-ES"/>
        </w:rPr>
        <w:t xml:space="preserve">Por último, </w:t>
      </w:r>
      <w:r w:rsidR="00B97BFB">
        <w:rPr>
          <w:rFonts w:eastAsia="Times New Roman"/>
          <w:color w:val="000000"/>
          <w:lang w:val="es-EC"/>
        </w:rPr>
        <w:t>la elicitación de requisitos</w:t>
      </w:r>
      <w:r w:rsidR="00CF2F14">
        <w:rPr>
          <w:rFonts w:eastAsia="Times New Roman"/>
          <w:color w:val="000000"/>
          <w:lang w:val="es-EC"/>
        </w:rPr>
        <w:t xml:space="preserve">, es muy importante para obtener un producto de calidad y con éxitos, </w:t>
      </w:r>
      <w:r w:rsidR="0020406E" w:rsidRPr="0020406E">
        <w:rPr>
          <w:rFonts w:eastAsia="Times New Roman"/>
          <w:color w:val="000000"/>
          <w:lang w:val="es-EC"/>
        </w:rPr>
        <w:t xml:space="preserve">por lo cual este documento puede ser un medio que permita entender las </w:t>
      </w:r>
      <w:r w:rsidR="00574CD5">
        <w:rPr>
          <w:rFonts w:eastAsia="Times New Roman"/>
          <w:color w:val="000000"/>
          <w:lang w:val="es-EC"/>
        </w:rPr>
        <w:t>técnicas</w:t>
      </w:r>
      <w:r w:rsidR="0020406E" w:rsidRPr="0020406E">
        <w:rPr>
          <w:rFonts w:eastAsia="Times New Roman"/>
          <w:color w:val="000000"/>
          <w:lang w:val="es-EC"/>
        </w:rPr>
        <w:t xml:space="preserve"> y metodologías utilizadas en esta área</w:t>
      </w:r>
      <w:r w:rsidR="0020406E">
        <w:rPr>
          <w:rFonts w:eastAsia="Times New Roman"/>
          <w:color w:val="000000"/>
          <w:lang w:val="es-EC"/>
        </w:rPr>
        <w:t>.</w:t>
      </w:r>
    </w:p>
    <w:p w14:paraId="69175D1E" w14:textId="0E1EC61F" w:rsidR="00ED13D6" w:rsidRPr="00B50323" w:rsidRDefault="00C77151" w:rsidP="009330F2">
      <w:pPr>
        <w:pStyle w:val="Ttulo51"/>
        <w:numPr>
          <w:ilvl w:val="0"/>
          <w:numId w:val="40"/>
        </w:numPr>
        <w:ind w:left="426" w:hanging="154"/>
        <w:rPr>
          <w:b/>
          <w:bCs/>
          <w:lang w:val="es-ES_tradnl"/>
        </w:rPr>
      </w:pPr>
      <w:r w:rsidRPr="00B50323">
        <w:rPr>
          <w:b/>
          <w:bCs/>
          <w:lang w:val="es-ES_tradnl"/>
        </w:rPr>
        <w:t>Referências Bibliográfica</w:t>
      </w:r>
    </w:p>
    <w:p w14:paraId="73A9DA13" w14:textId="25367135" w:rsidR="003F7AFD" w:rsidRPr="003F7AFD" w:rsidRDefault="00115E1B" w:rsidP="00B8072E">
      <w:pPr>
        <w:widowControl w:val="0"/>
        <w:autoSpaceDE w:val="0"/>
        <w:autoSpaceDN w:val="0"/>
        <w:adjustRightInd w:val="0"/>
        <w:ind w:left="640" w:hanging="640"/>
        <w:jc w:val="both"/>
        <w:rPr>
          <w:noProof/>
          <w:szCs w:val="24"/>
        </w:rPr>
      </w:pPr>
      <w:r>
        <w:rPr>
          <w:lang w:val="es-ES_tradnl"/>
        </w:rPr>
        <w:fldChar w:fldCharType="begin" w:fldLock="1"/>
      </w:r>
      <w:r w:rsidRPr="005F7E93">
        <w:instrText xml:space="preserve">ADDIN Mendeley Bibliography CSL_BIBLIOGRAPHY </w:instrText>
      </w:r>
      <w:r>
        <w:rPr>
          <w:lang w:val="es-ES_tradnl"/>
        </w:rPr>
        <w:fldChar w:fldCharType="separate"/>
      </w:r>
      <w:r w:rsidR="003F7AFD" w:rsidRPr="003F7AFD">
        <w:rPr>
          <w:noProof/>
          <w:szCs w:val="24"/>
        </w:rPr>
        <w:t>[1]</w:t>
      </w:r>
      <w:r w:rsidR="003F7AFD" w:rsidRPr="003F7AFD">
        <w:rPr>
          <w:noProof/>
          <w:szCs w:val="24"/>
        </w:rPr>
        <w:tab/>
        <w:t xml:space="preserve">W. Puarungroj, N. Boonsirisumpun, S. Phromkhot, and N. Puarungroj, “Dealing with Change in Software </w:t>
      </w:r>
      <w:r w:rsidR="003F7AFD" w:rsidRPr="003F7AFD">
        <w:rPr>
          <w:noProof/>
          <w:szCs w:val="24"/>
        </w:rPr>
        <w:lastRenderedPageBreak/>
        <w:t>Development: A Challenge for Requirements Engineering,” Jan. 2019, doi: 10.1109/TIMES-iCON.2018.8621784.</w:t>
      </w:r>
    </w:p>
    <w:p w14:paraId="561FFA3F" w14:textId="77777777" w:rsidR="003F7AFD" w:rsidRPr="003F7AFD" w:rsidRDefault="003F7AFD" w:rsidP="00B8072E">
      <w:pPr>
        <w:widowControl w:val="0"/>
        <w:autoSpaceDE w:val="0"/>
        <w:autoSpaceDN w:val="0"/>
        <w:adjustRightInd w:val="0"/>
        <w:ind w:left="640" w:hanging="640"/>
        <w:jc w:val="both"/>
        <w:rPr>
          <w:noProof/>
          <w:szCs w:val="24"/>
        </w:rPr>
      </w:pPr>
      <w:r w:rsidRPr="00432F76">
        <w:rPr>
          <w:noProof/>
          <w:szCs w:val="24"/>
          <w:lang w:val="es-MX"/>
        </w:rPr>
        <w:t>[2]</w:t>
      </w:r>
      <w:r w:rsidRPr="00432F76">
        <w:rPr>
          <w:noProof/>
          <w:szCs w:val="24"/>
          <w:lang w:val="es-MX"/>
        </w:rPr>
        <w:tab/>
        <w:t xml:space="preserve">R. S. Pressman, </w:t>
      </w:r>
      <w:r w:rsidRPr="00432F76">
        <w:rPr>
          <w:i/>
          <w:iCs/>
          <w:noProof/>
          <w:szCs w:val="24"/>
          <w:lang w:val="es-MX"/>
        </w:rPr>
        <w:t xml:space="preserve">Ingenieria del Software. </w:t>
      </w:r>
      <w:r w:rsidRPr="003F7AFD">
        <w:rPr>
          <w:i/>
          <w:iCs/>
          <w:noProof/>
          <w:szCs w:val="24"/>
        </w:rPr>
        <w:t>Un Enfoque Practico</w:t>
      </w:r>
      <w:r w:rsidRPr="003F7AFD">
        <w:rPr>
          <w:noProof/>
          <w:szCs w:val="24"/>
        </w:rPr>
        <w:t>. 2010.</w:t>
      </w:r>
    </w:p>
    <w:p w14:paraId="23D019BB"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w:t>
      </w:r>
      <w:r w:rsidRPr="003F7AFD">
        <w:rPr>
          <w:noProof/>
          <w:szCs w:val="24"/>
        </w:rPr>
        <w:tab/>
        <w:t xml:space="preserve">J. Camacho, K. Campos, P. Cedillo, B. Coronel, and A. Bermeo, “Forensics Analysis on Mobile Devices:A Systematic Mapping Study,” in </w:t>
      </w:r>
      <w:r w:rsidRPr="003F7AFD">
        <w:rPr>
          <w:i/>
          <w:iCs/>
          <w:noProof/>
          <w:szCs w:val="24"/>
        </w:rPr>
        <w:t>Advances in Intelligent Systems and Computing</w:t>
      </w:r>
      <w:r w:rsidRPr="003F7AFD">
        <w:rPr>
          <w:noProof/>
          <w:szCs w:val="24"/>
        </w:rPr>
        <w:t>, Nov. 2019, vol. 884, pp. 57–72, doi: 10.1007/978-3-030-02828-2_5.</w:t>
      </w:r>
    </w:p>
    <w:p w14:paraId="0177E26B"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[4]</w:t>
      </w:r>
      <w:r w:rsidRPr="003F7AFD">
        <w:rPr>
          <w:noProof/>
          <w:szCs w:val="24"/>
        </w:rPr>
        <w:tab/>
        <w:t xml:space="preserve">B. A. Kitchenham, D. Budgen, and O. Pearl Brereton, “Using mapping studies as the basis for further research - A participant-observer case study,” </w:t>
      </w:r>
      <w:r w:rsidRPr="003F7AFD">
        <w:rPr>
          <w:i/>
          <w:iCs/>
          <w:noProof/>
          <w:szCs w:val="24"/>
        </w:rPr>
        <w:t>Inf. Softw. Technol.</w:t>
      </w:r>
      <w:r w:rsidRPr="003F7AFD">
        <w:rPr>
          <w:noProof/>
          <w:szCs w:val="24"/>
        </w:rPr>
        <w:t>, vol. 53, no. 6, pp. 638–651, Jun. 2011, doi: 10.1016/j.infsof.2010.12.011.</w:t>
      </w:r>
    </w:p>
    <w:p w14:paraId="6F35E149"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[5]</w:t>
      </w:r>
      <w:r w:rsidRPr="003F7AFD">
        <w:rPr>
          <w:noProof/>
          <w:szCs w:val="24"/>
        </w:rPr>
        <w:tab/>
        <w:t xml:space="preserve">P. Brereton, B. A. Kitchenham, D. Budgen, M. Turner, and M. Khalil, “Lessons from applying the systematic literature review process within the software engineering domain,” </w:t>
      </w:r>
      <w:r w:rsidRPr="003F7AFD">
        <w:rPr>
          <w:i/>
          <w:iCs/>
          <w:noProof/>
          <w:szCs w:val="24"/>
        </w:rPr>
        <w:t>J. Syst. Softw.</w:t>
      </w:r>
      <w:r w:rsidRPr="003F7AFD">
        <w:rPr>
          <w:noProof/>
          <w:szCs w:val="24"/>
        </w:rPr>
        <w:t>, vol. 80, no. 4, pp. 571–583, Apr. 2007, doi: 10.1016/j.jss.2006.07.009.</w:t>
      </w:r>
    </w:p>
    <w:p w14:paraId="01109321"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[6]</w:t>
      </w:r>
      <w:r w:rsidRPr="003F7AFD">
        <w:rPr>
          <w:noProof/>
          <w:szCs w:val="24"/>
        </w:rPr>
        <w:tab/>
        <w:t xml:space="preserve">I. Hydara, A. B. M. Sultan, H. Zulzalil, and N. Admodisastro, “Current state of research on cross-site scripting (XSS) - A systematic literature review,” </w:t>
      </w:r>
      <w:r w:rsidRPr="003F7AFD">
        <w:rPr>
          <w:i/>
          <w:iCs/>
          <w:noProof/>
          <w:szCs w:val="24"/>
        </w:rPr>
        <w:t>Information and Software Technology</w:t>
      </w:r>
      <w:r w:rsidRPr="003F7AFD">
        <w:rPr>
          <w:noProof/>
          <w:szCs w:val="24"/>
        </w:rPr>
        <w:t>, vol. 58. Elsevier, pp. 170–186, Feb. 01, 2015, doi: 10.1016/j.infsof.2014.07.010.</w:t>
      </w:r>
    </w:p>
    <w:p w14:paraId="73E8FD53"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[7]</w:t>
      </w:r>
      <w:r w:rsidRPr="003F7AFD">
        <w:rPr>
          <w:noProof/>
          <w:szCs w:val="24"/>
        </w:rPr>
        <w:tab/>
        <w:t xml:space="preserve">F. W. Neiva, J. M. N. David, R. Braga, and F. Campos, “Towards pragmatic interoperability to support collaboration: A systematic review and mapping of the literature,” </w:t>
      </w:r>
      <w:r w:rsidRPr="003F7AFD">
        <w:rPr>
          <w:i/>
          <w:iCs/>
          <w:noProof/>
          <w:szCs w:val="24"/>
        </w:rPr>
        <w:t>Inf. Softw. Technol.</w:t>
      </w:r>
      <w:r w:rsidRPr="003F7AFD">
        <w:rPr>
          <w:noProof/>
          <w:szCs w:val="24"/>
        </w:rPr>
        <w:t>, vol. 72, pp. 137–150, Apr. 2016, doi: 10.1016/j.infsof.2015.12.013.</w:t>
      </w:r>
    </w:p>
    <w:p w14:paraId="4C4B5D07"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[8]</w:t>
      </w:r>
      <w:r w:rsidRPr="003F7AFD">
        <w:rPr>
          <w:noProof/>
          <w:szCs w:val="24"/>
        </w:rPr>
        <w:tab/>
        <w:t xml:space="preserve">P. V. Torres-Carrion, C. S. Gonzalez-Gonzalez, S. Aciar, and G. Rodriguez-Morales, “Methodology for systematic literature review applied to engineering and education,” in </w:t>
      </w:r>
      <w:r w:rsidRPr="003F7AFD">
        <w:rPr>
          <w:i/>
          <w:iCs/>
          <w:noProof/>
          <w:szCs w:val="24"/>
        </w:rPr>
        <w:t>IEEE Global Engineering Education Conference, EDUCON</w:t>
      </w:r>
      <w:r w:rsidRPr="003F7AFD">
        <w:rPr>
          <w:noProof/>
          <w:szCs w:val="24"/>
        </w:rPr>
        <w:t>, May 2018, vol. 2018-April, pp. 1364–1373, doi: 10.1109/EDUCON.2018.8363388.</w:t>
      </w:r>
    </w:p>
    <w:p w14:paraId="023CAEF0"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[9]</w:t>
      </w:r>
      <w:r w:rsidRPr="003F7AFD">
        <w:rPr>
          <w:noProof/>
          <w:szCs w:val="24"/>
        </w:rPr>
        <w:tab/>
        <w:t xml:space="preserve">J. Iñiguez Banegas, R. Guamán Quinché, R. Figueroa Diaz, and F. Ajila Zaquinaula, “Revisión Sistemática de Literatura: Inyección SQL en Aplicaciones web   Systematic Literature Review: SQL Injection in Web Applications,” </w:t>
      </w:r>
      <w:r w:rsidRPr="003F7AFD">
        <w:rPr>
          <w:i/>
          <w:iCs/>
          <w:noProof/>
          <w:szCs w:val="24"/>
        </w:rPr>
        <w:t xml:space="preserve">Lat. Am. J. Comput. </w:t>
      </w:r>
      <w:r w:rsidRPr="00432F76">
        <w:rPr>
          <w:i/>
          <w:iCs/>
          <w:noProof/>
          <w:szCs w:val="24"/>
          <w:lang w:val="es-MX"/>
        </w:rPr>
        <w:t>Fac. Syst. Eng. Esc. Politécnica Nac. Quito-Ecuador</w:t>
      </w:r>
      <w:r w:rsidRPr="00432F76">
        <w:rPr>
          <w:noProof/>
          <w:szCs w:val="24"/>
          <w:lang w:val="es-MX"/>
        </w:rPr>
        <w:t xml:space="preserve">, vol. 3, no. 2, p. 8, 2016, [Online]. </w:t>
      </w:r>
      <w:r w:rsidRPr="003F7AFD">
        <w:rPr>
          <w:noProof/>
          <w:szCs w:val="24"/>
        </w:rPr>
        <w:t>Available: https://lajc.epn.edu.ec/index.php/LAJC/article/view/113/73.</w:t>
      </w:r>
    </w:p>
    <w:p w14:paraId="6D0FD50C"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[10]</w:t>
      </w:r>
      <w:r w:rsidRPr="003F7AFD">
        <w:rPr>
          <w:noProof/>
          <w:szCs w:val="24"/>
        </w:rPr>
        <w:tab/>
        <w:t xml:space="preserve">M. Petticrew and H. Roberts, </w:t>
      </w:r>
      <w:r w:rsidRPr="003F7AFD">
        <w:rPr>
          <w:i/>
          <w:iCs/>
          <w:noProof/>
          <w:szCs w:val="24"/>
        </w:rPr>
        <w:t>Systematic Reviews in the Social Sciences: A Practical Guide</w:t>
      </w:r>
      <w:r w:rsidRPr="003F7AFD">
        <w:rPr>
          <w:noProof/>
          <w:szCs w:val="24"/>
        </w:rPr>
        <w:t>. 2008.</w:t>
      </w:r>
    </w:p>
    <w:p w14:paraId="136D1F7B"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[11]</w:t>
      </w:r>
      <w:r w:rsidRPr="003F7AFD">
        <w:rPr>
          <w:noProof/>
          <w:szCs w:val="24"/>
        </w:rPr>
        <w:tab/>
        <w:t xml:space="preserve">B. Kitchenham and P. Brereton, “A systematic review of systematic review process research in software engineering,” </w:t>
      </w:r>
      <w:r w:rsidRPr="003F7AFD">
        <w:rPr>
          <w:i/>
          <w:iCs/>
          <w:noProof/>
          <w:szCs w:val="24"/>
        </w:rPr>
        <w:t>Inf. Softw. Technol.</w:t>
      </w:r>
      <w:r w:rsidRPr="003F7AFD">
        <w:rPr>
          <w:noProof/>
          <w:szCs w:val="24"/>
        </w:rPr>
        <w:t>, vol. 55, no. 12, pp. 2049–2075, 2013, doi: 10.1016/j.infsof.2013.07.010.</w:t>
      </w:r>
    </w:p>
    <w:p w14:paraId="5C5D6E4D"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[12]</w:t>
      </w:r>
      <w:r w:rsidRPr="003F7AFD">
        <w:rPr>
          <w:noProof/>
          <w:szCs w:val="24"/>
        </w:rPr>
        <w:tab/>
        <w:t xml:space="preserve">M. Noaeen, Z. S. H. Abad, and B. H. Far, “Let’s Hear it from RETTA: A Requirements Elicitation Tool for TrAffic Management Systems,” in </w:t>
      </w:r>
      <w:r w:rsidRPr="003F7AFD">
        <w:rPr>
          <w:i/>
          <w:iCs/>
          <w:noProof/>
          <w:szCs w:val="24"/>
        </w:rPr>
        <w:t>Proceedings - 2017 IEEE 25th International Requirements Engineering Conference, RE 2017</w:t>
      </w:r>
      <w:r w:rsidRPr="003F7AFD">
        <w:rPr>
          <w:noProof/>
          <w:szCs w:val="24"/>
        </w:rPr>
        <w:t xml:space="preserve">, Sep. 2017, pp. 450–451, doi: </w:t>
      </w:r>
      <w:r w:rsidRPr="003F7AFD">
        <w:rPr>
          <w:noProof/>
          <w:szCs w:val="24"/>
        </w:rPr>
        <w:t>10.1109/RE.2017.78.</w:t>
      </w:r>
    </w:p>
    <w:p w14:paraId="075D57CB"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[13]</w:t>
      </w:r>
      <w:r w:rsidRPr="003F7AFD">
        <w:rPr>
          <w:noProof/>
          <w:szCs w:val="24"/>
        </w:rPr>
        <w:tab/>
        <w:t xml:space="preserve">N. M. Rizk, E. S. Nasr, and M. H. Gheith, “Enhancing CREeLS the crowdsourcing based requirements elicitation approach for elearning systems using bi-gram evaluation,” in </w:t>
      </w:r>
      <w:r w:rsidRPr="003F7AFD">
        <w:rPr>
          <w:i/>
          <w:iCs/>
          <w:noProof/>
          <w:szCs w:val="24"/>
        </w:rPr>
        <w:t>ICENCO 2019 - 2019 15th International Computer Engineering Conference: Utilizing Machine Intelligence for a Better World</w:t>
      </w:r>
      <w:r w:rsidRPr="003F7AFD">
        <w:rPr>
          <w:noProof/>
          <w:szCs w:val="24"/>
        </w:rPr>
        <w:t>, Dec. 2019, pp. 222–226, doi: 10.1109/ICENCO48310.2019.9027371.</w:t>
      </w:r>
    </w:p>
    <w:p w14:paraId="22FDB5BA"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[14]</w:t>
      </w:r>
      <w:r w:rsidRPr="003F7AFD">
        <w:rPr>
          <w:noProof/>
          <w:szCs w:val="24"/>
        </w:rPr>
        <w:tab/>
        <w:t xml:space="preserve">H. Ghanbari, J. Similä, and J. Markkula, “Utilizing online serious games to facilitate distributed requirements elicitation,” </w:t>
      </w:r>
      <w:r w:rsidRPr="003F7AFD">
        <w:rPr>
          <w:i/>
          <w:iCs/>
          <w:noProof/>
          <w:szCs w:val="24"/>
        </w:rPr>
        <w:t>J. Syst. Softw.</w:t>
      </w:r>
      <w:r w:rsidRPr="003F7AFD">
        <w:rPr>
          <w:noProof/>
          <w:szCs w:val="24"/>
        </w:rPr>
        <w:t>, vol. 109, pp. 32–49, Nov. 2015, doi: 10.1016/j.jss.2015.07.017.</w:t>
      </w:r>
    </w:p>
    <w:p w14:paraId="7A317623"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[15]</w:t>
      </w:r>
      <w:r w:rsidRPr="003F7AFD">
        <w:rPr>
          <w:noProof/>
          <w:szCs w:val="24"/>
        </w:rPr>
        <w:tab/>
        <w:t xml:space="preserve">P. Díaz, I. Aedo, and A. Bellucci, “Integrating user stories to inspire the co-design of digital futures for cultural heritage,” in </w:t>
      </w:r>
      <w:r w:rsidRPr="003F7AFD">
        <w:rPr>
          <w:i/>
          <w:iCs/>
          <w:noProof/>
          <w:szCs w:val="24"/>
        </w:rPr>
        <w:t>ACM International Conference Proceeding Series</w:t>
      </w:r>
      <w:r w:rsidRPr="003F7AFD">
        <w:rPr>
          <w:noProof/>
          <w:szCs w:val="24"/>
        </w:rPr>
        <w:t>, Sep. 2016, pp. 1–8, doi: 10.1145/2998626.2998645.</w:t>
      </w:r>
    </w:p>
    <w:p w14:paraId="568E0730"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[16]</w:t>
      </w:r>
      <w:r w:rsidRPr="003F7AFD">
        <w:rPr>
          <w:noProof/>
          <w:szCs w:val="24"/>
        </w:rPr>
        <w:tab/>
        <w:t xml:space="preserve">A. Shah, M. A. Alasow, F. Sajjad, and J. J. A. Baig, “An evaluation of software requirements tools,” in </w:t>
      </w:r>
      <w:r w:rsidRPr="003F7AFD">
        <w:rPr>
          <w:i/>
          <w:iCs/>
          <w:noProof/>
          <w:szCs w:val="24"/>
        </w:rPr>
        <w:t>2017 IEEE 8th International Conference on Intelligent Computing and Information Systems, ICICIS 2017</w:t>
      </w:r>
      <w:r w:rsidRPr="003F7AFD">
        <w:rPr>
          <w:noProof/>
          <w:szCs w:val="24"/>
        </w:rPr>
        <w:t>, Jul. 2017, vol. 2018-January, pp. 278–283, doi: 10.1109/INTELCIS.2017.8260075.</w:t>
      </w:r>
    </w:p>
    <w:p w14:paraId="21B69AA0"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[17]</w:t>
      </w:r>
      <w:r w:rsidRPr="003F7AFD">
        <w:rPr>
          <w:noProof/>
          <w:szCs w:val="24"/>
        </w:rPr>
        <w:tab/>
        <w:t>Z. M. Hussain and P. Sumari, “WERT technique in requirements elicitation for web applications,” Sep. 2016, doi: 10.1109/ELINFOCOM.2016.7562976.</w:t>
      </w:r>
    </w:p>
    <w:p w14:paraId="7556ABF6"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[18]</w:t>
      </w:r>
      <w:r w:rsidRPr="003F7AFD">
        <w:rPr>
          <w:noProof/>
          <w:szCs w:val="24"/>
        </w:rPr>
        <w:tab/>
        <w:t xml:space="preserve">T. Y. Lim, F. F. Chua, and B. B. Tajuddin, “Elicitation techniques for internet of things applications requirements: A systematic review,” in </w:t>
      </w:r>
      <w:r w:rsidRPr="003F7AFD">
        <w:rPr>
          <w:i/>
          <w:iCs/>
          <w:noProof/>
          <w:szCs w:val="24"/>
        </w:rPr>
        <w:t>ACM International Conference Proceeding Series</w:t>
      </w:r>
      <w:r w:rsidRPr="003F7AFD">
        <w:rPr>
          <w:noProof/>
          <w:szCs w:val="24"/>
        </w:rPr>
        <w:t>, Dec. 2018, pp. 182–188, doi: 10.1145/3301326.3301360.</w:t>
      </w:r>
    </w:p>
    <w:p w14:paraId="190FF348"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[19]</w:t>
      </w:r>
      <w:r w:rsidRPr="003F7AFD">
        <w:rPr>
          <w:noProof/>
          <w:szCs w:val="24"/>
        </w:rPr>
        <w:tab/>
        <w:t xml:space="preserve">R. Lorenz, K. Lorentzen, N. Stricker, and G. Lanza, “Applying User Stories for a customer-driven Industry 4.0 Transformation,” </w:t>
      </w:r>
      <w:r w:rsidRPr="003F7AFD">
        <w:rPr>
          <w:i/>
          <w:iCs/>
          <w:noProof/>
          <w:szCs w:val="24"/>
        </w:rPr>
        <w:t>IFAC-PapersOnLine</w:t>
      </w:r>
      <w:r w:rsidRPr="003F7AFD">
        <w:rPr>
          <w:noProof/>
          <w:szCs w:val="24"/>
        </w:rPr>
        <w:t>, vol. 51, no. 11, pp. 1335–1340, Jan. 2018, doi: 10.1016/j.ifacol.2018.08.345.</w:t>
      </w:r>
    </w:p>
    <w:p w14:paraId="13F4CED3"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[20]</w:t>
      </w:r>
      <w:r w:rsidRPr="003F7AFD">
        <w:rPr>
          <w:noProof/>
          <w:szCs w:val="24"/>
        </w:rPr>
        <w:tab/>
        <w:t xml:space="preserve">K. Taveter, L. Sterling, S. Pedell, R. Burrows, and E. M. Taveter, “A method for eliciting and representing emotional requirements: Two case studies in e-healthcare,” in </w:t>
      </w:r>
      <w:r w:rsidRPr="003F7AFD">
        <w:rPr>
          <w:i/>
          <w:iCs/>
          <w:noProof/>
          <w:szCs w:val="24"/>
        </w:rPr>
        <w:t>Proceedings - 2019 IEEE 27th International Requirements Engineering Conference Workshops, REW 2019</w:t>
      </w:r>
      <w:r w:rsidRPr="003F7AFD">
        <w:rPr>
          <w:noProof/>
          <w:szCs w:val="24"/>
        </w:rPr>
        <w:t>, Sep. 2019, pp. 100–105, doi: 10.1109/REW.2019.00021.</w:t>
      </w:r>
    </w:p>
    <w:p w14:paraId="31AF3AF0"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[21]</w:t>
      </w:r>
      <w:r w:rsidRPr="003F7AFD">
        <w:rPr>
          <w:noProof/>
          <w:szCs w:val="24"/>
        </w:rPr>
        <w:tab/>
        <w:t xml:space="preserve">O. T. Arogundade, S. Misra, O. O. Abayomi-Alli, and L. Fernandez-Sanz, “Enhancing Misuse Cases with Risk Assessment for Safety Requirements,” </w:t>
      </w:r>
      <w:r w:rsidRPr="003F7AFD">
        <w:rPr>
          <w:i/>
          <w:iCs/>
          <w:noProof/>
          <w:szCs w:val="24"/>
        </w:rPr>
        <w:t>IEEE Access</w:t>
      </w:r>
      <w:r w:rsidRPr="003F7AFD">
        <w:rPr>
          <w:noProof/>
          <w:szCs w:val="24"/>
        </w:rPr>
        <w:t>, vol. 8, pp. 12001–12014, 2020, doi: 10.1109/ACCESS.2019.2963673.</w:t>
      </w:r>
    </w:p>
    <w:p w14:paraId="2A74CB33"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[22]</w:t>
      </w:r>
      <w:r w:rsidRPr="003F7AFD">
        <w:rPr>
          <w:noProof/>
          <w:szCs w:val="24"/>
        </w:rPr>
        <w:tab/>
        <w:t xml:space="preserve">P. Spoletini, C. Brock, R. Shahwar, and A. Ferrari, “Empowering Requirements Elicitation Interviews with Vocal and Biofeedback Analysis,” in </w:t>
      </w:r>
      <w:r w:rsidRPr="003F7AFD">
        <w:rPr>
          <w:i/>
          <w:iCs/>
          <w:noProof/>
          <w:szCs w:val="24"/>
        </w:rPr>
        <w:t>Proceedings - 2016 IEEE 24th International Requirements Engineering Conference, RE 2016</w:t>
      </w:r>
      <w:r w:rsidRPr="003F7AFD">
        <w:rPr>
          <w:noProof/>
          <w:szCs w:val="24"/>
        </w:rPr>
        <w:t>, Dec. 2016, pp. 371–376, doi: 10.1109/RE.2016.56.</w:t>
      </w:r>
    </w:p>
    <w:p w14:paraId="5DA43E57"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[23]</w:t>
      </w:r>
      <w:r w:rsidRPr="003F7AFD">
        <w:rPr>
          <w:noProof/>
          <w:szCs w:val="24"/>
        </w:rPr>
        <w:tab/>
        <w:t xml:space="preserve">I. Williams, “An ontology based collaborative recommender system for security requirements </w:t>
      </w:r>
      <w:r w:rsidRPr="003F7AFD">
        <w:rPr>
          <w:noProof/>
          <w:szCs w:val="24"/>
        </w:rPr>
        <w:lastRenderedPageBreak/>
        <w:t xml:space="preserve">elicitation,” in </w:t>
      </w:r>
      <w:r w:rsidRPr="003F7AFD">
        <w:rPr>
          <w:i/>
          <w:iCs/>
          <w:noProof/>
          <w:szCs w:val="24"/>
        </w:rPr>
        <w:t>Proceedings - 2018 IEEE 26th International Requirements Engineering Conference, RE 2018</w:t>
      </w:r>
      <w:r w:rsidRPr="003F7AFD">
        <w:rPr>
          <w:noProof/>
          <w:szCs w:val="24"/>
        </w:rPr>
        <w:t>, Oct. 2018, pp. 448–453, doi: 10.1109/RE.2018.00060.</w:t>
      </w:r>
    </w:p>
    <w:p w14:paraId="00F86F25"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[24]</w:t>
      </w:r>
      <w:r w:rsidRPr="003F7AFD">
        <w:rPr>
          <w:noProof/>
          <w:szCs w:val="24"/>
        </w:rPr>
        <w:tab/>
        <w:t xml:space="preserve">G. Georg </w:t>
      </w:r>
      <w:r w:rsidRPr="003F7AFD">
        <w:rPr>
          <w:i/>
          <w:iCs/>
          <w:noProof/>
          <w:szCs w:val="24"/>
        </w:rPr>
        <w:t>et al.</w:t>
      </w:r>
      <w:r w:rsidRPr="003F7AFD">
        <w:rPr>
          <w:noProof/>
          <w:szCs w:val="24"/>
        </w:rPr>
        <w:t xml:space="preserve">, “Synergy between Activity Theory and goal/scenario modeling for requirements elicitation, analysis, and evolution,” </w:t>
      </w:r>
      <w:r w:rsidRPr="003F7AFD">
        <w:rPr>
          <w:i/>
          <w:iCs/>
          <w:noProof/>
          <w:szCs w:val="24"/>
        </w:rPr>
        <w:t>Inf. Softw. Technol.</w:t>
      </w:r>
      <w:r w:rsidRPr="003F7AFD">
        <w:rPr>
          <w:noProof/>
          <w:szCs w:val="24"/>
        </w:rPr>
        <w:t>, vol. 59, pp. 109–135, Mar. 2015, doi: 10.1016/j.infsof.2014.11.003.</w:t>
      </w:r>
    </w:p>
    <w:p w14:paraId="55CC8242"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[25]</w:t>
      </w:r>
      <w:r w:rsidRPr="003F7AFD">
        <w:rPr>
          <w:noProof/>
          <w:szCs w:val="24"/>
        </w:rPr>
        <w:tab/>
        <w:t xml:space="preserve">C. Schmitt and P. Liggesmeyer, “Instantiating a model for structuring and reusing security requirements sources,” in </w:t>
      </w:r>
      <w:r w:rsidRPr="003F7AFD">
        <w:rPr>
          <w:i/>
          <w:iCs/>
          <w:noProof/>
          <w:szCs w:val="24"/>
        </w:rPr>
        <w:t>2nd International Workshop on Evolving Security and Privacy Requirements Engineering, ESPRE 2015 - Proceedings</w:t>
      </w:r>
      <w:r w:rsidRPr="003F7AFD">
        <w:rPr>
          <w:noProof/>
          <w:szCs w:val="24"/>
        </w:rPr>
        <w:t>, Nov. 2015, pp. 25–30, doi: 10.1109/ESPRE.2015.7330164.</w:t>
      </w:r>
    </w:p>
    <w:p w14:paraId="21ADF113"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[26]</w:t>
      </w:r>
      <w:r w:rsidRPr="003F7AFD">
        <w:rPr>
          <w:noProof/>
          <w:szCs w:val="24"/>
        </w:rPr>
        <w:tab/>
        <w:t xml:space="preserve">N. L. Atukorala, C. K. Chang, and K. Oyama, “Situation-Oriented Requirements Elicitation,” in </w:t>
      </w:r>
      <w:r w:rsidRPr="003F7AFD">
        <w:rPr>
          <w:i/>
          <w:iCs/>
          <w:noProof/>
          <w:szCs w:val="24"/>
        </w:rPr>
        <w:t>Proceedings - International Computer Software and Applications Conference</w:t>
      </w:r>
      <w:r w:rsidRPr="003F7AFD">
        <w:rPr>
          <w:noProof/>
          <w:szCs w:val="24"/>
        </w:rPr>
        <w:t>, Aug. 2016, vol. 1, pp. 233–238, doi: 10.1109/COMPSAC.2016.191.</w:t>
      </w:r>
    </w:p>
    <w:p w14:paraId="290635B4"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[27]</w:t>
      </w:r>
      <w:r w:rsidRPr="003F7AFD">
        <w:rPr>
          <w:noProof/>
          <w:szCs w:val="24"/>
        </w:rPr>
        <w:tab/>
        <w:t xml:space="preserve">P. K. Srivastava and R. Sharma, “Crowdsourcing to elicit requirements for MyERP application,” in </w:t>
      </w:r>
      <w:r w:rsidRPr="003F7AFD">
        <w:rPr>
          <w:i/>
          <w:iCs/>
          <w:noProof/>
          <w:szCs w:val="24"/>
        </w:rPr>
        <w:t>1st International Workshop on Crowd-Based Requirements Engineering, CrowdRE 2015 - Proceedings</w:t>
      </w:r>
      <w:r w:rsidRPr="003F7AFD">
        <w:rPr>
          <w:noProof/>
          <w:szCs w:val="24"/>
        </w:rPr>
        <w:t>, Dec. 2015, pp. 31–35, doi: 10.1109/CrowdRE.2015.7367586.</w:t>
      </w:r>
    </w:p>
    <w:p w14:paraId="6E46FF06"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[28]</w:t>
      </w:r>
      <w:r w:rsidRPr="003F7AFD">
        <w:rPr>
          <w:noProof/>
          <w:szCs w:val="24"/>
        </w:rPr>
        <w:tab/>
        <w:t xml:space="preserve">D. Würfel, R. Lutz, and S. Diehl, “Grounded requirements engineering: An approach to use case driven requirements engineering,” </w:t>
      </w:r>
      <w:r w:rsidRPr="003F7AFD">
        <w:rPr>
          <w:i/>
          <w:iCs/>
          <w:noProof/>
          <w:szCs w:val="24"/>
        </w:rPr>
        <w:t>J. Syst. Softw.</w:t>
      </w:r>
      <w:r w:rsidRPr="003F7AFD">
        <w:rPr>
          <w:noProof/>
          <w:szCs w:val="24"/>
        </w:rPr>
        <w:t>, vol. 117, pp. 645–657, Jul. 2016, doi: 10.1016/j.jss.2015.10.024.</w:t>
      </w:r>
    </w:p>
    <w:p w14:paraId="34B271B5"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[29]</w:t>
      </w:r>
      <w:r w:rsidRPr="003F7AFD">
        <w:rPr>
          <w:noProof/>
          <w:szCs w:val="24"/>
        </w:rPr>
        <w:tab/>
        <w:t xml:space="preserve">M. Hosseini, A. Shahri, K. Phalp, J. Taylor, R. Ali, and F. Dalpiaz, “Configuring crowdsourcing for requirements elicitation,” in </w:t>
      </w:r>
      <w:r w:rsidRPr="003F7AFD">
        <w:rPr>
          <w:i/>
          <w:iCs/>
          <w:noProof/>
          <w:szCs w:val="24"/>
        </w:rPr>
        <w:t>Proceedings - International Conference on Research Challenges in Information Science</w:t>
      </w:r>
      <w:r w:rsidRPr="003F7AFD">
        <w:rPr>
          <w:noProof/>
          <w:szCs w:val="24"/>
        </w:rPr>
        <w:t>, Jun. 2015, vol. 2015-June, no. June, pp. 133–138, doi: 10.1109/RCIS.2015.7128873.</w:t>
      </w:r>
    </w:p>
    <w:p w14:paraId="3CC0EF37"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[30]</w:t>
      </w:r>
      <w:r w:rsidRPr="003F7AFD">
        <w:rPr>
          <w:noProof/>
          <w:szCs w:val="24"/>
        </w:rPr>
        <w:tab/>
        <w:t xml:space="preserve">J. Vijayan, G. Raju, and M. Joseph, “Collaborative requirements elicitation using elicitation tool for small projects,” in </w:t>
      </w:r>
      <w:r w:rsidRPr="003F7AFD">
        <w:rPr>
          <w:i/>
          <w:iCs/>
          <w:noProof/>
          <w:szCs w:val="24"/>
        </w:rPr>
        <w:t>International Conference on Signal Processing, Communication, Power and Embedded System, SCOPES 2016 - Proceedings</w:t>
      </w:r>
      <w:r w:rsidRPr="003F7AFD">
        <w:rPr>
          <w:noProof/>
          <w:szCs w:val="24"/>
        </w:rPr>
        <w:t>, Jun. 2017, pp. 340–344, doi: 10.1109/SCOPES.2016.7955848.</w:t>
      </w:r>
    </w:p>
    <w:p w14:paraId="50A5EF3D"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[31]</w:t>
      </w:r>
      <w:r w:rsidRPr="003F7AFD">
        <w:rPr>
          <w:noProof/>
          <w:szCs w:val="24"/>
        </w:rPr>
        <w:tab/>
        <w:t xml:space="preserve">Z. Shakeri Hossein Abad, S. Moazzam, C. Lo, T. Lan, E. Frroku, and H. Kim, “Loud and Interactive Paper Prototyping in Requirements Elicitation: What is it Good for?,” in </w:t>
      </w:r>
      <w:r w:rsidRPr="003F7AFD">
        <w:rPr>
          <w:i/>
          <w:iCs/>
          <w:noProof/>
          <w:szCs w:val="24"/>
        </w:rPr>
        <w:t>Proceedings - 2018 7th Workshop on Empirical Requirements Engineering, EmpiRE 2018</w:t>
      </w:r>
      <w:r w:rsidRPr="003F7AFD">
        <w:rPr>
          <w:noProof/>
          <w:szCs w:val="24"/>
        </w:rPr>
        <w:t>, Oct. 2018, pp. 16–23, doi: 10.1109/EmpiRE.2018.00007.</w:t>
      </w:r>
    </w:p>
    <w:p w14:paraId="08D7E456"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[32]</w:t>
      </w:r>
      <w:r w:rsidRPr="003F7AFD">
        <w:rPr>
          <w:noProof/>
          <w:szCs w:val="24"/>
        </w:rPr>
        <w:tab/>
        <w:t xml:space="preserve">K. Ohashi </w:t>
      </w:r>
      <w:r w:rsidRPr="003F7AFD">
        <w:rPr>
          <w:i/>
          <w:iCs/>
          <w:noProof/>
          <w:szCs w:val="24"/>
        </w:rPr>
        <w:t>et al.</w:t>
      </w:r>
      <w:r w:rsidRPr="003F7AFD">
        <w:rPr>
          <w:noProof/>
          <w:szCs w:val="24"/>
        </w:rPr>
        <w:t xml:space="preserve">, “Focusing requirements elicitation by using a UX measurement method,” in </w:t>
      </w:r>
      <w:r w:rsidRPr="003F7AFD">
        <w:rPr>
          <w:i/>
          <w:iCs/>
          <w:noProof/>
          <w:szCs w:val="24"/>
        </w:rPr>
        <w:t>Proceedings - 2018 IEEE 26th International Requirements Engineering Conference, RE 2018</w:t>
      </w:r>
      <w:r w:rsidRPr="003F7AFD">
        <w:rPr>
          <w:noProof/>
          <w:szCs w:val="24"/>
        </w:rPr>
        <w:t>, Oct. 2018, pp. 347–357, doi: 10.1109/RE.2018.00-26.</w:t>
      </w:r>
    </w:p>
    <w:p w14:paraId="5D5F5D4E"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[33]</w:t>
      </w:r>
      <w:r w:rsidRPr="003F7AFD">
        <w:rPr>
          <w:noProof/>
          <w:szCs w:val="24"/>
        </w:rPr>
        <w:tab/>
        <w:t xml:space="preserve">N. Kushiro, T. Shimizu, and T. Ehira, “Requirements Elicitation with Extended Goal Graph,” in </w:t>
      </w:r>
      <w:r w:rsidRPr="003F7AFD">
        <w:rPr>
          <w:i/>
          <w:iCs/>
          <w:noProof/>
          <w:szCs w:val="24"/>
        </w:rPr>
        <w:t xml:space="preserve">Procedia </w:t>
      </w:r>
      <w:r w:rsidRPr="003F7AFD">
        <w:rPr>
          <w:i/>
          <w:iCs/>
          <w:noProof/>
          <w:szCs w:val="24"/>
        </w:rPr>
        <w:t>Computer Science</w:t>
      </w:r>
      <w:r w:rsidRPr="003F7AFD">
        <w:rPr>
          <w:noProof/>
          <w:szCs w:val="24"/>
        </w:rPr>
        <w:t>, Jan. 2016, vol. 96, pp. 1691–1700, doi: 10.1016/j.procs.2016.08.217.</w:t>
      </w:r>
    </w:p>
    <w:p w14:paraId="2E8B5DAB"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[34]</w:t>
      </w:r>
      <w:r w:rsidRPr="003F7AFD">
        <w:rPr>
          <w:noProof/>
          <w:szCs w:val="24"/>
        </w:rPr>
        <w:tab/>
        <w:t xml:space="preserve">Y. Ahmad, W. Nasir, and S. Husain, “A fuzzy base approach to reduce the domain of ambiguities in software requirement,” in </w:t>
      </w:r>
      <w:r w:rsidRPr="003F7AFD">
        <w:rPr>
          <w:i/>
          <w:iCs/>
          <w:noProof/>
          <w:szCs w:val="24"/>
        </w:rPr>
        <w:t>2018 International Seminar on Research of Information Technology and Intelligent Systems, ISRITI 2018</w:t>
      </w:r>
      <w:r w:rsidRPr="003F7AFD">
        <w:rPr>
          <w:noProof/>
          <w:szCs w:val="24"/>
        </w:rPr>
        <w:t>, Nov. 2018, pp. 674–678, doi: 10.1109/ISRITI.2018.8864235.</w:t>
      </w:r>
    </w:p>
    <w:p w14:paraId="339524EA"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[35]</w:t>
      </w:r>
      <w:r w:rsidRPr="003F7AFD">
        <w:rPr>
          <w:noProof/>
          <w:szCs w:val="24"/>
        </w:rPr>
        <w:tab/>
        <w:t xml:space="preserve">A. Banz, “Requirements engineering method for infrastructure automation and cloud projects,” in </w:t>
      </w:r>
      <w:r w:rsidRPr="003F7AFD">
        <w:rPr>
          <w:i/>
          <w:iCs/>
          <w:noProof/>
          <w:szCs w:val="24"/>
        </w:rPr>
        <w:t>Proceedings of the IEEE International Conference on Requirements Engineering</w:t>
      </w:r>
      <w:r w:rsidRPr="003F7AFD">
        <w:rPr>
          <w:noProof/>
          <w:szCs w:val="24"/>
        </w:rPr>
        <w:t>, Sep. 2019, vol. 2019-September, pp. 276–285, doi: 10.1109/RE.2019.00037.</w:t>
      </w:r>
    </w:p>
    <w:p w14:paraId="7BB5FCE5"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[36]</w:t>
      </w:r>
      <w:r w:rsidRPr="003F7AFD">
        <w:rPr>
          <w:noProof/>
          <w:szCs w:val="24"/>
        </w:rPr>
        <w:tab/>
        <w:t xml:space="preserve">H. Sammaneh, “Requirements Elicitation with the Existence of Similar Applications: A Conceptual Framework,” in </w:t>
      </w:r>
      <w:r w:rsidRPr="003F7AFD">
        <w:rPr>
          <w:i/>
          <w:iCs/>
          <w:noProof/>
          <w:szCs w:val="24"/>
        </w:rPr>
        <w:t>2018 International Conference on Computer and Applications, ICCA 2018</w:t>
      </w:r>
      <w:r w:rsidRPr="003F7AFD">
        <w:rPr>
          <w:noProof/>
          <w:szCs w:val="24"/>
        </w:rPr>
        <w:t>, Sep. 2018, pp. 444–449, doi: 10.1109/COMAPP.2018.8460407.</w:t>
      </w:r>
    </w:p>
    <w:p w14:paraId="0FB3DFDF"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[37]</w:t>
      </w:r>
      <w:r w:rsidRPr="003F7AFD">
        <w:rPr>
          <w:noProof/>
          <w:szCs w:val="24"/>
        </w:rPr>
        <w:tab/>
        <w:t xml:space="preserve">Q. Zhi, Z. Zhou, S. Morisaki, and S. Yamamoto, “An Approach for Requirements Elicitation using Goal, Question, and Answer,” in </w:t>
      </w:r>
      <w:r w:rsidRPr="003F7AFD">
        <w:rPr>
          <w:i/>
          <w:iCs/>
          <w:noProof/>
          <w:szCs w:val="24"/>
        </w:rPr>
        <w:t>Proceedings - 2019 8th International Congress on Advanced Applied Informatics, IIAI-AAI 2019</w:t>
      </w:r>
      <w:r w:rsidRPr="003F7AFD">
        <w:rPr>
          <w:noProof/>
          <w:szCs w:val="24"/>
        </w:rPr>
        <w:t>, Jul. 2019, pp. 847–852, doi: 10.1109/IIAI-AAI.2019.00172.</w:t>
      </w:r>
    </w:p>
    <w:p w14:paraId="02A01919"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[38]</w:t>
      </w:r>
      <w:r w:rsidRPr="003F7AFD">
        <w:rPr>
          <w:noProof/>
          <w:szCs w:val="24"/>
        </w:rPr>
        <w:tab/>
        <w:t xml:space="preserve">T. Vujicic, S. Scepanovic, and J. Jovanovic, “Requirements elicitation in culturally and technologically diverse settings,” in </w:t>
      </w:r>
      <w:r w:rsidRPr="003F7AFD">
        <w:rPr>
          <w:i/>
          <w:iCs/>
          <w:noProof/>
          <w:szCs w:val="24"/>
        </w:rPr>
        <w:t>2016 5th Mediterranean Conference on Embedded Computing, MECO 2016 - Including ECyPS 2016, BIOENG.MED 2016, MECO: Student Challenge 2016</w:t>
      </w:r>
      <w:r w:rsidRPr="003F7AFD">
        <w:rPr>
          <w:noProof/>
          <w:szCs w:val="24"/>
        </w:rPr>
        <w:t>, Jul. 2016, pp. 464–467, doi: 10.1109/MECO.2016.7525693.</w:t>
      </w:r>
    </w:p>
    <w:p w14:paraId="52EF9891"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[39]</w:t>
      </w:r>
      <w:r w:rsidRPr="003F7AFD">
        <w:rPr>
          <w:noProof/>
          <w:szCs w:val="24"/>
        </w:rPr>
        <w:tab/>
        <w:t xml:space="preserve">O. Karras, S. Kiesling, and K. Schneider, “Supporting Requirements Elicitation by Tool-Supported Video Analysis,” in </w:t>
      </w:r>
      <w:r w:rsidRPr="003F7AFD">
        <w:rPr>
          <w:i/>
          <w:iCs/>
          <w:noProof/>
          <w:szCs w:val="24"/>
        </w:rPr>
        <w:t>Proceedings - 2016 IEEE 24th International Requirements Engineering Conference, RE 2016</w:t>
      </w:r>
      <w:r w:rsidRPr="003F7AFD">
        <w:rPr>
          <w:noProof/>
          <w:szCs w:val="24"/>
        </w:rPr>
        <w:t>, Dec. 2016, pp. 146–155, doi: 10.1109/RE.2016.10.</w:t>
      </w:r>
    </w:p>
    <w:p w14:paraId="4CBCCD44"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[40]</w:t>
      </w:r>
      <w:r w:rsidRPr="003F7AFD">
        <w:rPr>
          <w:noProof/>
          <w:szCs w:val="24"/>
        </w:rPr>
        <w:tab/>
        <w:t xml:space="preserve">L. K. Murugesan, R. Hoda, and Z. Salcic, “Identifying Design Features Using Combination of Requirements Elicitation Techniques,” in </w:t>
      </w:r>
      <w:r w:rsidRPr="003F7AFD">
        <w:rPr>
          <w:i/>
          <w:iCs/>
          <w:noProof/>
          <w:szCs w:val="24"/>
        </w:rPr>
        <w:t>Proceedings - 2017 IEEE/ACM 1st International Workshop on Design and Innovation in Software Engineering, DISE 2017</w:t>
      </w:r>
      <w:r w:rsidRPr="003F7AFD">
        <w:rPr>
          <w:noProof/>
          <w:szCs w:val="24"/>
        </w:rPr>
        <w:t>, Jun. 2017, pp. 6–12, doi: 10.1109/DISE.2017.9.</w:t>
      </w:r>
    </w:p>
    <w:p w14:paraId="021B8B57"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[41]</w:t>
      </w:r>
      <w:r w:rsidRPr="003F7AFD">
        <w:rPr>
          <w:noProof/>
          <w:szCs w:val="24"/>
        </w:rPr>
        <w:tab/>
        <w:t>M. Sadiq, T. Hassan, and S. Nazneen, “AHP-GORE-PSR: Applying analytic hierarchy process in goal oriented requirements elicitation method for the prioritization of software requirements,” Jul. 2017, doi: 10.1109/CIACT.2017.7977366.</w:t>
      </w:r>
    </w:p>
    <w:p w14:paraId="75BD2FB7"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[42]</w:t>
      </w:r>
      <w:r w:rsidRPr="003F7AFD">
        <w:rPr>
          <w:noProof/>
          <w:szCs w:val="24"/>
        </w:rPr>
        <w:tab/>
        <w:t xml:space="preserve">R. Oliveira, L. Silva, J. C. S. P. Leite, and A. Moreira, “Eliciting accessibility requirements an approach based on the NFR framework,” in </w:t>
      </w:r>
      <w:r w:rsidRPr="003F7AFD">
        <w:rPr>
          <w:i/>
          <w:iCs/>
          <w:noProof/>
          <w:szCs w:val="24"/>
        </w:rPr>
        <w:t>Proceedings of the ACM Symposium on Applied Computing</w:t>
      </w:r>
      <w:r w:rsidRPr="003F7AFD">
        <w:rPr>
          <w:noProof/>
          <w:szCs w:val="24"/>
        </w:rPr>
        <w:t>, Apr. 2016, vol. 04-08-Apri, pp. 1276–1281, doi: 10.1145/2851613.2851759.</w:t>
      </w:r>
    </w:p>
    <w:p w14:paraId="75DC78A4"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[43]</w:t>
      </w:r>
      <w:r w:rsidRPr="003F7AFD">
        <w:rPr>
          <w:noProof/>
          <w:szCs w:val="24"/>
        </w:rPr>
        <w:tab/>
        <w:t xml:space="preserve">S. Dey and S. W. Lee, “REASSURE: Requirements elicitation for adaptive socio-technical systems using repertory grid,” </w:t>
      </w:r>
      <w:r w:rsidRPr="003F7AFD">
        <w:rPr>
          <w:i/>
          <w:iCs/>
          <w:noProof/>
          <w:szCs w:val="24"/>
        </w:rPr>
        <w:t>Inf. Softw. Technol.</w:t>
      </w:r>
      <w:r w:rsidRPr="003F7AFD">
        <w:rPr>
          <w:noProof/>
          <w:szCs w:val="24"/>
        </w:rPr>
        <w:t>, vol. 87, pp. 160–</w:t>
      </w:r>
      <w:r w:rsidRPr="003F7AFD">
        <w:rPr>
          <w:noProof/>
          <w:szCs w:val="24"/>
        </w:rPr>
        <w:lastRenderedPageBreak/>
        <w:t>179, Jul. , doi: 10.1016/j.infsof.2017.03.004.</w:t>
      </w:r>
    </w:p>
    <w:p w14:paraId="260D1168"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[44]</w:t>
      </w:r>
      <w:r w:rsidRPr="003F7AFD">
        <w:rPr>
          <w:noProof/>
          <w:szCs w:val="24"/>
        </w:rPr>
        <w:tab/>
        <w:t xml:space="preserve">C. Li, L. Huang, J. Ge, B. Luo, and V. Ng, “Automatically classifying user requests in crowdsourcing requirements engineering,” </w:t>
      </w:r>
      <w:r w:rsidRPr="003F7AFD">
        <w:rPr>
          <w:i/>
          <w:iCs/>
          <w:noProof/>
          <w:szCs w:val="24"/>
        </w:rPr>
        <w:t>J. Syst. Softw.</w:t>
      </w:r>
      <w:r w:rsidRPr="003F7AFD">
        <w:rPr>
          <w:noProof/>
          <w:szCs w:val="24"/>
        </w:rPr>
        <w:t>, vol. 138, pp. 108–123, Apr. 2018, doi: 10.1016/j.jss.2017.12.028.</w:t>
      </w:r>
    </w:p>
    <w:p w14:paraId="5E6196ED"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[45]</w:t>
      </w:r>
      <w:r w:rsidRPr="003F7AFD">
        <w:rPr>
          <w:noProof/>
          <w:szCs w:val="24"/>
        </w:rPr>
        <w:tab/>
        <w:t xml:space="preserve">A. Aldave, J. M. Vara, D. Granada, and E. Marcos, “Leveraging creativity in requirements elicitation within agile software development: A systematic literature review,” </w:t>
      </w:r>
      <w:r w:rsidRPr="003F7AFD">
        <w:rPr>
          <w:i/>
          <w:iCs/>
          <w:noProof/>
          <w:szCs w:val="24"/>
        </w:rPr>
        <w:t>J. Syst. Softw.</w:t>
      </w:r>
      <w:r w:rsidRPr="003F7AFD">
        <w:rPr>
          <w:noProof/>
          <w:szCs w:val="24"/>
        </w:rPr>
        <w:t>, vol. 157, p. 110396, Nov. 2019, doi: 10.1016/j.jss.2019.110396.</w:t>
      </w:r>
    </w:p>
    <w:p w14:paraId="60E7DB43"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[46]</w:t>
      </w:r>
      <w:r w:rsidRPr="003F7AFD">
        <w:rPr>
          <w:noProof/>
          <w:szCs w:val="24"/>
        </w:rPr>
        <w:tab/>
        <w:t xml:space="preserve">M. M. Hasan, “ICTD Systems Development: Analysis of Requirements Elicitation Approaches,” in </w:t>
      </w:r>
      <w:r w:rsidRPr="003F7AFD">
        <w:rPr>
          <w:i/>
          <w:iCs/>
          <w:noProof/>
          <w:szCs w:val="24"/>
        </w:rPr>
        <w:t>ACM International Conference Proceeding Series</w:t>
      </w:r>
      <w:r w:rsidRPr="003F7AFD">
        <w:rPr>
          <w:noProof/>
          <w:szCs w:val="24"/>
        </w:rPr>
        <w:t>, May 2015, vol. 15, pp. 1–4, doi: 10.1145/2737856.2737886.</w:t>
      </w:r>
    </w:p>
    <w:p w14:paraId="39D37906" w14:textId="77777777" w:rsidR="003F7AFD" w:rsidRPr="003F7AFD" w:rsidRDefault="003F7AFD" w:rsidP="00B8072E">
      <w:pPr>
        <w:widowControl w:val="0"/>
        <w:autoSpaceDE w:val="0"/>
        <w:autoSpaceDN w:val="0"/>
        <w:adjustRightInd w:val="0"/>
        <w:ind w:left="640" w:hanging="640"/>
        <w:jc w:val="both"/>
        <w:rPr>
          <w:noProof/>
          <w:szCs w:val="24"/>
        </w:rPr>
      </w:pPr>
      <w:r w:rsidRPr="003F7AFD">
        <w:rPr>
          <w:noProof/>
          <w:szCs w:val="24"/>
        </w:rPr>
        <w:t>[47]</w:t>
      </w:r>
      <w:r w:rsidRPr="003F7AFD">
        <w:rPr>
          <w:noProof/>
          <w:szCs w:val="24"/>
        </w:rPr>
        <w:tab/>
        <w:t xml:space="preserve">A. Salado and R. Nilchiani, “A research on measuring and reducing problem complexity to increase system affordability: From theory to practice,” in </w:t>
      </w:r>
      <w:r w:rsidRPr="003F7AFD">
        <w:rPr>
          <w:i/>
          <w:iCs/>
          <w:noProof/>
          <w:szCs w:val="24"/>
        </w:rPr>
        <w:t>Procedia Computer Science</w:t>
      </w:r>
      <w:r w:rsidRPr="003F7AFD">
        <w:rPr>
          <w:noProof/>
          <w:szCs w:val="24"/>
        </w:rPr>
        <w:t>, Jan. 2015, vol. 44, no. C, pp. 21–30, doi: 10.1016/j.procs.2015.03.037.</w:t>
      </w:r>
    </w:p>
    <w:p w14:paraId="00D6B34D" w14:textId="77777777" w:rsidR="003F7AFD" w:rsidRPr="003F7AFD" w:rsidRDefault="003F7AFD" w:rsidP="00B8072E">
      <w:pPr>
        <w:widowControl w:val="0"/>
        <w:autoSpaceDE w:val="0"/>
        <w:autoSpaceDN w:val="0"/>
        <w:adjustRightInd w:val="0"/>
        <w:ind w:left="640" w:hanging="640"/>
        <w:jc w:val="both"/>
        <w:rPr>
          <w:noProof/>
        </w:rPr>
      </w:pPr>
      <w:r w:rsidRPr="003F7AFD">
        <w:rPr>
          <w:noProof/>
          <w:szCs w:val="24"/>
        </w:rPr>
        <w:t>[48]</w:t>
      </w:r>
      <w:r w:rsidRPr="003F7AFD">
        <w:rPr>
          <w:noProof/>
          <w:szCs w:val="24"/>
        </w:rPr>
        <w:tab/>
        <w:t xml:space="preserve">J. K. Kabukye, N. de Keizer, and R. Cornet, “Elicitation and prioritization of requirements for electronic health records for oncology in low resource settings: A concept mapping study,” </w:t>
      </w:r>
      <w:r w:rsidRPr="003F7AFD">
        <w:rPr>
          <w:i/>
          <w:iCs/>
          <w:noProof/>
          <w:szCs w:val="24"/>
        </w:rPr>
        <w:t>Int. J. Med. Inform.</w:t>
      </w:r>
      <w:r w:rsidRPr="003F7AFD">
        <w:rPr>
          <w:noProof/>
          <w:szCs w:val="24"/>
        </w:rPr>
        <w:t>, vol. 135, p. 104055, Mar. 2020, doi: 10.1016/j.ijmedinf.2019.104055.</w:t>
      </w:r>
    </w:p>
    <w:p w14:paraId="1A3904DD" w14:textId="44BA069B" w:rsidR="00503599" w:rsidRPr="00115E1B" w:rsidRDefault="00115E1B" w:rsidP="00B8072E">
      <w:pPr>
        <w:jc w:val="both"/>
        <w:rPr>
          <w:lang w:val="es-ES_tradnl"/>
        </w:rPr>
      </w:pPr>
      <w:r>
        <w:rPr>
          <w:lang w:val="es-ES_tradnl"/>
        </w:rPr>
        <w:fldChar w:fldCharType="end"/>
      </w:r>
    </w:p>
    <w:sectPr w:rsidR="00503599" w:rsidRPr="00115E1B" w:rsidSect="00B1672C">
      <w:type w:val="continuous"/>
      <w:pgSz w:w="11909" w:h="16834" w:code="9"/>
      <w:pgMar w:top="1077" w:right="731" w:bottom="2432" w:left="731"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6350D"/>
    <w:multiLevelType w:val="multilevel"/>
    <w:tmpl w:val="E4B0D13E"/>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B0015E9"/>
    <w:multiLevelType w:val="multilevel"/>
    <w:tmpl w:val="71566F82"/>
    <w:lvl w:ilvl="0">
      <w:start w:val="1"/>
      <w:numFmt w:val="decimal"/>
      <w:lvlText w:val="%1."/>
      <w:lvlJc w:val="left"/>
      <w:pPr>
        <w:ind w:left="1425" w:hanging="360"/>
      </w:pPr>
      <w:rPr>
        <w:rFonts w:ascii="Georgia" w:eastAsia="Georgia" w:hAnsi="Georgia" w:cs="Georgia"/>
        <w:b/>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FD60CB4"/>
    <w:multiLevelType w:val="multilevel"/>
    <w:tmpl w:val="1D9C6ED2"/>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313B604E"/>
    <w:multiLevelType w:val="multilevel"/>
    <w:tmpl w:val="A0BA9672"/>
    <w:lvl w:ilvl="0">
      <w:start w:val="2"/>
      <w:numFmt w:val="bullet"/>
      <w:lvlText w:val="-"/>
      <w:lvlJc w:val="left"/>
      <w:pPr>
        <w:ind w:left="720" w:hanging="360"/>
      </w:pPr>
      <w:rPr>
        <w:rFonts w:ascii="Georgia" w:eastAsia="Georgia" w:hAnsi="Georgia" w:cs="Georgia"/>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796C15"/>
    <w:multiLevelType w:val="hybridMultilevel"/>
    <w:tmpl w:val="918E582A"/>
    <w:lvl w:ilvl="0" w:tplc="5676596A">
      <w:start w:val="1"/>
      <w:numFmt w:val="upperLetter"/>
      <w:lvlText w:val="%1)"/>
      <w:lvlJc w:val="left"/>
      <w:pPr>
        <w:ind w:left="405" w:hanging="360"/>
      </w:pPr>
      <w:rPr>
        <w:rFonts w:hint="default"/>
      </w:rPr>
    </w:lvl>
    <w:lvl w:ilvl="1" w:tplc="300A0019" w:tentative="1">
      <w:start w:val="1"/>
      <w:numFmt w:val="lowerLetter"/>
      <w:lvlText w:val="%2."/>
      <w:lvlJc w:val="left"/>
      <w:pPr>
        <w:ind w:left="1125" w:hanging="360"/>
      </w:pPr>
    </w:lvl>
    <w:lvl w:ilvl="2" w:tplc="300A001B" w:tentative="1">
      <w:start w:val="1"/>
      <w:numFmt w:val="lowerRoman"/>
      <w:lvlText w:val="%3."/>
      <w:lvlJc w:val="right"/>
      <w:pPr>
        <w:ind w:left="1845" w:hanging="180"/>
      </w:pPr>
    </w:lvl>
    <w:lvl w:ilvl="3" w:tplc="300A000F" w:tentative="1">
      <w:start w:val="1"/>
      <w:numFmt w:val="decimal"/>
      <w:lvlText w:val="%4."/>
      <w:lvlJc w:val="left"/>
      <w:pPr>
        <w:ind w:left="2565" w:hanging="360"/>
      </w:pPr>
    </w:lvl>
    <w:lvl w:ilvl="4" w:tplc="300A0019" w:tentative="1">
      <w:start w:val="1"/>
      <w:numFmt w:val="lowerLetter"/>
      <w:lvlText w:val="%5."/>
      <w:lvlJc w:val="left"/>
      <w:pPr>
        <w:ind w:left="3285" w:hanging="360"/>
      </w:pPr>
    </w:lvl>
    <w:lvl w:ilvl="5" w:tplc="300A001B" w:tentative="1">
      <w:start w:val="1"/>
      <w:numFmt w:val="lowerRoman"/>
      <w:lvlText w:val="%6."/>
      <w:lvlJc w:val="right"/>
      <w:pPr>
        <w:ind w:left="4005" w:hanging="180"/>
      </w:pPr>
    </w:lvl>
    <w:lvl w:ilvl="6" w:tplc="300A000F" w:tentative="1">
      <w:start w:val="1"/>
      <w:numFmt w:val="decimal"/>
      <w:lvlText w:val="%7."/>
      <w:lvlJc w:val="left"/>
      <w:pPr>
        <w:ind w:left="4725" w:hanging="360"/>
      </w:pPr>
    </w:lvl>
    <w:lvl w:ilvl="7" w:tplc="300A0019" w:tentative="1">
      <w:start w:val="1"/>
      <w:numFmt w:val="lowerLetter"/>
      <w:lvlText w:val="%8."/>
      <w:lvlJc w:val="left"/>
      <w:pPr>
        <w:ind w:left="5445" w:hanging="360"/>
      </w:pPr>
    </w:lvl>
    <w:lvl w:ilvl="8" w:tplc="300A001B" w:tentative="1">
      <w:start w:val="1"/>
      <w:numFmt w:val="lowerRoman"/>
      <w:lvlText w:val="%9."/>
      <w:lvlJc w:val="right"/>
      <w:pPr>
        <w:ind w:left="6165" w:hanging="180"/>
      </w:pPr>
    </w:lvl>
  </w:abstractNum>
  <w:abstractNum w:abstractNumId="7"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3F097D2C"/>
    <w:multiLevelType w:val="hybridMultilevel"/>
    <w:tmpl w:val="90802634"/>
    <w:lvl w:ilvl="0" w:tplc="DAB4D696">
      <w:start w:val="1"/>
      <w:numFmt w:val="decimal"/>
      <w:lvlText w:val="%1)"/>
      <w:lvlJc w:val="left"/>
      <w:pPr>
        <w:ind w:left="502" w:hanging="360"/>
      </w:pPr>
      <w:rPr>
        <w:rFonts w:hint="default"/>
        <w:i/>
      </w:rPr>
    </w:lvl>
    <w:lvl w:ilvl="1" w:tplc="300A0019" w:tentative="1">
      <w:start w:val="1"/>
      <w:numFmt w:val="lowerLetter"/>
      <w:lvlText w:val="%2."/>
      <w:lvlJc w:val="left"/>
      <w:pPr>
        <w:ind w:left="1260" w:hanging="360"/>
      </w:pPr>
    </w:lvl>
    <w:lvl w:ilvl="2" w:tplc="300A001B" w:tentative="1">
      <w:start w:val="1"/>
      <w:numFmt w:val="lowerRoman"/>
      <w:lvlText w:val="%3."/>
      <w:lvlJc w:val="right"/>
      <w:pPr>
        <w:ind w:left="1980" w:hanging="180"/>
      </w:pPr>
    </w:lvl>
    <w:lvl w:ilvl="3" w:tplc="300A000F" w:tentative="1">
      <w:start w:val="1"/>
      <w:numFmt w:val="decimal"/>
      <w:lvlText w:val="%4."/>
      <w:lvlJc w:val="left"/>
      <w:pPr>
        <w:ind w:left="2700" w:hanging="360"/>
      </w:pPr>
    </w:lvl>
    <w:lvl w:ilvl="4" w:tplc="300A0019" w:tentative="1">
      <w:start w:val="1"/>
      <w:numFmt w:val="lowerLetter"/>
      <w:lvlText w:val="%5."/>
      <w:lvlJc w:val="left"/>
      <w:pPr>
        <w:ind w:left="3420" w:hanging="360"/>
      </w:pPr>
    </w:lvl>
    <w:lvl w:ilvl="5" w:tplc="300A001B" w:tentative="1">
      <w:start w:val="1"/>
      <w:numFmt w:val="lowerRoman"/>
      <w:lvlText w:val="%6."/>
      <w:lvlJc w:val="right"/>
      <w:pPr>
        <w:ind w:left="4140" w:hanging="180"/>
      </w:pPr>
    </w:lvl>
    <w:lvl w:ilvl="6" w:tplc="300A000F" w:tentative="1">
      <w:start w:val="1"/>
      <w:numFmt w:val="decimal"/>
      <w:lvlText w:val="%7."/>
      <w:lvlJc w:val="left"/>
      <w:pPr>
        <w:ind w:left="4860" w:hanging="360"/>
      </w:pPr>
    </w:lvl>
    <w:lvl w:ilvl="7" w:tplc="300A0019" w:tentative="1">
      <w:start w:val="1"/>
      <w:numFmt w:val="lowerLetter"/>
      <w:lvlText w:val="%8."/>
      <w:lvlJc w:val="left"/>
      <w:pPr>
        <w:ind w:left="5580" w:hanging="360"/>
      </w:pPr>
    </w:lvl>
    <w:lvl w:ilvl="8" w:tplc="300A001B" w:tentative="1">
      <w:start w:val="1"/>
      <w:numFmt w:val="lowerRoman"/>
      <w:lvlText w:val="%9."/>
      <w:lvlJc w:val="right"/>
      <w:pPr>
        <w:ind w:left="6300" w:hanging="180"/>
      </w:pPr>
    </w:lvl>
  </w:abstractNum>
  <w:abstractNum w:abstractNumId="10" w15:restartNumberingAfterBreak="0">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15:restartNumberingAfterBreak="0">
    <w:nsid w:val="4B64746F"/>
    <w:multiLevelType w:val="hybridMultilevel"/>
    <w:tmpl w:val="343670AC"/>
    <w:lvl w:ilvl="0" w:tplc="300A000F">
      <w:start w:val="1"/>
      <w:numFmt w:val="decimal"/>
      <w:lvlText w:val="%1."/>
      <w:lvlJc w:val="left"/>
      <w:pPr>
        <w:ind w:left="720" w:hanging="360"/>
      </w:p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start w:val="1"/>
      <w:numFmt w:val="decimal"/>
      <w:lvlText w:val="%4."/>
      <w:lvlJc w:val="left"/>
      <w:pPr>
        <w:ind w:left="2880" w:hanging="360"/>
      </w:pPr>
    </w:lvl>
    <w:lvl w:ilvl="4" w:tplc="300A0019">
      <w:start w:val="1"/>
      <w:numFmt w:val="lowerLetter"/>
      <w:lvlText w:val="%5."/>
      <w:lvlJc w:val="left"/>
      <w:pPr>
        <w:ind w:left="3600" w:hanging="360"/>
      </w:pPr>
    </w:lvl>
    <w:lvl w:ilvl="5" w:tplc="300A001B">
      <w:start w:val="1"/>
      <w:numFmt w:val="lowerRoman"/>
      <w:lvlText w:val="%6."/>
      <w:lvlJc w:val="right"/>
      <w:pPr>
        <w:ind w:left="4320" w:hanging="180"/>
      </w:pPr>
    </w:lvl>
    <w:lvl w:ilvl="6" w:tplc="300A000F">
      <w:start w:val="1"/>
      <w:numFmt w:val="decimal"/>
      <w:lvlText w:val="%7."/>
      <w:lvlJc w:val="left"/>
      <w:pPr>
        <w:ind w:left="5040" w:hanging="360"/>
      </w:pPr>
    </w:lvl>
    <w:lvl w:ilvl="7" w:tplc="300A0019">
      <w:start w:val="1"/>
      <w:numFmt w:val="lowerLetter"/>
      <w:lvlText w:val="%8."/>
      <w:lvlJc w:val="left"/>
      <w:pPr>
        <w:ind w:left="5760" w:hanging="360"/>
      </w:pPr>
    </w:lvl>
    <w:lvl w:ilvl="8" w:tplc="300A001B">
      <w:start w:val="1"/>
      <w:numFmt w:val="lowerRoman"/>
      <w:lvlText w:val="%9."/>
      <w:lvlJc w:val="right"/>
      <w:pPr>
        <w:ind w:left="6480" w:hanging="180"/>
      </w:pPr>
    </w:lvl>
  </w:abstractNum>
  <w:abstractNum w:abstractNumId="1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15:restartNumberingAfterBreak="0">
    <w:nsid w:val="587C47C1"/>
    <w:multiLevelType w:val="multilevel"/>
    <w:tmpl w:val="F96435FC"/>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59171382"/>
    <w:multiLevelType w:val="hybridMultilevel"/>
    <w:tmpl w:val="7AF0D054"/>
    <w:lvl w:ilvl="0" w:tplc="300A0013">
      <w:start w:val="1"/>
      <w:numFmt w:val="upperRoman"/>
      <w:lvlText w:val="%1."/>
      <w:lvlJc w:val="right"/>
      <w:pPr>
        <w:ind w:left="2758" w:hanging="360"/>
      </w:pPr>
    </w:lvl>
    <w:lvl w:ilvl="1" w:tplc="300A0019" w:tentative="1">
      <w:start w:val="1"/>
      <w:numFmt w:val="lowerLetter"/>
      <w:lvlText w:val="%2."/>
      <w:lvlJc w:val="left"/>
      <w:pPr>
        <w:ind w:left="3478" w:hanging="360"/>
      </w:pPr>
    </w:lvl>
    <w:lvl w:ilvl="2" w:tplc="300A001B" w:tentative="1">
      <w:start w:val="1"/>
      <w:numFmt w:val="lowerRoman"/>
      <w:lvlText w:val="%3."/>
      <w:lvlJc w:val="right"/>
      <w:pPr>
        <w:ind w:left="4198" w:hanging="180"/>
      </w:pPr>
    </w:lvl>
    <w:lvl w:ilvl="3" w:tplc="300A000F" w:tentative="1">
      <w:start w:val="1"/>
      <w:numFmt w:val="decimal"/>
      <w:lvlText w:val="%4."/>
      <w:lvlJc w:val="left"/>
      <w:pPr>
        <w:ind w:left="4918" w:hanging="360"/>
      </w:pPr>
    </w:lvl>
    <w:lvl w:ilvl="4" w:tplc="300A0019" w:tentative="1">
      <w:start w:val="1"/>
      <w:numFmt w:val="lowerLetter"/>
      <w:lvlText w:val="%5."/>
      <w:lvlJc w:val="left"/>
      <w:pPr>
        <w:ind w:left="5638" w:hanging="360"/>
      </w:pPr>
    </w:lvl>
    <w:lvl w:ilvl="5" w:tplc="300A001B" w:tentative="1">
      <w:start w:val="1"/>
      <w:numFmt w:val="lowerRoman"/>
      <w:lvlText w:val="%6."/>
      <w:lvlJc w:val="right"/>
      <w:pPr>
        <w:ind w:left="6358" w:hanging="180"/>
      </w:pPr>
    </w:lvl>
    <w:lvl w:ilvl="6" w:tplc="300A000F" w:tentative="1">
      <w:start w:val="1"/>
      <w:numFmt w:val="decimal"/>
      <w:lvlText w:val="%7."/>
      <w:lvlJc w:val="left"/>
      <w:pPr>
        <w:ind w:left="7078" w:hanging="360"/>
      </w:pPr>
    </w:lvl>
    <w:lvl w:ilvl="7" w:tplc="300A0019" w:tentative="1">
      <w:start w:val="1"/>
      <w:numFmt w:val="lowerLetter"/>
      <w:lvlText w:val="%8."/>
      <w:lvlJc w:val="left"/>
      <w:pPr>
        <w:ind w:left="7798" w:hanging="360"/>
      </w:pPr>
    </w:lvl>
    <w:lvl w:ilvl="8" w:tplc="300A001B" w:tentative="1">
      <w:start w:val="1"/>
      <w:numFmt w:val="lowerRoman"/>
      <w:lvlText w:val="%9."/>
      <w:lvlJc w:val="right"/>
      <w:pPr>
        <w:ind w:left="8518" w:hanging="180"/>
      </w:pPr>
    </w:lvl>
  </w:abstractNum>
  <w:abstractNum w:abstractNumId="15" w15:restartNumberingAfterBreak="0">
    <w:nsid w:val="6C025B9E"/>
    <w:multiLevelType w:val="multilevel"/>
    <w:tmpl w:val="1FF08A84"/>
    <w:lvl w:ilvl="0">
      <w:start w:val="2"/>
      <w:numFmt w:val="bullet"/>
      <w:lvlText w:val="-"/>
      <w:lvlJc w:val="left"/>
      <w:pPr>
        <w:ind w:left="1425" w:hanging="360"/>
      </w:pPr>
      <w:rPr>
        <w:rFonts w:ascii="Times New Roman" w:eastAsia="Times New Roman" w:hAnsi="Times New Roman" w:cs="Times New Roman"/>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7"/>
  </w:num>
  <w:num w:numId="2">
    <w:abstractNumId w:val="16"/>
  </w:num>
  <w:num w:numId="3">
    <w:abstractNumId w:val="4"/>
  </w:num>
  <w:num w:numId="4">
    <w:abstractNumId w:val="10"/>
  </w:num>
  <w:num w:numId="5">
    <w:abstractNumId w:val="10"/>
  </w:num>
  <w:num w:numId="6">
    <w:abstractNumId w:val="10"/>
  </w:num>
  <w:num w:numId="7">
    <w:abstractNumId w:val="10"/>
  </w:num>
  <w:num w:numId="8">
    <w:abstractNumId w:val="12"/>
  </w:num>
  <w:num w:numId="9">
    <w:abstractNumId w:val="17"/>
  </w:num>
  <w:num w:numId="10">
    <w:abstractNumId w:val="8"/>
  </w:num>
  <w:num w:numId="11">
    <w:abstractNumId w:val="3"/>
  </w:num>
  <w:num w:numId="12">
    <w:abstractNumId w:val="10"/>
  </w:num>
  <w:num w:numId="13">
    <w:abstractNumId w:val="7"/>
  </w:num>
  <w:num w:numId="14">
    <w:abstractNumId w:val="10"/>
  </w:num>
  <w:num w:numId="15">
    <w:abstractNumId w:val="2"/>
  </w:num>
  <w:num w:numId="16">
    <w:abstractNumId w:val="7"/>
  </w:num>
  <w:num w:numId="17">
    <w:abstractNumId w:val="15"/>
  </w:num>
  <w:num w:numId="18">
    <w:abstractNumId w:val="7"/>
  </w:num>
  <w:num w:numId="19">
    <w:abstractNumId w:val="0"/>
  </w:num>
  <w:num w:numId="20">
    <w:abstractNumId w:val="7"/>
  </w:num>
  <w:num w:numId="21">
    <w:abstractNumId w:val="7"/>
  </w:num>
  <w:num w:numId="22">
    <w:abstractNumId w:val="13"/>
  </w:num>
  <w:num w:numId="23">
    <w:abstractNumId w:val="7"/>
  </w:num>
  <w:num w:numId="24">
    <w:abstractNumId w:val="7"/>
  </w:num>
  <w:num w:numId="25">
    <w:abstractNumId w:val="5"/>
  </w:num>
  <w:num w:numId="26">
    <w:abstractNumId w:val="7"/>
  </w:num>
  <w:num w:numId="27">
    <w:abstractNumId w:val="7"/>
  </w:num>
  <w:num w:numId="28">
    <w:abstractNumId w:val="7"/>
  </w:num>
  <w:num w:numId="29">
    <w:abstractNumId w:val="7"/>
  </w:num>
  <w:num w:numId="30">
    <w:abstractNumId w:val="1"/>
  </w:num>
  <w:num w:numId="31">
    <w:abstractNumId w:val="10"/>
  </w:num>
  <w:num w:numId="32">
    <w:abstractNumId w:val="10"/>
  </w:num>
  <w:num w:numId="33">
    <w:abstractNumId w:val="10"/>
  </w:num>
  <w:num w:numId="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num>
  <w:num w:numId="36">
    <w:abstractNumId w:val="16"/>
  </w:num>
  <w:num w:numId="37">
    <w:abstractNumId w:val="10"/>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4"/>
  </w:num>
  <w:num w:numId="41">
    <w:abstractNumId w:val="9"/>
  </w:num>
  <w:num w:numId="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175"/>
    <w:rsid w:val="00000F88"/>
    <w:rsid w:val="000019EA"/>
    <w:rsid w:val="000022D8"/>
    <w:rsid w:val="0000457F"/>
    <w:rsid w:val="0000698D"/>
    <w:rsid w:val="00007335"/>
    <w:rsid w:val="000074A2"/>
    <w:rsid w:val="00007E90"/>
    <w:rsid w:val="000102BE"/>
    <w:rsid w:val="00010972"/>
    <w:rsid w:val="0001134D"/>
    <w:rsid w:val="00011E5D"/>
    <w:rsid w:val="0001217B"/>
    <w:rsid w:val="0001285F"/>
    <w:rsid w:val="000130C0"/>
    <w:rsid w:val="00014125"/>
    <w:rsid w:val="0001495A"/>
    <w:rsid w:val="00015046"/>
    <w:rsid w:val="000153AD"/>
    <w:rsid w:val="000157C0"/>
    <w:rsid w:val="000204C0"/>
    <w:rsid w:val="00020BF9"/>
    <w:rsid w:val="000214D5"/>
    <w:rsid w:val="00022DCB"/>
    <w:rsid w:val="00023004"/>
    <w:rsid w:val="0002323C"/>
    <w:rsid w:val="000235D8"/>
    <w:rsid w:val="00023648"/>
    <w:rsid w:val="00024352"/>
    <w:rsid w:val="0002566F"/>
    <w:rsid w:val="00026A4D"/>
    <w:rsid w:val="00027D17"/>
    <w:rsid w:val="000308B9"/>
    <w:rsid w:val="0003097D"/>
    <w:rsid w:val="00033C0B"/>
    <w:rsid w:val="00035B5F"/>
    <w:rsid w:val="000363EB"/>
    <w:rsid w:val="00036D00"/>
    <w:rsid w:val="00037641"/>
    <w:rsid w:val="000376EF"/>
    <w:rsid w:val="00037D02"/>
    <w:rsid w:val="00041489"/>
    <w:rsid w:val="000422BA"/>
    <w:rsid w:val="00044595"/>
    <w:rsid w:val="0004468F"/>
    <w:rsid w:val="00044B73"/>
    <w:rsid w:val="00044BEA"/>
    <w:rsid w:val="00045731"/>
    <w:rsid w:val="00045F42"/>
    <w:rsid w:val="00050FF5"/>
    <w:rsid w:val="00051B2C"/>
    <w:rsid w:val="0005621D"/>
    <w:rsid w:val="00056C51"/>
    <w:rsid w:val="000572E9"/>
    <w:rsid w:val="0005737E"/>
    <w:rsid w:val="00057642"/>
    <w:rsid w:val="00057D84"/>
    <w:rsid w:val="00060249"/>
    <w:rsid w:val="000606E2"/>
    <w:rsid w:val="00061666"/>
    <w:rsid w:val="00061AFF"/>
    <w:rsid w:val="00061FF4"/>
    <w:rsid w:val="0006203D"/>
    <w:rsid w:val="00064C6C"/>
    <w:rsid w:val="000652B4"/>
    <w:rsid w:val="00065991"/>
    <w:rsid w:val="00067D82"/>
    <w:rsid w:val="00067DB2"/>
    <w:rsid w:val="000726B0"/>
    <w:rsid w:val="0007326F"/>
    <w:rsid w:val="000746D3"/>
    <w:rsid w:val="00074FBD"/>
    <w:rsid w:val="00075366"/>
    <w:rsid w:val="00077627"/>
    <w:rsid w:val="000779C9"/>
    <w:rsid w:val="000804F9"/>
    <w:rsid w:val="00080815"/>
    <w:rsid w:val="000835EB"/>
    <w:rsid w:val="00083D38"/>
    <w:rsid w:val="000842E7"/>
    <w:rsid w:val="00084D1C"/>
    <w:rsid w:val="00085CFC"/>
    <w:rsid w:val="00085EC5"/>
    <w:rsid w:val="0008610F"/>
    <w:rsid w:val="00086750"/>
    <w:rsid w:val="00087133"/>
    <w:rsid w:val="00087196"/>
    <w:rsid w:val="00087D80"/>
    <w:rsid w:val="00087E5F"/>
    <w:rsid w:val="000921B2"/>
    <w:rsid w:val="0009238D"/>
    <w:rsid w:val="0009271A"/>
    <w:rsid w:val="00092A98"/>
    <w:rsid w:val="0009485B"/>
    <w:rsid w:val="00096662"/>
    <w:rsid w:val="000971D4"/>
    <w:rsid w:val="000A047C"/>
    <w:rsid w:val="000A075A"/>
    <w:rsid w:val="000A1363"/>
    <w:rsid w:val="000A1CF0"/>
    <w:rsid w:val="000A221A"/>
    <w:rsid w:val="000A257F"/>
    <w:rsid w:val="000A27F9"/>
    <w:rsid w:val="000A531D"/>
    <w:rsid w:val="000A5FF8"/>
    <w:rsid w:val="000A642D"/>
    <w:rsid w:val="000A6664"/>
    <w:rsid w:val="000A751B"/>
    <w:rsid w:val="000A7536"/>
    <w:rsid w:val="000B24AD"/>
    <w:rsid w:val="000B3AED"/>
    <w:rsid w:val="000B5E6F"/>
    <w:rsid w:val="000B6092"/>
    <w:rsid w:val="000C21C3"/>
    <w:rsid w:val="000C22DB"/>
    <w:rsid w:val="000C2FD3"/>
    <w:rsid w:val="000C3483"/>
    <w:rsid w:val="000C429A"/>
    <w:rsid w:val="000C4535"/>
    <w:rsid w:val="000C45B0"/>
    <w:rsid w:val="000C6788"/>
    <w:rsid w:val="000C7471"/>
    <w:rsid w:val="000C7AEA"/>
    <w:rsid w:val="000D0DB1"/>
    <w:rsid w:val="000D2B09"/>
    <w:rsid w:val="000D3113"/>
    <w:rsid w:val="000D3C2F"/>
    <w:rsid w:val="000D47E9"/>
    <w:rsid w:val="000D4DCC"/>
    <w:rsid w:val="000D5440"/>
    <w:rsid w:val="000D7912"/>
    <w:rsid w:val="000E0706"/>
    <w:rsid w:val="000E1CC9"/>
    <w:rsid w:val="000E28EE"/>
    <w:rsid w:val="000E2C3F"/>
    <w:rsid w:val="000E3CD2"/>
    <w:rsid w:val="000E47E5"/>
    <w:rsid w:val="000E74E8"/>
    <w:rsid w:val="000E7A78"/>
    <w:rsid w:val="000F0B27"/>
    <w:rsid w:val="000F101F"/>
    <w:rsid w:val="000F3789"/>
    <w:rsid w:val="000F5837"/>
    <w:rsid w:val="000F637B"/>
    <w:rsid w:val="000F6EAC"/>
    <w:rsid w:val="000F79B8"/>
    <w:rsid w:val="0010075F"/>
    <w:rsid w:val="0010085A"/>
    <w:rsid w:val="001008C0"/>
    <w:rsid w:val="0010212F"/>
    <w:rsid w:val="00102AFB"/>
    <w:rsid w:val="00102B76"/>
    <w:rsid w:val="00103EFA"/>
    <w:rsid w:val="00104010"/>
    <w:rsid w:val="0010404B"/>
    <w:rsid w:val="00104742"/>
    <w:rsid w:val="00104FBA"/>
    <w:rsid w:val="00107343"/>
    <w:rsid w:val="0010766E"/>
    <w:rsid w:val="0011004B"/>
    <w:rsid w:val="00111EDC"/>
    <w:rsid w:val="00112053"/>
    <w:rsid w:val="0011245B"/>
    <w:rsid w:val="00113741"/>
    <w:rsid w:val="00113816"/>
    <w:rsid w:val="001141AD"/>
    <w:rsid w:val="0011509B"/>
    <w:rsid w:val="001159B7"/>
    <w:rsid w:val="00115E1B"/>
    <w:rsid w:val="001163C4"/>
    <w:rsid w:val="00116CBA"/>
    <w:rsid w:val="00116DDE"/>
    <w:rsid w:val="0011796A"/>
    <w:rsid w:val="00120319"/>
    <w:rsid w:val="001207FB"/>
    <w:rsid w:val="00121B21"/>
    <w:rsid w:val="00121B50"/>
    <w:rsid w:val="00122C9C"/>
    <w:rsid w:val="00124A6D"/>
    <w:rsid w:val="001253E0"/>
    <w:rsid w:val="00125ADA"/>
    <w:rsid w:val="001267E8"/>
    <w:rsid w:val="00126D53"/>
    <w:rsid w:val="001274A4"/>
    <w:rsid w:val="00127DEE"/>
    <w:rsid w:val="0013164C"/>
    <w:rsid w:val="00131C2C"/>
    <w:rsid w:val="00132140"/>
    <w:rsid w:val="0013611C"/>
    <w:rsid w:val="00136DA5"/>
    <w:rsid w:val="00137D21"/>
    <w:rsid w:val="001405B1"/>
    <w:rsid w:val="001410B2"/>
    <w:rsid w:val="00144D63"/>
    <w:rsid w:val="00145838"/>
    <w:rsid w:val="001467F4"/>
    <w:rsid w:val="00146C88"/>
    <w:rsid w:val="00147B35"/>
    <w:rsid w:val="00153475"/>
    <w:rsid w:val="0015358A"/>
    <w:rsid w:val="00153DF2"/>
    <w:rsid w:val="00155807"/>
    <w:rsid w:val="00156733"/>
    <w:rsid w:val="00156C63"/>
    <w:rsid w:val="00156F99"/>
    <w:rsid w:val="0015716E"/>
    <w:rsid w:val="00160B6F"/>
    <w:rsid w:val="00161A09"/>
    <w:rsid w:val="00161D73"/>
    <w:rsid w:val="001620FF"/>
    <w:rsid w:val="001626BF"/>
    <w:rsid w:val="00163045"/>
    <w:rsid w:val="00164ED3"/>
    <w:rsid w:val="00166A2C"/>
    <w:rsid w:val="0017106E"/>
    <w:rsid w:val="001710F2"/>
    <w:rsid w:val="001718B3"/>
    <w:rsid w:val="001740A6"/>
    <w:rsid w:val="0017522A"/>
    <w:rsid w:val="00175300"/>
    <w:rsid w:val="00175725"/>
    <w:rsid w:val="00175A55"/>
    <w:rsid w:val="00175B33"/>
    <w:rsid w:val="00180DA3"/>
    <w:rsid w:val="00181614"/>
    <w:rsid w:val="001862D2"/>
    <w:rsid w:val="0018653D"/>
    <w:rsid w:val="00186D11"/>
    <w:rsid w:val="0018757A"/>
    <w:rsid w:val="00187AD9"/>
    <w:rsid w:val="0019075E"/>
    <w:rsid w:val="00191178"/>
    <w:rsid w:val="001912B2"/>
    <w:rsid w:val="00191420"/>
    <w:rsid w:val="00193622"/>
    <w:rsid w:val="001936CF"/>
    <w:rsid w:val="001944EE"/>
    <w:rsid w:val="001944FD"/>
    <w:rsid w:val="00194D5F"/>
    <w:rsid w:val="0019705B"/>
    <w:rsid w:val="001A009A"/>
    <w:rsid w:val="001A037B"/>
    <w:rsid w:val="001A0E63"/>
    <w:rsid w:val="001A5D25"/>
    <w:rsid w:val="001A708B"/>
    <w:rsid w:val="001A730D"/>
    <w:rsid w:val="001A743C"/>
    <w:rsid w:val="001A7535"/>
    <w:rsid w:val="001B07F3"/>
    <w:rsid w:val="001B2308"/>
    <w:rsid w:val="001B48D2"/>
    <w:rsid w:val="001B4C04"/>
    <w:rsid w:val="001B5114"/>
    <w:rsid w:val="001B5E22"/>
    <w:rsid w:val="001B6AB7"/>
    <w:rsid w:val="001C042E"/>
    <w:rsid w:val="001C1C6D"/>
    <w:rsid w:val="001C2885"/>
    <w:rsid w:val="001C40BB"/>
    <w:rsid w:val="001C44FF"/>
    <w:rsid w:val="001C5791"/>
    <w:rsid w:val="001C5A24"/>
    <w:rsid w:val="001C61F8"/>
    <w:rsid w:val="001C6850"/>
    <w:rsid w:val="001C707D"/>
    <w:rsid w:val="001C7760"/>
    <w:rsid w:val="001D08AB"/>
    <w:rsid w:val="001D103C"/>
    <w:rsid w:val="001D27A6"/>
    <w:rsid w:val="001D2F57"/>
    <w:rsid w:val="001D5010"/>
    <w:rsid w:val="001E1731"/>
    <w:rsid w:val="001E2BDE"/>
    <w:rsid w:val="001E2CD6"/>
    <w:rsid w:val="001E3633"/>
    <w:rsid w:val="001E3A58"/>
    <w:rsid w:val="001E4561"/>
    <w:rsid w:val="001E596B"/>
    <w:rsid w:val="001E6403"/>
    <w:rsid w:val="001E7384"/>
    <w:rsid w:val="001E77E1"/>
    <w:rsid w:val="001F05E6"/>
    <w:rsid w:val="001F0EBE"/>
    <w:rsid w:val="001F10AB"/>
    <w:rsid w:val="001F1230"/>
    <w:rsid w:val="001F2BEC"/>
    <w:rsid w:val="001F38BE"/>
    <w:rsid w:val="001F4368"/>
    <w:rsid w:val="001F68EF"/>
    <w:rsid w:val="001F6D8C"/>
    <w:rsid w:val="00200CE9"/>
    <w:rsid w:val="00200D15"/>
    <w:rsid w:val="002015B9"/>
    <w:rsid w:val="002019BB"/>
    <w:rsid w:val="00202A13"/>
    <w:rsid w:val="0020354E"/>
    <w:rsid w:val="00203C51"/>
    <w:rsid w:val="00204019"/>
    <w:rsid w:val="0020406E"/>
    <w:rsid w:val="00206C90"/>
    <w:rsid w:val="00207524"/>
    <w:rsid w:val="002107A6"/>
    <w:rsid w:val="00210A59"/>
    <w:rsid w:val="00211E9D"/>
    <w:rsid w:val="0021267D"/>
    <w:rsid w:val="002135B6"/>
    <w:rsid w:val="00213DFF"/>
    <w:rsid w:val="00214E31"/>
    <w:rsid w:val="00214EAF"/>
    <w:rsid w:val="0021658F"/>
    <w:rsid w:val="0021679B"/>
    <w:rsid w:val="00220066"/>
    <w:rsid w:val="00220712"/>
    <w:rsid w:val="0022129C"/>
    <w:rsid w:val="00221307"/>
    <w:rsid w:val="0022210E"/>
    <w:rsid w:val="0022287E"/>
    <w:rsid w:val="00223618"/>
    <w:rsid w:val="00223671"/>
    <w:rsid w:val="0022387F"/>
    <w:rsid w:val="00223CCA"/>
    <w:rsid w:val="00224877"/>
    <w:rsid w:val="00224915"/>
    <w:rsid w:val="0022546A"/>
    <w:rsid w:val="00225858"/>
    <w:rsid w:val="00225F02"/>
    <w:rsid w:val="002261A1"/>
    <w:rsid w:val="0022645F"/>
    <w:rsid w:val="00226574"/>
    <w:rsid w:val="00226D35"/>
    <w:rsid w:val="00227797"/>
    <w:rsid w:val="00230D6E"/>
    <w:rsid w:val="00231878"/>
    <w:rsid w:val="00232093"/>
    <w:rsid w:val="00233994"/>
    <w:rsid w:val="00233D5E"/>
    <w:rsid w:val="00233D68"/>
    <w:rsid w:val="00234143"/>
    <w:rsid w:val="00234A59"/>
    <w:rsid w:val="00235206"/>
    <w:rsid w:val="0023530A"/>
    <w:rsid w:val="002358C0"/>
    <w:rsid w:val="0023678B"/>
    <w:rsid w:val="00237482"/>
    <w:rsid w:val="00237671"/>
    <w:rsid w:val="00237797"/>
    <w:rsid w:val="002408BD"/>
    <w:rsid w:val="00240D8F"/>
    <w:rsid w:val="00244AFC"/>
    <w:rsid w:val="00245C65"/>
    <w:rsid w:val="002469F4"/>
    <w:rsid w:val="002475A3"/>
    <w:rsid w:val="00247F05"/>
    <w:rsid w:val="0025020F"/>
    <w:rsid w:val="002515B9"/>
    <w:rsid w:val="0025168A"/>
    <w:rsid w:val="00251CEB"/>
    <w:rsid w:val="002551B4"/>
    <w:rsid w:val="00256465"/>
    <w:rsid w:val="0025763D"/>
    <w:rsid w:val="002600DC"/>
    <w:rsid w:val="00260F40"/>
    <w:rsid w:val="002629A0"/>
    <w:rsid w:val="00265BFF"/>
    <w:rsid w:val="00266325"/>
    <w:rsid w:val="00266BFF"/>
    <w:rsid w:val="002702E8"/>
    <w:rsid w:val="00271EDF"/>
    <w:rsid w:val="002726D3"/>
    <w:rsid w:val="00272814"/>
    <w:rsid w:val="00273942"/>
    <w:rsid w:val="002745F3"/>
    <w:rsid w:val="00274A8E"/>
    <w:rsid w:val="002756AB"/>
    <w:rsid w:val="00275F96"/>
    <w:rsid w:val="0027707C"/>
    <w:rsid w:val="00280384"/>
    <w:rsid w:val="00280F41"/>
    <w:rsid w:val="00281D30"/>
    <w:rsid w:val="0028227F"/>
    <w:rsid w:val="002828CC"/>
    <w:rsid w:val="00282F7C"/>
    <w:rsid w:val="00283B4C"/>
    <w:rsid w:val="00284ABF"/>
    <w:rsid w:val="00285482"/>
    <w:rsid w:val="00285589"/>
    <w:rsid w:val="00285F9F"/>
    <w:rsid w:val="00286F42"/>
    <w:rsid w:val="00287A9F"/>
    <w:rsid w:val="00287CCA"/>
    <w:rsid w:val="00292210"/>
    <w:rsid w:val="00294F0C"/>
    <w:rsid w:val="002A02E4"/>
    <w:rsid w:val="002A0DA4"/>
    <w:rsid w:val="002A2497"/>
    <w:rsid w:val="002A3753"/>
    <w:rsid w:val="002A47F8"/>
    <w:rsid w:val="002A6D3C"/>
    <w:rsid w:val="002A7BBD"/>
    <w:rsid w:val="002A7DA4"/>
    <w:rsid w:val="002B00E8"/>
    <w:rsid w:val="002B06AC"/>
    <w:rsid w:val="002B0B9F"/>
    <w:rsid w:val="002B1A6C"/>
    <w:rsid w:val="002B1B10"/>
    <w:rsid w:val="002B3F41"/>
    <w:rsid w:val="002B4C49"/>
    <w:rsid w:val="002B4FC0"/>
    <w:rsid w:val="002B7058"/>
    <w:rsid w:val="002B7F8C"/>
    <w:rsid w:val="002C04D1"/>
    <w:rsid w:val="002C10F6"/>
    <w:rsid w:val="002C1A59"/>
    <w:rsid w:val="002C3724"/>
    <w:rsid w:val="002C48EE"/>
    <w:rsid w:val="002C63DE"/>
    <w:rsid w:val="002C67D7"/>
    <w:rsid w:val="002C7664"/>
    <w:rsid w:val="002C7DA6"/>
    <w:rsid w:val="002D1408"/>
    <w:rsid w:val="002D1EFD"/>
    <w:rsid w:val="002D2F72"/>
    <w:rsid w:val="002D4509"/>
    <w:rsid w:val="002D4655"/>
    <w:rsid w:val="002D622F"/>
    <w:rsid w:val="002E0799"/>
    <w:rsid w:val="002E3F08"/>
    <w:rsid w:val="002E62F5"/>
    <w:rsid w:val="002E649D"/>
    <w:rsid w:val="002E6E45"/>
    <w:rsid w:val="002E7180"/>
    <w:rsid w:val="002F12EA"/>
    <w:rsid w:val="002F25ED"/>
    <w:rsid w:val="002F2F31"/>
    <w:rsid w:val="002F57BF"/>
    <w:rsid w:val="002F6CB7"/>
    <w:rsid w:val="00302B49"/>
    <w:rsid w:val="00302EFC"/>
    <w:rsid w:val="003044A1"/>
    <w:rsid w:val="00304688"/>
    <w:rsid w:val="00311612"/>
    <w:rsid w:val="003130A6"/>
    <w:rsid w:val="003137C2"/>
    <w:rsid w:val="00313A4D"/>
    <w:rsid w:val="00314EE6"/>
    <w:rsid w:val="003151EB"/>
    <w:rsid w:val="00315B18"/>
    <w:rsid w:val="00315BA1"/>
    <w:rsid w:val="00315F59"/>
    <w:rsid w:val="00316B51"/>
    <w:rsid w:val="00316F7D"/>
    <w:rsid w:val="00321069"/>
    <w:rsid w:val="0032170C"/>
    <w:rsid w:val="00324CB1"/>
    <w:rsid w:val="00324E40"/>
    <w:rsid w:val="0032693E"/>
    <w:rsid w:val="00326BC5"/>
    <w:rsid w:val="00330D58"/>
    <w:rsid w:val="00333033"/>
    <w:rsid w:val="00333DA4"/>
    <w:rsid w:val="003360DD"/>
    <w:rsid w:val="0033791E"/>
    <w:rsid w:val="00337A96"/>
    <w:rsid w:val="00337D9F"/>
    <w:rsid w:val="00341C7C"/>
    <w:rsid w:val="00344032"/>
    <w:rsid w:val="003446A2"/>
    <w:rsid w:val="00344D2B"/>
    <w:rsid w:val="00345DE7"/>
    <w:rsid w:val="00346104"/>
    <w:rsid w:val="0034755E"/>
    <w:rsid w:val="003500AE"/>
    <w:rsid w:val="003506EA"/>
    <w:rsid w:val="00351E55"/>
    <w:rsid w:val="00352F1B"/>
    <w:rsid w:val="00353FF9"/>
    <w:rsid w:val="003541E0"/>
    <w:rsid w:val="0035434C"/>
    <w:rsid w:val="00354B64"/>
    <w:rsid w:val="003555BD"/>
    <w:rsid w:val="0035572A"/>
    <w:rsid w:val="003576EA"/>
    <w:rsid w:val="00357B28"/>
    <w:rsid w:val="00357D84"/>
    <w:rsid w:val="00357E91"/>
    <w:rsid w:val="003613B2"/>
    <w:rsid w:val="00363153"/>
    <w:rsid w:val="0036357B"/>
    <w:rsid w:val="00363A03"/>
    <w:rsid w:val="0036589F"/>
    <w:rsid w:val="00367B15"/>
    <w:rsid w:val="00367EF9"/>
    <w:rsid w:val="00367FAD"/>
    <w:rsid w:val="0037060C"/>
    <w:rsid w:val="00371557"/>
    <w:rsid w:val="0037218F"/>
    <w:rsid w:val="0037245D"/>
    <w:rsid w:val="0037285C"/>
    <w:rsid w:val="00372A56"/>
    <w:rsid w:val="00373356"/>
    <w:rsid w:val="00377074"/>
    <w:rsid w:val="0037732E"/>
    <w:rsid w:val="00380C54"/>
    <w:rsid w:val="00380D8A"/>
    <w:rsid w:val="003816FC"/>
    <w:rsid w:val="003819EE"/>
    <w:rsid w:val="00381CD0"/>
    <w:rsid w:val="00383043"/>
    <w:rsid w:val="003837A3"/>
    <w:rsid w:val="00383A52"/>
    <w:rsid w:val="003854A5"/>
    <w:rsid w:val="00387CB7"/>
    <w:rsid w:val="00390284"/>
    <w:rsid w:val="00393C0F"/>
    <w:rsid w:val="003944BE"/>
    <w:rsid w:val="00395E8C"/>
    <w:rsid w:val="00396883"/>
    <w:rsid w:val="003A1063"/>
    <w:rsid w:val="003A1917"/>
    <w:rsid w:val="003A1DA5"/>
    <w:rsid w:val="003A3B66"/>
    <w:rsid w:val="003A48AA"/>
    <w:rsid w:val="003A5264"/>
    <w:rsid w:val="003A5668"/>
    <w:rsid w:val="003A5E85"/>
    <w:rsid w:val="003A5F17"/>
    <w:rsid w:val="003A699C"/>
    <w:rsid w:val="003B2801"/>
    <w:rsid w:val="003B28EF"/>
    <w:rsid w:val="003B2AD1"/>
    <w:rsid w:val="003B387C"/>
    <w:rsid w:val="003B442B"/>
    <w:rsid w:val="003B4C12"/>
    <w:rsid w:val="003B4FC5"/>
    <w:rsid w:val="003B6718"/>
    <w:rsid w:val="003B685B"/>
    <w:rsid w:val="003B6EA6"/>
    <w:rsid w:val="003B7493"/>
    <w:rsid w:val="003B74FE"/>
    <w:rsid w:val="003C10E5"/>
    <w:rsid w:val="003C1553"/>
    <w:rsid w:val="003C17A3"/>
    <w:rsid w:val="003C181D"/>
    <w:rsid w:val="003C4731"/>
    <w:rsid w:val="003C4C4B"/>
    <w:rsid w:val="003C5B3A"/>
    <w:rsid w:val="003C79AF"/>
    <w:rsid w:val="003D0E04"/>
    <w:rsid w:val="003D1018"/>
    <w:rsid w:val="003D2D4D"/>
    <w:rsid w:val="003D3E18"/>
    <w:rsid w:val="003D47DD"/>
    <w:rsid w:val="003D5091"/>
    <w:rsid w:val="003D5B72"/>
    <w:rsid w:val="003D7E98"/>
    <w:rsid w:val="003D7EF2"/>
    <w:rsid w:val="003E10CC"/>
    <w:rsid w:val="003E10EA"/>
    <w:rsid w:val="003E15D9"/>
    <w:rsid w:val="003E16A0"/>
    <w:rsid w:val="003E23E9"/>
    <w:rsid w:val="003E2ACC"/>
    <w:rsid w:val="003E3392"/>
    <w:rsid w:val="003E4722"/>
    <w:rsid w:val="003E5329"/>
    <w:rsid w:val="003E6546"/>
    <w:rsid w:val="003F0896"/>
    <w:rsid w:val="003F235C"/>
    <w:rsid w:val="003F3967"/>
    <w:rsid w:val="003F5D97"/>
    <w:rsid w:val="003F6270"/>
    <w:rsid w:val="003F7604"/>
    <w:rsid w:val="003F7AFD"/>
    <w:rsid w:val="003F7DEE"/>
    <w:rsid w:val="003F7E55"/>
    <w:rsid w:val="00400DA5"/>
    <w:rsid w:val="00402250"/>
    <w:rsid w:val="00402A0E"/>
    <w:rsid w:val="00402E2A"/>
    <w:rsid w:val="004034AB"/>
    <w:rsid w:val="00406885"/>
    <w:rsid w:val="00406FAC"/>
    <w:rsid w:val="0040756B"/>
    <w:rsid w:val="00407EFF"/>
    <w:rsid w:val="004105D0"/>
    <w:rsid w:val="00410762"/>
    <w:rsid w:val="00412AC7"/>
    <w:rsid w:val="00413D97"/>
    <w:rsid w:val="0041405C"/>
    <w:rsid w:val="004165CA"/>
    <w:rsid w:val="00416DBD"/>
    <w:rsid w:val="00417D7B"/>
    <w:rsid w:val="00420E40"/>
    <w:rsid w:val="00424B33"/>
    <w:rsid w:val="00426377"/>
    <w:rsid w:val="00427A5A"/>
    <w:rsid w:val="00430437"/>
    <w:rsid w:val="00430DC6"/>
    <w:rsid w:val="0043100E"/>
    <w:rsid w:val="00431D08"/>
    <w:rsid w:val="00432BE0"/>
    <w:rsid w:val="00432F40"/>
    <w:rsid w:val="00432F76"/>
    <w:rsid w:val="00435C66"/>
    <w:rsid w:val="0043603B"/>
    <w:rsid w:val="004377B0"/>
    <w:rsid w:val="0043798E"/>
    <w:rsid w:val="00437A8C"/>
    <w:rsid w:val="00441B35"/>
    <w:rsid w:val="004444F9"/>
    <w:rsid w:val="004445BE"/>
    <w:rsid w:val="004467C4"/>
    <w:rsid w:val="00447539"/>
    <w:rsid w:val="00447B9E"/>
    <w:rsid w:val="004503E2"/>
    <w:rsid w:val="00451432"/>
    <w:rsid w:val="004523BF"/>
    <w:rsid w:val="004542B1"/>
    <w:rsid w:val="00454300"/>
    <w:rsid w:val="00457084"/>
    <w:rsid w:val="00457390"/>
    <w:rsid w:val="0046033F"/>
    <w:rsid w:val="0046205C"/>
    <w:rsid w:val="00462101"/>
    <w:rsid w:val="00462D23"/>
    <w:rsid w:val="004665A4"/>
    <w:rsid w:val="00470C6C"/>
    <w:rsid w:val="00473089"/>
    <w:rsid w:val="00473DEC"/>
    <w:rsid w:val="004742C0"/>
    <w:rsid w:val="00475BF8"/>
    <w:rsid w:val="00476519"/>
    <w:rsid w:val="00477CF2"/>
    <w:rsid w:val="004803BE"/>
    <w:rsid w:val="0048055C"/>
    <w:rsid w:val="0048129A"/>
    <w:rsid w:val="00482636"/>
    <w:rsid w:val="00483B32"/>
    <w:rsid w:val="00484854"/>
    <w:rsid w:val="00484AA5"/>
    <w:rsid w:val="00486D56"/>
    <w:rsid w:val="00487498"/>
    <w:rsid w:val="00490861"/>
    <w:rsid w:val="00491AAC"/>
    <w:rsid w:val="004927C4"/>
    <w:rsid w:val="00492E06"/>
    <w:rsid w:val="00494359"/>
    <w:rsid w:val="00494847"/>
    <w:rsid w:val="004974F7"/>
    <w:rsid w:val="004978F6"/>
    <w:rsid w:val="00497B55"/>
    <w:rsid w:val="004A05E0"/>
    <w:rsid w:val="004A11AC"/>
    <w:rsid w:val="004A1FD2"/>
    <w:rsid w:val="004A2CB7"/>
    <w:rsid w:val="004A36B3"/>
    <w:rsid w:val="004A45A2"/>
    <w:rsid w:val="004A568F"/>
    <w:rsid w:val="004B014B"/>
    <w:rsid w:val="004B1252"/>
    <w:rsid w:val="004B2B70"/>
    <w:rsid w:val="004B3F5C"/>
    <w:rsid w:val="004B539A"/>
    <w:rsid w:val="004B63EC"/>
    <w:rsid w:val="004B67A7"/>
    <w:rsid w:val="004B7CE9"/>
    <w:rsid w:val="004B7FBF"/>
    <w:rsid w:val="004C084A"/>
    <w:rsid w:val="004C0E91"/>
    <w:rsid w:val="004C1E2F"/>
    <w:rsid w:val="004C3B32"/>
    <w:rsid w:val="004C3EF3"/>
    <w:rsid w:val="004C4318"/>
    <w:rsid w:val="004C4896"/>
    <w:rsid w:val="004C4D39"/>
    <w:rsid w:val="004C517D"/>
    <w:rsid w:val="004D0150"/>
    <w:rsid w:val="004D28C8"/>
    <w:rsid w:val="004D2BC5"/>
    <w:rsid w:val="004D33CD"/>
    <w:rsid w:val="004D4058"/>
    <w:rsid w:val="004D66F1"/>
    <w:rsid w:val="004E0496"/>
    <w:rsid w:val="004E35D6"/>
    <w:rsid w:val="004E467D"/>
    <w:rsid w:val="004E4BD1"/>
    <w:rsid w:val="004E4DB0"/>
    <w:rsid w:val="004E509E"/>
    <w:rsid w:val="004E6A05"/>
    <w:rsid w:val="004E7488"/>
    <w:rsid w:val="004E7AE6"/>
    <w:rsid w:val="004E7E60"/>
    <w:rsid w:val="004F06EF"/>
    <w:rsid w:val="004F1811"/>
    <w:rsid w:val="004F23FB"/>
    <w:rsid w:val="004F23FC"/>
    <w:rsid w:val="004F4408"/>
    <w:rsid w:val="004F5900"/>
    <w:rsid w:val="004F5BF9"/>
    <w:rsid w:val="004F5FAA"/>
    <w:rsid w:val="004F70E1"/>
    <w:rsid w:val="00500316"/>
    <w:rsid w:val="005021D7"/>
    <w:rsid w:val="00502A4F"/>
    <w:rsid w:val="00502C78"/>
    <w:rsid w:val="00503402"/>
    <w:rsid w:val="00503599"/>
    <w:rsid w:val="00507E52"/>
    <w:rsid w:val="00510361"/>
    <w:rsid w:val="00510B8A"/>
    <w:rsid w:val="00510BEC"/>
    <w:rsid w:val="005119AE"/>
    <w:rsid w:val="00511E33"/>
    <w:rsid w:val="0051393E"/>
    <w:rsid w:val="005144F3"/>
    <w:rsid w:val="005149DB"/>
    <w:rsid w:val="00515058"/>
    <w:rsid w:val="005153FC"/>
    <w:rsid w:val="00517B9E"/>
    <w:rsid w:val="005201EC"/>
    <w:rsid w:val="005202A9"/>
    <w:rsid w:val="00520AA1"/>
    <w:rsid w:val="00520DBF"/>
    <w:rsid w:val="00520FB6"/>
    <w:rsid w:val="00522671"/>
    <w:rsid w:val="0052303D"/>
    <w:rsid w:val="00525A08"/>
    <w:rsid w:val="00527ED2"/>
    <w:rsid w:val="00530E38"/>
    <w:rsid w:val="00532F23"/>
    <w:rsid w:val="00533650"/>
    <w:rsid w:val="00533D42"/>
    <w:rsid w:val="00534C87"/>
    <w:rsid w:val="0053513C"/>
    <w:rsid w:val="0053636F"/>
    <w:rsid w:val="0053751E"/>
    <w:rsid w:val="00540A05"/>
    <w:rsid w:val="005424B1"/>
    <w:rsid w:val="00542A11"/>
    <w:rsid w:val="005439EC"/>
    <w:rsid w:val="00543C26"/>
    <w:rsid w:val="005455E3"/>
    <w:rsid w:val="0054759F"/>
    <w:rsid w:val="00550E20"/>
    <w:rsid w:val="0055249C"/>
    <w:rsid w:val="005524F4"/>
    <w:rsid w:val="0055356B"/>
    <w:rsid w:val="00554939"/>
    <w:rsid w:val="00554BE5"/>
    <w:rsid w:val="00556D49"/>
    <w:rsid w:val="00557427"/>
    <w:rsid w:val="005610EE"/>
    <w:rsid w:val="0056235B"/>
    <w:rsid w:val="005625B9"/>
    <w:rsid w:val="00563037"/>
    <w:rsid w:val="00564AA6"/>
    <w:rsid w:val="005659CC"/>
    <w:rsid w:val="005661D9"/>
    <w:rsid w:val="00570CDC"/>
    <w:rsid w:val="005710E1"/>
    <w:rsid w:val="005712AE"/>
    <w:rsid w:val="00572B6D"/>
    <w:rsid w:val="00572DD4"/>
    <w:rsid w:val="00574CD5"/>
    <w:rsid w:val="00576063"/>
    <w:rsid w:val="00576CCA"/>
    <w:rsid w:val="00577A71"/>
    <w:rsid w:val="005815AB"/>
    <w:rsid w:val="005828E1"/>
    <w:rsid w:val="00583913"/>
    <w:rsid w:val="00584882"/>
    <w:rsid w:val="0058604B"/>
    <w:rsid w:val="00586B28"/>
    <w:rsid w:val="00586B4D"/>
    <w:rsid w:val="00587D38"/>
    <w:rsid w:val="00587E21"/>
    <w:rsid w:val="005919BA"/>
    <w:rsid w:val="005927EB"/>
    <w:rsid w:val="005943FD"/>
    <w:rsid w:val="00594850"/>
    <w:rsid w:val="00594B0E"/>
    <w:rsid w:val="00595795"/>
    <w:rsid w:val="00596767"/>
    <w:rsid w:val="005974D1"/>
    <w:rsid w:val="005A3604"/>
    <w:rsid w:val="005A45D0"/>
    <w:rsid w:val="005A4A7A"/>
    <w:rsid w:val="005A57FE"/>
    <w:rsid w:val="005A7DF1"/>
    <w:rsid w:val="005B0027"/>
    <w:rsid w:val="005B003A"/>
    <w:rsid w:val="005B0B9A"/>
    <w:rsid w:val="005B1B0B"/>
    <w:rsid w:val="005B1DF6"/>
    <w:rsid w:val="005B2C03"/>
    <w:rsid w:val="005B3752"/>
    <w:rsid w:val="005B3865"/>
    <w:rsid w:val="005B3B03"/>
    <w:rsid w:val="005B445C"/>
    <w:rsid w:val="005B44CB"/>
    <w:rsid w:val="005B54DB"/>
    <w:rsid w:val="005B5F00"/>
    <w:rsid w:val="005B60D0"/>
    <w:rsid w:val="005B65E2"/>
    <w:rsid w:val="005B6671"/>
    <w:rsid w:val="005B70BE"/>
    <w:rsid w:val="005C0C06"/>
    <w:rsid w:val="005C2377"/>
    <w:rsid w:val="005C29B7"/>
    <w:rsid w:val="005C400C"/>
    <w:rsid w:val="005C470F"/>
    <w:rsid w:val="005C4774"/>
    <w:rsid w:val="005C7668"/>
    <w:rsid w:val="005C7F71"/>
    <w:rsid w:val="005D0214"/>
    <w:rsid w:val="005D28B2"/>
    <w:rsid w:val="005D3C4E"/>
    <w:rsid w:val="005D4746"/>
    <w:rsid w:val="005D55D5"/>
    <w:rsid w:val="005D61F8"/>
    <w:rsid w:val="005D6D15"/>
    <w:rsid w:val="005E155E"/>
    <w:rsid w:val="005E1D22"/>
    <w:rsid w:val="005E2A3C"/>
    <w:rsid w:val="005E305B"/>
    <w:rsid w:val="005E3938"/>
    <w:rsid w:val="005E446B"/>
    <w:rsid w:val="005E51BB"/>
    <w:rsid w:val="005F0604"/>
    <w:rsid w:val="005F103D"/>
    <w:rsid w:val="005F14EF"/>
    <w:rsid w:val="005F3A7A"/>
    <w:rsid w:val="005F51AF"/>
    <w:rsid w:val="005F61D8"/>
    <w:rsid w:val="005F75E7"/>
    <w:rsid w:val="005F7E93"/>
    <w:rsid w:val="00600434"/>
    <w:rsid w:val="00600DAB"/>
    <w:rsid w:val="006018CE"/>
    <w:rsid w:val="00602C54"/>
    <w:rsid w:val="0060342E"/>
    <w:rsid w:val="00605412"/>
    <w:rsid w:val="00610131"/>
    <w:rsid w:val="00610344"/>
    <w:rsid w:val="00610DA6"/>
    <w:rsid w:val="00611F3D"/>
    <w:rsid w:val="006129BD"/>
    <w:rsid w:val="00613C4A"/>
    <w:rsid w:val="00620518"/>
    <w:rsid w:val="00621B3A"/>
    <w:rsid w:val="00622381"/>
    <w:rsid w:val="00624741"/>
    <w:rsid w:val="00624B03"/>
    <w:rsid w:val="00625B91"/>
    <w:rsid w:val="00626570"/>
    <w:rsid w:val="00627E11"/>
    <w:rsid w:val="00631F81"/>
    <w:rsid w:val="006327C0"/>
    <w:rsid w:val="00634490"/>
    <w:rsid w:val="006348F1"/>
    <w:rsid w:val="00637199"/>
    <w:rsid w:val="0063735E"/>
    <w:rsid w:val="006374AE"/>
    <w:rsid w:val="006378AA"/>
    <w:rsid w:val="006416E3"/>
    <w:rsid w:val="00641774"/>
    <w:rsid w:val="00643A72"/>
    <w:rsid w:val="00643EA2"/>
    <w:rsid w:val="006447AB"/>
    <w:rsid w:val="00644DFA"/>
    <w:rsid w:val="0064590F"/>
    <w:rsid w:val="00645DBF"/>
    <w:rsid w:val="00650D11"/>
    <w:rsid w:val="006511E2"/>
    <w:rsid w:val="0065225A"/>
    <w:rsid w:val="00654058"/>
    <w:rsid w:val="0065514A"/>
    <w:rsid w:val="00655784"/>
    <w:rsid w:val="00655BF7"/>
    <w:rsid w:val="006560E0"/>
    <w:rsid w:val="00660181"/>
    <w:rsid w:val="00661C0B"/>
    <w:rsid w:val="00662439"/>
    <w:rsid w:val="0066243C"/>
    <w:rsid w:val="0066264E"/>
    <w:rsid w:val="006626F5"/>
    <w:rsid w:val="0066291E"/>
    <w:rsid w:val="00663E03"/>
    <w:rsid w:val="00663E7E"/>
    <w:rsid w:val="00663ED8"/>
    <w:rsid w:val="0066724E"/>
    <w:rsid w:val="006704B9"/>
    <w:rsid w:val="006725E4"/>
    <w:rsid w:val="00673188"/>
    <w:rsid w:val="00673BB1"/>
    <w:rsid w:val="006757D4"/>
    <w:rsid w:val="00675A8E"/>
    <w:rsid w:val="00675D66"/>
    <w:rsid w:val="00676943"/>
    <w:rsid w:val="00677333"/>
    <w:rsid w:val="00677941"/>
    <w:rsid w:val="0068157F"/>
    <w:rsid w:val="006829A1"/>
    <w:rsid w:val="00684112"/>
    <w:rsid w:val="00684D86"/>
    <w:rsid w:val="0068508F"/>
    <w:rsid w:val="00690C2F"/>
    <w:rsid w:val="00691782"/>
    <w:rsid w:val="006918FE"/>
    <w:rsid w:val="00695209"/>
    <w:rsid w:val="006959CF"/>
    <w:rsid w:val="006960DE"/>
    <w:rsid w:val="006976F7"/>
    <w:rsid w:val="006A02D3"/>
    <w:rsid w:val="006A0370"/>
    <w:rsid w:val="006A047D"/>
    <w:rsid w:val="006A10FB"/>
    <w:rsid w:val="006A2A7F"/>
    <w:rsid w:val="006A347A"/>
    <w:rsid w:val="006A6012"/>
    <w:rsid w:val="006A71CD"/>
    <w:rsid w:val="006B1180"/>
    <w:rsid w:val="006B3174"/>
    <w:rsid w:val="006B3EE2"/>
    <w:rsid w:val="006B4D2E"/>
    <w:rsid w:val="006B5048"/>
    <w:rsid w:val="006B77E9"/>
    <w:rsid w:val="006C4B2B"/>
    <w:rsid w:val="006C4C56"/>
    <w:rsid w:val="006C68CC"/>
    <w:rsid w:val="006C6ADB"/>
    <w:rsid w:val="006C7B86"/>
    <w:rsid w:val="006D0024"/>
    <w:rsid w:val="006D0074"/>
    <w:rsid w:val="006D1220"/>
    <w:rsid w:val="006D1BAA"/>
    <w:rsid w:val="006D2729"/>
    <w:rsid w:val="006D3A4C"/>
    <w:rsid w:val="006D4199"/>
    <w:rsid w:val="006D4495"/>
    <w:rsid w:val="006D4F2E"/>
    <w:rsid w:val="006D5321"/>
    <w:rsid w:val="006D55C1"/>
    <w:rsid w:val="006D629C"/>
    <w:rsid w:val="006E009D"/>
    <w:rsid w:val="006E02C0"/>
    <w:rsid w:val="006E19C4"/>
    <w:rsid w:val="006E2022"/>
    <w:rsid w:val="006E3B89"/>
    <w:rsid w:val="006E3C4C"/>
    <w:rsid w:val="006E4269"/>
    <w:rsid w:val="006E4353"/>
    <w:rsid w:val="006E4D82"/>
    <w:rsid w:val="006E51FA"/>
    <w:rsid w:val="006E53FB"/>
    <w:rsid w:val="006E610F"/>
    <w:rsid w:val="006E61FB"/>
    <w:rsid w:val="006F2B7A"/>
    <w:rsid w:val="006F2BEA"/>
    <w:rsid w:val="006F36BA"/>
    <w:rsid w:val="006F3F6F"/>
    <w:rsid w:val="006F528E"/>
    <w:rsid w:val="006F63A4"/>
    <w:rsid w:val="006F6A77"/>
    <w:rsid w:val="006F7FCE"/>
    <w:rsid w:val="007013E3"/>
    <w:rsid w:val="00701BEA"/>
    <w:rsid w:val="007029B4"/>
    <w:rsid w:val="00703507"/>
    <w:rsid w:val="00706870"/>
    <w:rsid w:val="00706B27"/>
    <w:rsid w:val="00707D19"/>
    <w:rsid w:val="00713B46"/>
    <w:rsid w:val="00713CFC"/>
    <w:rsid w:val="00715C00"/>
    <w:rsid w:val="007163AC"/>
    <w:rsid w:val="007218EC"/>
    <w:rsid w:val="00722F84"/>
    <w:rsid w:val="007255DE"/>
    <w:rsid w:val="00726752"/>
    <w:rsid w:val="00727DD1"/>
    <w:rsid w:val="00730453"/>
    <w:rsid w:val="0073292E"/>
    <w:rsid w:val="00732D36"/>
    <w:rsid w:val="00733575"/>
    <w:rsid w:val="00733934"/>
    <w:rsid w:val="0073396F"/>
    <w:rsid w:val="0073467C"/>
    <w:rsid w:val="00734DE5"/>
    <w:rsid w:val="007355A4"/>
    <w:rsid w:val="00735AB2"/>
    <w:rsid w:val="00737237"/>
    <w:rsid w:val="00737F40"/>
    <w:rsid w:val="00737FDA"/>
    <w:rsid w:val="0074125E"/>
    <w:rsid w:val="007423E1"/>
    <w:rsid w:val="0074361A"/>
    <w:rsid w:val="00743AE8"/>
    <w:rsid w:val="00744428"/>
    <w:rsid w:val="00744445"/>
    <w:rsid w:val="00745175"/>
    <w:rsid w:val="00745BA9"/>
    <w:rsid w:val="0074738D"/>
    <w:rsid w:val="00751644"/>
    <w:rsid w:val="0075242D"/>
    <w:rsid w:val="00752B57"/>
    <w:rsid w:val="00753403"/>
    <w:rsid w:val="0075402B"/>
    <w:rsid w:val="007553F8"/>
    <w:rsid w:val="007554CB"/>
    <w:rsid w:val="007632CE"/>
    <w:rsid w:val="00764250"/>
    <w:rsid w:val="00765628"/>
    <w:rsid w:val="007672B2"/>
    <w:rsid w:val="00770342"/>
    <w:rsid w:val="00770AC7"/>
    <w:rsid w:val="007717D1"/>
    <w:rsid w:val="0077379B"/>
    <w:rsid w:val="00777AD2"/>
    <w:rsid w:val="007808F8"/>
    <w:rsid w:val="007809DF"/>
    <w:rsid w:val="00781A07"/>
    <w:rsid w:val="00783BD8"/>
    <w:rsid w:val="0078456A"/>
    <w:rsid w:val="00784790"/>
    <w:rsid w:val="00784CC7"/>
    <w:rsid w:val="00786E46"/>
    <w:rsid w:val="007870F3"/>
    <w:rsid w:val="00787281"/>
    <w:rsid w:val="00791AD3"/>
    <w:rsid w:val="00791AEF"/>
    <w:rsid w:val="00793812"/>
    <w:rsid w:val="00793C3F"/>
    <w:rsid w:val="00793EDC"/>
    <w:rsid w:val="00793EFC"/>
    <w:rsid w:val="007947AD"/>
    <w:rsid w:val="0079542C"/>
    <w:rsid w:val="00795FC6"/>
    <w:rsid w:val="007962ED"/>
    <w:rsid w:val="00796AEE"/>
    <w:rsid w:val="00796E7B"/>
    <w:rsid w:val="007971B9"/>
    <w:rsid w:val="007A0044"/>
    <w:rsid w:val="007A0B4A"/>
    <w:rsid w:val="007A1003"/>
    <w:rsid w:val="007A1781"/>
    <w:rsid w:val="007A18B2"/>
    <w:rsid w:val="007A34BB"/>
    <w:rsid w:val="007A4056"/>
    <w:rsid w:val="007A4AA0"/>
    <w:rsid w:val="007A4E72"/>
    <w:rsid w:val="007A799E"/>
    <w:rsid w:val="007B065A"/>
    <w:rsid w:val="007B0B70"/>
    <w:rsid w:val="007B1F54"/>
    <w:rsid w:val="007B218C"/>
    <w:rsid w:val="007B2592"/>
    <w:rsid w:val="007B490F"/>
    <w:rsid w:val="007B57AC"/>
    <w:rsid w:val="007B6456"/>
    <w:rsid w:val="007B712D"/>
    <w:rsid w:val="007C1088"/>
    <w:rsid w:val="007C25A5"/>
    <w:rsid w:val="007C4079"/>
    <w:rsid w:val="007C4A85"/>
    <w:rsid w:val="007C5823"/>
    <w:rsid w:val="007C670C"/>
    <w:rsid w:val="007C76AA"/>
    <w:rsid w:val="007D0C0C"/>
    <w:rsid w:val="007D189B"/>
    <w:rsid w:val="007D2B8A"/>
    <w:rsid w:val="007D3A48"/>
    <w:rsid w:val="007D3DBC"/>
    <w:rsid w:val="007D421E"/>
    <w:rsid w:val="007D4DE3"/>
    <w:rsid w:val="007D526B"/>
    <w:rsid w:val="007D73F1"/>
    <w:rsid w:val="007E06CB"/>
    <w:rsid w:val="007E16F6"/>
    <w:rsid w:val="007E2705"/>
    <w:rsid w:val="007E3515"/>
    <w:rsid w:val="007E393C"/>
    <w:rsid w:val="007E39D7"/>
    <w:rsid w:val="007E3D4D"/>
    <w:rsid w:val="007E4250"/>
    <w:rsid w:val="007E5937"/>
    <w:rsid w:val="007E6633"/>
    <w:rsid w:val="007E671D"/>
    <w:rsid w:val="007E6EF8"/>
    <w:rsid w:val="007E7238"/>
    <w:rsid w:val="007F0E2A"/>
    <w:rsid w:val="007F0F9D"/>
    <w:rsid w:val="007F16E3"/>
    <w:rsid w:val="007F3714"/>
    <w:rsid w:val="007F5561"/>
    <w:rsid w:val="00800FD1"/>
    <w:rsid w:val="00803528"/>
    <w:rsid w:val="008039E1"/>
    <w:rsid w:val="008046BB"/>
    <w:rsid w:val="008051C5"/>
    <w:rsid w:val="00805F17"/>
    <w:rsid w:val="00806BD2"/>
    <w:rsid w:val="00807282"/>
    <w:rsid w:val="00810555"/>
    <w:rsid w:val="00811038"/>
    <w:rsid w:val="008110BA"/>
    <w:rsid w:val="00811830"/>
    <w:rsid w:val="00812D01"/>
    <w:rsid w:val="008130CF"/>
    <w:rsid w:val="0081341F"/>
    <w:rsid w:val="00813698"/>
    <w:rsid w:val="008136A7"/>
    <w:rsid w:val="00814115"/>
    <w:rsid w:val="008146C4"/>
    <w:rsid w:val="00814FA8"/>
    <w:rsid w:val="00815453"/>
    <w:rsid w:val="00815F32"/>
    <w:rsid w:val="00816FD8"/>
    <w:rsid w:val="008176B8"/>
    <w:rsid w:val="00817F91"/>
    <w:rsid w:val="00820095"/>
    <w:rsid w:val="00821531"/>
    <w:rsid w:val="008216FB"/>
    <w:rsid w:val="00821ADC"/>
    <w:rsid w:val="00822335"/>
    <w:rsid w:val="00823A42"/>
    <w:rsid w:val="00824726"/>
    <w:rsid w:val="0082520C"/>
    <w:rsid w:val="008254C0"/>
    <w:rsid w:val="00825FF5"/>
    <w:rsid w:val="008267B0"/>
    <w:rsid w:val="00826F22"/>
    <w:rsid w:val="00827E6C"/>
    <w:rsid w:val="00831660"/>
    <w:rsid w:val="00831D37"/>
    <w:rsid w:val="0083332A"/>
    <w:rsid w:val="0083524F"/>
    <w:rsid w:val="00837A0C"/>
    <w:rsid w:val="00840429"/>
    <w:rsid w:val="0084049E"/>
    <w:rsid w:val="00841B1D"/>
    <w:rsid w:val="00841DF6"/>
    <w:rsid w:val="0084331A"/>
    <w:rsid w:val="008449F9"/>
    <w:rsid w:val="0084575B"/>
    <w:rsid w:val="00845E5C"/>
    <w:rsid w:val="0085144C"/>
    <w:rsid w:val="008526E2"/>
    <w:rsid w:val="0085325F"/>
    <w:rsid w:val="00855ADB"/>
    <w:rsid w:val="008564EC"/>
    <w:rsid w:val="008565C7"/>
    <w:rsid w:val="008600DD"/>
    <w:rsid w:val="00860115"/>
    <w:rsid w:val="00860A9B"/>
    <w:rsid w:val="0086339A"/>
    <w:rsid w:val="008640E3"/>
    <w:rsid w:val="00864585"/>
    <w:rsid w:val="00864A4F"/>
    <w:rsid w:val="00870898"/>
    <w:rsid w:val="00870A07"/>
    <w:rsid w:val="00870E8F"/>
    <w:rsid w:val="00872800"/>
    <w:rsid w:val="0087310A"/>
    <w:rsid w:val="00874160"/>
    <w:rsid w:val="0087472D"/>
    <w:rsid w:val="00875164"/>
    <w:rsid w:val="008775D4"/>
    <w:rsid w:val="008806F8"/>
    <w:rsid w:val="0088490F"/>
    <w:rsid w:val="00884B9F"/>
    <w:rsid w:val="00885EE0"/>
    <w:rsid w:val="0088626E"/>
    <w:rsid w:val="00890E11"/>
    <w:rsid w:val="0089147D"/>
    <w:rsid w:val="00891CC6"/>
    <w:rsid w:val="00891D9D"/>
    <w:rsid w:val="00894592"/>
    <w:rsid w:val="008975D5"/>
    <w:rsid w:val="0089774E"/>
    <w:rsid w:val="008A0D38"/>
    <w:rsid w:val="008A1F93"/>
    <w:rsid w:val="008A2E0B"/>
    <w:rsid w:val="008A3C99"/>
    <w:rsid w:val="008A3FE2"/>
    <w:rsid w:val="008A4BA7"/>
    <w:rsid w:val="008A5259"/>
    <w:rsid w:val="008A66C1"/>
    <w:rsid w:val="008A7055"/>
    <w:rsid w:val="008A7BF2"/>
    <w:rsid w:val="008B0017"/>
    <w:rsid w:val="008B0256"/>
    <w:rsid w:val="008B2039"/>
    <w:rsid w:val="008B2260"/>
    <w:rsid w:val="008B2B2A"/>
    <w:rsid w:val="008B2FEE"/>
    <w:rsid w:val="008B3CEE"/>
    <w:rsid w:val="008B4EB5"/>
    <w:rsid w:val="008B5DFE"/>
    <w:rsid w:val="008B7658"/>
    <w:rsid w:val="008C2DFC"/>
    <w:rsid w:val="008C3AEC"/>
    <w:rsid w:val="008C447A"/>
    <w:rsid w:val="008C44C5"/>
    <w:rsid w:val="008C6E48"/>
    <w:rsid w:val="008C7660"/>
    <w:rsid w:val="008C7FE6"/>
    <w:rsid w:val="008D05E1"/>
    <w:rsid w:val="008D0D97"/>
    <w:rsid w:val="008D1840"/>
    <w:rsid w:val="008D1B8D"/>
    <w:rsid w:val="008D2681"/>
    <w:rsid w:val="008D2959"/>
    <w:rsid w:val="008D3639"/>
    <w:rsid w:val="008D57D9"/>
    <w:rsid w:val="008D5BDD"/>
    <w:rsid w:val="008D710E"/>
    <w:rsid w:val="008E01D4"/>
    <w:rsid w:val="008E06D9"/>
    <w:rsid w:val="008E0AD1"/>
    <w:rsid w:val="008E0BA4"/>
    <w:rsid w:val="008E1C40"/>
    <w:rsid w:val="008E3642"/>
    <w:rsid w:val="008E430B"/>
    <w:rsid w:val="008E4932"/>
    <w:rsid w:val="008E5EAF"/>
    <w:rsid w:val="008E6915"/>
    <w:rsid w:val="008E73D6"/>
    <w:rsid w:val="008F1227"/>
    <w:rsid w:val="008F257A"/>
    <w:rsid w:val="008F4113"/>
    <w:rsid w:val="008F473F"/>
    <w:rsid w:val="008F4879"/>
    <w:rsid w:val="008F4FF3"/>
    <w:rsid w:val="00900092"/>
    <w:rsid w:val="00900B1A"/>
    <w:rsid w:val="00901C0C"/>
    <w:rsid w:val="009038C2"/>
    <w:rsid w:val="00904739"/>
    <w:rsid w:val="0090528A"/>
    <w:rsid w:val="00905CAF"/>
    <w:rsid w:val="009062BA"/>
    <w:rsid w:val="00907E56"/>
    <w:rsid w:val="0091021F"/>
    <w:rsid w:val="009104A0"/>
    <w:rsid w:val="009105C9"/>
    <w:rsid w:val="009113B4"/>
    <w:rsid w:val="00911657"/>
    <w:rsid w:val="00911DD4"/>
    <w:rsid w:val="0091492D"/>
    <w:rsid w:val="00915DE6"/>
    <w:rsid w:val="00922691"/>
    <w:rsid w:val="0092276E"/>
    <w:rsid w:val="00923149"/>
    <w:rsid w:val="00923841"/>
    <w:rsid w:val="00924D31"/>
    <w:rsid w:val="0092565C"/>
    <w:rsid w:val="009258B2"/>
    <w:rsid w:val="00925CED"/>
    <w:rsid w:val="00926827"/>
    <w:rsid w:val="00926F89"/>
    <w:rsid w:val="00927C33"/>
    <w:rsid w:val="00931CCB"/>
    <w:rsid w:val="00932506"/>
    <w:rsid w:val="009330F2"/>
    <w:rsid w:val="0093381B"/>
    <w:rsid w:val="00933EBC"/>
    <w:rsid w:val="00934A4B"/>
    <w:rsid w:val="00935075"/>
    <w:rsid w:val="0093654D"/>
    <w:rsid w:val="009365C8"/>
    <w:rsid w:val="00936F28"/>
    <w:rsid w:val="0093792D"/>
    <w:rsid w:val="00940660"/>
    <w:rsid w:val="009421B2"/>
    <w:rsid w:val="009424E6"/>
    <w:rsid w:val="00943D5D"/>
    <w:rsid w:val="00944779"/>
    <w:rsid w:val="0094489F"/>
    <w:rsid w:val="00944CF3"/>
    <w:rsid w:val="009451E1"/>
    <w:rsid w:val="00952CA9"/>
    <w:rsid w:val="00953237"/>
    <w:rsid w:val="009540F4"/>
    <w:rsid w:val="00954503"/>
    <w:rsid w:val="009577E0"/>
    <w:rsid w:val="0096082B"/>
    <w:rsid w:val="009612B9"/>
    <w:rsid w:val="00961405"/>
    <w:rsid w:val="009614A7"/>
    <w:rsid w:val="00961950"/>
    <w:rsid w:val="00961E90"/>
    <w:rsid w:val="00962B53"/>
    <w:rsid w:val="0096376F"/>
    <w:rsid w:val="00964300"/>
    <w:rsid w:val="00965018"/>
    <w:rsid w:val="00965DA2"/>
    <w:rsid w:val="00966DF2"/>
    <w:rsid w:val="009671FC"/>
    <w:rsid w:val="0097088E"/>
    <w:rsid w:val="00970EDE"/>
    <w:rsid w:val="00971AEA"/>
    <w:rsid w:val="00972572"/>
    <w:rsid w:val="00972BFE"/>
    <w:rsid w:val="009731C5"/>
    <w:rsid w:val="00975330"/>
    <w:rsid w:val="00976144"/>
    <w:rsid w:val="00977581"/>
    <w:rsid w:val="0098168E"/>
    <w:rsid w:val="0098363F"/>
    <w:rsid w:val="00986D60"/>
    <w:rsid w:val="009903A8"/>
    <w:rsid w:val="00990593"/>
    <w:rsid w:val="00990CD1"/>
    <w:rsid w:val="00990E6A"/>
    <w:rsid w:val="00991F79"/>
    <w:rsid w:val="00993079"/>
    <w:rsid w:val="0099308B"/>
    <w:rsid w:val="00993744"/>
    <w:rsid w:val="009942B2"/>
    <w:rsid w:val="0099567C"/>
    <w:rsid w:val="00995A5C"/>
    <w:rsid w:val="00996523"/>
    <w:rsid w:val="00997C31"/>
    <w:rsid w:val="00997F9C"/>
    <w:rsid w:val="009A0814"/>
    <w:rsid w:val="009A08DD"/>
    <w:rsid w:val="009A2438"/>
    <w:rsid w:val="009A2A43"/>
    <w:rsid w:val="009A2BE5"/>
    <w:rsid w:val="009A3052"/>
    <w:rsid w:val="009A46BF"/>
    <w:rsid w:val="009A51F6"/>
    <w:rsid w:val="009A5D8A"/>
    <w:rsid w:val="009A66E3"/>
    <w:rsid w:val="009B091D"/>
    <w:rsid w:val="009B0F1F"/>
    <w:rsid w:val="009B126E"/>
    <w:rsid w:val="009B1A7C"/>
    <w:rsid w:val="009B2318"/>
    <w:rsid w:val="009B2E64"/>
    <w:rsid w:val="009B4174"/>
    <w:rsid w:val="009B4E5A"/>
    <w:rsid w:val="009B4F78"/>
    <w:rsid w:val="009B5C39"/>
    <w:rsid w:val="009C2771"/>
    <w:rsid w:val="009C2EC0"/>
    <w:rsid w:val="009C49A3"/>
    <w:rsid w:val="009D15EA"/>
    <w:rsid w:val="009D2183"/>
    <w:rsid w:val="009D2C2C"/>
    <w:rsid w:val="009D3DE5"/>
    <w:rsid w:val="009D45DA"/>
    <w:rsid w:val="009D471B"/>
    <w:rsid w:val="009D514A"/>
    <w:rsid w:val="009D5856"/>
    <w:rsid w:val="009D5DFC"/>
    <w:rsid w:val="009D7C87"/>
    <w:rsid w:val="009E095A"/>
    <w:rsid w:val="009E2CC1"/>
    <w:rsid w:val="009E3EC4"/>
    <w:rsid w:val="009E3FBA"/>
    <w:rsid w:val="009E419C"/>
    <w:rsid w:val="009E593C"/>
    <w:rsid w:val="009E689E"/>
    <w:rsid w:val="009E7052"/>
    <w:rsid w:val="009E7349"/>
    <w:rsid w:val="009F004F"/>
    <w:rsid w:val="009F07EF"/>
    <w:rsid w:val="009F27CC"/>
    <w:rsid w:val="009F2A80"/>
    <w:rsid w:val="009F2EEE"/>
    <w:rsid w:val="009F3276"/>
    <w:rsid w:val="009F33E2"/>
    <w:rsid w:val="009F4C11"/>
    <w:rsid w:val="009F5999"/>
    <w:rsid w:val="009F7988"/>
    <w:rsid w:val="00A01389"/>
    <w:rsid w:val="00A01A8E"/>
    <w:rsid w:val="00A029D4"/>
    <w:rsid w:val="00A02A27"/>
    <w:rsid w:val="00A03B0E"/>
    <w:rsid w:val="00A05274"/>
    <w:rsid w:val="00A06636"/>
    <w:rsid w:val="00A12708"/>
    <w:rsid w:val="00A16DF3"/>
    <w:rsid w:val="00A16E67"/>
    <w:rsid w:val="00A17F8C"/>
    <w:rsid w:val="00A200AE"/>
    <w:rsid w:val="00A249E7"/>
    <w:rsid w:val="00A25519"/>
    <w:rsid w:val="00A25A7F"/>
    <w:rsid w:val="00A26419"/>
    <w:rsid w:val="00A26BFB"/>
    <w:rsid w:val="00A278C1"/>
    <w:rsid w:val="00A30AC0"/>
    <w:rsid w:val="00A3177A"/>
    <w:rsid w:val="00A320EC"/>
    <w:rsid w:val="00A35441"/>
    <w:rsid w:val="00A3694A"/>
    <w:rsid w:val="00A36A18"/>
    <w:rsid w:val="00A36AEB"/>
    <w:rsid w:val="00A37B06"/>
    <w:rsid w:val="00A37D3B"/>
    <w:rsid w:val="00A40AC2"/>
    <w:rsid w:val="00A428C1"/>
    <w:rsid w:val="00A44F86"/>
    <w:rsid w:val="00A46E0B"/>
    <w:rsid w:val="00A4721C"/>
    <w:rsid w:val="00A51003"/>
    <w:rsid w:val="00A5180C"/>
    <w:rsid w:val="00A525A0"/>
    <w:rsid w:val="00A54676"/>
    <w:rsid w:val="00A55D68"/>
    <w:rsid w:val="00A55E36"/>
    <w:rsid w:val="00A56708"/>
    <w:rsid w:val="00A56BEE"/>
    <w:rsid w:val="00A57809"/>
    <w:rsid w:val="00A62F69"/>
    <w:rsid w:val="00A64940"/>
    <w:rsid w:val="00A6574E"/>
    <w:rsid w:val="00A66CBF"/>
    <w:rsid w:val="00A66E03"/>
    <w:rsid w:val="00A66F15"/>
    <w:rsid w:val="00A713CA"/>
    <w:rsid w:val="00A71584"/>
    <w:rsid w:val="00A74A1B"/>
    <w:rsid w:val="00A75F31"/>
    <w:rsid w:val="00A7677D"/>
    <w:rsid w:val="00A80C68"/>
    <w:rsid w:val="00A812A6"/>
    <w:rsid w:val="00A81A4F"/>
    <w:rsid w:val="00A82866"/>
    <w:rsid w:val="00A82FB9"/>
    <w:rsid w:val="00A8316E"/>
    <w:rsid w:val="00A852B4"/>
    <w:rsid w:val="00A85BEF"/>
    <w:rsid w:val="00A861A4"/>
    <w:rsid w:val="00A9018C"/>
    <w:rsid w:val="00A91BC8"/>
    <w:rsid w:val="00A9392A"/>
    <w:rsid w:val="00A93B70"/>
    <w:rsid w:val="00A94B93"/>
    <w:rsid w:val="00A951E6"/>
    <w:rsid w:val="00A9722A"/>
    <w:rsid w:val="00A97C56"/>
    <w:rsid w:val="00AA0244"/>
    <w:rsid w:val="00AA058D"/>
    <w:rsid w:val="00AA080C"/>
    <w:rsid w:val="00AA0D18"/>
    <w:rsid w:val="00AA1E74"/>
    <w:rsid w:val="00AA2B3B"/>
    <w:rsid w:val="00AA36A2"/>
    <w:rsid w:val="00AA6F89"/>
    <w:rsid w:val="00AB00C2"/>
    <w:rsid w:val="00AB0689"/>
    <w:rsid w:val="00AB27CE"/>
    <w:rsid w:val="00AB4436"/>
    <w:rsid w:val="00AB490C"/>
    <w:rsid w:val="00AB6817"/>
    <w:rsid w:val="00AB732A"/>
    <w:rsid w:val="00AC415E"/>
    <w:rsid w:val="00AC4AA2"/>
    <w:rsid w:val="00AC56AC"/>
    <w:rsid w:val="00AC60CF"/>
    <w:rsid w:val="00AC623F"/>
    <w:rsid w:val="00AC6EF3"/>
    <w:rsid w:val="00AD01EC"/>
    <w:rsid w:val="00AD152D"/>
    <w:rsid w:val="00AD16AE"/>
    <w:rsid w:val="00AD4B1F"/>
    <w:rsid w:val="00AD5780"/>
    <w:rsid w:val="00AD5CF1"/>
    <w:rsid w:val="00AD7D15"/>
    <w:rsid w:val="00AE0793"/>
    <w:rsid w:val="00AE0BF7"/>
    <w:rsid w:val="00AE2A46"/>
    <w:rsid w:val="00AE31DD"/>
    <w:rsid w:val="00AE3206"/>
    <w:rsid w:val="00AE3888"/>
    <w:rsid w:val="00AE3F18"/>
    <w:rsid w:val="00AE4E15"/>
    <w:rsid w:val="00AE60EC"/>
    <w:rsid w:val="00AE6675"/>
    <w:rsid w:val="00AE7657"/>
    <w:rsid w:val="00AE7B9F"/>
    <w:rsid w:val="00AF07ED"/>
    <w:rsid w:val="00AF254B"/>
    <w:rsid w:val="00AF2C37"/>
    <w:rsid w:val="00AF2DD4"/>
    <w:rsid w:val="00AF3F18"/>
    <w:rsid w:val="00AF408F"/>
    <w:rsid w:val="00AF4A9E"/>
    <w:rsid w:val="00AF6864"/>
    <w:rsid w:val="00AF6BFF"/>
    <w:rsid w:val="00AF7E68"/>
    <w:rsid w:val="00B00354"/>
    <w:rsid w:val="00B00659"/>
    <w:rsid w:val="00B00C9E"/>
    <w:rsid w:val="00B01F40"/>
    <w:rsid w:val="00B05E99"/>
    <w:rsid w:val="00B1089F"/>
    <w:rsid w:val="00B117AC"/>
    <w:rsid w:val="00B14800"/>
    <w:rsid w:val="00B14E62"/>
    <w:rsid w:val="00B1672C"/>
    <w:rsid w:val="00B16C3E"/>
    <w:rsid w:val="00B20713"/>
    <w:rsid w:val="00B207CD"/>
    <w:rsid w:val="00B2090B"/>
    <w:rsid w:val="00B20D06"/>
    <w:rsid w:val="00B217F4"/>
    <w:rsid w:val="00B23EB8"/>
    <w:rsid w:val="00B2554D"/>
    <w:rsid w:val="00B26079"/>
    <w:rsid w:val="00B27924"/>
    <w:rsid w:val="00B30746"/>
    <w:rsid w:val="00B30905"/>
    <w:rsid w:val="00B3172E"/>
    <w:rsid w:val="00B32319"/>
    <w:rsid w:val="00B327C8"/>
    <w:rsid w:val="00B33654"/>
    <w:rsid w:val="00B33996"/>
    <w:rsid w:val="00B34383"/>
    <w:rsid w:val="00B35224"/>
    <w:rsid w:val="00B35292"/>
    <w:rsid w:val="00B356D8"/>
    <w:rsid w:val="00B35850"/>
    <w:rsid w:val="00B359C3"/>
    <w:rsid w:val="00B35F83"/>
    <w:rsid w:val="00B37182"/>
    <w:rsid w:val="00B371EB"/>
    <w:rsid w:val="00B373AD"/>
    <w:rsid w:val="00B37A77"/>
    <w:rsid w:val="00B44CD1"/>
    <w:rsid w:val="00B450C7"/>
    <w:rsid w:val="00B45DAC"/>
    <w:rsid w:val="00B47B9E"/>
    <w:rsid w:val="00B50323"/>
    <w:rsid w:val="00B50BBB"/>
    <w:rsid w:val="00B51256"/>
    <w:rsid w:val="00B5663A"/>
    <w:rsid w:val="00B5742E"/>
    <w:rsid w:val="00B574CD"/>
    <w:rsid w:val="00B576B3"/>
    <w:rsid w:val="00B57A1C"/>
    <w:rsid w:val="00B60955"/>
    <w:rsid w:val="00B62D04"/>
    <w:rsid w:val="00B64E7B"/>
    <w:rsid w:val="00B675F6"/>
    <w:rsid w:val="00B7027A"/>
    <w:rsid w:val="00B7051A"/>
    <w:rsid w:val="00B71440"/>
    <w:rsid w:val="00B717F7"/>
    <w:rsid w:val="00B72BB6"/>
    <w:rsid w:val="00B73C54"/>
    <w:rsid w:val="00B75CD1"/>
    <w:rsid w:val="00B7643E"/>
    <w:rsid w:val="00B76666"/>
    <w:rsid w:val="00B8065D"/>
    <w:rsid w:val="00B8072E"/>
    <w:rsid w:val="00B829E5"/>
    <w:rsid w:val="00B82B64"/>
    <w:rsid w:val="00B82D89"/>
    <w:rsid w:val="00B82DC1"/>
    <w:rsid w:val="00B84371"/>
    <w:rsid w:val="00B845A4"/>
    <w:rsid w:val="00B918BF"/>
    <w:rsid w:val="00B937DF"/>
    <w:rsid w:val="00B93A1C"/>
    <w:rsid w:val="00B94D45"/>
    <w:rsid w:val="00B96E9F"/>
    <w:rsid w:val="00B97045"/>
    <w:rsid w:val="00B973A5"/>
    <w:rsid w:val="00B97BFB"/>
    <w:rsid w:val="00BA001C"/>
    <w:rsid w:val="00BA09A6"/>
    <w:rsid w:val="00BA0FB6"/>
    <w:rsid w:val="00BA108D"/>
    <w:rsid w:val="00BA40CB"/>
    <w:rsid w:val="00BA45A5"/>
    <w:rsid w:val="00BA4749"/>
    <w:rsid w:val="00BA59A4"/>
    <w:rsid w:val="00BA6073"/>
    <w:rsid w:val="00BA66C5"/>
    <w:rsid w:val="00BB1807"/>
    <w:rsid w:val="00BB1ACB"/>
    <w:rsid w:val="00BB338A"/>
    <w:rsid w:val="00BB4133"/>
    <w:rsid w:val="00BB770B"/>
    <w:rsid w:val="00BC1DA6"/>
    <w:rsid w:val="00BC1E56"/>
    <w:rsid w:val="00BC354B"/>
    <w:rsid w:val="00BC3C44"/>
    <w:rsid w:val="00BC3CB2"/>
    <w:rsid w:val="00BC549F"/>
    <w:rsid w:val="00BC576E"/>
    <w:rsid w:val="00BC57A9"/>
    <w:rsid w:val="00BC5862"/>
    <w:rsid w:val="00BC6431"/>
    <w:rsid w:val="00BC716F"/>
    <w:rsid w:val="00BC79F2"/>
    <w:rsid w:val="00BC7AEC"/>
    <w:rsid w:val="00BC7DCA"/>
    <w:rsid w:val="00BD2698"/>
    <w:rsid w:val="00BD33EF"/>
    <w:rsid w:val="00BD4215"/>
    <w:rsid w:val="00BD48C8"/>
    <w:rsid w:val="00BD5CD8"/>
    <w:rsid w:val="00BD5D4F"/>
    <w:rsid w:val="00BD6E47"/>
    <w:rsid w:val="00BE00F3"/>
    <w:rsid w:val="00BE5883"/>
    <w:rsid w:val="00BE7C4F"/>
    <w:rsid w:val="00BF20FA"/>
    <w:rsid w:val="00BF6C20"/>
    <w:rsid w:val="00BF7CD0"/>
    <w:rsid w:val="00C00E30"/>
    <w:rsid w:val="00C01144"/>
    <w:rsid w:val="00C01C9A"/>
    <w:rsid w:val="00C024F2"/>
    <w:rsid w:val="00C02A11"/>
    <w:rsid w:val="00C03463"/>
    <w:rsid w:val="00C037FB"/>
    <w:rsid w:val="00C03FCF"/>
    <w:rsid w:val="00C0748D"/>
    <w:rsid w:val="00C1135A"/>
    <w:rsid w:val="00C11715"/>
    <w:rsid w:val="00C11AD7"/>
    <w:rsid w:val="00C13AFF"/>
    <w:rsid w:val="00C14647"/>
    <w:rsid w:val="00C14F06"/>
    <w:rsid w:val="00C1590F"/>
    <w:rsid w:val="00C16AAC"/>
    <w:rsid w:val="00C2024A"/>
    <w:rsid w:val="00C2095F"/>
    <w:rsid w:val="00C209ED"/>
    <w:rsid w:val="00C21E82"/>
    <w:rsid w:val="00C228D0"/>
    <w:rsid w:val="00C24807"/>
    <w:rsid w:val="00C252C7"/>
    <w:rsid w:val="00C25D7A"/>
    <w:rsid w:val="00C25F80"/>
    <w:rsid w:val="00C26217"/>
    <w:rsid w:val="00C263C3"/>
    <w:rsid w:val="00C27982"/>
    <w:rsid w:val="00C30AA9"/>
    <w:rsid w:val="00C314F8"/>
    <w:rsid w:val="00C31627"/>
    <w:rsid w:val="00C3359F"/>
    <w:rsid w:val="00C34C1F"/>
    <w:rsid w:val="00C374FD"/>
    <w:rsid w:val="00C37786"/>
    <w:rsid w:val="00C37B81"/>
    <w:rsid w:val="00C411D6"/>
    <w:rsid w:val="00C42093"/>
    <w:rsid w:val="00C4230D"/>
    <w:rsid w:val="00C42EE0"/>
    <w:rsid w:val="00C436D1"/>
    <w:rsid w:val="00C44863"/>
    <w:rsid w:val="00C45250"/>
    <w:rsid w:val="00C45ECA"/>
    <w:rsid w:val="00C51A14"/>
    <w:rsid w:val="00C51A17"/>
    <w:rsid w:val="00C51AB6"/>
    <w:rsid w:val="00C5371A"/>
    <w:rsid w:val="00C53F03"/>
    <w:rsid w:val="00C568E1"/>
    <w:rsid w:val="00C57043"/>
    <w:rsid w:val="00C577CA"/>
    <w:rsid w:val="00C600CD"/>
    <w:rsid w:val="00C623C2"/>
    <w:rsid w:val="00C6262F"/>
    <w:rsid w:val="00C62CD0"/>
    <w:rsid w:val="00C62E8F"/>
    <w:rsid w:val="00C64E76"/>
    <w:rsid w:val="00C65704"/>
    <w:rsid w:val="00C65CB8"/>
    <w:rsid w:val="00C65ECD"/>
    <w:rsid w:val="00C711E3"/>
    <w:rsid w:val="00C72452"/>
    <w:rsid w:val="00C75028"/>
    <w:rsid w:val="00C75E10"/>
    <w:rsid w:val="00C7660C"/>
    <w:rsid w:val="00C77151"/>
    <w:rsid w:val="00C8106F"/>
    <w:rsid w:val="00C814B4"/>
    <w:rsid w:val="00C83D28"/>
    <w:rsid w:val="00C84C00"/>
    <w:rsid w:val="00C871D9"/>
    <w:rsid w:val="00C87350"/>
    <w:rsid w:val="00C87444"/>
    <w:rsid w:val="00C9101C"/>
    <w:rsid w:val="00C91BCD"/>
    <w:rsid w:val="00C9206E"/>
    <w:rsid w:val="00C94175"/>
    <w:rsid w:val="00C94BBD"/>
    <w:rsid w:val="00C96826"/>
    <w:rsid w:val="00C96903"/>
    <w:rsid w:val="00C97282"/>
    <w:rsid w:val="00CA0507"/>
    <w:rsid w:val="00CA1690"/>
    <w:rsid w:val="00CA1ABE"/>
    <w:rsid w:val="00CA1FA4"/>
    <w:rsid w:val="00CA26E2"/>
    <w:rsid w:val="00CA2767"/>
    <w:rsid w:val="00CA4EDF"/>
    <w:rsid w:val="00CB08CF"/>
    <w:rsid w:val="00CB0A90"/>
    <w:rsid w:val="00CB1180"/>
    <w:rsid w:val="00CB15C8"/>
    <w:rsid w:val="00CB1AEE"/>
    <w:rsid w:val="00CB1E8C"/>
    <w:rsid w:val="00CB48C5"/>
    <w:rsid w:val="00CB49B4"/>
    <w:rsid w:val="00CB6B0E"/>
    <w:rsid w:val="00CC03D8"/>
    <w:rsid w:val="00CC1F66"/>
    <w:rsid w:val="00CC2FEC"/>
    <w:rsid w:val="00CC3CC9"/>
    <w:rsid w:val="00CC3D5C"/>
    <w:rsid w:val="00CC4C8B"/>
    <w:rsid w:val="00CC531D"/>
    <w:rsid w:val="00CC5E65"/>
    <w:rsid w:val="00CC7050"/>
    <w:rsid w:val="00CD0838"/>
    <w:rsid w:val="00CD1004"/>
    <w:rsid w:val="00CD2094"/>
    <w:rsid w:val="00CD3509"/>
    <w:rsid w:val="00CD35BD"/>
    <w:rsid w:val="00CD4A69"/>
    <w:rsid w:val="00CD5469"/>
    <w:rsid w:val="00CD6073"/>
    <w:rsid w:val="00CD67E2"/>
    <w:rsid w:val="00CD7EE4"/>
    <w:rsid w:val="00CE0344"/>
    <w:rsid w:val="00CE41E8"/>
    <w:rsid w:val="00CE4B64"/>
    <w:rsid w:val="00CE67A6"/>
    <w:rsid w:val="00CE6BB9"/>
    <w:rsid w:val="00CE7736"/>
    <w:rsid w:val="00CF11B3"/>
    <w:rsid w:val="00CF2F14"/>
    <w:rsid w:val="00CF2F20"/>
    <w:rsid w:val="00CF3A46"/>
    <w:rsid w:val="00CF4490"/>
    <w:rsid w:val="00CF47CD"/>
    <w:rsid w:val="00CF7744"/>
    <w:rsid w:val="00D0380E"/>
    <w:rsid w:val="00D03F77"/>
    <w:rsid w:val="00D049EA"/>
    <w:rsid w:val="00D05B9A"/>
    <w:rsid w:val="00D064A2"/>
    <w:rsid w:val="00D07714"/>
    <w:rsid w:val="00D10681"/>
    <w:rsid w:val="00D11717"/>
    <w:rsid w:val="00D1195B"/>
    <w:rsid w:val="00D11B4A"/>
    <w:rsid w:val="00D11CF9"/>
    <w:rsid w:val="00D12044"/>
    <w:rsid w:val="00D12CC5"/>
    <w:rsid w:val="00D12DD5"/>
    <w:rsid w:val="00D13164"/>
    <w:rsid w:val="00D131CB"/>
    <w:rsid w:val="00D1374B"/>
    <w:rsid w:val="00D14B7B"/>
    <w:rsid w:val="00D1513A"/>
    <w:rsid w:val="00D1529D"/>
    <w:rsid w:val="00D155EE"/>
    <w:rsid w:val="00D16D6A"/>
    <w:rsid w:val="00D179D7"/>
    <w:rsid w:val="00D20CC0"/>
    <w:rsid w:val="00D2113B"/>
    <w:rsid w:val="00D22608"/>
    <w:rsid w:val="00D25897"/>
    <w:rsid w:val="00D25DB0"/>
    <w:rsid w:val="00D26596"/>
    <w:rsid w:val="00D26FDD"/>
    <w:rsid w:val="00D277DD"/>
    <w:rsid w:val="00D30E5C"/>
    <w:rsid w:val="00D3138E"/>
    <w:rsid w:val="00D3358A"/>
    <w:rsid w:val="00D33B4C"/>
    <w:rsid w:val="00D34A16"/>
    <w:rsid w:val="00D36956"/>
    <w:rsid w:val="00D36E8A"/>
    <w:rsid w:val="00D37111"/>
    <w:rsid w:val="00D379D9"/>
    <w:rsid w:val="00D41055"/>
    <w:rsid w:val="00D418A0"/>
    <w:rsid w:val="00D419C0"/>
    <w:rsid w:val="00D42CE1"/>
    <w:rsid w:val="00D4421C"/>
    <w:rsid w:val="00D45191"/>
    <w:rsid w:val="00D457E7"/>
    <w:rsid w:val="00D459F4"/>
    <w:rsid w:val="00D45E46"/>
    <w:rsid w:val="00D47461"/>
    <w:rsid w:val="00D507F6"/>
    <w:rsid w:val="00D50830"/>
    <w:rsid w:val="00D517EC"/>
    <w:rsid w:val="00D530E5"/>
    <w:rsid w:val="00D556F1"/>
    <w:rsid w:val="00D55A94"/>
    <w:rsid w:val="00D56BD9"/>
    <w:rsid w:val="00D57029"/>
    <w:rsid w:val="00D60D73"/>
    <w:rsid w:val="00D60F42"/>
    <w:rsid w:val="00D613F3"/>
    <w:rsid w:val="00D6183B"/>
    <w:rsid w:val="00D62D63"/>
    <w:rsid w:val="00D62F6F"/>
    <w:rsid w:val="00D6396A"/>
    <w:rsid w:val="00D639F3"/>
    <w:rsid w:val="00D6602B"/>
    <w:rsid w:val="00D670DF"/>
    <w:rsid w:val="00D67F56"/>
    <w:rsid w:val="00D70535"/>
    <w:rsid w:val="00D72F0B"/>
    <w:rsid w:val="00D7405C"/>
    <w:rsid w:val="00D74781"/>
    <w:rsid w:val="00D74AD6"/>
    <w:rsid w:val="00D7591D"/>
    <w:rsid w:val="00D82886"/>
    <w:rsid w:val="00D843EA"/>
    <w:rsid w:val="00D8471E"/>
    <w:rsid w:val="00D850F5"/>
    <w:rsid w:val="00D85D05"/>
    <w:rsid w:val="00D91896"/>
    <w:rsid w:val="00D947BF"/>
    <w:rsid w:val="00D94844"/>
    <w:rsid w:val="00D94C30"/>
    <w:rsid w:val="00D95CE8"/>
    <w:rsid w:val="00D9608A"/>
    <w:rsid w:val="00DA0DA8"/>
    <w:rsid w:val="00DA15DF"/>
    <w:rsid w:val="00DA1792"/>
    <w:rsid w:val="00DA1CB6"/>
    <w:rsid w:val="00DA35A0"/>
    <w:rsid w:val="00DA4AAC"/>
    <w:rsid w:val="00DA50E4"/>
    <w:rsid w:val="00DA69D0"/>
    <w:rsid w:val="00DA6D6C"/>
    <w:rsid w:val="00DA7064"/>
    <w:rsid w:val="00DA74AE"/>
    <w:rsid w:val="00DA7617"/>
    <w:rsid w:val="00DB0175"/>
    <w:rsid w:val="00DB08C1"/>
    <w:rsid w:val="00DB0D97"/>
    <w:rsid w:val="00DB1E83"/>
    <w:rsid w:val="00DB3A86"/>
    <w:rsid w:val="00DB3F7D"/>
    <w:rsid w:val="00DB4118"/>
    <w:rsid w:val="00DB424C"/>
    <w:rsid w:val="00DB448E"/>
    <w:rsid w:val="00DB49D4"/>
    <w:rsid w:val="00DB4E0F"/>
    <w:rsid w:val="00DB5866"/>
    <w:rsid w:val="00DB79A2"/>
    <w:rsid w:val="00DB7BC2"/>
    <w:rsid w:val="00DC2D49"/>
    <w:rsid w:val="00DC3BA1"/>
    <w:rsid w:val="00DC3D36"/>
    <w:rsid w:val="00DC47B8"/>
    <w:rsid w:val="00DC517A"/>
    <w:rsid w:val="00DC6334"/>
    <w:rsid w:val="00DC646D"/>
    <w:rsid w:val="00DC73B5"/>
    <w:rsid w:val="00DD038D"/>
    <w:rsid w:val="00DD1BDC"/>
    <w:rsid w:val="00DD2978"/>
    <w:rsid w:val="00DD2EE6"/>
    <w:rsid w:val="00DD3CDC"/>
    <w:rsid w:val="00DD419F"/>
    <w:rsid w:val="00DD43AB"/>
    <w:rsid w:val="00DD6510"/>
    <w:rsid w:val="00DD6730"/>
    <w:rsid w:val="00DD7322"/>
    <w:rsid w:val="00DE2269"/>
    <w:rsid w:val="00DE2517"/>
    <w:rsid w:val="00DE5F80"/>
    <w:rsid w:val="00DE60B1"/>
    <w:rsid w:val="00DE712C"/>
    <w:rsid w:val="00DE79C1"/>
    <w:rsid w:val="00DF1BBE"/>
    <w:rsid w:val="00DF2D39"/>
    <w:rsid w:val="00DF4564"/>
    <w:rsid w:val="00DF4A48"/>
    <w:rsid w:val="00DF54BB"/>
    <w:rsid w:val="00DF558B"/>
    <w:rsid w:val="00DF5FCC"/>
    <w:rsid w:val="00DF7C12"/>
    <w:rsid w:val="00DF7E8E"/>
    <w:rsid w:val="00E015A4"/>
    <w:rsid w:val="00E01DE1"/>
    <w:rsid w:val="00E02BE6"/>
    <w:rsid w:val="00E031B9"/>
    <w:rsid w:val="00E0417E"/>
    <w:rsid w:val="00E04D54"/>
    <w:rsid w:val="00E068E4"/>
    <w:rsid w:val="00E06B3D"/>
    <w:rsid w:val="00E0708A"/>
    <w:rsid w:val="00E076D2"/>
    <w:rsid w:val="00E1337E"/>
    <w:rsid w:val="00E13BA7"/>
    <w:rsid w:val="00E15738"/>
    <w:rsid w:val="00E15F17"/>
    <w:rsid w:val="00E16280"/>
    <w:rsid w:val="00E170B1"/>
    <w:rsid w:val="00E172B0"/>
    <w:rsid w:val="00E173E0"/>
    <w:rsid w:val="00E20D3F"/>
    <w:rsid w:val="00E2110B"/>
    <w:rsid w:val="00E2113A"/>
    <w:rsid w:val="00E22730"/>
    <w:rsid w:val="00E237E6"/>
    <w:rsid w:val="00E2429E"/>
    <w:rsid w:val="00E263B3"/>
    <w:rsid w:val="00E30BAB"/>
    <w:rsid w:val="00E3221F"/>
    <w:rsid w:val="00E32995"/>
    <w:rsid w:val="00E352F6"/>
    <w:rsid w:val="00E35EF3"/>
    <w:rsid w:val="00E3636C"/>
    <w:rsid w:val="00E37548"/>
    <w:rsid w:val="00E4221C"/>
    <w:rsid w:val="00E43E61"/>
    <w:rsid w:val="00E444E6"/>
    <w:rsid w:val="00E4455D"/>
    <w:rsid w:val="00E44594"/>
    <w:rsid w:val="00E44802"/>
    <w:rsid w:val="00E44942"/>
    <w:rsid w:val="00E45CC7"/>
    <w:rsid w:val="00E464DB"/>
    <w:rsid w:val="00E47BAF"/>
    <w:rsid w:val="00E47EE6"/>
    <w:rsid w:val="00E50134"/>
    <w:rsid w:val="00E529AF"/>
    <w:rsid w:val="00E539D2"/>
    <w:rsid w:val="00E53A89"/>
    <w:rsid w:val="00E53F52"/>
    <w:rsid w:val="00E547D1"/>
    <w:rsid w:val="00E5597C"/>
    <w:rsid w:val="00E561B8"/>
    <w:rsid w:val="00E56A2A"/>
    <w:rsid w:val="00E572E0"/>
    <w:rsid w:val="00E603F3"/>
    <w:rsid w:val="00E61FC0"/>
    <w:rsid w:val="00E622BE"/>
    <w:rsid w:val="00E63851"/>
    <w:rsid w:val="00E63D8A"/>
    <w:rsid w:val="00E64FB4"/>
    <w:rsid w:val="00E656BD"/>
    <w:rsid w:val="00E65DF3"/>
    <w:rsid w:val="00E65F74"/>
    <w:rsid w:val="00E67E3B"/>
    <w:rsid w:val="00E704CD"/>
    <w:rsid w:val="00E71CC9"/>
    <w:rsid w:val="00E71F56"/>
    <w:rsid w:val="00E73A15"/>
    <w:rsid w:val="00E73B53"/>
    <w:rsid w:val="00E73D34"/>
    <w:rsid w:val="00E7551E"/>
    <w:rsid w:val="00E756A6"/>
    <w:rsid w:val="00E7592C"/>
    <w:rsid w:val="00E75D25"/>
    <w:rsid w:val="00E80B2F"/>
    <w:rsid w:val="00E81A80"/>
    <w:rsid w:val="00E83D0B"/>
    <w:rsid w:val="00E8401C"/>
    <w:rsid w:val="00E85989"/>
    <w:rsid w:val="00E85E80"/>
    <w:rsid w:val="00E86105"/>
    <w:rsid w:val="00E90E10"/>
    <w:rsid w:val="00E926A1"/>
    <w:rsid w:val="00E93D87"/>
    <w:rsid w:val="00E9471E"/>
    <w:rsid w:val="00E97AB7"/>
    <w:rsid w:val="00EA2BF0"/>
    <w:rsid w:val="00EA31E7"/>
    <w:rsid w:val="00EA33B8"/>
    <w:rsid w:val="00EA33C9"/>
    <w:rsid w:val="00EA45E6"/>
    <w:rsid w:val="00EA4D70"/>
    <w:rsid w:val="00EA6EB3"/>
    <w:rsid w:val="00EB0C5B"/>
    <w:rsid w:val="00EB1271"/>
    <w:rsid w:val="00EB246C"/>
    <w:rsid w:val="00EB24E8"/>
    <w:rsid w:val="00EB3667"/>
    <w:rsid w:val="00EB5D33"/>
    <w:rsid w:val="00EB7889"/>
    <w:rsid w:val="00EC2BB3"/>
    <w:rsid w:val="00EC5F3C"/>
    <w:rsid w:val="00ED13D6"/>
    <w:rsid w:val="00ED208E"/>
    <w:rsid w:val="00ED25E8"/>
    <w:rsid w:val="00ED3959"/>
    <w:rsid w:val="00ED39F4"/>
    <w:rsid w:val="00ED46D0"/>
    <w:rsid w:val="00ED4EAF"/>
    <w:rsid w:val="00ED578D"/>
    <w:rsid w:val="00ED64F5"/>
    <w:rsid w:val="00EE0F8C"/>
    <w:rsid w:val="00EE12E1"/>
    <w:rsid w:val="00EE2E69"/>
    <w:rsid w:val="00EE370C"/>
    <w:rsid w:val="00EE7BCB"/>
    <w:rsid w:val="00EE7CB1"/>
    <w:rsid w:val="00EF0121"/>
    <w:rsid w:val="00EF0204"/>
    <w:rsid w:val="00EF061A"/>
    <w:rsid w:val="00EF07DD"/>
    <w:rsid w:val="00EF1347"/>
    <w:rsid w:val="00EF608C"/>
    <w:rsid w:val="00EF68BB"/>
    <w:rsid w:val="00EF6F43"/>
    <w:rsid w:val="00EF745E"/>
    <w:rsid w:val="00F000AF"/>
    <w:rsid w:val="00F00830"/>
    <w:rsid w:val="00F02104"/>
    <w:rsid w:val="00F024A8"/>
    <w:rsid w:val="00F02ED2"/>
    <w:rsid w:val="00F045E2"/>
    <w:rsid w:val="00F04DD4"/>
    <w:rsid w:val="00F059E5"/>
    <w:rsid w:val="00F06643"/>
    <w:rsid w:val="00F06C34"/>
    <w:rsid w:val="00F0730C"/>
    <w:rsid w:val="00F07311"/>
    <w:rsid w:val="00F10D43"/>
    <w:rsid w:val="00F12FF6"/>
    <w:rsid w:val="00F14ED1"/>
    <w:rsid w:val="00F1761C"/>
    <w:rsid w:val="00F22027"/>
    <w:rsid w:val="00F224A9"/>
    <w:rsid w:val="00F22687"/>
    <w:rsid w:val="00F22F0F"/>
    <w:rsid w:val="00F237D4"/>
    <w:rsid w:val="00F2593A"/>
    <w:rsid w:val="00F25F88"/>
    <w:rsid w:val="00F27151"/>
    <w:rsid w:val="00F304A5"/>
    <w:rsid w:val="00F31ED8"/>
    <w:rsid w:val="00F329BF"/>
    <w:rsid w:val="00F33062"/>
    <w:rsid w:val="00F3364A"/>
    <w:rsid w:val="00F3616F"/>
    <w:rsid w:val="00F37823"/>
    <w:rsid w:val="00F40982"/>
    <w:rsid w:val="00F40C22"/>
    <w:rsid w:val="00F412FC"/>
    <w:rsid w:val="00F42690"/>
    <w:rsid w:val="00F43FE7"/>
    <w:rsid w:val="00F444D5"/>
    <w:rsid w:val="00F45017"/>
    <w:rsid w:val="00F46504"/>
    <w:rsid w:val="00F46DCC"/>
    <w:rsid w:val="00F47889"/>
    <w:rsid w:val="00F516BF"/>
    <w:rsid w:val="00F51AE9"/>
    <w:rsid w:val="00F52CDD"/>
    <w:rsid w:val="00F53360"/>
    <w:rsid w:val="00F536EA"/>
    <w:rsid w:val="00F53D8B"/>
    <w:rsid w:val="00F54099"/>
    <w:rsid w:val="00F551E9"/>
    <w:rsid w:val="00F57263"/>
    <w:rsid w:val="00F57899"/>
    <w:rsid w:val="00F60837"/>
    <w:rsid w:val="00F60EE3"/>
    <w:rsid w:val="00F6108A"/>
    <w:rsid w:val="00F631C2"/>
    <w:rsid w:val="00F65B14"/>
    <w:rsid w:val="00F65C53"/>
    <w:rsid w:val="00F66E2C"/>
    <w:rsid w:val="00F7113C"/>
    <w:rsid w:val="00F7379D"/>
    <w:rsid w:val="00F75334"/>
    <w:rsid w:val="00F7584B"/>
    <w:rsid w:val="00F75CFC"/>
    <w:rsid w:val="00F762AF"/>
    <w:rsid w:val="00F771CB"/>
    <w:rsid w:val="00F777C0"/>
    <w:rsid w:val="00F77903"/>
    <w:rsid w:val="00F77F21"/>
    <w:rsid w:val="00F8045F"/>
    <w:rsid w:val="00F80846"/>
    <w:rsid w:val="00F80EBB"/>
    <w:rsid w:val="00F816EA"/>
    <w:rsid w:val="00F81D79"/>
    <w:rsid w:val="00F8220F"/>
    <w:rsid w:val="00F83010"/>
    <w:rsid w:val="00F830AA"/>
    <w:rsid w:val="00F83620"/>
    <w:rsid w:val="00F838E4"/>
    <w:rsid w:val="00F84810"/>
    <w:rsid w:val="00F869E7"/>
    <w:rsid w:val="00F86CDC"/>
    <w:rsid w:val="00F87EB7"/>
    <w:rsid w:val="00F91A32"/>
    <w:rsid w:val="00F926BC"/>
    <w:rsid w:val="00F93038"/>
    <w:rsid w:val="00F93B0A"/>
    <w:rsid w:val="00F93E8A"/>
    <w:rsid w:val="00F94756"/>
    <w:rsid w:val="00F94AC8"/>
    <w:rsid w:val="00F95A8D"/>
    <w:rsid w:val="00F95E4B"/>
    <w:rsid w:val="00F97B27"/>
    <w:rsid w:val="00FA244B"/>
    <w:rsid w:val="00FA2584"/>
    <w:rsid w:val="00FA3F96"/>
    <w:rsid w:val="00FA53CD"/>
    <w:rsid w:val="00FA5F21"/>
    <w:rsid w:val="00FA63FC"/>
    <w:rsid w:val="00FA74AE"/>
    <w:rsid w:val="00FA796A"/>
    <w:rsid w:val="00FA7FFB"/>
    <w:rsid w:val="00FB0924"/>
    <w:rsid w:val="00FB0CBD"/>
    <w:rsid w:val="00FB1DA2"/>
    <w:rsid w:val="00FB2461"/>
    <w:rsid w:val="00FB35A1"/>
    <w:rsid w:val="00FB3E7D"/>
    <w:rsid w:val="00FB4436"/>
    <w:rsid w:val="00FB57EC"/>
    <w:rsid w:val="00FB5B88"/>
    <w:rsid w:val="00FB6201"/>
    <w:rsid w:val="00FB74BA"/>
    <w:rsid w:val="00FC0CF4"/>
    <w:rsid w:val="00FC332D"/>
    <w:rsid w:val="00FC4150"/>
    <w:rsid w:val="00FC5BFC"/>
    <w:rsid w:val="00FC6B16"/>
    <w:rsid w:val="00FC6D6E"/>
    <w:rsid w:val="00FD25F6"/>
    <w:rsid w:val="00FD28F1"/>
    <w:rsid w:val="00FD3AD4"/>
    <w:rsid w:val="00FD3CF1"/>
    <w:rsid w:val="00FD41B7"/>
    <w:rsid w:val="00FD62A4"/>
    <w:rsid w:val="00FD668C"/>
    <w:rsid w:val="00FD6C0E"/>
    <w:rsid w:val="00FD78C8"/>
    <w:rsid w:val="00FD79B5"/>
    <w:rsid w:val="00FE033C"/>
    <w:rsid w:val="00FE16C7"/>
    <w:rsid w:val="00FE3A96"/>
    <w:rsid w:val="00FE4BA0"/>
    <w:rsid w:val="00FE568F"/>
    <w:rsid w:val="00FE5BD0"/>
    <w:rsid w:val="00FE5EED"/>
    <w:rsid w:val="00FE666A"/>
    <w:rsid w:val="00FE6AEC"/>
    <w:rsid w:val="00FE6B81"/>
    <w:rsid w:val="00FF28D4"/>
    <w:rsid w:val="00FF2D35"/>
    <w:rsid w:val="00FF4057"/>
    <w:rsid w:val="00FF4718"/>
    <w:rsid w:val="00FF5676"/>
    <w:rsid w:val="1C7570C4"/>
    <w:rsid w:val="29D48341"/>
    <w:rsid w:val="5AFD0A17"/>
    <w:rsid w:val="5DD73771"/>
    <w:rsid w:val="751C0795"/>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1DD54A"/>
  <w15:docId w15:val="{6136D1DF-BFA8-4666-9BDC-7EEE88D8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7F56"/>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tabs>
        <w:tab w:val="left" w:pos="216"/>
        <w:tab w:val="num" w:pos="576"/>
      </w:tabs>
      <w:spacing w:before="160" w:after="80"/>
      <w:ind w:firstLine="216"/>
      <w:outlineLvl w:val="0"/>
    </w:pPr>
    <w:rPr>
      <w:smallCaps/>
      <w:noProof/>
    </w:rPr>
  </w:style>
  <w:style w:type="paragraph" w:customStyle="1" w:styleId="Ttulo21">
    <w:name w:val="Título 21"/>
    <w:basedOn w:val="Normal"/>
    <w:next w:val="Normal"/>
    <w:qFormat/>
    <w:pPr>
      <w:keepNext/>
      <w:keepLines/>
      <w:tabs>
        <w:tab w:val="num" w:pos="360"/>
      </w:tabs>
      <w:spacing w:before="120" w:after="60"/>
      <w:ind w:left="288" w:hanging="288"/>
      <w:jc w:val="left"/>
      <w:outlineLvl w:val="1"/>
    </w:pPr>
    <w:rPr>
      <w:i/>
      <w:iCs/>
      <w:noProof/>
    </w:rPr>
  </w:style>
  <w:style w:type="paragraph" w:customStyle="1" w:styleId="Ttulo31">
    <w:name w:val="Título 31"/>
    <w:basedOn w:val="Normal"/>
    <w:next w:val="Normal"/>
    <w:qFormat/>
    <w:pPr>
      <w:tabs>
        <w:tab w:val="num" w:pos="540"/>
      </w:tabs>
      <w:spacing w:line="240" w:lineRule="exact"/>
      <w:ind w:firstLine="180"/>
      <w:jc w:val="both"/>
      <w:outlineLvl w:val="2"/>
    </w:pPr>
    <w:rPr>
      <w:i/>
      <w:iCs/>
      <w:noProof/>
    </w:rPr>
  </w:style>
  <w:style w:type="paragraph" w:customStyle="1" w:styleId="Ttulo41">
    <w:name w:val="Título 41"/>
    <w:basedOn w:val="Normal"/>
    <w:next w:val="Normal"/>
    <w:qFormat/>
    <w:pPr>
      <w:tabs>
        <w:tab w:val="num" w:pos="720"/>
      </w:tabs>
      <w:spacing w:before="40" w:after="40"/>
      <w:ind w:firstLine="36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5B6671"/>
    <w:rPr>
      <w:rFonts w:ascii="Tahoma" w:hAnsi="Tahoma" w:cs="Tahoma"/>
      <w:sz w:val="16"/>
      <w:szCs w:val="16"/>
    </w:rPr>
  </w:style>
  <w:style w:type="character" w:customStyle="1" w:styleId="TextodegloboCar">
    <w:name w:val="Texto de globo Car"/>
    <w:basedOn w:val="Fuentedeprrafopredeter"/>
    <w:link w:val="Textodeglobo"/>
    <w:rsid w:val="005B6671"/>
    <w:rPr>
      <w:rFonts w:ascii="Tahoma" w:hAnsi="Tahoma" w:cs="Tahoma"/>
      <w:sz w:val="16"/>
      <w:szCs w:val="16"/>
      <w:lang w:val="en-US" w:eastAsia="en-US"/>
    </w:rPr>
  </w:style>
  <w:style w:type="character" w:customStyle="1" w:styleId="hps">
    <w:name w:val="hps"/>
    <w:basedOn w:val="Fuentedeprrafopredeter"/>
    <w:rsid w:val="002726D3"/>
  </w:style>
  <w:style w:type="character" w:customStyle="1" w:styleId="shorttext">
    <w:name w:val="short_text"/>
    <w:basedOn w:val="Fuentedeprrafopredeter"/>
    <w:rsid w:val="002726D3"/>
  </w:style>
  <w:style w:type="character" w:customStyle="1" w:styleId="atn">
    <w:name w:val="atn"/>
    <w:basedOn w:val="Fuentedeprrafopredeter"/>
    <w:rsid w:val="00B96E9F"/>
  </w:style>
  <w:style w:type="character" w:styleId="Refdecomentario">
    <w:name w:val="annotation reference"/>
    <w:basedOn w:val="Fuentedeprrafopredeter"/>
    <w:rsid w:val="00B14800"/>
    <w:rPr>
      <w:sz w:val="18"/>
      <w:szCs w:val="18"/>
    </w:rPr>
  </w:style>
  <w:style w:type="paragraph" w:styleId="Textocomentario">
    <w:name w:val="annotation text"/>
    <w:basedOn w:val="Normal"/>
    <w:link w:val="TextocomentarioCar"/>
    <w:rsid w:val="00B14800"/>
    <w:rPr>
      <w:sz w:val="24"/>
      <w:szCs w:val="24"/>
    </w:rPr>
  </w:style>
  <w:style w:type="character" w:customStyle="1" w:styleId="TextocomentarioCar">
    <w:name w:val="Texto comentario Car"/>
    <w:basedOn w:val="Fuentedeprrafopredeter"/>
    <w:link w:val="Textocomentario"/>
    <w:rsid w:val="00B14800"/>
    <w:rPr>
      <w:sz w:val="24"/>
      <w:szCs w:val="24"/>
      <w:lang w:val="en-US" w:eastAsia="en-US"/>
    </w:rPr>
  </w:style>
  <w:style w:type="paragraph" w:styleId="Asuntodelcomentario">
    <w:name w:val="annotation subject"/>
    <w:basedOn w:val="Textocomentario"/>
    <w:next w:val="Textocomentario"/>
    <w:link w:val="AsuntodelcomentarioCar"/>
    <w:rsid w:val="00B14800"/>
    <w:rPr>
      <w:b/>
      <w:bCs/>
      <w:sz w:val="20"/>
      <w:szCs w:val="20"/>
    </w:rPr>
  </w:style>
  <w:style w:type="character" w:customStyle="1" w:styleId="AsuntodelcomentarioCar">
    <w:name w:val="Asunto del comentario Car"/>
    <w:basedOn w:val="TextocomentarioCar"/>
    <w:link w:val="Asuntodelcomentario"/>
    <w:rsid w:val="00B14800"/>
    <w:rPr>
      <w:b/>
      <w:bCs/>
      <w:sz w:val="24"/>
      <w:szCs w:val="24"/>
      <w:lang w:val="en-US" w:eastAsia="en-US"/>
    </w:rPr>
  </w:style>
  <w:style w:type="character" w:styleId="Hipervnculo">
    <w:name w:val="Hyperlink"/>
    <w:basedOn w:val="Fuentedeprrafopredeter"/>
    <w:rsid w:val="001D103C"/>
    <w:rPr>
      <w:color w:val="0000FF" w:themeColor="hyperlink"/>
      <w:u w:val="single"/>
    </w:rPr>
  </w:style>
  <w:style w:type="paragraph" w:styleId="Revisin">
    <w:name w:val="Revision"/>
    <w:hidden/>
    <w:uiPriority w:val="99"/>
    <w:semiHidden/>
    <w:rsid w:val="00F02ED2"/>
    <w:rPr>
      <w:lang w:val="en-US" w:eastAsia="en-US"/>
    </w:rPr>
  </w:style>
  <w:style w:type="character" w:customStyle="1" w:styleId="breadcrumb-title">
    <w:name w:val="breadcrumb-title"/>
    <w:basedOn w:val="Fuentedeprrafopredeter"/>
    <w:rsid w:val="00A30AC0"/>
  </w:style>
  <w:style w:type="paragraph" w:styleId="Descripcin">
    <w:name w:val="caption"/>
    <w:basedOn w:val="Normal"/>
    <w:next w:val="Normal"/>
    <w:unhideWhenUsed/>
    <w:qFormat/>
    <w:rsid w:val="00D639F3"/>
    <w:pPr>
      <w:spacing w:after="200"/>
    </w:pPr>
    <w:rPr>
      <w:i/>
      <w:iCs/>
      <w:color w:val="1F497D" w:themeColor="text2"/>
      <w:sz w:val="18"/>
      <w:szCs w:val="18"/>
    </w:rPr>
  </w:style>
  <w:style w:type="table" w:styleId="Tablaconcuadrcula">
    <w:name w:val="Table Grid"/>
    <w:basedOn w:val="Tablanormal"/>
    <w:rsid w:val="00EB24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147D"/>
    <w:pPr>
      <w:spacing w:after="160" w:line="256" w:lineRule="auto"/>
      <w:ind w:left="720"/>
      <w:contextualSpacing/>
      <w:jc w:val="left"/>
    </w:pPr>
    <w:rPr>
      <w:rFonts w:asciiTheme="minorHAnsi" w:eastAsiaTheme="minorHAnsi" w:hAnsiTheme="minorHAnsi" w:cstheme="minorBidi"/>
      <w:sz w:val="22"/>
      <w:szCs w:val="22"/>
      <w:lang w:val="es-EC"/>
    </w:rPr>
  </w:style>
  <w:style w:type="character" w:customStyle="1" w:styleId="TextoindependienteCar">
    <w:name w:val="Texto independiente Car"/>
    <w:basedOn w:val="Fuentedeprrafopredeter"/>
    <w:link w:val="Textoindependiente"/>
    <w:rsid w:val="00B44CD1"/>
    <w:rPr>
      <w:spacing w:val="-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72649">
      <w:bodyDiv w:val="1"/>
      <w:marLeft w:val="0"/>
      <w:marRight w:val="0"/>
      <w:marTop w:val="0"/>
      <w:marBottom w:val="0"/>
      <w:divBdr>
        <w:top w:val="none" w:sz="0" w:space="0" w:color="auto"/>
        <w:left w:val="none" w:sz="0" w:space="0" w:color="auto"/>
        <w:bottom w:val="none" w:sz="0" w:space="0" w:color="auto"/>
        <w:right w:val="none" w:sz="0" w:space="0" w:color="auto"/>
      </w:divBdr>
    </w:div>
    <w:div w:id="182943097">
      <w:bodyDiv w:val="1"/>
      <w:marLeft w:val="0"/>
      <w:marRight w:val="0"/>
      <w:marTop w:val="0"/>
      <w:marBottom w:val="0"/>
      <w:divBdr>
        <w:top w:val="none" w:sz="0" w:space="0" w:color="auto"/>
        <w:left w:val="none" w:sz="0" w:space="0" w:color="auto"/>
        <w:bottom w:val="none" w:sz="0" w:space="0" w:color="auto"/>
        <w:right w:val="none" w:sz="0" w:space="0" w:color="auto"/>
      </w:divBdr>
    </w:div>
    <w:div w:id="448355588">
      <w:bodyDiv w:val="1"/>
      <w:marLeft w:val="0"/>
      <w:marRight w:val="0"/>
      <w:marTop w:val="0"/>
      <w:marBottom w:val="0"/>
      <w:divBdr>
        <w:top w:val="none" w:sz="0" w:space="0" w:color="auto"/>
        <w:left w:val="none" w:sz="0" w:space="0" w:color="auto"/>
        <w:bottom w:val="none" w:sz="0" w:space="0" w:color="auto"/>
        <w:right w:val="none" w:sz="0" w:space="0" w:color="auto"/>
      </w:divBdr>
      <w:divsChild>
        <w:div w:id="56130362">
          <w:marLeft w:val="0"/>
          <w:marRight w:val="0"/>
          <w:marTop w:val="0"/>
          <w:marBottom w:val="0"/>
          <w:divBdr>
            <w:top w:val="none" w:sz="0" w:space="0" w:color="auto"/>
            <w:left w:val="none" w:sz="0" w:space="0" w:color="auto"/>
            <w:bottom w:val="none" w:sz="0" w:space="0" w:color="auto"/>
            <w:right w:val="none" w:sz="0" w:space="0" w:color="auto"/>
          </w:divBdr>
          <w:divsChild>
            <w:div w:id="707528321">
              <w:marLeft w:val="0"/>
              <w:marRight w:val="0"/>
              <w:marTop w:val="0"/>
              <w:marBottom w:val="0"/>
              <w:divBdr>
                <w:top w:val="none" w:sz="0" w:space="0" w:color="auto"/>
                <w:left w:val="none" w:sz="0" w:space="0" w:color="auto"/>
                <w:bottom w:val="none" w:sz="0" w:space="0" w:color="auto"/>
                <w:right w:val="none" w:sz="0" w:space="0" w:color="auto"/>
              </w:divBdr>
              <w:divsChild>
                <w:div w:id="753430440">
                  <w:marLeft w:val="0"/>
                  <w:marRight w:val="0"/>
                  <w:marTop w:val="0"/>
                  <w:marBottom w:val="0"/>
                  <w:divBdr>
                    <w:top w:val="none" w:sz="0" w:space="0" w:color="auto"/>
                    <w:left w:val="none" w:sz="0" w:space="0" w:color="auto"/>
                    <w:bottom w:val="none" w:sz="0" w:space="0" w:color="auto"/>
                    <w:right w:val="none" w:sz="0" w:space="0" w:color="auto"/>
                  </w:divBdr>
                  <w:divsChild>
                    <w:div w:id="2052803897">
                      <w:marLeft w:val="0"/>
                      <w:marRight w:val="0"/>
                      <w:marTop w:val="0"/>
                      <w:marBottom w:val="0"/>
                      <w:divBdr>
                        <w:top w:val="none" w:sz="0" w:space="0" w:color="auto"/>
                        <w:left w:val="none" w:sz="0" w:space="0" w:color="auto"/>
                        <w:bottom w:val="none" w:sz="0" w:space="0" w:color="auto"/>
                        <w:right w:val="none" w:sz="0" w:space="0" w:color="auto"/>
                      </w:divBdr>
                      <w:divsChild>
                        <w:div w:id="1562330006">
                          <w:marLeft w:val="0"/>
                          <w:marRight w:val="0"/>
                          <w:marTop w:val="0"/>
                          <w:marBottom w:val="0"/>
                          <w:divBdr>
                            <w:top w:val="none" w:sz="0" w:space="0" w:color="auto"/>
                            <w:left w:val="none" w:sz="0" w:space="0" w:color="auto"/>
                            <w:bottom w:val="none" w:sz="0" w:space="0" w:color="auto"/>
                            <w:right w:val="none" w:sz="0" w:space="0" w:color="auto"/>
                          </w:divBdr>
                          <w:divsChild>
                            <w:div w:id="5410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367604">
      <w:bodyDiv w:val="1"/>
      <w:marLeft w:val="0"/>
      <w:marRight w:val="0"/>
      <w:marTop w:val="0"/>
      <w:marBottom w:val="0"/>
      <w:divBdr>
        <w:top w:val="none" w:sz="0" w:space="0" w:color="auto"/>
        <w:left w:val="none" w:sz="0" w:space="0" w:color="auto"/>
        <w:bottom w:val="none" w:sz="0" w:space="0" w:color="auto"/>
        <w:right w:val="none" w:sz="0" w:space="0" w:color="auto"/>
      </w:divBdr>
    </w:div>
    <w:div w:id="992182054">
      <w:bodyDiv w:val="1"/>
      <w:marLeft w:val="0"/>
      <w:marRight w:val="0"/>
      <w:marTop w:val="0"/>
      <w:marBottom w:val="0"/>
      <w:divBdr>
        <w:top w:val="none" w:sz="0" w:space="0" w:color="auto"/>
        <w:left w:val="none" w:sz="0" w:space="0" w:color="auto"/>
        <w:bottom w:val="none" w:sz="0" w:space="0" w:color="auto"/>
        <w:right w:val="none" w:sz="0" w:space="0" w:color="auto"/>
      </w:divBdr>
    </w:div>
    <w:div w:id="999236548">
      <w:bodyDiv w:val="1"/>
      <w:marLeft w:val="0"/>
      <w:marRight w:val="0"/>
      <w:marTop w:val="0"/>
      <w:marBottom w:val="0"/>
      <w:divBdr>
        <w:top w:val="none" w:sz="0" w:space="0" w:color="auto"/>
        <w:left w:val="none" w:sz="0" w:space="0" w:color="auto"/>
        <w:bottom w:val="none" w:sz="0" w:space="0" w:color="auto"/>
        <w:right w:val="none" w:sz="0" w:space="0" w:color="auto"/>
      </w:divBdr>
    </w:div>
    <w:div w:id="1073117539">
      <w:bodyDiv w:val="1"/>
      <w:marLeft w:val="0"/>
      <w:marRight w:val="0"/>
      <w:marTop w:val="0"/>
      <w:marBottom w:val="0"/>
      <w:divBdr>
        <w:top w:val="none" w:sz="0" w:space="0" w:color="auto"/>
        <w:left w:val="none" w:sz="0" w:space="0" w:color="auto"/>
        <w:bottom w:val="none" w:sz="0" w:space="0" w:color="auto"/>
        <w:right w:val="none" w:sz="0" w:space="0" w:color="auto"/>
      </w:divBdr>
    </w:div>
    <w:div w:id="1131366944">
      <w:bodyDiv w:val="1"/>
      <w:marLeft w:val="0"/>
      <w:marRight w:val="0"/>
      <w:marTop w:val="0"/>
      <w:marBottom w:val="0"/>
      <w:divBdr>
        <w:top w:val="none" w:sz="0" w:space="0" w:color="auto"/>
        <w:left w:val="none" w:sz="0" w:space="0" w:color="auto"/>
        <w:bottom w:val="none" w:sz="0" w:space="0" w:color="auto"/>
        <w:right w:val="none" w:sz="0" w:space="0" w:color="auto"/>
      </w:divBdr>
      <w:divsChild>
        <w:div w:id="1905488942">
          <w:marLeft w:val="0"/>
          <w:marRight w:val="0"/>
          <w:marTop w:val="0"/>
          <w:marBottom w:val="0"/>
          <w:divBdr>
            <w:top w:val="none" w:sz="0" w:space="0" w:color="auto"/>
            <w:left w:val="none" w:sz="0" w:space="0" w:color="auto"/>
            <w:bottom w:val="none" w:sz="0" w:space="0" w:color="auto"/>
            <w:right w:val="none" w:sz="0" w:space="0" w:color="auto"/>
          </w:divBdr>
          <w:divsChild>
            <w:div w:id="12346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753">
      <w:bodyDiv w:val="1"/>
      <w:marLeft w:val="0"/>
      <w:marRight w:val="0"/>
      <w:marTop w:val="0"/>
      <w:marBottom w:val="0"/>
      <w:divBdr>
        <w:top w:val="none" w:sz="0" w:space="0" w:color="auto"/>
        <w:left w:val="none" w:sz="0" w:space="0" w:color="auto"/>
        <w:bottom w:val="none" w:sz="0" w:space="0" w:color="auto"/>
        <w:right w:val="none" w:sz="0" w:space="0" w:color="auto"/>
      </w:divBdr>
    </w:div>
    <w:div w:id="1365401032">
      <w:bodyDiv w:val="1"/>
      <w:marLeft w:val="0"/>
      <w:marRight w:val="0"/>
      <w:marTop w:val="0"/>
      <w:marBottom w:val="0"/>
      <w:divBdr>
        <w:top w:val="none" w:sz="0" w:space="0" w:color="auto"/>
        <w:left w:val="none" w:sz="0" w:space="0" w:color="auto"/>
        <w:bottom w:val="none" w:sz="0" w:space="0" w:color="auto"/>
        <w:right w:val="none" w:sz="0" w:space="0" w:color="auto"/>
      </w:divBdr>
      <w:divsChild>
        <w:div w:id="1866598679">
          <w:marLeft w:val="0"/>
          <w:marRight w:val="0"/>
          <w:marTop w:val="90"/>
          <w:marBottom w:val="0"/>
          <w:divBdr>
            <w:top w:val="none" w:sz="0" w:space="0" w:color="auto"/>
            <w:left w:val="none" w:sz="0" w:space="0" w:color="auto"/>
            <w:bottom w:val="none" w:sz="0" w:space="0" w:color="auto"/>
            <w:right w:val="none" w:sz="0" w:space="0" w:color="auto"/>
          </w:divBdr>
          <w:divsChild>
            <w:div w:id="2098135486">
              <w:marLeft w:val="0"/>
              <w:marRight w:val="0"/>
              <w:marTop w:val="0"/>
              <w:marBottom w:val="420"/>
              <w:divBdr>
                <w:top w:val="none" w:sz="0" w:space="0" w:color="auto"/>
                <w:left w:val="none" w:sz="0" w:space="0" w:color="auto"/>
                <w:bottom w:val="none" w:sz="0" w:space="0" w:color="auto"/>
                <w:right w:val="none" w:sz="0" w:space="0" w:color="auto"/>
              </w:divBdr>
              <w:divsChild>
                <w:div w:id="333456606">
                  <w:marLeft w:val="0"/>
                  <w:marRight w:val="0"/>
                  <w:marTop w:val="0"/>
                  <w:marBottom w:val="0"/>
                  <w:divBdr>
                    <w:top w:val="none" w:sz="0" w:space="0" w:color="auto"/>
                    <w:left w:val="none" w:sz="0" w:space="0" w:color="auto"/>
                    <w:bottom w:val="none" w:sz="0" w:space="0" w:color="auto"/>
                    <w:right w:val="none" w:sz="0" w:space="0" w:color="auto"/>
                  </w:divBdr>
                  <w:divsChild>
                    <w:div w:id="20636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418012">
      <w:bodyDiv w:val="1"/>
      <w:marLeft w:val="0"/>
      <w:marRight w:val="0"/>
      <w:marTop w:val="0"/>
      <w:marBottom w:val="0"/>
      <w:divBdr>
        <w:top w:val="none" w:sz="0" w:space="0" w:color="auto"/>
        <w:left w:val="none" w:sz="0" w:space="0" w:color="auto"/>
        <w:bottom w:val="none" w:sz="0" w:space="0" w:color="auto"/>
        <w:right w:val="none" w:sz="0" w:space="0" w:color="auto"/>
      </w:divBdr>
    </w:div>
    <w:div w:id="1506434077">
      <w:bodyDiv w:val="1"/>
      <w:marLeft w:val="0"/>
      <w:marRight w:val="0"/>
      <w:marTop w:val="0"/>
      <w:marBottom w:val="0"/>
      <w:divBdr>
        <w:top w:val="none" w:sz="0" w:space="0" w:color="auto"/>
        <w:left w:val="none" w:sz="0" w:space="0" w:color="auto"/>
        <w:bottom w:val="none" w:sz="0" w:space="0" w:color="auto"/>
        <w:right w:val="none" w:sz="0" w:space="0" w:color="auto"/>
      </w:divBdr>
      <w:divsChild>
        <w:div w:id="518857926">
          <w:marLeft w:val="0"/>
          <w:marRight w:val="0"/>
          <w:marTop w:val="0"/>
          <w:marBottom w:val="0"/>
          <w:divBdr>
            <w:top w:val="none" w:sz="0" w:space="0" w:color="auto"/>
            <w:left w:val="none" w:sz="0" w:space="0" w:color="auto"/>
            <w:bottom w:val="none" w:sz="0" w:space="0" w:color="auto"/>
            <w:right w:val="none" w:sz="0" w:space="0" w:color="auto"/>
          </w:divBdr>
        </w:div>
      </w:divsChild>
    </w:div>
    <w:div w:id="1665740804">
      <w:bodyDiv w:val="1"/>
      <w:marLeft w:val="0"/>
      <w:marRight w:val="0"/>
      <w:marTop w:val="0"/>
      <w:marBottom w:val="0"/>
      <w:divBdr>
        <w:top w:val="none" w:sz="0" w:space="0" w:color="auto"/>
        <w:left w:val="none" w:sz="0" w:space="0" w:color="auto"/>
        <w:bottom w:val="none" w:sz="0" w:space="0" w:color="auto"/>
        <w:right w:val="none" w:sz="0" w:space="0" w:color="auto"/>
      </w:divBdr>
      <w:divsChild>
        <w:div w:id="1819568295">
          <w:marLeft w:val="0"/>
          <w:marRight w:val="0"/>
          <w:marTop w:val="0"/>
          <w:marBottom w:val="0"/>
          <w:divBdr>
            <w:top w:val="none" w:sz="0" w:space="0" w:color="auto"/>
            <w:left w:val="none" w:sz="0" w:space="0" w:color="auto"/>
            <w:bottom w:val="none" w:sz="0" w:space="0" w:color="auto"/>
            <w:right w:val="none" w:sz="0" w:space="0" w:color="auto"/>
          </w:divBdr>
          <w:divsChild>
            <w:div w:id="2032028964">
              <w:marLeft w:val="0"/>
              <w:marRight w:val="0"/>
              <w:marTop w:val="0"/>
              <w:marBottom w:val="0"/>
              <w:divBdr>
                <w:top w:val="none" w:sz="0" w:space="0" w:color="auto"/>
                <w:left w:val="none" w:sz="0" w:space="0" w:color="auto"/>
                <w:bottom w:val="none" w:sz="0" w:space="0" w:color="auto"/>
                <w:right w:val="none" w:sz="0" w:space="0" w:color="auto"/>
              </w:divBdr>
              <w:divsChild>
                <w:div w:id="1921716739">
                  <w:marLeft w:val="0"/>
                  <w:marRight w:val="0"/>
                  <w:marTop w:val="0"/>
                  <w:marBottom w:val="0"/>
                  <w:divBdr>
                    <w:top w:val="none" w:sz="0" w:space="0" w:color="auto"/>
                    <w:left w:val="none" w:sz="0" w:space="0" w:color="auto"/>
                    <w:bottom w:val="none" w:sz="0" w:space="0" w:color="auto"/>
                    <w:right w:val="none" w:sz="0" w:space="0" w:color="auto"/>
                  </w:divBdr>
                  <w:divsChild>
                    <w:div w:id="536435805">
                      <w:marLeft w:val="0"/>
                      <w:marRight w:val="0"/>
                      <w:marTop w:val="0"/>
                      <w:marBottom w:val="0"/>
                      <w:divBdr>
                        <w:top w:val="none" w:sz="0" w:space="0" w:color="auto"/>
                        <w:left w:val="none" w:sz="0" w:space="0" w:color="auto"/>
                        <w:bottom w:val="none" w:sz="0" w:space="0" w:color="auto"/>
                        <w:right w:val="none" w:sz="0" w:space="0" w:color="auto"/>
                      </w:divBdr>
                      <w:divsChild>
                        <w:div w:id="1764254261">
                          <w:marLeft w:val="0"/>
                          <w:marRight w:val="0"/>
                          <w:marTop w:val="0"/>
                          <w:marBottom w:val="0"/>
                          <w:divBdr>
                            <w:top w:val="none" w:sz="0" w:space="0" w:color="auto"/>
                            <w:left w:val="none" w:sz="0" w:space="0" w:color="auto"/>
                            <w:bottom w:val="none" w:sz="0" w:space="0" w:color="auto"/>
                            <w:right w:val="none" w:sz="0" w:space="0" w:color="auto"/>
                          </w:divBdr>
                          <w:divsChild>
                            <w:div w:id="117573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196262">
      <w:bodyDiv w:val="1"/>
      <w:marLeft w:val="0"/>
      <w:marRight w:val="0"/>
      <w:marTop w:val="0"/>
      <w:marBottom w:val="0"/>
      <w:divBdr>
        <w:top w:val="none" w:sz="0" w:space="0" w:color="auto"/>
        <w:left w:val="none" w:sz="0" w:space="0" w:color="auto"/>
        <w:bottom w:val="none" w:sz="0" w:space="0" w:color="auto"/>
        <w:right w:val="none" w:sz="0" w:space="0" w:color="auto"/>
      </w:divBdr>
    </w:div>
    <w:div w:id="209226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MX" sz="1400" b="1" i="0" u="none" strike="noStrike" baseline="0">
                <a:effectLst/>
              </a:rPr>
              <a:t>Lugar de publicación de artículos</a:t>
            </a:r>
            <a:endParaRPr lang="es-EC" sz="1400"/>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C"/>
        </a:p>
      </c:txPr>
    </c:title>
    <c:autoTitleDeleted val="0"/>
    <c:plotArea>
      <c:layout/>
      <c:barChart>
        <c:barDir val="bar"/>
        <c:grouping val="clustered"/>
        <c:varyColors val="0"/>
        <c:ser>
          <c:idx val="0"/>
          <c:order val="0"/>
          <c:tx>
            <c:strRef>
              <c:f>Hoja1!$A$1</c:f>
              <c:strCache>
                <c:ptCount val="1"/>
                <c:pt idx="0">
                  <c:v>Congreso</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Hoja1!$A$2</c:f>
              <c:numCache>
                <c:formatCode>General</c:formatCode>
                <c:ptCount val="1"/>
                <c:pt idx="0">
                  <c:v>24</c:v>
                </c:pt>
              </c:numCache>
            </c:numRef>
          </c:val>
          <c:extLst>
            <c:ext xmlns:c16="http://schemas.microsoft.com/office/drawing/2014/chart" uri="{C3380CC4-5D6E-409C-BE32-E72D297353CC}">
              <c16:uniqueId val="{00000000-7E65-47E5-9276-5D105B9DEC0E}"/>
            </c:ext>
          </c:extLst>
        </c:ser>
        <c:ser>
          <c:idx val="1"/>
          <c:order val="1"/>
          <c:tx>
            <c:strRef>
              <c:f>Hoja1!$B$1</c:f>
              <c:strCache>
                <c:ptCount val="1"/>
                <c:pt idx="0">
                  <c:v>Revista</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Hoja1!$B$2</c:f>
              <c:numCache>
                <c:formatCode>General</c:formatCode>
                <c:ptCount val="1"/>
                <c:pt idx="0">
                  <c:v>14</c:v>
                </c:pt>
              </c:numCache>
            </c:numRef>
          </c:val>
          <c:extLst>
            <c:ext xmlns:c16="http://schemas.microsoft.com/office/drawing/2014/chart" uri="{C3380CC4-5D6E-409C-BE32-E72D297353CC}">
              <c16:uniqueId val="{00000001-7E65-47E5-9276-5D105B9DEC0E}"/>
            </c:ext>
          </c:extLst>
        </c:ser>
        <c:dLbls>
          <c:dLblPos val="outEnd"/>
          <c:showLegendKey val="0"/>
          <c:showVal val="1"/>
          <c:showCatName val="0"/>
          <c:showSerName val="0"/>
          <c:showPercent val="0"/>
          <c:showBubbleSize val="0"/>
        </c:dLbls>
        <c:gapWidth val="115"/>
        <c:overlap val="-20"/>
        <c:axId val="897846079"/>
        <c:axId val="897840671"/>
      </c:barChart>
      <c:catAx>
        <c:axId val="897846079"/>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897840671"/>
        <c:crosses val="autoZero"/>
        <c:auto val="1"/>
        <c:lblAlgn val="ctr"/>
        <c:lblOffset val="100"/>
        <c:noMultiLvlLbl val="0"/>
      </c:catAx>
      <c:valAx>
        <c:axId val="89784067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8978460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MX"/>
              <a:t>Publicaciones por año</a:t>
            </a:r>
            <a:endParaRPr lang="es-EC"/>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C"/>
        </a:p>
      </c:txPr>
    </c:title>
    <c:autoTitleDeleted val="0"/>
    <c:plotArea>
      <c:layout>
        <c:manualLayout>
          <c:layoutTarget val="inner"/>
          <c:xMode val="edge"/>
          <c:yMode val="edge"/>
          <c:x val="5.889008073871789E-2"/>
          <c:y val="0.25893949694085661"/>
          <c:w val="0.88844285600528372"/>
          <c:h val="0.42784917860794258"/>
        </c:manualLayout>
      </c:layout>
      <c:barChart>
        <c:barDir val="bar"/>
        <c:grouping val="clustered"/>
        <c:varyColors val="0"/>
        <c:ser>
          <c:idx val="0"/>
          <c:order val="0"/>
          <c:tx>
            <c:strRef>
              <c:f>Hoja1!$B$1</c:f>
              <c:strCache>
                <c:ptCount val="1"/>
                <c:pt idx="0">
                  <c:v>2020</c:v>
                </c:pt>
              </c:strCache>
            </c:strRef>
          </c:tx>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Hoja1!$B$2</c:f>
              <c:numCache>
                <c:formatCode>General</c:formatCode>
                <c:ptCount val="1"/>
                <c:pt idx="0">
                  <c:v>2</c:v>
                </c:pt>
              </c:numCache>
            </c:numRef>
          </c:val>
          <c:extLst>
            <c:ext xmlns:c16="http://schemas.microsoft.com/office/drawing/2014/chart" uri="{C3380CC4-5D6E-409C-BE32-E72D297353CC}">
              <c16:uniqueId val="{00000000-39BB-41A1-8029-41970A09D082}"/>
            </c:ext>
          </c:extLst>
        </c:ser>
        <c:ser>
          <c:idx val="1"/>
          <c:order val="1"/>
          <c:tx>
            <c:strRef>
              <c:f>Hoja1!$C$1</c:f>
              <c:strCache>
                <c:ptCount val="1"/>
                <c:pt idx="0">
                  <c:v>2019</c:v>
                </c:pt>
              </c:strCache>
            </c:strRef>
          </c:tx>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Hoja1!$C$2</c:f>
              <c:numCache>
                <c:formatCode>General</c:formatCode>
                <c:ptCount val="1"/>
                <c:pt idx="0">
                  <c:v>6</c:v>
                </c:pt>
              </c:numCache>
            </c:numRef>
          </c:val>
          <c:extLst>
            <c:ext xmlns:c16="http://schemas.microsoft.com/office/drawing/2014/chart" uri="{C3380CC4-5D6E-409C-BE32-E72D297353CC}">
              <c16:uniqueId val="{00000001-39BB-41A1-8029-41970A09D082}"/>
            </c:ext>
          </c:extLst>
        </c:ser>
        <c:ser>
          <c:idx val="2"/>
          <c:order val="2"/>
          <c:tx>
            <c:strRef>
              <c:f>Hoja1!$D$1</c:f>
              <c:strCache>
                <c:ptCount val="1"/>
                <c:pt idx="0">
                  <c:v>2018</c:v>
                </c:pt>
              </c:strCache>
            </c:strRef>
          </c:tx>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Hoja1!$D$2</c:f>
              <c:numCache>
                <c:formatCode>General</c:formatCode>
                <c:ptCount val="1"/>
                <c:pt idx="0">
                  <c:v>8</c:v>
                </c:pt>
              </c:numCache>
            </c:numRef>
          </c:val>
          <c:extLst>
            <c:ext xmlns:c16="http://schemas.microsoft.com/office/drawing/2014/chart" uri="{C3380CC4-5D6E-409C-BE32-E72D297353CC}">
              <c16:uniqueId val="{00000002-39BB-41A1-8029-41970A09D082}"/>
            </c:ext>
          </c:extLst>
        </c:ser>
        <c:ser>
          <c:idx val="3"/>
          <c:order val="3"/>
          <c:tx>
            <c:strRef>
              <c:f>Hoja1!$E$1</c:f>
              <c:strCache>
                <c:ptCount val="1"/>
                <c:pt idx="0">
                  <c:v>2017</c:v>
                </c:pt>
              </c:strCache>
            </c:strRef>
          </c:tx>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Hoja1!$E$2</c:f>
              <c:numCache>
                <c:formatCode>General</c:formatCode>
                <c:ptCount val="1"/>
                <c:pt idx="0">
                  <c:v>6</c:v>
                </c:pt>
              </c:numCache>
            </c:numRef>
          </c:val>
          <c:extLst>
            <c:ext xmlns:c16="http://schemas.microsoft.com/office/drawing/2014/chart" uri="{C3380CC4-5D6E-409C-BE32-E72D297353CC}">
              <c16:uniqueId val="{00000003-39BB-41A1-8029-41970A09D082}"/>
            </c:ext>
          </c:extLst>
        </c:ser>
        <c:ser>
          <c:idx val="4"/>
          <c:order val="4"/>
          <c:tx>
            <c:strRef>
              <c:f>Hoja1!$F$1</c:f>
              <c:strCache>
                <c:ptCount val="1"/>
                <c:pt idx="0">
                  <c:v>2016</c:v>
                </c:pt>
              </c:strCache>
            </c:strRef>
          </c:tx>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Hoja1!$F$2</c:f>
              <c:numCache>
                <c:formatCode>General</c:formatCode>
                <c:ptCount val="1"/>
                <c:pt idx="0">
                  <c:v>9</c:v>
                </c:pt>
              </c:numCache>
            </c:numRef>
          </c:val>
          <c:extLst>
            <c:ext xmlns:c16="http://schemas.microsoft.com/office/drawing/2014/chart" uri="{C3380CC4-5D6E-409C-BE32-E72D297353CC}">
              <c16:uniqueId val="{00000004-39BB-41A1-8029-41970A09D082}"/>
            </c:ext>
          </c:extLst>
        </c:ser>
        <c:ser>
          <c:idx val="5"/>
          <c:order val="5"/>
          <c:tx>
            <c:strRef>
              <c:f>Hoja1!$G$1</c:f>
              <c:strCache>
                <c:ptCount val="1"/>
                <c:pt idx="0">
                  <c:v>2015</c:v>
                </c:pt>
              </c:strCache>
            </c:strRef>
          </c:tx>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Hoja1!$A$2</c:f>
              <c:numCache>
                <c:formatCode>General</c:formatCode>
                <c:ptCount val="1"/>
              </c:numCache>
            </c:numRef>
          </c:cat>
          <c:val>
            <c:numRef>
              <c:f>Hoja1!$G$2</c:f>
              <c:numCache>
                <c:formatCode>General</c:formatCode>
                <c:ptCount val="1"/>
                <c:pt idx="0">
                  <c:v>7</c:v>
                </c:pt>
              </c:numCache>
            </c:numRef>
          </c:val>
          <c:extLst>
            <c:ext xmlns:c16="http://schemas.microsoft.com/office/drawing/2014/chart" uri="{C3380CC4-5D6E-409C-BE32-E72D297353CC}">
              <c16:uniqueId val="{00000005-39BB-41A1-8029-41970A09D082}"/>
            </c:ext>
          </c:extLst>
        </c:ser>
        <c:dLbls>
          <c:dLblPos val="outEnd"/>
          <c:showLegendKey val="0"/>
          <c:showVal val="1"/>
          <c:showCatName val="0"/>
          <c:showSerName val="0"/>
          <c:showPercent val="0"/>
          <c:showBubbleSize val="0"/>
        </c:dLbls>
        <c:gapWidth val="115"/>
        <c:overlap val="-20"/>
        <c:axId val="905657056"/>
        <c:axId val="905666208"/>
      </c:barChart>
      <c:catAx>
        <c:axId val="905657056"/>
        <c:scaling>
          <c:orientation val="minMax"/>
        </c:scaling>
        <c:delete val="0"/>
        <c:axPos val="l"/>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905666208"/>
        <c:crosses val="autoZero"/>
        <c:auto val="1"/>
        <c:lblAlgn val="ctr"/>
        <c:lblOffset val="100"/>
        <c:noMultiLvlLbl val="0"/>
      </c:catAx>
      <c:valAx>
        <c:axId val="9056662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9056570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F7FF52-26C5-45D8-B85B-CFA986A79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papersformat.dot</Template>
  <TotalTime>0</TotalTime>
  <Pages>11</Pages>
  <Words>166173</Words>
  <Characters>913954</Characters>
  <Application>Microsoft Office Word</Application>
  <DocSecurity>0</DocSecurity>
  <Lines>7616</Lines>
  <Paragraphs>2155</Paragraphs>
  <ScaleCrop>false</ScaleCrop>
  <HeadingPairs>
    <vt:vector size="2" baseType="variant">
      <vt:variant>
        <vt:lpstr>Título</vt:lpstr>
      </vt:variant>
      <vt:variant>
        <vt:i4>1</vt:i4>
      </vt:variant>
    </vt:vector>
  </HeadingPairs>
  <TitlesOfParts>
    <vt:vector size="1" baseType="lpstr">
      <vt:lpstr>Paper Title (use style: paper title)</vt:lpstr>
    </vt:vector>
  </TitlesOfParts>
  <Company>IEEE</Company>
  <LinksUpToDate>false</LinksUpToDate>
  <CharactersWithSpaces>1077972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jl vicente</cp:lastModifiedBy>
  <cp:revision>2</cp:revision>
  <cp:lastPrinted>2020-08-28T05:18:00Z</cp:lastPrinted>
  <dcterms:created xsi:type="dcterms:W3CDTF">2020-08-28T16:37:00Z</dcterms:created>
  <dcterms:modified xsi:type="dcterms:W3CDTF">2020-08-28T16:37:00Z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Id 3_1">
    <vt:lpwstr>http://www.zotero.org/styles/american-sociological-association</vt:lpwstr>
  </property>
  <property fmtid="{D5CDD505-2E9C-101B-9397-08002B2CF9AE}" pid="9" name="Mendeley Recent Style Id 4_1">
    <vt:lpwstr>http://www.zotero.org/styles/chicago-author-date</vt:lpwstr>
  </property>
  <property fmtid="{D5CDD505-2E9C-101B-9397-08002B2CF9AE}" pid="10" name="Mendeley Recent Style Name 4_1">
    <vt:lpwstr>Chicago Manual of Style 17th edition (author-date)</vt:lpwstr>
  </property>
  <property fmtid="{D5CDD505-2E9C-101B-9397-08002B2CF9AE}" pid="11" name="Mendeley Recent Style Id 5_1">
    <vt:lpwstr>http://www.zotero.org/styles/harvard-cite-them-right</vt:lpwstr>
  </property>
  <property fmtid="{D5CDD505-2E9C-101B-9397-08002B2CF9AE}" pid="12" name="Mendeley Recent Style Name 5_1">
    <vt:lpwstr>Cite Them Right 10th edition - Harvard</vt:lpwstr>
  </property>
  <property fmtid="{D5CDD505-2E9C-101B-9397-08002B2CF9AE}" pid="13" name="Mendeley Recent Style Id 6_1">
    <vt:lpwstr>http://www.zotero.org/styles/ieee</vt:lpwstr>
  </property>
  <property fmtid="{D5CDD505-2E9C-101B-9397-08002B2CF9AE}" pid="14" name="Mendeley Recent Style Name 6_1">
    <vt:lpwstr>IEEE</vt:lpwstr>
  </property>
  <property fmtid="{D5CDD505-2E9C-101B-9397-08002B2CF9AE}" pid="15" name="Mendeley Recent Style Id 7_1">
    <vt:lpwstr>http://www.zotero.org/styles/modern-humanities-research-association</vt:lpwstr>
  </property>
  <property fmtid="{D5CDD505-2E9C-101B-9397-08002B2CF9AE}" pid="16" name="Mendeley Recent Style Name 7_1">
    <vt:lpwstr>Modern Humanities Research Association 3rd edition (note with bibliography)</vt:lpwstr>
  </property>
  <property fmtid="{D5CDD505-2E9C-101B-9397-08002B2CF9AE}" pid="17" name="Mendeley Recent Style Id 8_1">
    <vt:lpwstr>http://www.zotero.org/styles/modern-language-association</vt:lpwstr>
  </property>
  <property fmtid="{D5CDD505-2E9C-101B-9397-08002B2CF9AE}" pid="18" name="Mendeley Recent Style Name 8_1">
    <vt:lpwstr>Modern Language Association 8th edition</vt:lpwstr>
  </property>
  <property fmtid="{D5CDD505-2E9C-101B-9397-08002B2CF9AE}" pid="19" name="Mendeley Recent Style Id 9_1">
    <vt:lpwstr>http://www.zotero.org/styles/nature</vt:lpwstr>
  </property>
  <property fmtid="{D5CDD505-2E9C-101B-9397-08002B2CF9AE}" pid="20" name="Mendeley Recent Style Name 9_1">
    <vt:lpwstr>Nature</vt:lpwstr>
  </property>
  <property fmtid="{D5CDD505-2E9C-101B-9397-08002B2CF9AE}" pid="21" name="Mendeley Recent Style Name 0_1">
    <vt:lpwstr>American Medical Association 11th edition</vt:lpwstr>
  </property>
  <property fmtid="{D5CDD505-2E9C-101B-9397-08002B2CF9AE}" pid="22" name="Mendeley Recent Style Name 2_1">
    <vt:lpwstr>American Psychological Association 7th edition</vt:lpwstr>
  </property>
  <property fmtid="{D5CDD505-2E9C-101B-9397-08002B2CF9AE}" pid="23" name="Mendeley Recent Style Name 3_1">
    <vt:lpwstr>American Sociological Association 6th edition</vt:lpwstr>
  </property>
  <property fmtid="{D5CDD505-2E9C-101B-9397-08002B2CF9AE}" pid="24" name="Mendeley Unique User Id_1">
    <vt:lpwstr>36087a7e-14e7-33dd-bdc7-7ff31c6874b7</vt:lpwstr>
  </property>
</Properties>
</file>